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5AC" w:rsidRPr="00BD32A7" w:rsidRDefault="006A75AC" w:rsidP="006A75AC">
      <w:pPr>
        <w:pStyle w:val="berschrift1"/>
        <w:rPr>
          <w:rStyle w:val="Fett"/>
          <w:b/>
          <w:bCs/>
          <w:lang w:val="pt-PT"/>
        </w:rPr>
      </w:pPr>
      <w:r w:rsidRPr="00BD32A7">
        <w:rPr>
          <w:lang w:val="pt-PT"/>
        </w:rPr>
        <w:t>[PROLOGUS]</w:t>
      </w:r>
    </w:p>
    <w:p w:rsidR="004D53CF" w:rsidRPr="006A75AC" w:rsidRDefault="004D53CF" w:rsidP="00F81136">
      <w:pPr>
        <w:rPr>
          <w:lang w:val="pt-PT"/>
        </w:rPr>
      </w:pPr>
      <w:r w:rsidRPr="00BD32A7">
        <w:rPr>
          <w:lang w:val="pt-PT"/>
        </w:rPr>
        <w:t xml:space="preserve">Incipit breviarium per circulum anni. </w:t>
      </w:r>
      <w:r w:rsidRPr="006A75AC">
        <w:rPr>
          <w:lang w:val="pt-PT"/>
        </w:rPr>
        <w:t xml:space="preserve">Secundum sex aetates saeculi disponitur historiarum ordo per circulum anni incipiens a septuagesima. In ipsa enim agitur de primordiis mundi et gestis primae aetatis. Secunda aetas notatur per diluvium et arcam </w:t>
      </w:r>
      <w:r w:rsidRPr="006A75AC">
        <w:rPr>
          <w:rStyle w:val="Person"/>
          <w:lang w:val="pt-PT"/>
        </w:rPr>
        <w:t>Noe</w:t>
      </w:r>
      <w:r w:rsidRPr="006A75AC">
        <w:rPr>
          <w:lang w:val="pt-PT"/>
        </w:rPr>
        <w:t xml:space="preserve">. Tertia per fidelia facta </w:t>
      </w:r>
      <w:r w:rsidRPr="006A75AC">
        <w:rPr>
          <w:rStyle w:val="Person"/>
          <w:lang w:val="pt-PT"/>
        </w:rPr>
        <w:t>Abrahae</w:t>
      </w:r>
      <w:r w:rsidRPr="006A75AC">
        <w:rPr>
          <w:lang w:val="pt-PT"/>
        </w:rPr>
        <w:t xml:space="preserve"> et ducatum </w:t>
      </w:r>
      <w:r w:rsidRPr="006A75AC">
        <w:rPr>
          <w:rStyle w:val="Person"/>
          <w:lang w:val="pt-PT"/>
        </w:rPr>
        <w:t>Moysi</w:t>
      </w:r>
      <w:r w:rsidRPr="006A75AC">
        <w:rPr>
          <w:lang w:val="pt-PT"/>
        </w:rPr>
        <w:t xml:space="preserve">. Mox interrumpitur aetatum distinctio propter annuum </w:t>
      </w:r>
      <w:r w:rsidR="00D45889" w:rsidRPr="006A75AC">
        <w:rPr>
          <w:lang w:val="pt-PT"/>
        </w:rPr>
        <w:t>$E::</w:t>
      </w:r>
      <w:r w:rsidRPr="006A75AC">
        <w:rPr>
          <w:lang w:val="pt-PT"/>
        </w:rPr>
        <w:t>re</w:t>
      </w:r>
      <w:r w:rsidR="00D45889" w:rsidRPr="006A75AC">
        <w:rPr>
          <w:lang w:val="pt-PT"/>
        </w:rPr>
        <w:t>$</w:t>
      </w:r>
      <w:r w:rsidRPr="006A75AC">
        <w:rPr>
          <w:lang w:val="pt-PT"/>
        </w:rPr>
        <w:t xml:space="preserve">cursum dominicae passionis et paschalis festi, quo aetas ultima et futurae resurrectionis gloria praesignatur. Finitis sollemnitatibus designatur quarta aetas per </w:t>
      </w:r>
      <w:r w:rsidRPr="006A75AC">
        <w:rPr>
          <w:rStyle w:val="Person"/>
          <w:lang w:val="pt-PT"/>
        </w:rPr>
        <w:t>David</w:t>
      </w:r>
      <w:r w:rsidRPr="006A75AC">
        <w:rPr>
          <w:lang w:val="pt-PT"/>
        </w:rPr>
        <w:t xml:space="preserve">, quinta per transmigrationem </w:t>
      </w:r>
      <w:r w:rsidRPr="006A75AC">
        <w:rPr>
          <w:rStyle w:val="Ort"/>
          <w:lang w:val="pt-PT"/>
        </w:rPr>
        <w:t>Babylonis</w:t>
      </w:r>
      <w:r w:rsidRPr="006A75AC">
        <w:rPr>
          <w:lang w:val="pt-PT"/>
        </w:rPr>
        <w:t>. Quae, quia usque ad adventum domini praetenditur, notabilis efficitur patrum prius scriptis, deinde qui tunc leguntur vaticiniis, quae eundem adventum domini designant, licet quaedam etiam secundum eius adventum praefigurent. Ideo et pars eius ultima, id est hebdom</w:t>
      </w:r>
      <w:bookmarkStart w:id="0" w:name="_GoBack"/>
      <w:bookmarkEnd w:id="0"/>
      <w:r w:rsidRPr="006A75AC">
        <w:rPr>
          <w:lang w:val="pt-PT"/>
        </w:rPr>
        <w:t xml:space="preserve">ada proxima ante adventum domini, a </w:t>
      </w:r>
      <w:r w:rsidRPr="006A75AC">
        <w:rPr>
          <w:rStyle w:val="Funktion"/>
          <w:lang w:val="pt-PT"/>
        </w:rPr>
        <w:t>sanctis patribus</w:t>
      </w:r>
      <w:r w:rsidRPr="006A75AC">
        <w:rPr>
          <w:lang w:val="pt-PT"/>
        </w:rPr>
        <w:t xml:space="preserve"> praeparatio adventus domini vocatur. Quod dispositor lectionarii ostendit et excitat nos ad recolendum domini adventum dicens: </w:t>
      </w:r>
      <w:r w:rsidR="00D45889" w:rsidRPr="006A75AC">
        <w:rPr>
          <w:lang w:val="pt-PT"/>
        </w:rPr>
        <w:t>[CIT]</w:t>
      </w:r>
      <w:r w:rsidRPr="006A75AC">
        <w:rPr>
          <w:lang w:val="pt-PT"/>
        </w:rPr>
        <w:t xml:space="preserve"> </w:t>
      </w:r>
      <w:r w:rsidRPr="006A75AC">
        <w:rPr>
          <w:rStyle w:val="Incipit"/>
          <w:lang w:val="pt-PT"/>
        </w:rPr>
        <w:t>Ecce dies veniunt</w:t>
      </w:r>
      <w:r w:rsidRPr="006A75AC">
        <w:rPr>
          <w:lang w:val="pt-PT"/>
        </w:rPr>
        <w:t xml:space="preserve">. Sexta aetas incipit in adventu domini. Quem nullus ante quintam kalendas decembris nec post tertiam nonas decembris debet inchoare, sed in his septem diebus secundum auctoritatem </w:t>
      </w:r>
      <w:r w:rsidRPr="006A75AC">
        <w:rPr>
          <w:rStyle w:val="Person"/>
          <w:lang w:val="pt-PT"/>
        </w:rPr>
        <w:t>Bedae</w:t>
      </w:r>
      <w:r w:rsidRPr="006A75AC">
        <w:rPr>
          <w:lang w:val="pt-PT"/>
        </w:rPr>
        <w:t xml:space="preserve"> et aliorum </w:t>
      </w:r>
      <w:r w:rsidRPr="006A75AC">
        <w:rPr>
          <w:rStyle w:val="Funktion"/>
          <w:lang w:val="pt-PT"/>
        </w:rPr>
        <w:t>patrum</w:t>
      </w:r>
      <w:r w:rsidRPr="006A75AC">
        <w:rPr>
          <w:lang w:val="pt-PT"/>
        </w:rPr>
        <w:t>, ubicumque dominicus dies evenerit. Haec ultra quattuor hebdomadas praetendetur umquam adventus domini minus saepe erit.</w:t>
      </w:r>
    </w:p>
    <w:p w:rsidR="004D53CF" w:rsidRPr="006A75AC" w:rsidRDefault="00006885" w:rsidP="00A67FB0">
      <w:pPr>
        <w:pStyle w:val="berschrift1"/>
        <w:rPr>
          <w:rStyle w:val="Fett"/>
          <w:b/>
          <w:bCs/>
          <w:lang w:val="it-IT"/>
        </w:rPr>
      </w:pPr>
      <w:r w:rsidRPr="006A75AC">
        <w:rPr>
          <w:lang w:val="it-IT"/>
        </w:rPr>
        <w:t>DOMINICA I. IN ADVENTUS DOMINI</w:t>
      </w:r>
    </w:p>
    <w:p w:rsidR="004D53CF" w:rsidRPr="004B7C39" w:rsidRDefault="004D53CF" w:rsidP="00BD32A7">
      <w:pPr>
        <w:rPr>
          <w:lang w:val="pt-PT"/>
        </w:rPr>
      </w:pPr>
      <w:r w:rsidRPr="006A75AC">
        <w:rPr>
          <w:rStyle w:val="Time1"/>
          <w:rFonts w:eastAsiaTheme="majorEastAsia"/>
          <w:lang w:val="it-IT"/>
        </w:rPr>
        <w:t>Ad vesperas</w:t>
      </w:r>
      <w:r w:rsidRPr="003F4DC4">
        <w:rPr>
          <w:lang w:val="it-IT"/>
        </w:rPr>
        <w:t xml:space="preserve"> RB</w:t>
      </w:r>
      <w:r w:rsidRPr="00690B56">
        <w:rPr>
          <w:lang w:val="it-IT"/>
        </w:rPr>
        <w:t xml:space="preserve"> </w:t>
      </w:r>
      <w:r w:rsidRPr="006A75AC">
        <w:rPr>
          <w:rStyle w:val="Neume"/>
          <w:lang w:val="it-IT"/>
        </w:rPr>
        <w:t>Ecce dies</w:t>
      </w:r>
      <w:r w:rsidR="00D45889" w:rsidRPr="00963EFD">
        <w:rPr>
          <w:rStyle w:val="Incipit"/>
          <w:lang w:val="it-IT"/>
        </w:rPr>
        <w:t>@</w:t>
      </w:r>
      <w:r w:rsidRPr="00963EFD">
        <w:rPr>
          <w:rStyle w:val="Incipit"/>
          <w:lang w:val="it-IT"/>
        </w:rPr>
        <w:t>v</w:t>
      </w:r>
      <w:r w:rsidRPr="006A75AC">
        <w:rPr>
          <w:rStyle w:val="Incipit"/>
          <w:lang w:val="it-IT"/>
        </w:rPr>
        <w:t>enie</w:t>
      </w:r>
      <w:r w:rsidR="00B6258F" w:rsidRPr="006A75AC">
        <w:rPr>
          <w:rStyle w:val="Incipit"/>
          <w:lang w:val="it-IT"/>
        </w:rPr>
        <w:t>n</w:t>
      </w:r>
      <w:r w:rsidRPr="006A75AC">
        <w:rPr>
          <w:rStyle w:val="Incipit"/>
          <w:lang w:val="it-IT"/>
        </w:rPr>
        <w:t>t</w:t>
      </w:r>
      <w:r w:rsidRPr="003F4DC4">
        <w:rPr>
          <w:lang w:val="it-IT"/>
        </w:rPr>
        <w:t xml:space="preserve">. Post </w:t>
      </w:r>
      <w:r w:rsidR="00CD0FA9">
        <w:rPr>
          <w:lang w:val="it-IT"/>
        </w:rPr>
        <w:t>[</w:t>
      </w:r>
      <w:r w:rsidRPr="003F4DC4">
        <w:rPr>
          <w:lang w:val="it-IT"/>
        </w:rPr>
        <w:t>RV</w:t>
      </w:r>
      <w:r w:rsidR="00CD0FA9">
        <w:rPr>
          <w:lang w:val="it-IT"/>
        </w:rPr>
        <w:t>]</w:t>
      </w:r>
      <w:r w:rsidRPr="00690B56">
        <w:rPr>
          <w:lang w:val="it-IT"/>
        </w:rPr>
        <w:t xml:space="preserve"> </w:t>
      </w:r>
      <w:r w:rsidRPr="006A75AC">
        <w:rPr>
          <w:rStyle w:val="Incipit"/>
          <w:lang w:val="it-IT"/>
        </w:rPr>
        <w:t>Gloria patri</w:t>
      </w:r>
      <w:r w:rsidRPr="003F4DC4">
        <w:rPr>
          <w:lang w:val="it-IT"/>
        </w:rPr>
        <w:t xml:space="preserve"> iteratur responsorium, quod quidam contra auctoritatem in priori sabbato anticipant. [HY] </w:t>
      </w:r>
      <w:r w:rsidRPr="006A75AC">
        <w:rPr>
          <w:rStyle w:val="Incipit"/>
          <w:lang w:val="it-IT"/>
        </w:rPr>
        <w:t>Conditor alme</w:t>
      </w:r>
      <w:r w:rsidRPr="003F4DC4">
        <w:rPr>
          <w:lang w:val="it-IT"/>
        </w:rPr>
        <w:t>. VS</w:t>
      </w:r>
      <w:r w:rsidRPr="00690B56">
        <w:rPr>
          <w:lang w:val="it-IT"/>
        </w:rPr>
        <w:t xml:space="preserve"> </w:t>
      </w:r>
      <w:r w:rsidRPr="006A75AC">
        <w:rPr>
          <w:rStyle w:val="Incipit"/>
          <w:lang w:val="it-IT"/>
        </w:rPr>
        <w:t>Rorate caeli desu</w:t>
      </w:r>
      <w:r w:rsidRPr="006A75AC">
        <w:rPr>
          <w:rStyle w:val="Neume"/>
          <w:lang w:val="it-IT"/>
        </w:rPr>
        <w:t>per</w:t>
      </w:r>
      <w:r w:rsidRPr="003F4DC4">
        <w:rPr>
          <w:lang w:val="it-IT"/>
        </w:rPr>
        <w:t xml:space="preserve">. </w:t>
      </w:r>
      <w:r w:rsidRPr="003F4DC4">
        <w:rPr>
          <w:lang w:val="pt-PT"/>
        </w:rPr>
        <w:t xml:space="preserve">Hac nocte et in secunda vespera dicetur tantum una oratio de sancta Maria. ORC </w:t>
      </w:r>
      <w:r w:rsidRPr="006A75AC">
        <w:rPr>
          <w:rStyle w:val="Incipit"/>
          <w:lang w:val="pt-PT"/>
        </w:rPr>
        <w:t>Deus qui de beatae Mariae</w:t>
      </w:r>
      <w:r w:rsidRPr="003F4DC4">
        <w:rPr>
          <w:lang w:val="pt-PT"/>
        </w:rPr>
        <w:t>. Tertia de sanctis [ORC]</w:t>
      </w:r>
      <w:r w:rsidRPr="00690B56">
        <w:rPr>
          <w:lang w:val="pt-PT"/>
        </w:rPr>
        <w:t xml:space="preserve"> </w:t>
      </w:r>
      <w:r w:rsidRPr="006A75AC">
        <w:rPr>
          <w:rStyle w:val="Incipit"/>
          <w:lang w:val="pt-PT"/>
        </w:rPr>
        <w:t>Conscientias nostras</w:t>
      </w:r>
      <w:r w:rsidRPr="003F4DC4">
        <w:rPr>
          <w:lang w:val="pt-PT"/>
        </w:rPr>
        <w:t>, nisi cum antiphona ab Benedictus vel Magnificat fuerit de sancta Maria, tunc enim vitatur eius oratio. Versus ad collectam VS</w:t>
      </w:r>
      <w:r w:rsidRPr="00690B56">
        <w:rPr>
          <w:lang w:val="pt-PT"/>
        </w:rPr>
        <w:t xml:space="preserve"> </w:t>
      </w:r>
      <w:r w:rsidRPr="006A75AC">
        <w:rPr>
          <w:rStyle w:val="Incipit"/>
          <w:lang w:val="pt-PT"/>
        </w:rPr>
        <w:t>Egredietur virga</w:t>
      </w:r>
      <w:r w:rsidRPr="00690B56">
        <w:rPr>
          <w:lang w:val="pt-PT"/>
        </w:rPr>
        <w:t xml:space="preserve">. VS </w:t>
      </w:r>
      <w:r w:rsidRPr="006A75AC">
        <w:rPr>
          <w:rStyle w:val="Incipit"/>
          <w:lang w:val="pt-PT"/>
        </w:rPr>
        <w:t>Egredietur dominus de loco sancto</w:t>
      </w:r>
      <w:r w:rsidRPr="003F4DC4">
        <w:rPr>
          <w:lang w:val="pt-PT"/>
        </w:rPr>
        <w:t>. De sancta Maria VS</w:t>
      </w:r>
      <w:r w:rsidRPr="00690B56">
        <w:rPr>
          <w:lang w:val="pt-PT"/>
        </w:rPr>
        <w:t xml:space="preserve"> </w:t>
      </w:r>
      <w:r w:rsidRPr="006A75AC">
        <w:rPr>
          <w:rStyle w:val="Incipit"/>
          <w:lang w:val="pt-PT"/>
        </w:rPr>
        <w:t>Ave Maria</w:t>
      </w:r>
      <w:r w:rsidRPr="003F4DC4">
        <w:rPr>
          <w:lang w:val="pt-PT"/>
        </w:rPr>
        <w:t>. De omnibus sanctis VS</w:t>
      </w:r>
      <w:r w:rsidRPr="00690B56">
        <w:rPr>
          <w:lang w:val="pt-PT"/>
        </w:rPr>
        <w:t xml:space="preserve"> </w:t>
      </w:r>
      <w:r w:rsidRPr="006A75AC">
        <w:rPr>
          <w:rStyle w:val="Incipit"/>
          <w:lang w:val="pt-PT"/>
        </w:rPr>
        <w:t>Ex Sion species</w:t>
      </w:r>
      <w:r w:rsidRPr="00690B56">
        <w:rPr>
          <w:lang w:val="pt-PT"/>
        </w:rPr>
        <w:t xml:space="preserve">. </w:t>
      </w:r>
      <w:r w:rsidRPr="003F4DC4">
        <w:rPr>
          <w:lang w:val="pt-PT"/>
        </w:rPr>
        <w:t>Antiphona de sancta Maria ad matutina</w:t>
      </w:r>
      <w:r w:rsidR="00D45889" w:rsidRPr="003F4DC4">
        <w:rPr>
          <w:lang w:val="pt-PT"/>
        </w:rPr>
        <w:t>s</w:t>
      </w:r>
      <w:r w:rsidRPr="003F4DC4">
        <w:rPr>
          <w:lang w:val="pt-PT"/>
        </w:rPr>
        <w:t xml:space="preserve"> AC</w:t>
      </w:r>
      <w:r w:rsidRPr="00690B56">
        <w:rPr>
          <w:lang w:val="pt-PT"/>
        </w:rPr>
        <w:t xml:space="preserve"> </w:t>
      </w:r>
      <w:r w:rsidRPr="006A75AC">
        <w:rPr>
          <w:rStyle w:val="Neume"/>
          <w:lang w:val="pt-PT"/>
        </w:rPr>
        <w:t>Spiritus sanctus</w:t>
      </w:r>
      <w:r w:rsidRPr="003F4DC4">
        <w:rPr>
          <w:lang w:val="pt-PT"/>
        </w:rPr>
        <w:t>. Ad vesperas AC</w:t>
      </w:r>
      <w:r w:rsidRPr="00690B56">
        <w:rPr>
          <w:lang w:val="pt-PT"/>
        </w:rPr>
        <w:t xml:space="preserve"> </w:t>
      </w:r>
      <w:r w:rsidRPr="006A75AC">
        <w:rPr>
          <w:rStyle w:val="Neume"/>
          <w:lang w:val="pt-PT"/>
        </w:rPr>
        <w:t>Ne timeas Maria</w:t>
      </w:r>
      <w:r w:rsidRPr="00690B56">
        <w:rPr>
          <w:lang w:val="pt-PT"/>
        </w:rPr>
        <w:t xml:space="preserve">. AN </w:t>
      </w:r>
      <w:r w:rsidRPr="006A75AC">
        <w:rPr>
          <w:rStyle w:val="Neume"/>
          <w:lang w:val="pt-PT"/>
        </w:rPr>
        <w:t>Missus est</w:t>
      </w:r>
      <w:r w:rsidRPr="003F4DC4">
        <w:rPr>
          <w:lang w:val="pt-PT"/>
        </w:rPr>
        <w:t xml:space="preserve"> differatur dum idem evangelium legatur. De sanctis AC </w:t>
      </w:r>
      <w:r w:rsidRPr="006A75AC">
        <w:rPr>
          <w:rStyle w:val="Neume"/>
          <w:lang w:val="pt-PT"/>
        </w:rPr>
        <w:t>Ecce dominus veniet</w:t>
      </w:r>
      <w:r w:rsidRPr="003F4DC4">
        <w:rPr>
          <w:lang w:val="pt-PT"/>
        </w:rPr>
        <w:t>. Sed ideo ceterae antiphonae hac dominica vitantur, quia nondum sunt cantatae in historiis</w:t>
      </w:r>
      <w:r w:rsidRPr="00A415FC">
        <w:rPr>
          <w:lang w:val="pt-PT"/>
        </w:rPr>
        <w:t>.</w:t>
      </w:r>
    </w:p>
    <w:p w:rsidR="004D53CF" w:rsidRPr="00A415FC" w:rsidRDefault="004D53CF" w:rsidP="00F81136">
      <w:pPr>
        <w:rPr>
          <w:lang w:val="pt-PT"/>
        </w:rPr>
      </w:pPr>
      <w:r w:rsidRPr="006A75AC">
        <w:rPr>
          <w:rStyle w:val="Time1"/>
          <w:rFonts w:eastAsiaTheme="majorEastAsia"/>
          <w:lang w:val="pt-PT"/>
        </w:rPr>
        <w:t>Ad completorium</w:t>
      </w:r>
      <w:r w:rsidRPr="003F4DC4">
        <w:rPr>
          <w:lang w:val="pt-PT"/>
        </w:rPr>
        <w:t xml:space="preserve"> HY</w:t>
      </w:r>
      <w:r w:rsidRPr="00A415FC">
        <w:rPr>
          <w:lang w:val="pt-PT"/>
        </w:rPr>
        <w:t xml:space="preserve"> </w:t>
      </w:r>
      <w:r w:rsidRPr="006A75AC">
        <w:rPr>
          <w:rStyle w:val="Incipit"/>
          <w:lang w:val="pt-PT"/>
        </w:rPr>
        <w:t>Veni redemptor</w:t>
      </w:r>
      <w:r w:rsidRPr="003F4DC4">
        <w:rPr>
          <w:lang w:val="pt-PT"/>
        </w:rPr>
        <w:t>. AD</w:t>
      </w:r>
      <w:r w:rsidRPr="00A415FC">
        <w:rPr>
          <w:lang w:val="pt-PT"/>
        </w:rPr>
        <w:t xml:space="preserve"> </w:t>
      </w:r>
      <w:r w:rsidRPr="006A75AC">
        <w:rPr>
          <w:rStyle w:val="Neume"/>
          <w:lang w:val="pt-PT"/>
        </w:rPr>
        <w:t>Qui venturus est</w:t>
      </w:r>
      <w:r w:rsidRPr="00A415FC">
        <w:rPr>
          <w:lang w:val="pt-PT"/>
        </w:rPr>
        <w:t>.</w:t>
      </w:r>
    </w:p>
    <w:p w:rsidR="004D53CF" w:rsidRPr="00A415FC" w:rsidRDefault="004D53CF" w:rsidP="00F81136">
      <w:pPr>
        <w:rPr>
          <w:lang w:val="pt-PT"/>
        </w:rPr>
      </w:pPr>
      <w:r w:rsidRPr="006A75AC">
        <w:rPr>
          <w:rStyle w:val="Time1"/>
          <w:rFonts w:eastAsiaTheme="majorEastAsia"/>
          <w:lang w:val="pt-PT"/>
        </w:rPr>
        <w:t>[Ad matutinum]</w:t>
      </w:r>
      <w:r w:rsidRPr="003F4DC4">
        <w:rPr>
          <w:lang w:val="pt-PT"/>
        </w:rPr>
        <w:t xml:space="preserve"> INV </w:t>
      </w:r>
      <w:r w:rsidRPr="006A75AC">
        <w:rPr>
          <w:rStyle w:val="Neume"/>
          <w:lang w:val="pt-PT"/>
        </w:rPr>
        <w:t>Ecce venit rex</w:t>
      </w:r>
      <w:r w:rsidRPr="004B7C39">
        <w:rPr>
          <w:lang w:val="pt-PT"/>
        </w:rPr>
        <w:t>.</w:t>
      </w:r>
      <w:r w:rsidRPr="003F4DC4">
        <w:rPr>
          <w:lang w:val="pt-PT"/>
        </w:rPr>
        <w:t xml:space="preserve"> [HY]</w:t>
      </w:r>
      <w:r w:rsidRPr="00A415FC">
        <w:rPr>
          <w:lang w:val="pt-PT"/>
        </w:rPr>
        <w:t xml:space="preserve"> </w:t>
      </w:r>
      <w:r w:rsidRPr="006A75AC">
        <w:rPr>
          <w:rStyle w:val="Incipit"/>
          <w:lang w:val="pt-PT"/>
        </w:rPr>
        <w:t>Verbum supernum</w:t>
      </w:r>
      <w:r w:rsidR="004B7C39" w:rsidRPr="00A415FC">
        <w:rPr>
          <w:lang w:val="pt-PT"/>
        </w:rPr>
        <w:t>.</w:t>
      </w:r>
    </w:p>
    <w:p w:rsidR="004D53CF" w:rsidRPr="00A415FC" w:rsidRDefault="004D53CF" w:rsidP="00F81136">
      <w:pPr>
        <w:rPr>
          <w:lang w:val="pt-PT"/>
        </w:rPr>
      </w:pPr>
      <w:r w:rsidRPr="006A75AC">
        <w:rPr>
          <w:rStyle w:val="Time2"/>
          <w:rFonts w:eastAsiaTheme="majorEastAsia"/>
          <w:lang w:val="pt-PT"/>
        </w:rPr>
        <w:t>[In prima nocturna]</w:t>
      </w:r>
      <w:r w:rsidRPr="003F4DC4">
        <w:rPr>
          <w:lang w:val="pt-PT"/>
        </w:rPr>
        <w:t xml:space="preserve"> AN </w:t>
      </w:r>
      <w:r w:rsidRPr="006A75AC">
        <w:rPr>
          <w:rStyle w:val="Neume"/>
          <w:lang w:val="pt-PT"/>
        </w:rPr>
        <w:t>Scientes</w:t>
      </w:r>
      <w:r w:rsidR="002711ED" w:rsidRPr="006A75AC">
        <w:rPr>
          <w:rStyle w:val="Incipit"/>
          <w:lang w:val="pt-PT"/>
        </w:rPr>
        <w:t>@</w:t>
      </w:r>
      <w:r w:rsidRPr="006A75AC">
        <w:rPr>
          <w:rStyle w:val="Incipit"/>
          <w:lang w:val="pt-PT"/>
        </w:rPr>
        <w:t>quia hora</w:t>
      </w:r>
      <w:r w:rsidRPr="003F4DC4">
        <w:rPr>
          <w:lang w:val="pt-PT"/>
        </w:rPr>
        <w:t xml:space="preserve">. VS </w:t>
      </w:r>
      <w:r w:rsidRPr="006A75AC">
        <w:rPr>
          <w:rStyle w:val="Incipit"/>
          <w:lang w:val="pt-PT"/>
        </w:rPr>
        <w:t>Egredietur vir</w:t>
      </w:r>
      <w:r w:rsidRPr="006A75AC">
        <w:rPr>
          <w:rStyle w:val="Neume"/>
          <w:lang w:val="pt-PT"/>
        </w:rPr>
        <w:t>ga</w:t>
      </w:r>
      <w:r w:rsidRPr="003F4DC4">
        <w:rPr>
          <w:lang w:val="pt-PT"/>
        </w:rPr>
        <w:t>. Legitur Isaias usque in nativitatem domini, diebus dominicis leguntur tres lectiones de propheta, tres de sermonibus. RP</w:t>
      </w:r>
      <w:r w:rsidRPr="00A415FC">
        <w:rPr>
          <w:lang w:val="pt-PT"/>
        </w:rPr>
        <w:t xml:space="preserve"> </w:t>
      </w:r>
      <w:r w:rsidRPr="006A75AC">
        <w:rPr>
          <w:rStyle w:val="Neume"/>
          <w:lang w:val="pt-PT"/>
        </w:rPr>
        <w:t>Aspiciens a longe</w:t>
      </w:r>
      <w:r w:rsidRPr="003F4DC4">
        <w:rPr>
          <w:lang w:val="pt-PT"/>
        </w:rPr>
        <w:t xml:space="preserve"> quod et in hac sola nocte et tres dicimus versus, ut monstremus Christum venturum esse omnium salvatorem et eorum, qui in naturali lege fuerant, quos et terrigenas vocat dicens [RV] </w:t>
      </w:r>
      <w:r w:rsidRPr="003F4DC4">
        <w:rPr>
          <w:rStyle w:val="Incipit"/>
          <w:lang w:val="pt-PT"/>
        </w:rPr>
        <w:t xml:space="preserve">Quique </w:t>
      </w:r>
      <w:r w:rsidRPr="003F4DC4">
        <w:rPr>
          <w:rStyle w:val="Incipit"/>
          <w:lang w:val="pt-PT"/>
        </w:rPr>
        <w:lastRenderedPageBreak/>
        <w:t>terrigenae</w:t>
      </w:r>
      <w:r w:rsidRPr="003F4DC4">
        <w:rPr>
          <w:lang w:val="pt-PT"/>
        </w:rPr>
        <w:t xml:space="preserve">, quia adhuc tales erant, quales eos terra genuerat: nec lege informati, nec fide plena. </w:t>
      </w:r>
      <w:r w:rsidRPr="003F4DC4">
        <w:rPr>
          <w:lang w:val="fr-FR"/>
        </w:rPr>
        <w:t xml:space="preserve">Unde et nationes dicuntur, qui manent, sicut nati sunt, et gentes sicut geniti sunt. Qui tamen aliqui credebant et optabant adventum domini, ut </w:t>
      </w:r>
      <w:r w:rsidRPr="003F4DC4">
        <w:rPr>
          <w:rStyle w:val="Person"/>
          <w:lang w:val="fr-FR"/>
        </w:rPr>
        <w:t>Moyses</w:t>
      </w:r>
      <w:r w:rsidRPr="003F4DC4">
        <w:rPr>
          <w:lang w:val="fr-FR"/>
        </w:rPr>
        <w:t>, quidem dixit [CIT]</w:t>
      </w:r>
      <w:r w:rsidRPr="004B7C39">
        <w:rPr>
          <w:lang w:val="fr-FR"/>
        </w:rPr>
        <w:t xml:space="preserve"> </w:t>
      </w:r>
      <w:r w:rsidRPr="003F4DC4">
        <w:rPr>
          <w:rStyle w:val="Incipit"/>
          <w:lang w:val="fr-FR"/>
        </w:rPr>
        <w:t>Mitte quem missurus es</w:t>
      </w:r>
      <w:r w:rsidRPr="003F4DC4">
        <w:rPr>
          <w:lang w:val="fr-FR"/>
        </w:rPr>
        <w:t xml:space="preserve">, et eorum, qui erant sub lege: quos significat versus RV </w:t>
      </w:r>
      <w:r w:rsidRPr="003F4DC4">
        <w:rPr>
          <w:rStyle w:val="Neume"/>
          <w:lang w:val="fr-FR"/>
        </w:rPr>
        <w:t>Qui regis</w:t>
      </w:r>
      <w:r w:rsidRPr="003F4DC4">
        <w:rPr>
          <w:lang w:val="fr-FR"/>
        </w:rPr>
        <w:t xml:space="preserve">. </w:t>
      </w:r>
      <w:r w:rsidRPr="003F4DC4">
        <w:rPr>
          <w:lang w:val="pt-PT"/>
        </w:rPr>
        <w:t xml:space="preserve">Et eorum iustorum, qui discesserant a saeculo, qui etiam eum expectabant (75r) apud inferos. Quod significat RV </w:t>
      </w:r>
      <w:r w:rsidRPr="003F4DC4">
        <w:rPr>
          <w:rStyle w:val="Neume"/>
          <w:lang w:val="pt-PT"/>
        </w:rPr>
        <w:t>Tollite</w:t>
      </w:r>
      <w:r w:rsidRPr="003F4DC4">
        <w:rPr>
          <w:lang w:val="pt-PT"/>
        </w:rPr>
        <w:t xml:space="preserve">. [RV] </w:t>
      </w:r>
      <w:r w:rsidRPr="003F4DC4">
        <w:rPr>
          <w:rStyle w:val="Incipit"/>
          <w:lang w:val="pt-PT"/>
        </w:rPr>
        <w:t>Gloria patri</w:t>
      </w:r>
      <w:r w:rsidRPr="003F4DC4">
        <w:rPr>
          <w:lang w:val="pt-PT"/>
        </w:rPr>
        <w:t xml:space="preserve">. Gratias agit pro his, qui sub gratia iam sunt. Post [RV] </w:t>
      </w:r>
      <w:r w:rsidRPr="003F4DC4">
        <w:rPr>
          <w:rStyle w:val="Incipit"/>
          <w:lang w:val="pt-PT"/>
        </w:rPr>
        <w:t>Gloria patri</w:t>
      </w:r>
      <w:r w:rsidRPr="00963EFD">
        <w:rPr>
          <w:lang w:val="pt-PT"/>
        </w:rPr>
        <w:t xml:space="preserve"> iteratur responsorium</w:t>
      </w:r>
      <w:r w:rsidRPr="003F4DC4">
        <w:rPr>
          <w:lang w:val="pt-PT"/>
        </w:rPr>
        <w:t>.</w:t>
      </w:r>
    </w:p>
    <w:p w:rsidR="004D53CF" w:rsidRPr="006A75AC" w:rsidRDefault="004D53CF" w:rsidP="00F81136">
      <w:pPr>
        <w:rPr>
          <w:rFonts w:eastAsia="Arial Unicode MS"/>
          <w:lang w:val="it-IT"/>
        </w:rPr>
      </w:pPr>
      <w:r w:rsidRPr="00A415FC">
        <w:rPr>
          <w:rStyle w:val="Time1"/>
          <w:rFonts w:eastAsiaTheme="majorEastAsia"/>
          <w:lang w:val="it-IT"/>
        </w:rPr>
        <w:t>In secunda nocturna</w:t>
      </w:r>
      <w:r w:rsidRPr="00A415FC">
        <w:rPr>
          <w:lang w:val="it-IT"/>
        </w:rPr>
        <w:t xml:space="preserve"> </w:t>
      </w:r>
      <w:r w:rsidRPr="005E47A1">
        <w:rPr>
          <w:rFonts w:eastAsia="Arial Unicode MS"/>
          <w:lang w:val="la-Latn"/>
        </w:rPr>
        <w:t xml:space="preserve">AN </w:t>
      </w:r>
      <w:r w:rsidRPr="00A415FC">
        <w:rPr>
          <w:rStyle w:val="Neume"/>
          <w:rFonts w:eastAsia="Arial Unicode MS"/>
          <w:lang w:val="it-IT"/>
        </w:rPr>
        <w:t>Hora est</w:t>
      </w:r>
      <w:r w:rsidRPr="005E47A1">
        <w:rPr>
          <w:rFonts w:eastAsia="Arial Unicode MS"/>
          <w:iCs/>
          <w:lang w:val="la-Latn"/>
        </w:rPr>
        <w:t>.</w:t>
      </w:r>
      <w:r w:rsidRPr="005E47A1">
        <w:rPr>
          <w:rFonts w:eastAsia="Arial Unicode MS"/>
          <w:lang w:val="la-Latn"/>
        </w:rPr>
        <w:t xml:space="preserve"> VS </w:t>
      </w:r>
      <w:r w:rsidRPr="005E47A1">
        <w:rPr>
          <w:rStyle w:val="Incipit"/>
          <w:rFonts w:eastAsia="Arial Unicode MS"/>
          <w:lang w:val="la-Latn"/>
        </w:rPr>
        <w:t>Egredietur</w:t>
      </w:r>
      <w:r w:rsidRPr="005E47A1">
        <w:rPr>
          <w:rFonts w:eastAsia="Arial Unicode MS"/>
          <w:iCs/>
          <w:lang w:val="la-Latn"/>
        </w:rPr>
        <w:t xml:space="preserve"> </w:t>
      </w:r>
      <w:r>
        <w:rPr>
          <w:rStyle w:val="Incipit"/>
          <w:rFonts w:eastAsia="Arial Unicode MS"/>
          <w:lang w:val="la-Latn"/>
        </w:rPr>
        <w:t>domin</w:t>
      </w:r>
      <w:r w:rsidRPr="00A415FC">
        <w:rPr>
          <w:rStyle w:val="Neume"/>
          <w:rFonts w:eastAsia="Arial Unicode MS"/>
          <w:lang w:val="it-IT"/>
        </w:rPr>
        <w:t>us</w:t>
      </w:r>
      <w:r w:rsidRPr="005E47A1">
        <w:rPr>
          <w:rFonts w:eastAsia="Arial Unicode MS"/>
          <w:iCs/>
          <w:lang w:val="la-Latn"/>
        </w:rPr>
        <w:t xml:space="preserve">. </w:t>
      </w:r>
      <w:r w:rsidRPr="006A75AC">
        <w:rPr>
          <w:rFonts w:eastAsia="Arial Unicode MS"/>
          <w:lang w:val="it-IT"/>
        </w:rPr>
        <w:t xml:space="preserve">LS </w:t>
      </w:r>
      <w:r w:rsidRPr="006A75AC">
        <w:rPr>
          <w:rStyle w:val="Incipit"/>
          <w:rFonts w:eastAsia="Arial Unicode MS"/>
          <w:lang w:val="it-IT"/>
        </w:rPr>
        <w:t>Qui sunt in illa nocte duo in lecto</w:t>
      </w:r>
      <w:r w:rsidRPr="006A75AC">
        <w:rPr>
          <w:rFonts w:eastAsia="Arial Unicode MS"/>
          <w:lang w:val="it-IT"/>
        </w:rPr>
        <w:t>.</w:t>
      </w:r>
    </w:p>
    <w:p w:rsidR="004D53CF" w:rsidRDefault="004D53CF" w:rsidP="00F81136">
      <w:pPr>
        <w:rPr>
          <w:rFonts w:eastAsia="Arial Unicode MS"/>
          <w:lang w:val="la-Latn"/>
        </w:rPr>
      </w:pPr>
      <w:r w:rsidRPr="006A75AC">
        <w:rPr>
          <w:rStyle w:val="Time1"/>
          <w:rFonts w:eastAsia="Arial Unicode MS"/>
          <w:lang w:val="it-IT"/>
        </w:rPr>
        <w:t>[In] tertia nocturna</w:t>
      </w:r>
      <w:r w:rsidRPr="006A75AC">
        <w:rPr>
          <w:rFonts w:eastAsia="Arial Unicode MS"/>
          <w:lang w:val="it-IT"/>
        </w:rPr>
        <w:t xml:space="preserve"> AN </w:t>
      </w:r>
      <w:r w:rsidRPr="006A75AC">
        <w:rPr>
          <w:rStyle w:val="Neume"/>
          <w:rFonts w:eastAsia="Arial Unicode MS"/>
          <w:lang w:val="it-IT"/>
        </w:rPr>
        <w:t>Nox praecessit dies</w:t>
      </w:r>
      <w:r w:rsidRPr="005E47A1">
        <w:rPr>
          <w:rFonts w:eastAsia="Arial Unicode MS"/>
          <w:iCs/>
          <w:lang w:val="la-Latn"/>
        </w:rPr>
        <w:t>.</w:t>
      </w:r>
      <w:r w:rsidRPr="005E47A1">
        <w:rPr>
          <w:rFonts w:eastAsia="Arial Unicode MS"/>
          <w:lang w:val="la-Latn"/>
        </w:rPr>
        <w:t xml:space="preserve"> VS </w:t>
      </w:r>
      <w:r w:rsidRPr="005E47A1">
        <w:rPr>
          <w:rStyle w:val="Incipit"/>
          <w:rFonts w:eastAsia="Arial Unicode MS"/>
          <w:lang w:val="la-Latn"/>
        </w:rPr>
        <w:t>Ex</w:t>
      </w:r>
      <w:r w:rsidRPr="005E47A1">
        <w:rPr>
          <w:rFonts w:eastAsia="Arial Unicode MS"/>
          <w:iCs/>
          <w:lang w:val="la-Latn"/>
        </w:rPr>
        <w:t xml:space="preserve"> </w:t>
      </w:r>
      <w:r>
        <w:rPr>
          <w:rStyle w:val="Incipit"/>
          <w:rFonts w:eastAsia="Arial Unicode MS"/>
          <w:lang w:val="la-Latn"/>
        </w:rPr>
        <w:t>Sion</w:t>
      </w:r>
      <w:r w:rsidRPr="005E47A1">
        <w:rPr>
          <w:rFonts w:eastAsia="Arial Unicode MS"/>
          <w:iCs/>
          <w:lang w:val="la-Latn"/>
        </w:rPr>
        <w:t xml:space="preserve"> </w:t>
      </w:r>
      <w:r w:rsidRPr="005E47A1">
        <w:rPr>
          <w:rStyle w:val="Incipit"/>
          <w:rFonts w:eastAsia="Arial Unicode MS"/>
          <w:lang w:val="la-Latn"/>
        </w:rPr>
        <w:t>speci</w:t>
      </w:r>
      <w:r w:rsidRPr="00A415FC">
        <w:rPr>
          <w:rStyle w:val="Neume"/>
          <w:rFonts w:eastAsia="Arial Unicode MS"/>
          <w:lang w:val="it-IT"/>
        </w:rPr>
        <w:t>es</w:t>
      </w:r>
      <w:r w:rsidRPr="005E47A1">
        <w:rPr>
          <w:rFonts w:eastAsia="Arial Unicode MS"/>
          <w:iCs/>
          <w:lang w:val="la-Latn"/>
        </w:rPr>
        <w:t xml:space="preserve">. </w:t>
      </w:r>
      <w:r w:rsidRPr="005E47A1">
        <w:rPr>
          <w:rFonts w:eastAsia="Arial Unicode MS"/>
          <w:lang w:val="la-Latn"/>
        </w:rPr>
        <w:t xml:space="preserve">EV </w:t>
      </w:r>
      <w:r w:rsidRPr="005E47A1">
        <w:rPr>
          <w:rStyle w:val="Incipit"/>
          <w:rFonts w:eastAsia="Arial Unicode MS"/>
          <w:lang w:val="la-Latn"/>
        </w:rPr>
        <w:t>Cum</w:t>
      </w:r>
      <w:r w:rsidRPr="005E47A1">
        <w:rPr>
          <w:rFonts w:eastAsia="Arial Unicode MS"/>
          <w:iCs/>
          <w:lang w:val="la-Latn"/>
        </w:rPr>
        <w:t xml:space="preserve"> </w:t>
      </w:r>
      <w:r w:rsidRPr="005E47A1">
        <w:rPr>
          <w:rStyle w:val="Incipit"/>
          <w:rFonts w:eastAsia="Arial Unicode MS"/>
          <w:lang w:val="la-Latn"/>
        </w:rPr>
        <w:t>appropinqua</w:t>
      </w:r>
      <w:r w:rsidRPr="00EF5685">
        <w:rPr>
          <w:rStyle w:val="Incipit"/>
          <w:rFonts w:eastAsia="Arial Unicode MS"/>
          <w:lang w:val="la-Latn"/>
        </w:rPr>
        <w:t>r</w:t>
      </w:r>
      <w:r w:rsidRPr="005E47A1">
        <w:rPr>
          <w:rStyle w:val="Incipit"/>
          <w:rFonts w:eastAsia="Arial Unicode MS"/>
          <w:lang w:val="la-Latn"/>
        </w:rPr>
        <w:t>et</w:t>
      </w:r>
      <w:r w:rsidRPr="005E47A1">
        <w:rPr>
          <w:rFonts w:eastAsia="Arial Unicode MS"/>
          <w:iCs/>
          <w:lang w:val="la-Latn"/>
        </w:rPr>
        <w:t xml:space="preserve"> </w:t>
      </w:r>
      <w:r w:rsidRPr="006A75AC">
        <w:rPr>
          <w:rStyle w:val="Incipit"/>
          <w:rFonts w:eastAsia="Arial Unicode MS"/>
          <w:lang w:val="la-Latn"/>
        </w:rPr>
        <w:t>dominus</w:t>
      </w:r>
      <w:r w:rsidRPr="006A75AC">
        <w:rPr>
          <w:rFonts w:eastAsia="Arial Unicode MS"/>
          <w:lang w:val="la-Latn"/>
        </w:rPr>
        <w:t xml:space="preserve"> quod et in palmis [est]. </w:t>
      </w:r>
      <w:r w:rsidRPr="006A75AC">
        <w:rPr>
          <w:rFonts w:eastAsia="Arial Unicode MS"/>
          <w:iCs/>
          <w:lang w:val="la-Latn"/>
        </w:rPr>
        <w:t xml:space="preserve">Nonum </w:t>
      </w:r>
      <w:r w:rsidRPr="005E47A1">
        <w:rPr>
          <w:rFonts w:eastAsia="Arial Unicode MS"/>
          <w:iCs/>
          <w:lang w:val="la-Latn"/>
        </w:rPr>
        <w:t xml:space="preserve">RP </w:t>
      </w:r>
      <w:r w:rsidRPr="006A75AC">
        <w:rPr>
          <w:rStyle w:val="Neume"/>
          <w:rFonts w:eastAsia="Arial Unicode MS"/>
          <w:lang w:val="la-Latn"/>
        </w:rPr>
        <w:t>Laetentur caeli</w:t>
      </w:r>
      <w:r w:rsidRPr="005E47A1">
        <w:rPr>
          <w:rFonts w:eastAsia="Arial Unicode MS"/>
          <w:lang w:val="la-Latn"/>
        </w:rPr>
        <w:t>,</w:t>
      </w:r>
      <w:r w:rsidRPr="006A75AC">
        <w:rPr>
          <w:rFonts w:eastAsia="Arial Unicode MS"/>
          <w:lang w:val="la-Latn"/>
        </w:rPr>
        <w:t xml:space="preserve"> quod et post [RV] </w:t>
      </w:r>
      <w:r w:rsidRPr="006A75AC">
        <w:rPr>
          <w:rStyle w:val="Incipit"/>
          <w:rFonts w:eastAsia="Arial Unicode MS"/>
          <w:lang w:val="la-Latn"/>
        </w:rPr>
        <w:t>Gloria patri</w:t>
      </w:r>
      <w:r w:rsidRPr="006A75AC">
        <w:rPr>
          <w:rFonts w:eastAsia="Arial Unicode MS"/>
          <w:lang w:val="la-Latn"/>
        </w:rPr>
        <w:t xml:space="preserve"> iterabitur,</w:t>
      </w:r>
      <w:r w:rsidRPr="005E47A1">
        <w:rPr>
          <w:rFonts w:eastAsia="Arial Unicode MS"/>
          <w:lang w:val="la-Latn"/>
        </w:rPr>
        <w:t xml:space="preserve"> quia </w:t>
      </w:r>
      <w:r w:rsidRPr="005614C7">
        <w:rPr>
          <w:rFonts w:eastAsia="Arial Unicode MS"/>
          <w:lang w:val="la-Latn"/>
        </w:rPr>
        <w:t>infra ad</w:t>
      </w:r>
      <w:r w:rsidRPr="006A75AC">
        <w:rPr>
          <w:rFonts w:eastAsia="Arial Unicode MS"/>
          <w:lang w:val="la-Latn"/>
        </w:rPr>
        <w:t xml:space="preserve">ventum non canitur </w:t>
      </w:r>
      <w:r w:rsidRPr="005E47A1">
        <w:rPr>
          <w:rFonts w:eastAsia="Arial Unicode MS"/>
          <w:lang w:val="la-Latn"/>
        </w:rPr>
        <w:t xml:space="preserve">[TD] </w:t>
      </w:r>
      <w:r w:rsidRPr="005E47A1">
        <w:rPr>
          <w:rStyle w:val="Incipit"/>
          <w:rFonts w:eastAsia="Arial Unicode MS"/>
          <w:lang w:val="la-Latn"/>
        </w:rPr>
        <w:t>Te</w:t>
      </w:r>
      <w:r w:rsidRPr="005E47A1">
        <w:rPr>
          <w:rFonts w:eastAsia="Arial Unicode MS"/>
          <w:lang w:val="la-Latn"/>
        </w:rPr>
        <w:t xml:space="preserve"> </w:t>
      </w:r>
      <w:r>
        <w:rPr>
          <w:rStyle w:val="Incipit"/>
          <w:rFonts w:eastAsia="Arial Unicode MS"/>
          <w:lang w:val="la-Latn"/>
        </w:rPr>
        <w:t>deum</w:t>
      </w:r>
      <w:r w:rsidRPr="005E47A1">
        <w:rPr>
          <w:rFonts w:eastAsia="Arial Unicode MS"/>
          <w:lang w:val="la-Latn"/>
        </w:rPr>
        <w:t xml:space="preserve"> </w:t>
      </w:r>
      <w:r w:rsidRPr="005E47A1">
        <w:rPr>
          <w:rStyle w:val="Incipit"/>
          <w:rFonts w:eastAsia="Arial Unicode MS"/>
          <w:lang w:val="la-Latn"/>
        </w:rPr>
        <w:t>laudamus</w:t>
      </w:r>
      <w:r w:rsidRPr="006A75AC">
        <w:rPr>
          <w:rFonts w:eastAsia="Arial Unicode MS"/>
          <w:lang w:val="la-Latn"/>
        </w:rPr>
        <w:t xml:space="preserve">, </w:t>
      </w:r>
      <w:r>
        <w:rPr>
          <w:rFonts w:eastAsia="Arial Unicode MS"/>
          <w:lang w:val="la-Latn"/>
        </w:rPr>
        <w:t>nec in sol</w:t>
      </w:r>
      <w:r w:rsidRPr="006A75AC">
        <w:rPr>
          <w:rFonts w:eastAsia="Arial Unicode MS"/>
          <w:lang w:val="la-Latn"/>
        </w:rPr>
        <w:t>l</w:t>
      </w:r>
      <w:r>
        <w:rPr>
          <w:rFonts w:eastAsia="Arial Unicode MS"/>
          <w:lang w:val="la-Latn"/>
        </w:rPr>
        <w:t>emnitatibus sanctorum, sed ad matutina</w:t>
      </w:r>
      <w:r w:rsidR="002711ED" w:rsidRPr="006A75AC">
        <w:rPr>
          <w:rFonts w:eastAsia="Arial Unicode MS"/>
          <w:lang w:val="la-Latn"/>
        </w:rPr>
        <w:t>s</w:t>
      </w:r>
      <w:r>
        <w:rPr>
          <w:rFonts w:eastAsia="Arial Unicode MS"/>
          <w:lang w:val="la-Latn"/>
        </w:rPr>
        <w:t xml:space="preserve"> sanctae Mariae non canitur.</w:t>
      </w:r>
    </w:p>
    <w:p w:rsidR="00542107" w:rsidRPr="00963EFD" w:rsidRDefault="004D53CF" w:rsidP="00F81136">
      <w:pPr>
        <w:rPr>
          <w:rFonts w:eastAsia="Arial Unicode MS"/>
          <w:lang w:val="la-Latn"/>
        </w:rPr>
      </w:pPr>
      <w:r w:rsidRPr="00963EFD">
        <w:rPr>
          <w:rStyle w:val="Time1"/>
          <w:rFonts w:eastAsia="Arial Unicode MS"/>
          <w:lang w:val="la-Latn"/>
        </w:rPr>
        <w:t>Ad l</w:t>
      </w:r>
      <w:r w:rsidRPr="002C22B5">
        <w:rPr>
          <w:rStyle w:val="Time1"/>
          <w:rFonts w:eastAsia="Arial Unicode MS"/>
          <w:lang w:val="la-Latn"/>
        </w:rPr>
        <w:t>audes</w:t>
      </w:r>
      <w:r w:rsidRPr="005E47A1">
        <w:rPr>
          <w:rFonts w:eastAsia="Arial Unicode MS"/>
          <w:lang w:val="la-Latn"/>
        </w:rPr>
        <w:t xml:space="preserve"> </w:t>
      </w:r>
      <w:r w:rsidRPr="00963EFD">
        <w:rPr>
          <w:rFonts w:eastAsia="Arial Unicode MS"/>
          <w:lang w:val="la-Latn"/>
        </w:rPr>
        <w:t>[</w:t>
      </w:r>
      <w:r w:rsidRPr="005E47A1">
        <w:rPr>
          <w:rFonts w:eastAsia="Arial Unicode MS"/>
          <w:lang w:val="la-Latn"/>
        </w:rPr>
        <w:t>HY</w:t>
      </w:r>
      <w:r w:rsidRPr="00963EFD">
        <w:rPr>
          <w:rFonts w:eastAsia="Arial Unicode MS"/>
          <w:lang w:val="la-Latn"/>
        </w:rPr>
        <w:t>]</w:t>
      </w:r>
      <w:r w:rsidRPr="005E47A1">
        <w:rPr>
          <w:rFonts w:eastAsia="Arial Unicode MS"/>
          <w:lang w:val="la-Latn"/>
        </w:rPr>
        <w:t xml:space="preserve"> </w:t>
      </w:r>
      <w:r w:rsidRPr="005E47A1">
        <w:rPr>
          <w:rStyle w:val="Incipit"/>
          <w:rFonts w:eastAsia="Arial Unicode MS"/>
          <w:lang w:val="la-Latn"/>
        </w:rPr>
        <w:t>V</w:t>
      </w:r>
      <w:r w:rsidRPr="00963EFD">
        <w:rPr>
          <w:rStyle w:val="Incipit"/>
          <w:rFonts w:eastAsia="Arial Unicode MS"/>
          <w:lang w:val="la-Latn"/>
        </w:rPr>
        <w:t>ox clara</w:t>
      </w:r>
      <w:r w:rsidRPr="005E47A1">
        <w:rPr>
          <w:rFonts w:eastAsia="Arial Unicode MS"/>
          <w:lang w:val="la-Latn"/>
        </w:rPr>
        <w:t>.</w:t>
      </w:r>
      <w:r w:rsidRPr="00963EFD">
        <w:rPr>
          <w:rFonts w:eastAsia="Arial Unicode MS"/>
          <w:lang w:val="la-Latn"/>
        </w:rPr>
        <w:t xml:space="preserve"> </w:t>
      </w:r>
      <w:r w:rsidRPr="005E47A1">
        <w:rPr>
          <w:rFonts w:eastAsia="Arial Unicode MS"/>
          <w:lang w:val="la-Latn"/>
        </w:rPr>
        <w:t xml:space="preserve">VS </w:t>
      </w:r>
      <w:r w:rsidRPr="005E47A1">
        <w:rPr>
          <w:rStyle w:val="Incipit"/>
          <w:rFonts w:eastAsia="Arial Unicode MS"/>
          <w:lang w:val="la-Latn"/>
        </w:rPr>
        <w:t>Vox</w:t>
      </w:r>
      <w:r w:rsidRPr="005E47A1">
        <w:rPr>
          <w:rFonts w:eastAsia="Arial Unicode MS"/>
          <w:lang w:val="la-Latn"/>
        </w:rPr>
        <w:t xml:space="preserve"> </w:t>
      </w:r>
      <w:r w:rsidRPr="005E47A1">
        <w:rPr>
          <w:rStyle w:val="Incipit"/>
          <w:rFonts w:eastAsia="Arial Unicode MS"/>
          <w:lang w:val="la-Latn"/>
        </w:rPr>
        <w:t>clamantis</w:t>
      </w:r>
      <w:r w:rsidRPr="005E47A1">
        <w:rPr>
          <w:rFonts w:eastAsia="Arial Unicode MS"/>
          <w:lang w:val="la-Latn"/>
        </w:rPr>
        <w:t xml:space="preserve"> </w:t>
      </w:r>
      <w:r w:rsidRPr="005E47A1">
        <w:rPr>
          <w:rStyle w:val="Incipit"/>
          <w:rFonts w:eastAsia="Arial Unicode MS"/>
          <w:lang w:val="la-Latn"/>
        </w:rPr>
        <w:t>in</w:t>
      </w:r>
      <w:r w:rsidRPr="005E47A1">
        <w:rPr>
          <w:rFonts w:eastAsia="Arial Unicode MS"/>
          <w:lang w:val="la-Latn"/>
        </w:rPr>
        <w:t xml:space="preserve"> </w:t>
      </w:r>
      <w:r w:rsidRPr="005E47A1">
        <w:rPr>
          <w:rStyle w:val="Incipit"/>
          <w:rFonts w:eastAsia="Arial Unicode MS"/>
          <w:lang w:val="la-Latn"/>
        </w:rPr>
        <w:t>deserto</w:t>
      </w:r>
      <w:r>
        <w:rPr>
          <w:rFonts w:eastAsia="Arial Unicode MS"/>
          <w:lang w:val="la-Latn"/>
        </w:rPr>
        <w:t>. A</w:t>
      </w:r>
      <w:r w:rsidRPr="005E47A1">
        <w:rPr>
          <w:rFonts w:eastAsia="Arial Unicode MS"/>
          <w:lang w:val="la-Latn"/>
        </w:rPr>
        <w:t xml:space="preserve">B </w:t>
      </w:r>
      <w:r w:rsidRPr="00963EFD">
        <w:rPr>
          <w:rStyle w:val="Neume"/>
          <w:rFonts w:eastAsia="Arial Unicode MS"/>
          <w:lang w:val="la-Latn"/>
        </w:rPr>
        <w:t>Spiritus sanctus</w:t>
      </w:r>
      <w:r w:rsidRPr="005E47A1">
        <w:rPr>
          <w:rFonts w:eastAsia="Arial Unicode MS"/>
          <w:lang w:val="la-Latn"/>
        </w:rPr>
        <w:t xml:space="preserve">. </w:t>
      </w:r>
    </w:p>
    <w:p w:rsidR="004D53CF" w:rsidRPr="00EF1BF1" w:rsidRDefault="00542107" w:rsidP="00F81136">
      <w:pPr>
        <w:rPr>
          <w:rFonts w:eastAsia="Arial Unicode MS"/>
          <w:lang w:val="en-GB"/>
        </w:rPr>
      </w:pPr>
      <w:r w:rsidRPr="00963EFD">
        <w:rPr>
          <w:rStyle w:val="Time1"/>
          <w:rFonts w:eastAsia="Arial Unicode MS"/>
          <w:lang w:val="la-Latn"/>
        </w:rPr>
        <w:t>[Ad cursus]</w:t>
      </w:r>
      <w:r w:rsidRPr="00963EFD">
        <w:rPr>
          <w:rFonts w:eastAsia="Arial Unicode MS"/>
          <w:lang w:val="la-Latn"/>
        </w:rPr>
        <w:t xml:space="preserve"> </w:t>
      </w:r>
      <w:r w:rsidR="004D53CF" w:rsidRPr="00963EFD">
        <w:rPr>
          <w:rFonts w:eastAsia="Arial Unicode MS"/>
          <w:lang w:val="la-Latn"/>
        </w:rPr>
        <w:t xml:space="preserve">In dominicis diebus ad primam AN </w:t>
      </w:r>
      <w:r w:rsidR="004D53CF" w:rsidRPr="00963EFD">
        <w:rPr>
          <w:rStyle w:val="Neume"/>
          <w:rFonts w:eastAsia="Arial Unicode MS"/>
          <w:lang w:val="la-Latn"/>
        </w:rPr>
        <w:t>Bethlehem non es</w:t>
      </w:r>
      <w:r w:rsidR="004D53CF" w:rsidRPr="00963EFD">
        <w:rPr>
          <w:rFonts w:eastAsia="Arial Unicode MS"/>
          <w:lang w:val="la-Latn"/>
        </w:rPr>
        <w:t xml:space="preserve">. </w:t>
      </w:r>
      <w:r w:rsidR="004D53CF" w:rsidRPr="00EF1BF1">
        <w:rPr>
          <w:rFonts w:eastAsia="Arial Unicode MS"/>
          <w:lang w:val="en-GB"/>
        </w:rPr>
        <w:t xml:space="preserve">[Ad] tertiam AN </w:t>
      </w:r>
      <w:r w:rsidR="004D53CF" w:rsidRPr="00EF1BF1">
        <w:rPr>
          <w:rStyle w:val="Neume"/>
          <w:rFonts w:eastAsia="Arial Unicode MS"/>
          <w:lang w:val="en-GB"/>
        </w:rPr>
        <w:t>Dicite filiae Sion</w:t>
      </w:r>
      <w:r w:rsidR="004D53CF" w:rsidRPr="00EF1BF1">
        <w:rPr>
          <w:rFonts w:eastAsia="Arial Unicode MS"/>
          <w:lang w:val="en-GB"/>
        </w:rPr>
        <w:t xml:space="preserve">. [Ad] sextam AN </w:t>
      </w:r>
      <w:r w:rsidR="004D53CF" w:rsidRPr="00EF1BF1">
        <w:rPr>
          <w:rStyle w:val="Neume"/>
          <w:rFonts w:eastAsia="Arial Unicode MS"/>
          <w:lang w:val="en-GB"/>
        </w:rPr>
        <w:t>Tuam domine</w:t>
      </w:r>
      <w:r w:rsidR="004D53CF" w:rsidRPr="00EF1BF1">
        <w:rPr>
          <w:rFonts w:eastAsia="Arial Unicode MS"/>
          <w:lang w:val="en-GB"/>
        </w:rPr>
        <w:t>. [Ad] nonam</w:t>
      </w:r>
      <w:r w:rsidR="004D53CF">
        <w:rPr>
          <w:rFonts w:eastAsia="Arial Unicode MS"/>
          <w:lang w:val="en-GB"/>
        </w:rPr>
        <w:t xml:space="preserve"> AN</w:t>
      </w:r>
      <w:r w:rsidR="004D53CF" w:rsidRPr="00EF1BF1">
        <w:rPr>
          <w:rFonts w:eastAsia="Arial Unicode MS"/>
          <w:lang w:val="en-GB"/>
        </w:rPr>
        <w:t xml:space="preserve"> </w:t>
      </w:r>
      <w:r w:rsidR="004D53CF" w:rsidRPr="00EC6610">
        <w:rPr>
          <w:rStyle w:val="Neume"/>
          <w:rFonts w:eastAsia="Arial Unicode MS"/>
          <w:lang w:val="en-GB"/>
        </w:rPr>
        <w:t>In tuo adventu</w:t>
      </w:r>
      <w:r w:rsidR="004D53CF">
        <w:rPr>
          <w:rFonts w:eastAsia="Arial Unicode MS"/>
          <w:lang w:val="en-GB"/>
        </w:rPr>
        <w:t>. Cum vero super</w:t>
      </w:r>
      <w:r w:rsidR="004D53CF" w:rsidRPr="00EF1BF1">
        <w:rPr>
          <w:rFonts w:eastAsia="Arial Unicode MS"/>
          <w:lang w:val="en-GB"/>
        </w:rPr>
        <w:t>sunt antiphonae ex evangeli</w:t>
      </w:r>
      <w:r w:rsidR="004D53CF">
        <w:rPr>
          <w:rFonts w:eastAsia="Arial Unicode MS"/>
          <w:lang w:val="en-GB"/>
        </w:rPr>
        <w:t>o,</w:t>
      </w:r>
      <w:r w:rsidR="004D53CF" w:rsidRPr="00EF1BF1">
        <w:rPr>
          <w:rFonts w:eastAsia="Arial Unicode MS"/>
          <w:lang w:val="en-GB"/>
        </w:rPr>
        <w:t xml:space="preserve"> dicantur ad primam et ad reliquos cursus. Sed ubi deerint dicantur solitae iam praedictae. Responsorium ad </w:t>
      </w:r>
      <w:r w:rsidR="004D53CF">
        <w:rPr>
          <w:rFonts w:eastAsia="Arial Unicode MS"/>
          <w:lang w:val="en-GB"/>
        </w:rPr>
        <w:t>primam mutamus secundum reliqua responsoria</w:t>
      </w:r>
      <w:r w:rsidR="004D53CF" w:rsidRPr="00EF1BF1">
        <w:rPr>
          <w:rFonts w:eastAsia="Arial Unicode MS"/>
          <w:lang w:val="en-GB"/>
        </w:rPr>
        <w:t xml:space="preserve"> cursuum. </w:t>
      </w:r>
    </w:p>
    <w:p w:rsidR="004D53CF" w:rsidRPr="006A75AC" w:rsidRDefault="004D53CF" w:rsidP="00F81136">
      <w:pPr>
        <w:rPr>
          <w:lang w:val="pt-PT"/>
        </w:rPr>
      </w:pPr>
      <w:r w:rsidRPr="00EF1BF1">
        <w:rPr>
          <w:rStyle w:val="Time1"/>
          <w:rFonts w:eastAsia="Arial Unicode MS"/>
          <w:lang w:val="en-GB"/>
        </w:rPr>
        <w:t>Ad cursus</w:t>
      </w:r>
      <w:r w:rsidRPr="00EF1BF1">
        <w:rPr>
          <w:rFonts w:eastAsia="Arial Unicode MS"/>
          <w:lang w:val="en-GB"/>
        </w:rPr>
        <w:t xml:space="preserve"> </w:t>
      </w:r>
      <w:r w:rsidRPr="005E47A1">
        <w:rPr>
          <w:rFonts w:eastAsia="Arial Unicode MS"/>
          <w:lang w:val="la-Latn"/>
        </w:rPr>
        <w:t xml:space="preserve">RB </w:t>
      </w:r>
      <w:r w:rsidRPr="00860879">
        <w:rPr>
          <w:rStyle w:val="Neume"/>
          <w:rFonts w:eastAsia="Arial Unicode MS"/>
          <w:lang w:val="en-GB"/>
        </w:rPr>
        <w:t>Veni ad liberandum</w:t>
      </w:r>
      <w:r w:rsidRPr="005E47A1">
        <w:rPr>
          <w:rFonts w:eastAsia="Arial Unicode MS"/>
          <w:lang w:val="la-Latn"/>
        </w:rPr>
        <w:t xml:space="preserve">. </w:t>
      </w:r>
      <w:r>
        <w:rPr>
          <w:rFonts w:eastAsia="Arial Unicode MS"/>
          <w:lang w:val="la-Latn"/>
        </w:rPr>
        <w:t>V</w:t>
      </w:r>
      <w:r w:rsidRPr="00EF1BF1">
        <w:rPr>
          <w:rFonts w:eastAsia="Arial Unicode MS"/>
          <w:lang w:val="en-GB"/>
        </w:rPr>
        <w:t>S</w:t>
      </w:r>
      <w:r>
        <w:rPr>
          <w:rFonts w:eastAsia="Arial Unicode MS"/>
          <w:lang w:val="la-Latn"/>
        </w:rPr>
        <w:t xml:space="preserve"> </w:t>
      </w:r>
      <w:r w:rsidRPr="005E47A1">
        <w:rPr>
          <w:rStyle w:val="Incipit"/>
          <w:rFonts w:eastAsia="Arial Unicode MS"/>
          <w:lang w:val="la-Latn"/>
        </w:rPr>
        <w:t>Timebunt</w:t>
      </w:r>
      <w:r w:rsidRPr="005E47A1">
        <w:rPr>
          <w:rFonts w:eastAsia="Arial Unicode MS"/>
          <w:iCs/>
          <w:lang w:val="la-Latn"/>
        </w:rPr>
        <w:t xml:space="preserve"> </w:t>
      </w:r>
      <w:r w:rsidRPr="005E47A1">
        <w:rPr>
          <w:rStyle w:val="Incipit"/>
          <w:rFonts w:eastAsia="Arial Unicode MS"/>
          <w:lang w:val="la-Latn"/>
        </w:rPr>
        <w:t>gen</w:t>
      </w:r>
      <w:r w:rsidRPr="00EF1BF1">
        <w:rPr>
          <w:rStyle w:val="Neume"/>
          <w:rFonts w:eastAsia="Arial Unicode MS"/>
          <w:lang w:val="en-GB"/>
        </w:rPr>
        <w:t>tes</w:t>
      </w:r>
      <w:r w:rsidRPr="006A75AC">
        <w:rPr>
          <w:lang w:val="en-GB"/>
        </w:rPr>
        <w:t xml:space="preserve">. RB </w:t>
      </w:r>
      <w:r w:rsidRPr="00870AB4">
        <w:rPr>
          <w:rStyle w:val="Neume"/>
          <w:lang w:val="la-Latn"/>
        </w:rPr>
        <w:t>Ostende nobis</w:t>
      </w:r>
      <w:r w:rsidRPr="006A75AC">
        <w:rPr>
          <w:lang w:val="en-GB"/>
        </w:rPr>
        <w:t xml:space="preserve">. </w:t>
      </w:r>
      <w:r w:rsidRPr="006A75AC">
        <w:rPr>
          <w:lang w:val="pt-PT"/>
        </w:rPr>
        <w:t xml:space="preserve">VS </w:t>
      </w:r>
      <w:r w:rsidRPr="006A75AC">
        <w:rPr>
          <w:rStyle w:val="Incipit"/>
          <w:lang w:val="pt-PT"/>
        </w:rPr>
        <w:t>Memento nostri domin</w:t>
      </w:r>
      <w:r w:rsidRPr="00870AB4">
        <w:rPr>
          <w:rStyle w:val="Neume"/>
          <w:lang w:val="la-Latn"/>
        </w:rPr>
        <w:t>e</w:t>
      </w:r>
      <w:r w:rsidRPr="006A75AC">
        <w:rPr>
          <w:rFonts w:eastAsia="Arial Unicode MS"/>
          <w:lang w:val="pt-PT"/>
        </w:rPr>
        <w:t xml:space="preserve">. </w:t>
      </w:r>
      <w:r w:rsidRPr="006A75AC">
        <w:rPr>
          <w:lang w:val="pt-PT"/>
        </w:rPr>
        <w:t xml:space="preserve">RB </w:t>
      </w:r>
      <w:r>
        <w:rPr>
          <w:rStyle w:val="Neume"/>
          <w:lang w:val="la-Latn"/>
        </w:rPr>
        <w:t>Super te Hierusalem</w:t>
      </w:r>
      <w:r w:rsidRPr="006A75AC">
        <w:rPr>
          <w:lang w:val="pt-PT"/>
        </w:rPr>
        <w:t xml:space="preserve">. VS </w:t>
      </w:r>
      <w:r w:rsidRPr="006A75AC">
        <w:rPr>
          <w:rStyle w:val="Incipit"/>
          <w:lang w:val="pt-PT"/>
        </w:rPr>
        <w:t>Domine deus virtu</w:t>
      </w:r>
      <w:r w:rsidRPr="00870AB4">
        <w:rPr>
          <w:rStyle w:val="Neume"/>
          <w:lang w:val="la-Latn"/>
        </w:rPr>
        <w:t>tum</w:t>
      </w:r>
      <w:r w:rsidRPr="006A75AC">
        <w:rPr>
          <w:lang w:val="pt-PT"/>
        </w:rPr>
        <w:t>. Ad cursus dicimus hymnos simplici melodia et</w:t>
      </w:r>
    </w:p>
    <w:p w:rsidR="002C1A7A" w:rsidRPr="006A75AC" w:rsidRDefault="004D53CF" w:rsidP="00F81136">
      <w:pPr>
        <w:rPr>
          <w:lang w:val="fr-FR"/>
        </w:rPr>
      </w:pPr>
      <w:r w:rsidRPr="006A75AC">
        <w:rPr>
          <w:rStyle w:val="Time1"/>
          <w:rFonts w:eastAsiaTheme="majorEastAsia"/>
          <w:lang w:val="fr-FR"/>
        </w:rPr>
        <w:t>Ad missam</w:t>
      </w:r>
      <w:r w:rsidRPr="006A75AC">
        <w:rPr>
          <w:lang w:val="fr-FR"/>
        </w:rPr>
        <w:t xml:space="preserve"> [KY]</w:t>
      </w:r>
      <w:r w:rsidRPr="006A75AC">
        <w:rPr>
          <w:vertAlign w:val="superscript"/>
          <w:lang w:val="fr-FR"/>
        </w:rPr>
        <w:t xml:space="preserve"> </w:t>
      </w:r>
      <w:r w:rsidRPr="006A75AC">
        <w:rPr>
          <w:rStyle w:val="Incipit"/>
          <w:lang w:val="fr-FR"/>
        </w:rPr>
        <w:t>Kyrieleison</w:t>
      </w:r>
      <w:r w:rsidRPr="006A75AC">
        <w:rPr>
          <w:lang w:val="fr-FR"/>
        </w:rPr>
        <w:t xml:space="preserve"> et [SA] </w:t>
      </w:r>
      <w:r w:rsidRPr="006A75AC">
        <w:rPr>
          <w:rStyle w:val="Incipit"/>
          <w:lang w:val="fr-FR"/>
        </w:rPr>
        <w:t>Sanctus</w:t>
      </w:r>
      <w:r w:rsidRPr="006A75AC">
        <w:rPr>
          <w:lang w:val="fr-FR"/>
        </w:rPr>
        <w:t xml:space="preserve">, [AG] </w:t>
      </w:r>
      <w:r w:rsidR="00542107" w:rsidRPr="00963EFD">
        <w:rPr>
          <w:rStyle w:val="Incipit"/>
          <w:lang w:val="fr-FR"/>
        </w:rPr>
        <w:t>Ä+</w:t>
      </w:r>
      <w:r w:rsidRPr="00963EFD">
        <w:rPr>
          <w:rStyle w:val="Incipit"/>
          <w:lang w:val="fr-FR"/>
        </w:rPr>
        <w:t>A</w:t>
      </w:r>
      <w:r w:rsidR="00542107" w:rsidRPr="00963EFD">
        <w:rPr>
          <w:rStyle w:val="Incipit"/>
          <w:lang w:val="fr-FR"/>
        </w:rPr>
        <w:t>+Ä</w:t>
      </w:r>
      <w:r w:rsidRPr="006A75AC">
        <w:rPr>
          <w:rStyle w:val="Incipit"/>
          <w:lang w:val="fr-FR"/>
        </w:rPr>
        <w:t>gnus dei</w:t>
      </w:r>
      <w:r w:rsidRPr="006A75AC">
        <w:rPr>
          <w:lang w:val="fr-FR"/>
        </w:rPr>
        <w:t xml:space="preserve">. </w:t>
      </w:r>
    </w:p>
    <w:p w:rsidR="002C1A7A" w:rsidRPr="006A75AC" w:rsidRDefault="004D53CF" w:rsidP="00F81136">
      <w:pPr>
        <w:rPr>
          <w:lang w:val="it-IT"/>
        </w:rPr>
      </w:pPr>
      <w:r w:rsidRPr="006A75AC">
        <w:rPr>
          <w:rStyle w:val="Time1"/>
          <w:lang w:val="it-IT"/>
        </w:rPr>
        <w:t>In processione</w:t>
      </w:r>
      <w:r w:rsidRPr="006A75AC">
        <w:rPr>
          <w:lang w:val="it-IT"/>
        </w:rPr>
        <w:t xml:space="preserve"> dicitur [AP] </w:t>
      </w:r>
      <w:r w:rsidRPr="006A75AC">
        <w:rPr>
          <w:rStyle w:val="Neume"/>
          <w:lang w:val="it-IT"/>
        </w:rPr>
        <w:t>Salvator mundi</w:t>
      </w:r>
      <w:r w:rsidRPr="006A75AC">
        <w:rPr>
          <w:lang w:val="it-IT"/>
        </w:rPr>
        <w:t xml:space="preserve"> vel [AP] </w:t>
      </w:r>
      <w:r w:rsidRPr="006A75AC">
        <w:rPr>
          <w:rStyle w:val="Neume"/>
          <w:lang w:val="it-IT"/>
        </w:rPr>
        <w:t>Sancta Maria</w:t>
      </w:r>
      <w:r w:rsidRPr="006A75AC">
        <w:rPr>
          <w:lang w:val="it-IT"/>
        </w:rPr>
        <w:t xml:space="preserve">. In reditu nonum responsorium et oratio de adventu. </w:t>
      </w:r>
    </w:p>
    <w:p w:rsidR="004D53CF" w:rsidRPr="006A75AC" w:rsidRDefault="002C1A7A" w:rsidP="00F81136">
      <w:pPr>
        <w:rPr>
          <w:lang w:val="pt-PT"/>
        </w:rPr>
      </w:pPr>
      <w:r w:rsidRPr="006A75AC">
        <w:rPr>
          <w:rStyle w:val="Time1"/>
          <w:lang w:val="it-IT"/>
        </w:rPr>
        <w:t>[Ad missam]</w:t>
      </w:r>
      <w:r w:rsidRPr="006A75AC">
        <w:rPr>
          <w:lang w:val="it-IT"/>
        </w:rPr>
        <w:t xml:space="preserve"> </w:t>
      </w:r>
      <w:r w:rsidR="004D53CF" w:rsidRPr="006A75AC">
        <w:rPr>
          <w:lang w:val="it-IT"/>
        </w:rPr>
        <w:t xml:space="preserve">[GL] </w:t>
      </w:r>
      <w:r w:rsidR="004D53CF" w:rsidRPr="00870AB4">
        <w:rPr>
          <w:rStyle w:val="Incipit"/>
          <w:rFonts w:eastAsia="Arial Unicode MS"/>
          <w:lang w:val="la-Latn"/>
        </w:rPr>
        <w:t>Gloria in excelsis</w:t>
      </w:r>
      <w:r w:rsidR="004D53CF" w:rsidRPr="006A75AC">
        <w:rPr>
          <w:lang w:val="it-IT"/>
        </w:rPr>
        <w:t xml:space="preserve"> vitatur et praefatio de sancta trinitate, et dalmaticarum usus, et [IM] </w:t>
      </w:r>
      <w:r w:rsidR="004D53CF" w:rsidRPr="006A75AC">
        <w:rPr>
          <w:rStyle w:val="Incipit"/>
          <w:lang w:val="it-IT"/>
        </w:rPr>
        <w:t>Ite missa est</w:t>
      </w:r>
      <w:r w:rsidR="004D53CF" w:rsidRPr="006A75AC">
        <w:rPr>
          <w:lang w:val="it-IT"/>
        </w:rPr>
        <w:t xml:space="preserve">. Haec enim omnia reservamus in presentiam eius cuius adventum expectamus, ut tanto gloriosior appareat. Cottidie dicetur oratio de sancta Maria ad missam [CLC] </w:t>
      </w:r>
      <w:r w:rsidR="004D53CF" w:rsidRPr="006A75AC">
        <w:rPr>
          <w:rStyle w:val="Incipit"/>
          <w:lang w:val="it-IT"/>
        </w:rPr>
        <w:t>Deus qui de beatae Mariae</w:t>
      </w:r>
      <w:r w:rsidR="004D53CF" w:rsidRPr="006A75AC">
        <w:rPr>
          <w:lang w:val="it-IT"/>
        </w:rPr>
        <w:t xml:space="preserve"> usque ad nativitatem quod et nullum impediet festum. </w:t>
      </w:r>
      <w:r w:rsidR="004D53CF" w:rsidRPr="006A75AC">
        <w:rPr>
          <w:lang w:val="pt-PT"/>
        </w:rPr>
        <w:t xml:space="preserve">[CR] </w:t>
      </w:r>
      <w:r w:rsidR="004D53CF" w:rsidRPr="006A75AC">
        <w:rPr>
          <w:rStyle w:val="Incipit"/>
          <w:lang w:val="pt-PT"/>
        </w:rPr>
        <w:t>Credo in unum</w:t>
      </w:r>
      <w:r w:rsidR="004D53CF" w:rsidRPr="006A75AC">
        <w:rPr>
          <w:lang w:val="pt-PT"/>
        </w:rPr>
        <w:t xml:space="preserve"> dicitur.</w:t>
      </w:r>
    </w:p>
    <w:p w:rsidR="004D53CF" w:rsidRDefault="004D53CF" w:rsidP="00F81136">
      <w:pPr>
        <w:rPr>
          <w:lang w:val="pt-PT"/>
        </w:rPr>
      </w:pPr>
      <w:r w:rsidRPr="006A75AC">
        <w:rPr>
          <w:rStyle w:val="Time1"/>
          <w:rFonts w:eastAsiaTheme="majorEastAsia"/>
          <w:lang w:val="pt-PT"/>
        </w:rPr>
        <w:t>Ad [secundas] vesperas</w:t>
      </w:r>
      <w:r w:rsidRPr="006A75AC">
        <w:rPr>
          <w:lang w:val="pt-PT"/>
        </w:rPr>
        <w:t xml:space="preserve"> RP </w:t>
      </w:r>
      <w:r w:rsidRPr="006A75AC">
        <w:rPr>
          <w:rStyle w:val="Neume"/>
          <w:lang w:val="pt-PT"/>
        </w:rPr>
        <w:t>Festina</w:t>
      </w:r>
      <w:r w:rsidRPr="006A75AC">
        <w:rPr>
          <w:lang w:val="pt-PT"/>
        </w:rPr>
        <w:t xml:space="preserve">. </w:t>
      </w:r>
      <w:r w:rsidRPr="00870AB4">
        <w:rPr>
          <w:lang w:val="pt-PT"/>
        </w:rPr>
        <w:t xml:space="preserve">AM </w:t>
      </w:r>
      <w:r w:rsidRPr="00870AB4">
        <w:rPr>
          <w:rStyle w:val="Neume"/>
          <w:lang w:val="la-Latn"/>
        </w:rPr>
        <w:t>Ne timeas Maria</w:t>
      </w:r>
      <w:r w:rsidRPr="00870AB4">
        <w:rPr>
          <w:lang w:val="pt-PT"/>
        </w:rPr>
        <w:t>.</w:t>
      </w:r>
      <w:r>
        <w:rPr>
          <w:lang w:val="pt-PT"/>
        </w:rPr>
        <w:t xml:space="preserve"> Una oratio tantum. </w:t>
      </w:r>
    </w:p>
    <w:p w:rsidR="004D53CF" w:rsidRPr="00EF1BF1" w:rsidRDefault="002C1A7A" w:rsidP="00A67FB0">
      <w:pPr>
        <w:pStyle w:val="berschrift1"/>
        <w:rPr>
          <w:lang w:val="pt-PT"/>
        </w:rPr>
      </w:pPr>
      <w:r>
        <w:rPr>
          <w:lang w:val="pt-PT"/>
        </w:rPr>
        <w:t>PRIVATIS DIEBUS</w:t>
      </w:r>
      <w:r w:rsidR="00700993">
        <w:rPr>
          <w:lang w:val="pt-PT"/>
        </w:rPr>
        <w:t xml:space="preserve"> [FERIA SECUNDA]</w:t>
      </w:r>
    </w:p>
    <w:p w:rsidR="004D53CF" w:rsidRPr="006A75AC" w:rsidRDefault="004D53CF" w:rsidP="00F81136">
      <w:pPr>
        <w:rPr>
          <w:lang w:val="it-IT"/>
        </w:rPr>
      </w:pPr>
      <w:r w:rsidRPr="006A75AC">
        <w:rPr>
          <w:rStyle w:val="Time1"/>
          <w:rFonts w:eastAsiaTheme="majorEastAsia"/>
          <w:lang w:val="da-DK"/>
        </w:rPr>
        <w:t>[</w:t>
      </w:r>
      <w:r w:rsidR="00700993" w:rsidRPr="006A75AC">
        <w:rPr>
          <w:rStyle w:val="Time1"/>
          <w:rFonts w:eastAsiaTheme="majorEastAsia"/>
          <w:lang w:val="da-DK"/>
        </w:rPr>
        <w:t>A</w:t>
      </w:r>
      <w:r w:rsidR="00FC625E">
        <w:rPr>
          <w:rStyle w:val="Time1"/>
          <w:rFonts w:eastAsiaTheme="majorEastAsia"/>
          <w:lang w:val="da-DK"/>
        </w:rPr>
        <w:t>d matutinu</w:t>
      </w:r>
      <w:r w:rsidRPr="006A75AC">
        <w:rPr>
          <w:rStyle w:val="Time1"/>
          <w:rFonts w:eastAsiaTheme="majorEastAsia"/>
          <w:lang w:val="da-DK"/>
        </w:rPr>
        <w:t>m]</w:t>
      </w:r>
      <w:r w:rsidRPr="006A75AC">
        <w:rPr>
          <w:lang w:val="da-DK"/>
        </w:rPr>
        <w:t xml:space="preserve"> INV </w:t>
      </w:r>
      <w:r w:rsidRPr="006A75AC">
        <w:rPr>
          <w:rStyle w:val="Neume"/>
          <w:lang w:val="da-DK"/>
        </w:rPr>
        <w:t>Regem venturum</w:t>
      </w:r>
      <w:r w:rsidRPr="006A75AC">
        <w:rPr>
          <w:lang w:val="da-DK"/>
        </w:rPr>
        <w:t xml:space="preserve">. </w:t>
      </w:r>
      <w:r w:rsidRPr="006A75AC">
        <w:rPr>
          <w:lang w:val="it-IT"/>
        </w:rPr>
        <w:t xml:space="preserve">Una </w:t>
      </w:r>
      <w:r w:rsidR="00FC625E">
        <w:rPr>
          <w:lang w:val="it-IT"/>
        </w:rPr>
        <w:t>nocturna</w:t>
      </w:r>
      <w:r w:rsidRPr="006A75AC">
        <w:rPr>
          <w:lang w:val="it-IT"/>
        </w:rPr>
        <w:t xml:space="preserve"> VS </w:t>
      </w:r>
      <w:r w:rsidRPr="00870AB4">
        <w:rPr>
          <w:rStyle w:val="Incipit"/>
          <w:rFonts w:eastAsia="Arial Unicode MS"/>
          <w:lang w:val="la-Latn"/>
        </w:rPr>
        <w:t>Egredietur vir</w:t>
      </w:r>
      <w:r w:rsidRPr="006A75AC">
        <w:rPr>
          <w:rStyle w:val="Neume"/>
          <w:rFonts w:eastAsia="Arial Unicode MS"/>
          <w:lang w:val="it-IT"/>
        </w:rPr>
        <w:t>ga</w:t>
      </w:r>
      <w:r w:rsidRPr="006A75AC">
        <w:rPr>
          <w:lang w:val="it-IT"/>
        </w:rPr>
        <w:t xml:space="preserve">. VS </w:t>
      </w:r>
      <w:r w:rsidRPr="00870AB4">
        <w:rPr>
          <w:rStyle w:val="Incipit"/>
          <w:rFonts w:eastAsia="Arial Unicode MS"/>
          <w:lang w:val="la-Latn"/>
        </w:rPr>
        <w:t>Egredietur domin</w:t>
      </w:r>
      <w:r w:rsidRPr="006A75AC">
        <w:rPr>
          <w:rStyle w:val="Neume"/>
          <w:rFonts w:eastAsia="Arial Unicode MS"/>
          <w:lang w:val="it-IT"/>
        </w:rPr>
        <w:t>us</w:t>
      </w:r>
      <w:r w:rsidRPr="006A75AC">
        <w:rPr>
          <w:lang w:val="it-IT"/>
        </w:rPr>
        <w:t xml:space="preserve">. VS </w:t>
      </w:r>
      <w:r w:rsidRPr="00870AB4">
        <w:rPr>
          <w:rStyle w:val="Incipit"/>
          <w:rFonts w:eastAsia="Arial Unicode MS"/>
          <w:lang w:val="la-Latn"/>
        </w:rPr>
        <w:t>Ex Sion speci</w:t>
      </w:r>
      <w:r w:rsidRPr="006A75AC">
        <w:rPr>
          <w:rStyle w:val="Neume"/>
          <w:rFonts w:eastAsia="Arial Unicode MS"/>
          <w:lang w:val="it-IT"/>
        </w:rPr>
        <w:t>es</w:t>
      </w:r>
      <w:r w:rsidRPr="006A75AC">
        <w:rPr>
          <w:lang w:val="it-IT"/>
        </w:rPr>
        <w:t xml:space="preserve">. </w:t>
      </w:r>
    </w:p>
    <w:p w:rsidR="004D53CF" w:rsidRPr="006A75AC" w:rsidRDefault="004D53CF" w:rsidP="00F81136">
      <w:pPr>
        <w:rPr>
          <w:lang w:val="fr-FR"/>
        </w:rPr>
      </w:pPr>
      <w:r w:rsidRPr="006A75AC">
        <w:rPr>
          <w:lang w:val="it-IT"/>
        </w:rPr>
        <w:t xml:space="preserve">Sed </w:t>
      </w:r>
      <w:r w:rsidRPr="006A75AC">
        <w:rPr>
          <w:rStyle w:val="Time1"/>
          <w:rFonts w:eastAsiaTheme="majorEastAsia"/>
          <w:lang w:val="it-IT"/>
        </w:rPr>
        <w:t>ad laudes</w:t>
      </w:r>
      <w:r w:rsidRPr="006A75AC">
        <w:rPr>
          <w:lang w:val="it-IT"/>
        </w:rPr>
        <w:t xml:space="preserve"> non mutatur VS </w:t>
      </w:r>
      <w:r w:rsidRPr="006A75AC">
        <w:rPr>
          <w:rStyle w:val="Incipit"/>
          <w:lang w:val="it-IT"/>
        </w:rPr>
        <w:t>Vox clamantis in deserto</w:t>
      </w:r>
      <w:r w:rsidRPr="006A75AC">
        <w:rPr>
          <w:lang w:val="it-IT"/>
        </w:rPr>
        <w:t xml:space="preserve">. Ad Benedictus et Magnificat antiphonae de adventu domini. </w:t>
      </w:r>
      <w:r w:rsidRPr="006A75AC">
        <w:rPr>
          <w:lang w:val="fr-FR"/>
        </w:rPr>
        <w:t xml:space="preserve">Post orationem dicitur de sancta Maria et de sanctis ut praediximus. </w:t>
      </w:r>
    </w:p>
    <w:p w:rsidR="004D53CF" w:rsidRPr="006A75AC" w:rsidRDefault="00700993" w:rsidP="00F81136">
      <w:pPr>
        <w:rPr>
          <w:lang w:val="it-IT"/>
        </w:rPr>
      </w:pPr>
      <w:r w:rsidRPr="006A75AC">
        <w:rPr>
          <w:rStyle w:val="Time1"/>
          <w:rFonts w:eastAsiaTheme="majorEastAsia"/>
          <w:lang w:val="it-IT"/>
        </w:rPr>
        <w:t>Ad</w:t>
      </w:r>
      <w:r w:rsidR="004D53CF" w:rsidRPr="006A75AC">
        <w:rPr>
          <w:rStyle w:val="Time1"/>
          <w:rFonts w:eastAsiaTheme="majorEastAsia"/>
          <w:lang w:val="it-IT"/>
        </w:rPr>
        <w:t xml:space="preserve"> primam</w:t>
      </w:r>
      <w:r w:rsidR="004D53CF" w:rsidRPr="006A75AC">
        <w:rPr>
          <w:lang w:val="it-IT"/>
        </w:rPr>
        <w:t xml:space="preserve"> AN </w:t>
      </w:r>
      <w:r w:rsidR="004D53CF" w:rsidRPr="006A75AC">
        <w:rPr>
          <w:rStyle w:val="Neume"/>
          <w:lang w:val="it-IT"/>
        </w:rPr>
        <w:t>Veni domine</w:t>
      </w:r>
      <w:r w:rsidR="004D53CF" w:rsidRPr="006A75AC">
        <w:rPr>
          <w:lang w:val="it-IT"/>
        </w:rPr>
        <w:t>.</w:t>
      </w:r>
    </w:p>
    <w:p w:rsidR="004D53CF" w:rsidRPr="006A75AC" w:rsidRDefault="00700993" w:rsidP="00F81136">
      <w:pPr>
        <w:rPr>
          <w:lang w:val="en-US"/>
        </w:rPr>
      </w:pPr>
      <w:r>
        <w:rPr>
          <w:rStyle w:val="Time1"/>
          <w:rFonts w:eastAsiaTheme="majorEastAsia"/>
          <w:lang w:val="en-GB"/>
        </w:rPr>
        <w:lastRenderedPageBreak/>
        <w:t>Ad</w:t>
      </w:r>
      <w:r w:rsidR="004D53CF" w:rsidRPr="00EF1BF1">
        <w:rPr>
          <w:rStyle w:val="Time1"/>
          <w:rFonts w:eastAsiaTheme="majorEastAsia"/>
          <w:lang w:val="en-GB"/>
        </w:rPr>
        <w:t xml:space="preserve"> tertiam</w:t>
      </w:r>
      <w:r w:rsidR="004D53CF" w:rsidRPr="006A75AC">
        <w:rPr>
          <w:lang w:val="en-US"/>
        </w:rPr>
        <w:t xml:space="preserve"> AN </w:t>
      </w:r>
      <w:r w:rsidR="004D53CF" w:rsidRPr="009F7449">
        <w:rPr>
          <w:rStyle w:val="Neume"/>
          <w:lang w:val="en-GB"/>
        </w:rPr>
        <w:t>Veni</w:t>
      </w:r>
      <w:r w:rsidR="00DC4B21" w:rsidRPr="006A75AC">
        <w:rPr>
          <w:rStyle w:val="Incipit"/>
          <w:lang w:val="en-US"/>
        </w:rPr>
        <w:t>@</w:t>
      </w:r>
      <w:r w:rsidR="004D53CF" w:rsidRPr="006A75AC">
        <w:rPr>
          <w:rStyle w:val="Incipit"/>
          <w:lang w:val="en-US"/>
        </w:rPr>
        <w:t>et libera</w:t>
      </w:r>
      <w:r w:rsidR="004D53CF" w:rsidRPr="006A75AC">
        <w:rPr>
          <w:lang w:val="en-US"/>
        </w:rPr>
        <w:t>.</w:t>
      </w:r>
    </w:p>
    <w:p w:rsidR="004D53CF" w:rsidRPr="006A75AC" w:rsidRDefault="00700993" w:rsidP="00F81136">
      <w:pPr>
        <w:rPr>
          <w:lang w:val="en-US"/>
        </w:rPr>
      </w:pPr>
      <w:r>
        <w:rPr>
          <w:rStyle w:val="Time1"/>
          <w:rFonts w:eastAsiaTheme="majorEastAsia"/>
          <w:lang w:val="en-GB"/>
        </w:rPr>
        <w:t>Ad</w:t>
      </w:r>
      <w:r w:rsidR="004D53CF" w:rsidRPr="00EF1BF1">
        <w:rPr>
          <w:rStyle w:val="Time1"/>
          <w:rFonts w:eastAsiaTheme="majorEastAsia"/>
          <w:lang w:val="en-GB"/>
        </w:rPr>
        <w:t xml:space="preserve"> sextam</w:t>
      </w:r>
      <w:r w:rsidR="004D53CF" w:rsidRPr="006A75AC">
        <w:rPr>
          <w:lang w:val="en-US"/>
        </w:rPr>
        <w:t xml:space="preserve"> AN </w:t>
      </w:r>
      <w:r w:rsidR="004D53CF" w:rsidRPr="009F7449">
        <w:rPr>
          <w:rStyle w:val="Neume"/>
          <w:lang w:val="en-GB"/>
        </w:rPr>
        <w:t>Tuam domine</w:t>
      </w:r>
      <w:r w:rsidR="004D53CF" w:rsidRPr="006A75AC">
        <w:rPr>
          <w:lang w:val="en-US"/>
        </w:rPr>
        <w:t>.</w:t>
      </w:r>
    </w:p>
    <w:p w:rsidR="004D53CF" w:rsidRPr="006A75AC" w:rsidRDefault="00700993" w:rsidP="00F81136">
      <w:pPr>
        <w:rPr>
          <w:lang w:val="en-US"/>
        </w:rPr>
      </w:pPr>
      <w:r>
        <w:rPr>
          <w:rStyle w:val="Time1"/>
          <w:rFonts w:eastAsiaTheme="majorEastAsia"/>
          <w:lang w:val="en-GB"/>
        </w:rPr>
        <w:t>Ad</w:t>
      </w:r>
      <w:r w:rsidR="004D53CF" w:rsidRPr="00EF1BF1">
        <w:rPr>
          <w:rStyle w:val="Time1"/>
          <w:rFonts w:eastAsiaTheme="majorEastAsia"/>
          <w:lang w:val="en-GB"/>
        </w:rPr>
        <w:t xml:space="preserve"> nonam</w:t>
      </w:r>
      <w:r w:rsidR="004D53CF" w:rsidRPr="006A75AC">
        <w:rPr>
          <w:lang w:val="en-US"/>
        </w:rPr>
        <w:t xml:space="preserve"> AN </w:t>
      </w:r>
      <w:r w:rsidR="004D53CF" w:rsidRPr="009F7449">
        <w:rPr>
          <w:rStyle w:val="Neume"/>
          <w:lang w:val="en-GB"/>
        </w:rPr>
        <w:t>In tuo adventu</w:t>
      </w:r>
      <w:r w:rsidR="004D53CF" w:rsidRPr="006A75AC">
        <w:rPr>
          <w:lang w:val="en-US"/>
        </w:rPr>
        <w:t>. Capitula ad cursus de adventu.</w:t>
      </w:r>
    </w:p>
    <w:p w:rsidR="004D53CF" w:rsidRPr="00EF1BF1" w:rsidRDefault="004D53CF" w:rsidP="00A67FB0">
      <w:pPr>
        <w:pStyle w:val="berschrift1"/>
        <w:rPr>
          <w:lang w:val="en-GB"/>
        </w:rPr>
      </w:pPr>
      <w:r w:rsidRPr="00EF1BF1">
        <w:rPr>
          <w:lang w:val="en-GB"/>
        </w:rPr>
        <w:t>F</w:t>
      </w:r>
      <w:r>
        <w:rPr>
          <w:lang w:val="en-GB"/>
        </w:rPr>
        <w:t>ERIA</w:t>
      </w:r>
      <w:r w:rsidRPr="00EF1BF1">
        <w:rPr>
          <w:lang w:val="en-GB"/>
        </w:rPr>
        <w:t xml:space="preserve"> VI.</w:t>
      </w:r>
    </w:p>
    <w:p w:rsidR="004D53CF" w:rsidRPr="00EF1BF1" w:rsidRDefault="004D53CF" w:rsidP="00F81136">
      <w:pPr>
        <w:rPr>
          <w:lang w:val="en-GB"/>
        </w:rPr>
      </w:pPr>
      <w:r w:rsidRPr="00EF1BF1">
        <w:rPr>
          <w:lang w:val="en-GB"/>
        </w:rPr>
        <w:t xml:space="preserve">non dicitur praefatio de sancta cruce, nec sabbato de sancta Maria, sed nec officia de ipsis. </w:t>
      </w:r>
    </w:p>
    <w:p w:rsidR="004D53CF" w:rsidRPr="00EF1BF1" w:rsidRDefault="004D53CF" w:rsidP="00F81136">
      <w:pPr>
        <w:rPr>
          <w:lang w:val="en-GB"/>
        </w:rPr>
      </w:pPr>
      <w:r>
        <w:rPr>
          <w:lang w:val="en-GB"/>
        </w:rPr>
        <w:t>Si festum aliquo</w:t>
      </w:r>
      <w:r w:rsidRPr="00EF1BF1">
        <w:rPr>
          <w:lang w:val="en-GB"/>
        </w:rPr>
        <w:t>d inciderit de</w:t>
      </w:r>
      <w:r>
        <w:rPr>
          <w:lang w:val="en-GB"/>
        </w:rPr>
        <w:t xml:space="preserve"> </w:t>
      </w:r>
      <w:r w:rsidRPr="00EF1BF1">
        <w:rPr>
          <w:lang w:val="en-GB"/>
        </w:rPr>
        <w:t>quo cantandum s</w:t>
      </w:r>
      <w:r>
        <w:rPr>
          <w:lang w:val="en-GB"/>
        </w:rPr>
        <w:t>it, tamen in</w:t>
      </w:r>
      <w:r w:rsidR="00DC4B21">
        <w:rPr>
          <w:lang w:val="en-GB"/>
        </w:rPr>
        <w:t xml:space="preserve"> </w:t>
      </w:r>
      <w:r>
        <w:rPr>
          <w:lang w:val="en-GB"/>
        </w:rPr>
        <w:t>fine dicatur ferialis antiphona</w:t>
      </w:r>
      <w:r w:rsidRPr="00EF1BF1">
        <w:rPr>
          <w:lang w:val="en-GB"/>
        </w:rPr>
        <w:t xml:space="preserve"> et oratio domi</w:t>
      </w:r>
      <w:r>
        <w:rPr>
          <w:lang w:val="en-GB"/>
        </w:rPr>
        <w:t>ni</w:t>
      </w:r>
      <w:r w:rsidRPr="00EF1BF1">
        <w:rPr>
          <w:lang w:val="en-GB"/>
        </w:rPr>
        <w:t>calis ad vesperas et matutinas. Et si plenum officium erit dicantur sol</w:t>
      </w:r>
      <w:r>
        <w:rPr>
          <w:lang w:val="en-GB"/>
        </w:rPr>
        <w:t>l</w:t>
      </w:r>
      <w:r w:rsidRPr="00EF1BF1">
        <w:rPr>
          <w:lang w:val="en-GB"/>
        </w:rPr>
        <w:t>emniter hymni ad cursus et responsori</w:t>
      </w:r>
      <w:r w:rsidR="00DC4B21">
        <w:rPr>
          <w:lang w:val="en-GB"/>
        </w:rPr>
        <w:t>a</w:t>
      </w:r>
      <w:r>
        <w:rPr>
          <w:lang w:val="en-GB"/>
        </w:rPr>
        <w:t xml:space="preserve"> ad primam secundum reliqua</w:t>
      </w:r>
      <w:r w:rsidRPr="00EF1BF1">
        <w:rPr>
          <w:lang w:val="en-GB"/>
        </w:rPr>
        <w:t xml:space="preserve"> responsori</w:t>
      </w:r>
      <w:r>
        <w:rPr>
          <w:lang w:val="en-GB"/>
        </w:rPr>
        <w:t>a</w:t>
      </w:r>
      <w:r w:rsidRPr="00EF1BF1">
        <w:rPr>
          <w:lang w:val="en-GB"/>
        </w:rPr>
        <w:t xml:space="preserve"> cursuum.</w:t>
      </w:r>
    </w:p>
    <w:p w:rsidR="004D53CF" w:rsidRPr="006A75AC" w:rsidRDefault="004D53CF" w:rsidP="00A67FB0">
      <w:pPr>
        <w:pStyle w:val="berschrift1"/>
        <w:rPr>
          <w:lang w:val="it-IT"/>
        </w:rPr>
      </w:pPr>
      <w:r w:rsidRPr="006A75AC">
        <w:rPr>
          <w:lang w:val="it-IT"/>
        </w:rPr>
        <w:t>IN FESTO SANCTI NICOLAI</w:t>
      </w:r>
    </w:p>
    <w:p w:rsidR="004D53CF" w:rsidRPr="006A75AC" w:rsidRDefault="004D53CF" w:rsidP="00F81136">
      <w:pPr>
        <w:rPr>
          <w:lang w:val="it-IT"/>
        </w:rPr>
      </w:pPr>
      <w:r w:rsidRPr="006A75AC">
        <w:rPr>
          <w:rStyle w:val="Time1"/>
          <w:rFonts w:eastAsiaTheme="majorEastAsia"/>
          <w:lang w:val="it-IT"/>
        </w:rPr>
        <w:t>Ad vesperas</w:t>
      </w:r>
      <w:r w:rsidRPr="006A75AC">
        <w:rPr>
          <w:lang w:val="it-IT"/>
        </w:rPr>
        <w:t xml:space="preserve"> [RP] </w:t>
      </w:r>
      <w:r w:rsidRPr="006A75AC">
        <w:rPr>
          <w:rStyle w:val="Neume"/>
          <w:lang w:val="it-IT"/>
        </w:rPr>
        <w:t>Beatus Nicolaus</w:t>
      </w:r>
      <w:r w:rsidRPr="006A75AC">
        <w:rPr>
          <w:lang w:val="it-IT"/>
        </w:rPr>
        <w:t xml:space="preserve">. </w:t>
      </w:r>
    </w:p>
    <w:p w:rsidR="00FC625E" w:rsidRDefault="004D53CF" w:rsidP="00F81136">
      <w:pPr>
        <w:rPr>
          <w:lang w:val="fr-FR"/>
        </w:rPr>
      </w:pPr>
      <w:r w:rsidRPr="006A75AC">
        <w:rPr>
          <w:rStyle w:val="Time1"/>
          <w:rFonts w:eastAsiaTheme="majorEastAsia"/>
          <w:lang w:val="fr-FR"/>
        </w:rPr>
        <w:t>[Ad matutinum]</w:t>
      </w:r>
      <w:r w:rsidRPr="006A75AC">
        <w:rPr>
          <w:lang w:val="fr-FR"/>
        </w:rPr>
        <w:t xml:space="preserve"> [TD] </w:t>
      </w:r>
      <w:r w:rsidRPr="006A75AC">
        <w:rPr>
          <w:rStyle w:val="Incipit"/>
          <w:lang w:val="fr-FR"/>
        </w:rPr>
        <w:t>Te deum laudamus</w:t>
      </w:r>
      <w:r w:rsidRPr="006A75AC">
        <w:rPr>
          <w:lang w:val="fr-FR"/>
        </w:rPr>
        <w:t xml:space="preserve"> et </w:t>
      </w:r>
    </w:p>
    <w:p w:rsidR="005F6755" w:rsidRDefault="00FC625E" w:rsidP="00F81136">
      <w:pPr>
        <w:rPr>
          <w:lang w:val="it-IT"/>
        </w:rPr>
      </w:pPr>
      <w:r w:rsidRPr="00963EFD">
        <w:rPr>
          <w:rStyle w:val="Time1"/>
          <w:lang w:val="en-US"/>
        </w:rPr>
        <w:t>[Ad missam]</w:t>
      </w:r>
      <w:r w:rsidRPr="00963EFD">
        <w:rPr>
          <w:lang w:val="en-US"/>
        </w:rPr>
        <w:t xml:space="preserve"> </w:t>
      </w:r>
      <w:r w:rsidR="004D53CF" w:rsidRPr="00963EFD">
        <w:rPr>
          <w:lang w:val="en-US"/>
        </w:rPr>
        <w:t xml:space="preserve">[GL] </w:t>
      </w:r>
      <w:r w:rsidR="004D53CF" w:rsidRPr="00963EFD">
        <w:rPr>
          <w:rStyle w:val="Incipit"/>
          <w:lang w:val="en-US"/>
        </w:rPr>
        <w:t>Gloria in excelsis</w:t>
      </w:r>
      <w:r w:rsidR="004D53CF" w:rsidRPr="00963EFD">
        <w:rPr>
          <w:lang w:val="en-US"/>
        </w:rPr>
        <w:t xml:space="preserve"> dicitur.</w:t>
      </w:r>
      <w:r w:rsidRPr="00963EFD">
        <w:rPr>
          <w:lang w:val="en-US"/>
        </w:rPr>
        <w:t xml:space="preserve"> </w:t>
      </w:r>
      <w:r w:rsidR="004D53CF" w:rsidRPr="00963EFD">
        <w:rPr>
          <w:rFonts w:eastAsiaTheme="majorEastAsia"/>
          <w:lang w:val="it-IT"/>
        </w:rPr>
        <w:t>Officium</w:t>
      </w:r>
      <w:r w:rsidR="004D53CF" w:rsidRPr="00963EFD">
        <w:rPr>
          <w:lang w:val="it-IT"/>
        </w:rPr>
        <w:t xml:space="preserve"> </w:t>
      </w:r>
      <w:r w:rsidR="004D53CF" w:rsidRPr="006A75AC">
        <w:rPr>
          <w:lang w:val="it-IT"/>
        </w:rPr>
        <w:t xml:space="preserve">[IN] </w:t>
      </w:r>
      <w:r w:rsidR="004D53CF" w:rsidRPr="006A75AC">
        <w:rPr>
          <w:rStyle w:val="Incipit"/>
          <w:lang w:val="it-IT"/>
        </w:rPr>
        <w:t>Statuit ei</w:t>
      </w:r>
      <w:r w:rsidR="004D53CF" w:rsidRPr="006A75AC">
        <w:rPr>
          <w:lang w:val="it-IT"/>
        </w:rPr>
        <w:t xml:space="preserve">. </w:t>
      </w:r>
    </w:p>
    <w:p w:rsidR="004D53CF" w:rsidRPr="00963EFD" w:rsidRDefault="004D53CF" w:rsidP="00F81136">
      <w:pPr>
        <w:rPr>
          <w:lang w:val="it-IT"/>
        </w:rPr>
      </w:pPr>
      <w:r w:rsidRPr="006A75AC">
        <w:rPr>
          <w:lang w:val="it-IT"/>
        </w:rPr>
        <w:t>Festive</w:t>
      </w:r>
      <w:r w:rsidR="00DC4B21" w:rsidRPr="006A75AC">
        <w:rPr>
          <w:lang w:val="it-IT"/>
        </w:rPr>
        <w:t xml:space="preserve"> omnia sicut de apostolo ad utra</w:t>
      </w:r>
      <w:r w:rsidRPr="006A75AC">
        <w:rPr>
          <w:lang w:val="it-IT"/>
        </w:rPr>
        <w:t>mque vesperam et ad matutina</w:t>
      </w:r>
      <w:r w:rsidR="00DC4B21" w:rsidRPr="006A75AC">
        <w:rPr>
          <w:lang w:val="it-IT"/>
        </w:rPr>
        <w:t>s</w:t>
      </w:r>
      <w:r w:rsidRPr="006A75AC">
        <w:rPr>
          <w:lang w:val="it-IT"/>
        </w:rPr>
        <w:t>. Post orationem dicitur antiphona ferialis et oratio dominicalis. Postea de sancto Andrea.</w:t>
      </w:r>
    </w:p>
    <w:p w:rsidR="004D53CF" w:rsidRPr="006A75AC" w:rsidRDefault="004D53CF" w:rsidP="00690B56">
      <w:pPr>
        <w:pStyle w:val="berschrift1"/>
        <w:rPr>
          <w:lang w:val="it-IT"/>
        </w:rPr>
      </w:pPr>
      <w:r w:rsidRPr="006A75AC">
        <w:rPr>
          <w:lang w:val="it-IT"/>
        </w:rPr>
        <w:t>DOMINICA II. [ADVENTUS DOMINI]</w:t>
      </w:r>
    </w:p>
    <w:p w:rsidR="004D53CF" w:rsidRPr="006A75AC" w:rsidRDefault="004D53CF" w:rsidP="00F81136">
      <w:pPr>
        <w:rPr>
          <w:lang w:val="it-IT"/>
        </w:rPr>
      </w:pPr>
      <w:r w:rsidRPr="006A75AC">
        <w:rPr>
          <w:rStyle w:val="Time1"/>
          <w:rFonts w:eastAsiaTheme="majorEastAsia"/>
          <w:lang w:val="it-IT"/>
        </w:rPr>
        <w:t>Ad vesperas</w:t>
      </w:r>
      <w:r w:rsidRPr="006A75AC">
        <w:rPr>
          <w:lang w:val="it-IT"/>
        </w:rPr>
        <w:t xml:space="preserve"> RP </w:t>
      </w:r>
      <w:r w:rsidRPr="00870AB4">
        <w:rPr>
          <w:rStyle w:val="Neume"/>
          <w:lang w:val="la-Latn"/>
        </w:rPr>
        <w:t>Rex noster</w:t>
      </w:r>
      <w:r w:rsidRPr="006A75AC">
        <w:rPr>
          <w:lang w:val="it-IT"/>
        </w:rPr>
        <w:t xml:space="preserve">. AM </w:t>
      </w:r>
      <w:r>
        <w:rPr>
          <w:rStyle w:val="Neume"/>
          <w:lang w:val="la-Latn"/>
        </w:rPr>
        <w:t>Leva</w:t>
      </w:r>
      <w:r w:rsidRPr="006A75AC">
        <w:rPr>
          <w:lang w:val="it-IT"/>
        </w:rPr>
        <w:t>. Post orationem antiphona et oratio de sancta Maria et de sanctis.</w:t>
      </w:r>
    </w:p>
    <w:p w:rsidR="004D53CF" w:rsidRPr="006A75AC" w:rsidRDefault="004D53CF" w:rsidP="00F81136">
      <w:pPr>
        <w:rPr>
          <w:lang w:val="it-IT"/>
        </w:rPr>
      </w:pPr>
      <w:r w:rsidRPr="006A75AC">
        <w:rPr>
          <w:rStyle w:val="Time1"/>
          <w:rFonts w:eastAsiaTheme="majorEastAsia"/>
          <w:lang w:val="it-IT"/>
        </w:rPr>
        <w:t>[Ad matutinum]</w:t>
      </w:r>
      <w:r w:rsidRPr="006A75AC">
        <w:rPr>
          <w:lang w:val="it-IT"/>
        </w:rPr>
        <w:t xml:space="preserve"> INV </w:t>
      </w:r>
      <w:r w:rsidRPr="00870AB4">
        <w:rPr>
          <w:rStyle w:val="Neume"/>
          <w:lang w:val="la-Latn"/>
        </w:rPr>
        <w:t>Rex noster</w:t>
      </w:r>
      <w:r w:rsidRPr="006A75AC">
        <w:rPr>
          <w:lang w:val="it-IT"/>
        </w:rPr>
        <w:t xml:space="preserve">. Sermo [LS] </w:t>
      </w:r>
      <w:r w:rsidRPr="006A75AC">
        <w:rPr>
          <w:rStyle w:val="Incipit"/>
          <w:lang w:val="it-IT"/>
        </w:rPr>
        <w:t>Legimus sanctum Moysen</w:t>
      </w:r>
      <w:r w:rsidRPr="006A75AC">
        <w:rPr>
          <w:lang w:val="it-IT"/>
        </w:rPr>
        <w:t xml:space="preserve">. [EV] </w:t>
      </w:r>
      <w:r w:rsidRPr="006A75AC">
        <w:rPr>
          <w:rStyle w:val="Incipit"/>
          <w:lang w:val="it-IT"/>
        </w:rPr>
        <w:t>Erunt signa</w:t>
      </w:r>
      <w:r w:rsidRPr="006A75AC">
        <w:rPr>
          <w:lang w:val="it-IT"/>
        </w:rPr>
        <w:t>.</w:t>
      </w:r>
    </w:p>
    <w:p w:rsidR="004D53CF" w:rsidRPr="006A75AC" w:rsidRDefault="004D53CF" w:rsidP="00F81136">
      <w:pPr>
        <w:rPr>
          <w:lang w:val="it-IT"/>
        </w:rPr>
      </w:pPr>
      <w:r w:rsidRPr="006A75AC">
        <w:rPr>
          <w:rStyle w:val="Time1"/>
          <w:rFonts w:eastAsiaTheme="majorEastAsia"/>
          <w:lang w:val="it-IT"/>
        </w:rPr>
        <w:t>[Ad laudes]</w:t>
      </w:r>
      <w:r w:rsidRPr="006A75AC">
        <w:rPr>
          <w:lang w:val="it-IT"/>
        </w:rPr>
        <w:t xml:space="preserve"> [AB] </w:t>
      </w:r>
      <w:r w:rsidRPr="006A75AC">
        <w:rPr>
          <w:rStyle w:val="Neume"/>
          <w:lang w:val="it-IT"/>
        </w:rPr>
        <w:t>Super solium</w:t>
      </w:r>
      <w:r w:rsidRPr="006A75AC">
        <w:rPr>
          <w:lang w:val="it-IT"/>
        </w:rPr>
        <w:t>. De Damaso papa antiphona et oratio.</w:t>
      </w:r>
    </w:p>
    <w:p w:rsidR="004D53CF" w:rsidRPr="006A75AC" w:rsidRDefault="004D53CF" w:rsidP="00690B56">
      <w:pPr>
        <w:pStyle w:val="berschrift1"/>
        <w:rPr>
          <w:lang w:val="it-IT"/>
        </w:rPr>
      </w:pPr>
      <w:r w:rsidRPr="006A75AC">
        <w:rPr>
          <w:lang w:val="it-IT"/>
        </w:rPr>
        <w:t>DE SANCTA LUCIA</w:t>
      </w:r>
    </w:p>
    <w:p w:rsidR="004D53CF" w:rsidRPr="006A75AC" w:rsidRDefault="004D53CF" w:rsidP="00F81136">
      <w:pPr>
        <w:rPr>
          <w:lang w:val="it-IT"/>
        </w:rPr>
      </w:pPr>
      <w:r w:rsidRPr="006A75AC">
        <w:rPr>
          <w:rStyle w:val="Time1"/>
          <w:rFonts w:eastAsiaTheme="majorEastAsia"/>
          <w:lang w:val="it-IT"/>
        </w:rPr>
        <w:t>[Ad vesperas]</w:t>
      </w:r>
      <w:r w:rsidRPr="006A75AC">
        <w:rPr>
          <w:color w:val="FF0000"/>
          <w:lang w:val="it-IT"/>
        </w:rPr>
        <w:t xml:space="preserve"> </w:t>
      </w:r>
      <w:r w:rsidRPr="006A75AC">
        <w:rPr>
          <w:lang w:val="it-IT"/>
        </w:rPr>
        <w:t xml:space="preserve">RP </w:t>
      </w:r>
      <w:r w:rsidRPr="00870AB4">
        <w:rPr>
          <w:rStyle w:val="Neume"/>
          <w:lang w:val="la-Latn"/>
        </w:rPr>
        <w:t>Grata facta</w:t>
      </w:r>
      <w:r w:rsidRPr="006A75AC">
        <w:rPr>
          <w:lang w:val="it-IT"/>
        </w:rPr>
        <w:t>.</w:t>
      </w:r>
    </w:p>
    <w:p w:rsidR="00DC4B21" w:rsidRPr="006A75AC" w:rsidRDefault="00DC4B21" w:rsidP="00F81136">
      <w:pPr>
        <w:rPr>
          <w:lang w:val="fr-FR"/>
        </w:rPr>
      </w:pPr>
      <w:r w:rsidRPr="006A75AC">
        <w:rPr>
          <w:rStyle w:val="Time1"/>
          <w:lang w:val="fr-FR"/>
        </w:rPr>
        <w:t>[Ad matutinum]</w:t>
      </w:r>
      <w:r w:rsidRPr="006A75AC">
        <w:rPr>
          <w:lang w:val="fr-FR"/>
        </w:rPr>
        <w:t xml:space="preserve"> </w:t>
      </w:r>
      <w:r w:rsidR="004D53CF" w:rsidRPr="006A75AC">
        <w:rPr>
          <w:lang w:val="fr-FR"/>
        </w:rPr>
        <w:t xml:space="preserve">[TD] </w:t>
      </w:r>
      <w:r w:rsidR="004D53CF" w:rsidRPr="00870AB4">
        <w:rPr>
          <w:rStyle w:val="Incipit"/>
          <w:rFonts w:eastAsia="Arial Unicode MS"/>
          <w:lang w:val="la-Latn"/>
        </w:rPr>
        <w:t>Te deum laudamus</w:t>
      </w:r>
      <w:r w:rsidR="004D53CF" w:rsidRPr="006A75AC">
        <w:rPr>
          <w:lang w:val="fr-FR"/>
        </w:rPr>
        <w:t xml:space="preserve"> et </w:t>
      </w:r>
    </w:p>
    <w:p w:rsidR="004D53CF" w:rsidRPr="006A75AC" w:rsidRDefault="00DC4B21" w:rsidP="00F81136">
      <w:pPr>
        <w:rPr>
          <w:lang w:val="fr-FR"/>
        </w:rPr>
      </w:pPr>
      <w:r w:rsidRPr="006A75AC">
        <w:rPr>
          <w:rStyle w:val="Time1"/>
          <w:lang w:val="fr-FR"/>
        </w:rPr>
        <w:t>[Ad missam]</w:t>
      </w:r>
      <w:r w:rsidRPr="006A75AC">
        <w:rPr>
          <w:lang w:val="fr-FR"/>
        </w:rPr>
        <w:t xml:space="preserve"> </w:t>
      </w:r>
      <w:r w:rsidR="004D53CF" w:rsidRPr="006A75AC">
        <w:rPr>
          <w:lang w:val="fr-FR"/>
        </w:rPr>
        <w:t xml:space="preserve">[GL] </w:t>
      </w:r>
      <w:r w:rsidR="004D53CF" w:rsidRPr="006A75AC">
        <w:rPr>
          <w:rStyle w:val="Incipit"/>
          <w:lang w:val="fr-FR"/>
        </w:rPr>
        <w:t>Gloria in excelsis</w:t>
      </w:r>
      <w:r w:rsidR="004D53CF" w:rsidRPr="006A75AC">
        <w:rPr>
          <w:lang w:val="fr-FR"/>
        </w:rPr>
        <w:t xml:space="preserve"> et [IM] </w:t>
      </w:r>
      <w:r w:rsidR="004D53CF" w:rsidRPr="006A75AC">
        <w:rPr>
          <w:rStyle w:val="Incipit"/>
          <w:lang w:val="fr-FR"/>
        </w:rPr>
        <w:t>Ite missa est</w:t>
      </w:r>
      <w:r w:rsidR="004D53CF" w:rsidRPr="006A75AC">
        <w:rPr>
          <w:lang w:val="fr-FR"/>
        </w:rPr>
        <w:t>.</w:t>
      </w:r>
    </w:p>
    <w:p w:rsidR="00DC4B21" w:rsidRDefault="00DC4B21" w:rsidP="00690B56">
      <w:pPr>
        <w:pStyle w:val="berschrift1"/>
        <w:rPr>
          <w:lang w:val="pt-PT"/>
        </w:rPr>
      </w:pPr>
      <w:r>
        <w:rPr>
          <w:lang w:val="pt-PT"/>
        </w:rPr>
        <w:lastRenderedPageBreak/>
        <w:t>[DE ANTIPHONIS MAIORIBUS]</w:t>
      </w:r>
    </w:p>
    <w:p w:rsidR="004D53CF" w:rsidRPr="006A75AC" w:rsidRDefault="004D53CF" w:rsidP="00F81136">
      <w:pPr>
        <w:rPr>
          <w:lang w:val="it-IT"/>
        </w:rPr>
      </w:pPr>
      <w:r>
        <w:rPr>
          <w:lang w:val="pt-PT"/>
        </w:rPr>
        <w:t>Hac nocte</w:t>
      </w:r>
      <w:r w:rsidRPr="00870AB4">
        <w:rPr>
          <w:lang w:val="pt-PT"/>
        </w:rPr>
        <w:t xml:space="preserve"> inchoantur </w:t>
      </w:r>
      <w:r>
        <w:rPr>
          <w:lang w:val="pt-PT"/>
        </w:rPr>
        <w:t xml:space="preserve">post orationem </w:t>
      </w:r>
      <w:r w:rsidR="005F6755">
        <w:rPr>
          <w:lang w:val="pt-PT"/>
        </w:rPr>
        <w:t xml:space="preserve">antiphonae </w:t>
      </w:r>
      <w:r>
        <w:rPr>
          <w:lang w:val="pt-PT"/>
        </w:rPr>
        <w:t>AM</w:t>
      </w:r>
      <w:r w:rsidRPr="00870AB4">
        <w:rPr>
          <w:lang w:val="pt-PT"/>
        </w:rPr>
        <w:t xml:space="preserve"> </w:t>
      </w:r>
      <w:r w:rsidRPr="006A75AC">
        <w:rPr>
          <w:rStyle w:val="Neume"/>
          <w:lang w:val="pt-PT"/>
        </w:rPr>
        <w:t>O</w:t>
      </w:r>
      <w:r w:rsidRPr="006A75AC">
        <w:rPr>
          <w:rStyle w:val="Neume"/>
          <w:rFonts w:eastAsia="Arial Unicode MS"/>
          <w:lang w:val="pt-PT"/>
        </w:rPr>
        <w:t xml:space="preserve"> sapientia</w:t>
      </w:r>
      <w:r>
        <w:rPr>
          <w:lang w:val="pt-PT"/>
        </w:rPr>
        <w:t xml:space="preserve">. </w:t>
      </w:r>
      <w:r w:rsidRPr="006A75AC">
        <w:rPr>
          <w:lang w:val="it-IT"/>
        </w:rPr>
        <w:t xml:space="preserve">Canendae amodo super Magnificat. Et si festum erit, una tantum ex eis canetur post orationem pro feriali (76r) cum oratione. Sed qui omittunt </w:t>
      </w:r>
      <w:r w:rsidR="005F6755">
        <w:rPr>
          <w:lang w:val="it-IT"/>
        </w:rPr>
        <w:t xml:space="preserve">antiphona </w:t>
      </w:r>
      <w:r w:rsidRPr="006A75AC">
        <w:rPr>
          <w:lang w:val="it-IT"/>
        </w:rPr>
        <w:t xml:space="preserve">AN </w:t>
      </w:r>
      <w:r w:rsidRPr="006A75AC">
        <w:rPr>
          <w:rStyle w:val="Neume"/>
          <w:lang w:val="it-IT"/>
        </w:rPr>
        <w:t>O Thoma</w:t>
      </w:r>
      <w:r w:rsidRPr="006A75AC">
        <w:rPr>
          <w:lang w:val="it-IT"/>
        </w:rPr>
        <w:t xml:space="preserve"> in secunda vespera incipiunt O.</w:t>
      </w:r>
    </w:p>
    <w:p w:rsidR="004D53CF" w:rsidRPr="006A75AC" w:rsidRDefault="004D53CF" w:rsidP="00690B56">
      <w:pPr>
        <w:pStyle w:val="berschrift1"/>
        <w:rPr>
          <w:lang w:val="it-IT"/>
        </w:rPr>
      </w:pPr>
      <w:r w:rsidRPr="006A75AC">
        <w:rPr>
          <w:lang w:val="it-IT"/>
        </w:rPr>
        <w:t>DOMINICA III. [ADVENTUS DOMINI]</w:t>
      </w:r>
    </w:p>
    <w:p w:rsidR="004D53CF" w:rsidRDefault="004D53CF" w:rsidP="00F81136">
      <w:pPr>
        <w:rPr>
          <w:rStyle w:val="Time1"/>
          <w:rFonts w:eastAsia="Arial Unicode MS"/>
          <w:lang w:val="la-Latn"/>
        </w:rPr>
      </w:pPr>
      <w:r w:rsidRPr="00A26084">
        <w:rPr>
          <w:rStyle w:val="Time1"/>
          <w:rFonts w:eastAsia="Arial Unicode MS"/>
          <w:lang w:val="la-Latn"/>
        </w:rPr>
        <w:t xml:space="preserve">Ad </w:t>
      </w:r>
      <w:r w:rsidRPr="006A75AC">
        <w:rPr>
          <w:rStyle w:val="Time1"/>
          <w:rFonts w:eastAsia="Arial Unicode MS"/>
          <w:lang w:val="it-IT"/>
        </w:rPr>
        <w:t>v</w:t>
      </w:r>
      <w:r w:rsidRPr="00A26084">
        <w:rPr>
          <w:rStyle w:val="Time1"/>
          <w:rFonts w:eastAsia="Arial Unicode MS"/>
          <w:lang w:val="la-Latn"/>
        </w:rPr>
        <w:t>esperas</w:t>
      </w:r>
      <w:r w:rsidRPr="00EF5685">
        <w:rPr>
          <w:rFonts w:eastAsia="Arial Unicode MS"/>
          <w:lang w:val="la-Latn"/>
        </w:rPr>
        <w:t xml:space="preserve"> RP </w:t>
      </w:r>
      <w:r w:rsidRPr="006A75AC">
        <w:rPr>
          <w:rStyle w:val="Neume"/>
          <w:rFonts w:eastAsia="Arial Unicode MS"/>
          <w:lang w:val="it-IT"/>
        </w:rPr>
        <w:t>Ecce radix</w:t>
      </w:r>
      <w:r w:rsidRPr="00EF5685">
        <w:rPr>
          <w:rFonts w:eastAsia="Arial Unicode MS"/>
          <w:lang w:val="la-Latn"/>
        </w:rPr>
        <w:t xml:space="preserve">. </w:t>
      </w:r>
    </w:p>
    <w:p w:rsidR="004D53CF" w:rsidRPr="00EF1BF1" w:rsidRDefault="004D53CF" w:rsidP="00F81136">
      <w:pPr>
        <w:rPr>
          <w:rFonts w:eastAsia="Arial Unicode MS"/>
          <w:lang w:val="la-Latn"/>
        </w:rPr>
      </w:pPr>
      <w:r w:rsidRPr="006A75AC">
        <w:rPr>
          <w:rStyle w:val="Time1"/>
          <w:rFonts w:eastAsia="Arial Unicode MS"/>
          <w:lang w:val="it-IT"/>
        </w:rPr>
        <w:t>[Ad matutinum]</w:t>
      </w:r>
      <w:r w:rsidRPr="005E47A1">
        <w:rPr>
          <w:rFonts w:eastAsia="Arial Unicode MS"/>
          <w:lang w:val="la-Latn"/>
        </w:rPr>
        <w:t xml:space="preserve"> </w:t>
      </w:r>
      <w:r>
        <w:rPr>
          <w:rFonts w:eastAsia="Arial Unicode MS"/>
          <w:lang w:val="la-Latn"/>
        </w:rPr>
        <w:t xml:space="preserve">INV </w:t>
      </w:r>
      <w:r w:rsidRPr="006A75AC">
        <w:rPr>
          <w:rStyle w:val="Neume"/>
          <w:rFonts w:eastAsia="Arial Unicode MS"/>
          <w:lang w:val="it-IT"/>
        </w:rPr>
        <w:t>Dominum qui venturus</w:t>
      </w:r>
      <w:r w:rsidRPr="005E47A1">
        <w:rPr>
          <w:rFonts w:eastAsia="Arial Unicode MS"/>
          <w:lang w:val="la-Latn"/>
        </w:rPr>
        <w:t>.</w:t>
      </w:r>
    </w:p>
    <w:p w:rsidR="004D53CF" w:rsidRPr="006A75AC" w:rsidRDefault="004D53CF" w:rsidP="00F81136">
      <w:pPr>
        <w:rPr>
          <w:rFonts w:eastAsia="Arial Unicode MS"/>
          <w:lang w:val="pt-PT"/>
        </w:rPr>
      </w:pPr>
      <w:r>
        <w:rPr>
          <w:rStyle w:val="Time2"/>
          <w:rFonts w:eastAsia="Arial Unicode MS"/>
          <w:lang w:val="it-IT"/>
        </w:rPr>
        <w:t>[</w:t>
      </w:r>
      <w:r w:rsidRPr="00A26084">
        <w:rPr>
          <w:rStyle w:val="Time2"/>
          <w:rFonts w:eastAsia="Arial Unicode MS"/>
          <w:lang w:val="it-IT"/>
        </w:rPr>
        <w:t xml:space="preserve">In </w:t>
      </w:r>
      <w:r>
        <w:rPr>
          <w:rStyle w:val="Time2"/>
          <w:rFonts w:eastAsia="Arial Unicode MS"/>
          <w:lang w:val="it-IT"/>
        </w:rPr>
        <w:t>p</w:t>
      </w:r>
      <w:r w:rsidRPr="00A26084">
        <w:rPr>
          <w:rStyle w:val="Time2"/>
          <w:rFonts w:eastAsia="Arial Unicode MS"/>
          <w:lang w:val="it-IT"/>
        </w:rPr>
        <w:t>rim</w:t>
      </w:r>
      <w:r>
        <w:rPr>
          <w:rStyle w:val="Time2"/>
          <w:rFonts w:eastAsia="Arial Unicode MS"/>
          <w:lang w:val="it-IT"/>
        </w:rPr>
        <w:t>a</w:t>
      </w:r>
      <w:r w:rsidRPr="00A26084">
        <w:rPr>
          <w:rStyle w:val="Time2"/>
          <w:rFonts w:eastAsia="Arial Unicode MS"/>
          <w:lang w:val="it-IT"/>
        </w:rPr>
        <w:t xml:space="preserve"> </w:t>
      </w:r>
      <w:r>
        <w:rPr>
          <w:rStyle w:val="Time2"/>
          <w:rFonts w:eastAsia="Arial Unicode MS"/>
          <w:lang w:val="it-IT"/>
        </w:rPr>
        <w:t>n</w:t>
      </w:r>
      <w:r w:rsidRPr="00A26084">
        <w:rPr>
          <w:rStyle w:val="Time2"/>
          <w:rFonts w:eastAsia="Arial Unicode MS"/>
          <w:lang w:val="it-IT"/>
        </w:rPr>
        <w:t>octurn</w:t>
      </w:r>
      <w:r>
        <w:rPr>
          <w:rStyle w:val="Time2"/>
          <w:rFonts w:eastAsia="Arial Unicode MS"/>
          <w:lang w:val="it-IT"/>
        </w:rPr>
        <w:t>a]</w:t>
      </w:r>
      <w:r w:rsidRPr="00EF5685">
        <w:rPr>
          <w:rFonts w:eastAsia="Arial Unicode MS"/>
          <w:lang w:val="it-IT"/>
        </w:rPr>
        <w:t xml:space="preserve"> </w:t>
      </w:r>
      <w:r w:rsidRPr="005E47A1">
        <w:rPr>
          <w:rFonts w:eastAsia="Arial Unicode MS"/>
          <w:lang w:val="la-Latn"/>
        </w:rPr>
        <w:t xml:space="preserve">RP </w:t>
      </w:r>
      <w:r w:rsidRPr="006A75AC">
        <w:rPr>
          <w:rStyle w:val="Neume"/>
          <w:rFonts w:eastAsia="Arial Unicode MS"/>
          <w:lang w:val="it-IT"/>
        </w:rPr>
        <w:t>Ecce appa</w:t>
      </w:r>
      <w:r w:rsidRPr="006A75AC">
        <w:rPr>
          <w:rStyle w:val="Incipit"/>
          <w:rFonts w:eastAsia="Arial Unicode MS"/>
          <w:lang w:val="it-IT"/>
        </w:rPr>
        <w:t>rebit</w:t>
      </w:r>
      <w:r w:rsidRPr="005E47A1">
        <w:rPr>
          <w:rFonts w:eastAsia="Arial Unicode MS"/>
          <w:lang w:val="la-Latn"/>
        </w:rPr>
        <w:t>. L</w:t>
      </w:r>
      <w:r w:rsidRPr="006A75AC">
        <w:rPr>
          <w:rFonts w:eastAsia="Arial Unicode MS"/>
          <w:lang w:val="pt-PT"/>
        </w:rPr>
        <w:t>S</w:t>
      </w:r>
      <w:r w:rsidRPr="005E47A1">
        <w:rPr>
          <w:rFonts w:eastAsia="Arial Unicode MS"/>
          <w:lang w:val="la-Latn"/>
        </w:rPr>
        <w:t xml:space="preserve"> </w:t>
      </w:r>
      <w:r w:rsidRPr="006A75AC">
        <w:rPr>
          <w:rStyle w:val="Incipit"/>
          <w:rFonts w:eastAsia="Arial Unicode MS"/>
          <w:lang w:val="pt-PT"/>
        </w:rPr>
        <w:t>Vos inquam convenio</w:t>
      </w:r>
      <w:r w:rsidRPr="006A75AC">
        <w:rPr>
          <w:rFonts w:eastAsia="Arial Unicode MS"/>
          <w:lang w:val="pt-PT"/>
        </w:rPr>
        <w:t>.</w:t>
      </w:r>
    </w:p>
    <w:p w:rsidR="004D53CF" w:rsidRDefault="004D53CF" w:rsidP="00F81136">
      <w:pPr>
        <w:rPr>
          <w:rFonts w:eastAsia="Arial Unicode MS"/>
          <w:lang w:val="la-Latn"/>
        </w:rPr>
      </w:pPr>
      <w:r w:rsidRPr="006A75AC">
        <w:rPr>
          <w:rStyle w:val="Time2"/>
          <w:rFonts w:eastAsia="Arial Unicode MS"/>
          <w:lang w:val="pt-PT"/>
        </w:rPr>
        <w:t>[</w:t>
      </w:r>
      <w:r w:rsidRPr="00A26084">
        <w:rPr>
          <w:rStyle w:val="Time2"/>
          <w:rFonts w:eastAsia="Arial Unicode MS"/>
          <w:lang w:val="la-Latn"/>
        </w:rPr>
        <w:t xml:space="preserve">In </w:t>
      </w:r>
      <w:r w:rsidRPr="006A75AC">
        <w:rPr>
          <w:rStyle w:val="Time2"/>
          <w:rFonts w:eastAsia="Arial Unicode MS"/>
          <w:lang w:val="pt-PT"/>
        </w:rPr>
        <w:t>t</w:t>
      </w:r>
      <w:r w:rsidRPr="00A26084">
        <w:rPr>
          <w:rStyle w:val="Time2"/>
          <w:rFonts w:eastAsia="Arial Unicode MS"/>
          <w:lang w:val="la-Latn"/>
        </w:rPr>
        <w:t>erti</w:t>
      </w:r>
      <w:r w:rsidRPr="006A75AC">
        <w:rPr>
          <w:rStyle w:val="Time2"/>
          <w:rFonts w:eastAsia="Arial Unicode MS"/>
          <w:lang w:val="pt-PT"/>
        </w:rPr>
        <w:t>a</w:t>
      </w:r>
      <w:r w:rsidRPr="00A26084">
        <w:rPr>
          <w:rStyle w:val="Time2"/>
          <w:rFonts w:eastAsia="Arial Unicode MS"/>
          <w:lang w:val="la-Latn"/>
        </w:rPr>
        <w:t xml:space="preserve"> </w:t>
      </w:r>
      <w:r w:rsidRPr="006A75AC">
        <w:rPr>
          <w:rStyle w:val="Time2"/>
          <w:rFonts w:eastAsia="Arial Unicode MS"/>
          <w:lang w:val="pt-PT"/>
        </w:rPr>
        <w:t>n</w:t>
      </w:r>
      <w:r w:rsidRPr="00A26084">
        <w:rPr>
          <w:rStyle w:val="Time2"/>
          <w:rFonts w:eastAsia="Arial Unicode MS"/>
          <w:lang w:val="la-Latn"/>
        </w:rPr>
        <w:t>octurn</w:t>
      </w:r>
      <w:r w:rsidRPr="006A75AC">
        <w:rPr>
          <w:rStyle w:val="Time2"/>
          <w:rFonts w:eastAsia="Arial Unicode MS"/>
          <w:lang w:val="pt-PT"/>
        </w:rPr>
        <w:t>a]</w:t>
      </w:r>
      <w:r w:rsidRPr="005E47A1">
        <w:rPr>
          <w:rFonts w:eastAsia="Arial Unicode MS"/>
          <w:lang w:val="la-Latn"/>
        </w:rPr>
        <w:t xml:space="preserve"> </w:t>
      </w:r>
      <w:r w:rsidRPr="006A75AC">
        <w:rPr>
          <w:rFonts w:eastAsia="Arial Unicode MS"/>
          <w:lang w:val="pt-PT"/>
        </w:rPr>
        <w:t>[</w:t>
      </w:r>
      <w:r w:rsidRPr="005E47A1">
        <w:rPr>
          <w:rFonts w:eastAsia="Arial Unicode MS"/>
          <w:lang w:val="la-Latn"/>
        </w:rPr>
        <w:t>EV</w:t>
      </w:r>
      <w:r w:rsidRPr="006A75AC">
        <w:rPr>
          <w:rFonts w:eastAsia="Arial Unicode MS"/>
          <w:lang w:val="pt-PT"/>
        </w:rPr>
        <w:t>]</w:t>
      </w:r>
      <w:r w:rsidRPr="005E47A1">
        <w:rPr>
          <w:rFonts w:eastAsia="Arial Unicode MS"/>
          <w:lang w:val="la-Latn"/>
        </w:rPr>
        <w:t xml:space="preserve"> </w:t>
      </w:r>
      <w:r w:rsidRPr="005E47A1">
        <w:rPr>
          <w:rStyle w:val="Incipit"/>
          <w:rFonts w:eastAsia="Arial Unicode MS"/>
          <w:lang w:val="la-Latn"/>
        </w:rPr>
        <w:t>Cum</w:t>
      </w:r>
      <w:r w:rsidRPr="005E47A1">
        <w:rPr>
          <w:rFonts w:eastAsia="Arial Unicode MS"/>
          <w:lang w:val="la-Latn"/>
        </w:rPr>
        <w:t xml:space="preserve"> </w:t>
      </w:r>
      <w:r w:rsidRPr="005E47A1">
        <w:rPr>
          <w:rStyle w:val="Incipit"/>
          <w:rFonts w:eastAsia="Arial Unicode MS"/>
          <w:lang w:val="la-Latn"/>
        </w:rPr>
        <w:t>audisset</w:t>
      </w:r>
      <w:r w:rsidRPr="005E47A1">
        <w:rPr>
          <w:rFonts w:eastAsia="Arial Unicode MS"/>
          <w:lang w:val="la-Latn"/>
        </w:rPr>
        <w:t xml:space="preserve"> </w:t>
      </w:r>
      <w:r w:rsidRPr="005E47A1">
        <w:rPr>
          <w:rStyle w:val="Incipit"/>
          <w:rFonts w:eastAsia="Arial Unicode MS"/>
          <w:lang w:val="la-Latn"/>
        </w:rPr>
        <w:t>Ioannes</w:t>
      </w:r>
      <w:r w:rsidRPr="005E47A1">
        <w:rPr>
          <w:rFonts w:eastAsia="Arial Unicode MS"/>
          <w:lang w:val="la-Latn"/>
        </w:rPr>
        <w:t>.</w:t>
      </w:r>
    </w:p>
    <w:p w:rsidR="004D53CF" w:rsidRPr="005E47A1" w:rsidRDefault="004D53CF" w:rsidP="00F81136">
      <w:pPr>
        <w:rPr>
          <w:rFonts w:eastAsia="Arial Unicode MS"/>
          <w:lang w:val="la-Latn"/>
        </w:rPr>
      </w:pPr>
      <w:r w:rsidRPr="00A27093">
        <w:rPr>
          <w:rStyle w:val="Time1"/>
          <w:rFonts w:eastAsia="Arial Unicode MS"/>
          <w:lang w:val="la-Latn"/>
        </w:rPr>
        <w:t>Laudes</w:t>
      </w:r>
      <w:r w:rsidRPr="005E47A1">
        <w:rPr>
          <w:rFonts w:eastAsia="Arial Unicode MS"/>
          <w:lang w:val="la-Latn"/>
        </w:rPr>
        <w:t xml:space="preserve"> AN </w:t>
      </w:r>
      <w:r w:rsidRPr="006A75AC">
        <w:rPr>
          <w:rStyle w:val="Neume"/>
          <w:rFonts w:eastAsia="Arial Unicode MS"/>
          <w:lang w:val="fr-FR"/>
        </w:rPr>
        <w:t>Veniet dominus</w:t>
      </w:r>
      <w:r>
        <w:rPr>
          <w:rFonts w:eastAsia="Arial Unicode MS"/>
          <w:lang w:val="la-Latn"/>
        </w:rPr>
        <w:t xml:space="preserve"> cum reliquis. A</w:t>
      </w:r>
      <w:r w:rsidRPr="005E47A1">
        <w:rPr>
          <w:rFonts w:eastAsia="Arial Unicode MS"/>
          <w:lang w:val="la-Latn"/>
        </w:rPr>
        <w:t xml:space="preserve">B </w:t>
      </w:r>
      <w:r w:rsidRPr="006A75AC">
        <w:rPr>
          <w:rStyle w:val="Neume"/>
          <w:rFonts w:eastAsia="Arial Unicode MS"/>
          <w:lang w:val="la-Latn"/>
        </w:rPr>
        <w:t>Ioannes autem</w:t>
      </w:r>
      <w:r w:rsidRPr="005E47A1">
        <w:rPr>
          <w:rFonts w:eastAsia="Arial Unicode MS"/>
          <w:lang w:val="la-Latn"/>
        </w:rPr>
        <w:t>.</w:t>
      </w:r>
    </w:p>
    <w:p w:rsidR="004D53CF" w:rsidRDefault="004D53CF" w:rsidP="00F81136">
      <w:pPr>
        <w:rPr>
          <w:rFonts w:eastAsia="Arial Unicode MS"/>
          <w:lang w:val="la-Latn"/>
        </w:rPr>
      </w:pPr>
      <w:r w:rsidRPr="006A75AC">
        <w:rPr>
          <w:rStyle w:val="Time1"/>
          <w:rFonts w:eastAsia="Arial Unicode MS"/>
          <w:lang w:val="la-Latn"/>
        </w:rPr>
        <w:t>Ad primam</w:t>
      </w:r>
      <w:r w:rsidRPr="006A75AC">
        <w:rPr>
          <w:rFonts w:eastAsia="Arial Unicode MS"/>
          <w:lang w:val="la-Latn"/>
        </w:rPr>
        <w:t xml:space="preserve"> AN </w:t>
      </w:r>
      <w:r w:rsidRPr="006A75AC">
        <w:rPr>
          <w:rStyle w:val="Neume"/>
          <w:rFonts w:eastAsia="Arial Unicode MS"/>
          <w:lang w:val="la-Latn"/>
        </w:rPr>
        <w:t>Tu es qui ven</w:t>
      </w:r>
      <w:r w:rsidRPr="006A75AC">
        <w:rPr>
          <w:rStyle w:val="Incipit"/>
          <w:rFonts w:eastAsia="Arial Unicode MS"/>
          <w:lang w:val="la-Latn"/>
        </w:rPr>
        <w:t>turus</w:t>
      </w:r>
      <w:r w:rsidRPr="005E47A1">
        <w:rPr>
          <w:rFonts w:eastAsia="Arial Unicode MS"/>
          <w:lang w:val="la-Latn"/>
        </w:rPr>
        <w:t>.</w:t>
      </w:r>
    </w:p>
    <w:p w:rsidR="004D53CF" w:rsidRPr="006A75AC" w:rsidRDefault="004D53CF" w:rsidP="00F81136">
      <w:pPr>
        <w:rPr>
          <w:rStyle w:val="Neume"/>
          <w:rFonts w:eastAsia="Arial Unicode MS"/>
          <w:lang w:val="la-Latn"/>
        </w:rPr>
      </w:pPr>
      <w:r w:rsidRPr="006A75AC">
        <w:rPr>
          <w:rStyle w:val="Time1"/>
          <w:rFonts w:eastAsia="Arial Unicode MS"/>
          <w:lang w:val="la-Latn"/>
        </w:rPr>
        <w:t>In secunda vespera</w:t>
      </w:r>
      <w:r w:rsidRPr="006A75AC">
        <w:rPr>
          <w:rFonts w:eastAsia="Arial Unicode MS"/>
          <w:lang w:val="la-Latn"/>
        </w:rPr>
        <w:t xml:space="preserve"> RP </w:t>
      </w:r>
      <w:r w:rsidRPr="006A75AC">
        <w:rPr>
          <w:rStyle w:val="Neume"/>
          <w:rFonts w:eastAsia="Arial Unicode MS"/>
          <w:lang w:val="la-Latn"/>
        </w:rPr>
        <w:t>Festina</w:t>
      </w:r>
      <w:r w:rsidRPr="006A75AC">
        <w:rPr>
          <w:rFonts w:eastAsia="Arial Unicode MS"/>
          <w:lang w:val="la-Latn"/>
        </w:rPr>
        <w:t xml:space="preserve">. AM </w:t>
      </w:r>
      <w:r w:rsidRPr="006A75AC">
        <w:rPr>
          <w:rStyle w:val="Neume"/>
          <w:rFonts w:eastAsia="Arial Unicode MS"/>
          <w:lang w:val="la-Latn"/>
        </w:rPr>
        <w:t>Ite dicite Ioan</w:t>
      </w:r>
      <w:r w:rsidRPr="006A75AC">
        <w:rPr>
          <w:rStyle w:val="Incipit"/>
          <w:rFonts w:eastAsia="Arial Unicode MS"/>
          <w:lang w:val="la-Latn"/>
        </w:rPr>
        <w:t>ni</w:t>
      </w:r>
      <w:r w:rsidRPr="006A75AC">
        <w:rPr>
          <w:rFonts w:eastAsia="Arial Unicode MS"/>
          <w:lang w:val="la-Latn"/>
        </w:rPr>
        <w:t xml:space="preserve">, nisi cum </w:t>
      </w:r>
      <w:r w:rsidR="005F6755" w:rsidRPr="00963EFD">
        <w:rPr>
          <w:rFonts w:eastAsia="Arial Unicode MS"/>
          <w:lang w:val="la-Latn"/>
        </w:rPr>
        <w:t xml:space="preserve">AN </w:t>
      </w:r>
      <w:r w:rsidRPr="00963EFD">
        <w:rPr>
          <w:rStyle w:val="Incipit"/>
          <w:rFonts w:eastAsia="Arial Unicode MS"/>
          <w:lang w:val="la-Latn"/>
        </w:rPr>
        <w:t>O</w:t>
      </w:r>
      <w:r w:rsidRPr="006A75AC">
        <w:rPr>
          <w:rFonts w:eastAsia="Arial Unicode MS"/>
          <w:lang w:val="la-Latn"/>
        </w:rPr>
        <w:t xml:space="preserve"> canitur ad vesperas, tunc enim ad tertiam dicitur AN </w:t>
      </w:r>
      <w:r w:rsidRPr="006A75AC">
        <w:rPr>
          <w:rStyle w:val="Neume"/>
          <w:rFonts w:eastAsia="Arial Unicode MS"/>
          <w:lang w:val="la-Latn"/>
        </w:rPr>
        <w:t>Ite dicite</w:t>
      </w:r>
      <w:r w:rsidRPr="006A75AC">
        <w:rPr>
          <w:rFonts w:eastAsia="Arial Unicode MS"/>
          <w:lang w:val="la-Latn"/>
        </w:rPr>
        <w:t>.</w:t>
      </w:r>
    </w:p>
    <w:p w:rsidR="00B46D79" w:rsidRPr="006A75AC" w:rsidRDefault="00B46D79" w:rsidP="00A67FB0">
      <w:pPr>
        <w:pStyle w:val="berschrift1"/>
        <w:rPr>
          <w:rFonts w:eastAsia="Arial Unicode MS"/>
          <w:lang w:val="la-Latn"/>
        </w:rPr>
      </w:pPr>
      <w:r w:rsidRPr="006A75AC">
        <w:rPr>
          <w:rFonts w:eastAsia="Arial Unicode MS"/>
          <w:lang w:val="la-Latn"/>
        </w:rPr>
        <w:t>KOMMENTAR</w:t>
      </w:r>
    </w:p>
    <w:p w:rsidR="004D53CF" w:rsidRPr="006A75AC" w:rsidRDefault="004D53CF" w:rsidP="00F81136">
      <w:pPr>
        <w:rPr>
          <w:rFonts w:eastAsia="Arial Unicode MS"/>
          <w:lang w:val="it-IT"/>
        </w:rPr>
      </w:pPr>
      <w:r w:rsidRPr="006A75AC">
        <w:rPr>
          <w:rFonts w:eastAsia="Arial Unicode MS"/>
          <w:lang w:val="la-Latn"/>
        </w:rPr>
        <w:t>In hac hebdomadam omnibus annis agetur ieiunium decembris</w:t>
      </w:r>
      <w:r w:rsidR="00B46D79" w:rsidRPr="006A75AC">
        <w:rPr>
          <w:rFonts w:eastAsia="Arial Unicode MS"/>
          <w:lang w:val="la-Latn"/>
        </w:rPr>
        <w:t>.</w:t>
      </w:r>
      <w:r w:rsidRPr="006A75AC">
        <w:rPr>
          <w:rFonts w:eastAsia="Arial Unicode MS"/>
          <w:lang w:val="la-Latn"/>
        </w:rPr>
        <w:t xml:space="preserve"> </w:t>
      </w:r>
      <w:r w:rsidR="00B46D79" w:rsidRPr="006A75AC">
        <w:rPr>
          <w:rFonts w:eastAsia="Arial Unicode MS"/>
          <w:lang w:val="la-Latn"/>
        </w:rPr>
        <w:t>N</w:t>
      </w:r>
      <w:r w:rsidRPr="006A75AC">
        <w:rPr>
          <w:rFonts w:eastAsia="Arial Unicode MS"/>
          <w:lang w:val="la-Latn"/>
        </w:rPr>
        <w:t>am haec fit proxima ante vigiliam nativitat</w:t>
      </w:r>
      <w:r w:rsidR="00B46D79" w:rsidRPr="006A75AC">
        <w:rPr>
          <w:rFonts w:eastAsia="Arial Unicode MS"/>
          <w:lang w:val="la-Latn"/>
        </w:rPr>
        <w:t>is</w:t>
      </w:r>
      <w:r w:rsidRPr="006A75AC">
        <w:rPr>
          <w:rFonts w:eastAsia="Arial Unicode MS"/>
          <w:lang w:val="la-Latn"/>
        </w:rPr>
        <w:t xml:space="preserve"> domini. Post hanc ipsam hebdomadam dicitur ad cursus hae antiphonae: AN </w:t>
      </w:r>
      <w:r w:rsidRPr="006A75AC">
        <w:rPr>
          <w:rStyle w:val="Neume"/>
          <w:rFonts w:eastAsia="Arial Unicode MS"/>
          <w:lang w:val="la-Latn"/>
        </w:rPr>
        <w:t>Dicit dominus</w:t>
      </w:r>
      <w:r w:rsidRPr="006A75AC">
        <w:rPr>
          <w:rFonts w:eastAsia="Arial Unicode MS"/>
          <w:lang w:val="la-Latn"/>
        </w:rPr>
        <w:t xml:space="preserve">. </w:t>
      </w:r>
      <w:r w:rsidR="00097FE7" w:rsidRPr="006A75AC">
        <w:rPr>
          <w:rFonts w:eastAsia="Arial Unicode MS"/>
          <w:lang w:val="en-US"/>
        </w:rPr>
        <w:t xml:space="preserve">AN </w:t>
      </w:r>
      <w:r w:rsidR="00097FE7" w:rsidRPr="006A75AC">
        <w:rPr>
          <w:rStyle w:val="Neume"/>
          <w:rFonts w:eastAsia="Arial Unicode MS"/>
          <w:lang w:val="en-US"/>
        </w:rPr>
        <w:t>Beatam me dicent</w:t>
      </w:r>
      <w:r w:rsidR="00097FE7" w:rsidRPr="006A75AC">
        <w:rPr>
          <w:rFonts w:eastAsia="Arial Unicode MS"/>
          <w:lang w:val="en-US"/>
        </w:rPr>
        <w:t xml:space="preserve">. AN </w:t>
      </w:r>
      <w:r w:rsidR="00097FE7" w:rsidRPr="006A75AC">
        <w:rPr>
          <w:rStyle w:val="Neume"/>
          <w:rFonts w:eastAsia="Arial Unicode MS"/>
          <w:lang w:val="en-US"/>
        </w:rPr>
        <w:t>Consurge consurge</w:t>
      </w:r>
      <w:r w:rsidR="00097FE7" w:rsidRPr="006A75AC">
        <w:rPr>
          <w:rFonts w:eastAsia="Arial Unicode MS"/>
          <w:lang w:val="en-US"/>
        </w:rPr>
        <w:t xml:space="preserve">. AN </w:t>
      </w:r>
      <w:r w:rsidR="00097FE7" w:rsidRPr="006A75AC">
        <w:rPr>
          <w:rStyle w:val="Neume"/>
          <w:rFonts w:eastAsia="Arial Unicode MS"/>
          <w:lang w:val="en-US"/>
        </w:rPr>
        <w:t>Elevare</w:t>
      </w:r>
      <w:r w:rsidR="00097FE7" w:rsidRPr="006A75AC">
        <w:rPr>
          <w:rFonts w:eastAsia="Arial Unicode MS"/>
          <w:lang w:val="en-US"/>
        </w:rPr>
        <w:t xml:space="preserve">. AN </w:t>
      </w:r>
      <w:r w:rsidR="00097FE7" w:rsidRPr="006A75AC">
        <w:rPr>
          <w:rStyle w:val="Neume"/>
          <w:rFonts w:eastAsia="Arial Unicode MS"/>
          <w:lang w:val="en-US"/>
        </w:rPr>
        <w:t>Consolamini</w:t>
      </w:r>
      <w:r w:rsidR="00097FE7" w:rsidRPr="006A75AC">
        <w:rPr>
          <w:rStyle w:val="Incipit"/>
          <w:rFonts w:eastAsia="Arial Unicode MS"/>
          <w:lang w:val="en-US"/>
        </w:rPr>
        <w:t>@consolamini</w:t>
      </w:r>
      <w:r w:rsidR="00097FE7" w:rsidRPr="006A75AC">
        <w:rPr>
          <w:rFonts w:eastAsia="Arial Unicode MS"/>
          <w:lang w:val="en-US"/>
        </w:rPr>
        <w:t xml:space="preserve">. </w:t>
      </w:r>
      <w:r w:rsidRPr="006A75AC">
        <w:rPr>
          <w:rFonts w:eastAsia="Arial Unicode MS"/>
          <w:lang w:val="en-US"/>
        </w:rPr>
        <w:t xml:space="preserve">AN </w:t>
      </w:r>
      <w:r w:rsidRPr="006865BB">
        <w:rPr>
          <w:rStyle w:val="Neume"/>
          <w:rFonts w:eastAsia="Arial Unicode MS"/>
          <w:lang w:val="en-GB"/>
        </w:rPr>
        <w:t>Laetamini</w:t>
      </w:r>
      <w:r w:rsidRPr="006A75AC">
        <w:rPr>
          <w:rFonts w:eastAsia="Arial Unicode MS"/>
          <w:lang w:val="en-US"/>
        </w:rPr>
        <w:t xml:space="preserve">. AN </w:t>
      </w:r>
      <w:r w:rsidRPr="006865BB">
        <w:rPr>
          <w:rStyle w:val="Neume"/>
          <w:rFonts w:eastAsia="Arial Unicode MS"/>
          <w:lang w:val="en-GB"/>
        </w:rPr>
        <w:t>Dies domini</w:t>
      </w:r>
      <w:r w:rsidRPr="006A75AC">
        <w:rPr>
          <w:rFonts w:eastAsia="Arial Unicode MS"/>
          <w:lang w:val="en-US"/>
        </w:rPr>
        <w:t xml:space="preserve">. AN </w:t>
      </w:r>
      <w:r w:rsidRPr="006865BB">
        <w:rPr>
          <w:rStyle w:val="Neume"/>
          <w:rFonts w:eastAsia="Arial Unicode MS"/>
          <w:lang w:val="en-GB"/>
        </w:rPr>
        <w:t>Hoc est testimonium</w:t>
      </w:r>
      <w:r w:rsidRPr="006A75AC">
        <w:rPr>
          <w:rFonts w:eastAsia="Arial Unicode MS"/>
          <w:lang w:val="en-US"/>
        </w:rPr>
        <w:t xml:space="preserve">. AN </w:t>
      </w:r>
      <w:r w:rsidRPr="006865BB">
        <w:rPr>
          <w:rStyle w:val="Neume"/>
          <w:rFonts w:eastAsia="Arial Unicode MS"/>
          <w:lang w:val="en-GB"/>
        </w:rPr>
        <w:t>Dabit illi dominus</w:t>
      </w:r>
      <w:r w:rsidRPr="006A75AC">
        <w:rPr>
          <w:rFonts w:eastAsia="Arial Unicode MS"/>
          <w:lang w:val="en-US"/>
        </w:rPr>
        <w:t xml:space="preserve">. Ita tamen ut hae duae dicantur ad EV </w:t>
      </w:r>
      <w:r w:rsidRPr="006865BB">
        <w:rPr>
          <w:rStyle w:val="Incipit"/>
          <w:rFonts w:eastAsia="Arial Unicode MS"/>
          <w:lang w:val="en-GB"/>
        </w:rPr>
        <w:t>Missus est Gabriel</w:t>
      </w:r>
      <w:r w:rsidRPr="006A75AC">
        <w:rPr>
          <w:rFonts w:eastAsia="Arial Unicode MS"/>
          <w:lang w:val="en-US"/>
        </w:rPr>
        <w:t xml:space="preserve"> </w:t>
      </w:r>
      <w:r w:rsidRPr="00963EFD">
        <w:rPr>
          <w:rFonts w:eastAsia="Arial Unicode MS"/>
          <w:lang w:val="en-US"/>
        </w:rPr>
        <w:t>A</w:t>
      </w:r>
      <w:r w:rsidR="00097FE7" w:rsidRPr="00963EFD">
        <w:rPr>
          <w:rFonts w:eastAsia="Arial Unicode MS"/>
          <w:lang w:val="en-US"/>
        </w:rPr>
        <w:t>E</w:t>
      </w:r>
      <w:r w:rsidRPr="00963EFD">
        <w:rPr>
          <w:rFonts w:eastAsia="Arial Unicode MS"/>
          <w:lang w:val="en-US"/>
        </w:rPr>
        <w:t xml:space="preserve"> </w:t>
      </w:r>
      <w:r w:rsidRPr="00963EFD">
        <w:rPr>
          <w:rStyle w:val="Neume"/>
          <w:rFonts w:eastAsia="Arial Unicode MS"/>
          <w:lang w:val="en-US"/>
        </w:rPr>
        <w:t>Quomodo fiet istud</w:t>
      </w:r>
      <w:r w:rsidRPr="00963EFD">
        <w:rPr>
          <w:rFonts w:eastAsia="Arial Unicode MS"/>
          <w:lang w:val="en-US"/>
        </w:rPr>
        <w:t xml:space="preserve">. </w:t>
      </w:r>
      <w:r w:rsidRPr="006A75AC">
        <w:rPr>
          <w:rFonts w:eastAsia="Arial Unicode MS"/>
          <w:lang w:val="it-IT"/>
        </w:rPr>
        <w:t>[A</w:t>
      </w:r>
      <w:r w:rsidR="00097FE7" w:rsidRPr="006A75AC">
        <w:rPr>
          <w:rFonts w:eastAsia="Arial Unicode MS"/>
          <w:lang w:val="it-IT"/>
        </w:rPr>
        <w:t>E</w:t>
      </w:r>
      <w:r w:rsidRPr="006A75AC">
        <w:rPr>
          <w:rFonts w:eastAsia="Arial Unicode MS"/>
          <w:lang w:val="it-IT"/>
        </w:rPr>
        <w:t xml:space="preserve">] </w:t>
      </w:r>
      <w:r w:rsidRPr="006A75AC">
        <w:rPr>
          <w:rStyle w:val="Neume"/>
          <w:rFonts w:eastAsia="Arial Unicode MS"/>
          <w:lang w:val="it-IT"/>
        </w:rPr>
        <w:t>Ecce ancilla</w:t>
      </w:r>
      <w:r w:rsidRPr="006A75AC">
        <w:rPr>
          <w:rFonts w:eastAsia="Arial Unicode MS"/>
          <w:lang w:val="it-IT"/>
        </w:rPr>
        <w:t>.</w:t>
      </w:r>
    </w:p>
    <w:p w:rsidR="004D53CF" w:rsidRPr="005E47A1" w:rsidRDefault="004D53CF" w:rsidP="00373E87">
      <w:pPr>
        <w:pStyle w:val="berschrift1"/>
        <w:rPr>
          <w:rFonts w:eastAsia="Arial Unicode MS"/>
          <w:lang w:val="la-Latn"/>
        </w:rPr>
      </w:pPr>
      <w:r w:rsidRPr="005E47A1">
        <w:rPr>
          <w:rFonts w:eastAsia="Arial Unicode MS"/>
          <w:lang w:val="la-Latn"/>
        </w:rPr>
        <w:t>F</w:t>
      </w:r>
      <w:r>
        <w:rPr>
          <w:rFonts w:eastAsia="Arial Unicode MS"/>
          <w:lang w:val="it-IT"/>
        </w:rPr>
        <w:t>ERIA</w:t>
      </w:r>
      <w:r w:rsidRPr="005E47A1">
        <w:rPr>
          <w:rFonts w:eastAsia="Arial Unicode MS"/>
          <w:lang w:val="la-Latn"/>
        </w:rPr>
        <w:t xml:space="preserve"> II.</w:t>
      </w:r>
    </w:p>
    <w:p w:rsidR="004D53CF" w:rsidRPr="006A75AC" w:rsidRDefault="006C3255" w:rsidP="00F81136">
      <w:pPr>
        <w:rPr>
          <w:rFonts w:eastAsia="Arial Unicode MS"/>
          <w:lang w:val="it-IT"/>
        </w:rPr>
      </w:pPr>
      <w:r>
        <w:rPr>
          <w:rStyle w:val="Time1"/>
          <w:rFonts w:eastAsia="Arial Unicode MS"/>
          <w:lang w:val="it-IT"/>
        </w:rPr>
        <w:t>[Ad matutinum</w:t>
      </w:r>
      <w:r w:rsidR="004D53CF" w:rsidRPr="006A75AC">
        <w:rPr>
          <w:rStyle w:val="Time1"/>
          <w:rFonts w:eastAsia="Arial Unicode MS"/>
          <w:lang w:val="it-IT"/>
        </w:rPr>
        <w:t>]</w:t>
      </w:r>
      <w:r w:rsidR="004D53CF" w:rsidRPr="005E47A1">
        <w:rPr>
          <w:rFonts w:eastAsia="Arial Unicode MS"/>
          <w:lang w:val="la-Latn"/>
        </w:rPr>
        <w:t xml:space="preserve"> </w:t>
      </w:r>
      <w:r w:rsidR="004D53CF">
        <w:rPr>
          <w:rFonts w:eastAsia="Arial Unicode MS"/>
          <w:lang w:val="la-Latn"/>
        </w:rPr>
        <w:t xml:space="preserve">INV </w:t>
      </w:r>
      <w:r w:rsidR="004D53CF" w:rsidRPr="006A75AC">
        <w:rPr>
          <w:rStyle w:val="Neume"/>
          <w:rFonts w:eastAsia="Arial Unicode MS"/>
          <w:lang w:val="it-IT"/>
        </w:rPr>
        <w:t>Ecce venit</w:t>
      </w:r>
      <w:r w:rsidR="004D53CF" w:rsidRPr="006A75AC">
        <w:rPr>
          <w:rFonts w:eastAsia="Arial Unicode MS"/>
          <w:lang w:val="it-IT"/>
        </w:rPr>
        <w:t xml:space="preserve">. Si festum sancti Thomae evenerit in hanc ebdomadam aptius hodie incipies historiam [RP] </w:t>
      </w:r>
      <w:r w:rsidR="004D53CF" w:rsidRPr="006A75AC">
        <w:rPr>
          <w:rStyle w:val="Incipit"/>
          <w:rFonts w:eastAsia="Arial Unicode MS"/>
          <w:lang w:val="it-IT"/>
        </w:rPr>
        <w:t>Clama</w:t>
      </w:r>
      <w:r w:rsidR="004D53CF" w:rsidRPr="006A75AC">
        <w:rPr>
          <w:rFonts w:eastAsia="Arial Unicode MS"/>
          <w:lang w:val="it-IT"/>
        </w:rPr>
        <w:t>.</w:t>
      </w:r>
      <w:r w:rsidR="00586C53" w:rsidRPr="006A75AC">
        <w:rPr>
          <w:rFonts w:eastAsia="Arial Unicode MS"/>
          <w:lang w:val="it-IT"/>
        </w:rPr>
        <w:t xml:space="preserve"> Si vero non</w:t>
      </w:r>
      <w:r>
        <w:rPr>
          <w:rFonts w:eastAsia="Arial Unicode MS"/>
          <w:lang w:val="it-IT"/>
        </w:rPr>
        <w:t>,</w:t>
      </w:r>
      <w:r w:rsidR="00586C53" w:rsidRPr="006A75AC">
        <w:rPr>
          <w:rFonts w:eastAsia="Arial Unicode MS"/>
          <w:lang w:val="it-IT"/>
        </w:rPr>
        <w:t xml:space="preserve"> reservetur in locum</w:t>
      </w:r>
      <w:r w:rsidR="004D53CF" w:rsidRPr="006A75AC">
        <w:rPr>
          <w:rFonts w:eastAsia="Arial Unicode MS"/>
          <w:lang w:val="it-IT"/>
        </w:rPr>
        <w:t xml:space="preserve"> suum</w:t>
      </w:r>
      <w:r w:rsidR="00586C53" w:rsidRPr="006A75AC">
        <w:rPr>
          <w:rFonts w:eastAsia="Arial Unicode MS"/>
          <w:lang w:val="it-IT"/>
        </w:rPr>
        <w:t>,</w:t>
      </w:r>
      <w:r w:rsidR="004D53CF" w:rsidRPr="006A75AC">
        <w:rPr>
          <w:rFonts w:eastAsia="Arial Unicode MS"/>
          <w:lang w:val="it-IT"/>
        </w:rPr>
        <w:t xml:space="preserve"> id est in feria quarta</w:t>
      </w:r>
      <w:r w:rsidR="00586C53" w:rsidRPr="006A75AC">
        <w:rPr>
          <w:rFonts w:eastAsia="Arial Unicode MS"/>
          <w:lang w:val="it-IT"/>
        </w:rPr>
        <w:t>,</w:t>
      </w:r>
      <w:r w:rsidR="004D53CF" w:rsidRPr="006A75AC">
        <w:rPr>
          <w:rFonts w:eastAsia="Arial Unicode MS"/>
          <w:lang w:val="it-IT"/>
        </w:rPr>
        <w:t xml:space="preserve"> et interim cantetur RP </w:t>
      </w:r>
      <w:r w:rsidR="004D53CF" w:rsidRPr="006A75AC">
        <w:rPr>
          <w:rStyle w:val="Neume"/>
          <w:rFonts w:eastAsia="Arial Unicode MS"/>
          <w:lang w:val="it-IT"/>
        </w:rPr>
        <w:t>Ecce ap</w:t>
      </w:r>
      <w:r w:rsidR="004D53CF" w:rsidRPr="006A75AC">
        <w:rPr>
          <w:rStyle w:val="Incipit"/>
          <w:rFonts w:eastAsia="Arial Unicode MS"/>
          <w:lang w:val="it-IT"/>
        </w:rPr>
        <w:t>parebit</w:t>
      </w:r>
      <w:r w:rsidR="004D53CF" w:rsidRPr="006A75AC">
        <w:rPr>
          <w:rFonts w:eastAsia="Arial Unicode MS"/>
          <w:lang w:val="it-IT"/>
        </w:rPr>
        <w:t>.</w:t>
      </w:r>
    </w:p>
    <w:p w:rsidR="004D53CF" w:rsidRPr="002F4803" w:rsidRDefault="004D53CF" w:rsidP="00F81136">
      <w:pPr>
        <w:rPr>
          <w:rStyle w:val="Time1"/>
          <w:rFonts w:eastAsia="Arial Unicode MS"/>
          <w:lang w:val="en-GB"/>
        </w:rPr>
      </w:pPr>
      <w:r>
        <w:rPr>
          <w:rStyle w:val="Time1"/>
          <w:rFonts w:eastAsia="Arial Unicode MS"/>
          <w:lang w:val="en-GB"/>
        </w:rPr>
        <w:t>Ad laudes</w:t>
      </w:r>
      <w:r w:rsidRPr="002F4803">
        <w:rPr>
          <w:rFonts w:eastAsia="Arial Unicode MS"/>
          <w:lang w:val="en-GB"/>
        </w:rPr>
        <w:t xml:space="preserve"> AN </w:t>
      </w:r>
      <w:r>
        <w:rPr>
          <w:rStyle w:val="Neume"/>
          <w:rFonts w:eastAsia="Arial Unicode MS"/>
          <w:lang w:val="en-GB"/>
        </w:rPr>
        <w:t>Ecce veniet dominus pro</w:t>
      </w:r>
      <w:r w:rsidRPr="006A75AC">
        <w:rPr>
          <w:rStyle w:val="Incipit"/>
          <w:rFonts w:eastAsia="Arial Unicode MS"/>
          <w:lang w:val="en-US"/>
        </w:rPr>
        <w:t>tector</w:t>
      </w:r>
      <w:r>
        <w:rPr>
          <w:rFonts w:eastAsia="Arial Unicode MS"/>
          <w:lang w:val="en-GB"/>
        </w:rPr>
        <w:t xml:space="preserve">. </w:t>
      </w:r>
      <w:r w:rsidRPr="006A75AC">
        <w:rPr>
          <w:rFonts w:eastAsia="Arial Unicode MS"/>
          <w:lang w:val="en-GB"/>
        </w:rPr>
        <w:t xml:space="preserve">PS </w:t>
      </w:r>
      <w:r w:rsidRPr="006A75AC">
        <w:rPr>
          <w:rStyle w:val="Incipit"/>
          <w:rFonts w:eastAsia="Arial Unicode MS"/>
          <w:lang w:val="en-GB"/>
        </w:rPr>
        <w:t>Miserere mei</w:t>
      </w:r>
      <w:r w:rsidRPr="006A75AC">
        <w:rPr>
          <w:rFonts w:eastAsia="Arial Unicode MS"/>
          <w:lang w:val="en-GB"/>
        </w:rPr>
        <w:t xml:space="preserve">. AN </w:t>
      </w:r>
      <w:r w:rsidRPr="006A75AC">
        <w:rPr>
          <w:rStyle w:val="Neume"/>
          <w:rFonts w:eastAsia="Arial Unicode MS"/>
          <w:lang w:val="en-GB"/>
        </w:rPr>
        <w:t>Dum venerit</w:t>
      </w:r>
      <w:r w:rsidRPr="006A75AC">
        <w:rPr>
          <w:rFonts w:eastAsia="Arial Unicode MS"/>
          <w:lang w:val="en-GB"/>
        </w:rPr>
        <w:t xml:space="preserve">. </w:t>
      </w:r>
      <w:r w:rsidRPr="002F4803">
        <w:rPr>
          <w:rFonts w:eastAsia="Arial Unicode MS"/>
          <w:lang w:val="en-GB"/>
        </w:rPr>
        <w:t xml:space="preserve">AN </w:t>
      </w:r>
      <w:r w:rsidRPr="002F4803">
        <w:rPr>
          <w:rStyle w:val="Neume"/>
          <w:rFonts w:eastAsia="Arial Unicode MS"/>
          <w:lang w:val="en-GB"/>
        </w:rPr>
        <w:t xml:space="preserve">Ecce iam </w:t>
      </w:r>
      <w:r>
        <w:rPr>
          <w:rStyle w:val="Neume"/>
          <w:rFonts w:eastAsia="Arial Unicode MS"/>
          <w:lang w:val="en-GB"/>
        </w:rPr>
        <w:t>venit</w:t>
      </w:r>
      <w:r>
        <w:rPr>
          <w:rFonts w:eastAsia="Arial Unicode MS"/>
          <w:lang w:val="en-GB"/>
        </w:rPr>
        <w:t xml:space="preserve">. PS </w:t>
      </w:r>
      <w:r w:rsidRPr="002F4803">
        <w:rPr>
          <w:rStyle w:val="Incipit"/>
          <w:rFonts w:eastAsia="Arial Unicode MS"/>
          <w:lang w:val="en-GB"/>
        </w:rPr>
        <w:t>Confitebor</w:t>
      </w:r>
      <w:r>
        <w:rPr>
          <w:rFonts w:eastAsia="Arial Unicode MS"/>
          <w:lang w:val="en-GB"/>
        </w:rPr>
        <w:t xml:space="preserve">. AN </w:t>
      </w:r>
      <w:r w:rsidRPr="002F4803">
        <w:rPr>
          <w:rStyle w:val="Neume"/>
          <w:rFonts w:eastAsia="Arial Unicode MS"/>
          <w:lang w:val="en-GB"/>
        </w:rPr>
        <w:t>Egredietur dominus</w:t>
      </w:r>
      <w:r>
        <w:rPr>
          <w:rFonts w:eastAsia="Arial Unicode MS"/>
          <w:lang w:val="en-GB"/>
        </w:rPr>
        <w:t xml:space="preserve">. AB </w:t>
      </w:r>
      <w:r w:rsidRPr="002F4803">
        <w:rPr>
          <w:rStyle w:val="Neume"/>
          <w:rFonts w:eastAsia="Arial Unicode MS"/>
          <w:lang w:val="en-GB"/>
        </w:rPr>
        <w:t>Egredietur virga</w:t>
      </w:r>
      <w:r>
        <w:rPr>
          <w:rFonts w:eastAsia="Arial Unicode MS"/>
          <w:lang w:val="en-GB"/>
        </w:rPr>
        <w:t xml:space="preserve">. </w:t>
      </w:r>
    </w:p>
    <w:p w:rsidR="004D53CF" w:rsidRPr="005E47A1" w:rsidRDefault="004D53CF" w:rsidP="00373E87">
      <w:pPr>
        <w:pStyle w:val="berschrift1"/>
        <w:rPr>
          <w:rFonts w:eastAsia="Arial Unicode MS"/>
          <w:lang w:val="la-Latn"/>
        </w:rPr>
      </w:pPr>
      <w:r w:rsidRPr="005E47A1">
        <w:rPr>
          <w:rFonts w:eastAsia="Arial Unicode MS"/>
          <w:lang w:val="la-Latn"/>
        </w:rPr>
        <w:t>F</w:t>
      </w:r>
      <w:r>
        <w:rPr>
          <w:rFonts w:eastAsia="Arial Unicode MS"/>
          <w:lang w:val="it-IT"/>
        </w:rPr>
        <w:t>ERIA</w:t>
      </w:r>
      <w:r w:rsidRPr="005E47A1">
        <w:rPr>
          <w:rFonts w:eastAsia="Arial Unicode MS"/>
          <w:lang w:val="la-Latn"/>
        </w:rPr>
        <w:t xml:space="preserve"> I</w:t>
      </w:r>
      <w:r w:rsidRPr="006A75AC">
        <w:rPr>
          <w:rFonts w:eastAsia="Arial Unicode MS"/>
          <w:lang w:val="it-IT"/>
        </w:rPr>
        <w:t>II</w:t>
      </w:r>
      <w:r w:rsidRPr="005E47A1">
        <w:rPr>
          <w:rFonts w:eastAsia="Arial Unicode MS"/>
          <w:lang w:val="la-Latn"/>
        </w:rPr>
        <w:t>.</w:t>
      </w:r>
    </w:p>
    <w:p w:rsidR="004D53CF" w:rsidRPr="002F4803" w:rsidRDefault="006C3255" w:rsidP="00F81136">
      <w:pPr>
        <w:rPr>
          <w:rFonts w:eastAsia="Arial Unicode MS"/>
          <w:lang w:val="en-GB"/>
        </w:rPr>
      </w:pPr>
      <w:r>
        <w:rPr>
          <w:rStyle w:val="Time1"/>
          <w:rFonts w:eastAsia="Arial Unicode MS"/>
          <w:lang w:val="it-IT"/>
        </w:rPr>
        <w:t>[Ad matutinum</w:t>
      </w:r>
      <w:r w:rsidR="004D53CF" w:rsidRPr="006A75AC">
        <w:rPr>
          <w:rStyle w:val="Time1"/>
          <w:rFonts w:eastAsia="Arial Unicode MS"/>
          <w:lang w:val="it-IT"/>
        </w:rPr>
        <w:t>]</w:t>
      </w:r>
      <w:r w:rsidR="004D53CF" w:rsidRPr="006A75AC">
        <w:rPr>
          <w:rFonts w:eastAsia="Arial Unicode MS"/>
          <w:lang w:val="it-IT"/>
        </w:rPr>
        <w:t xml:space="preserve"> INV </w:t>
      </w:r>
      <w:r w:rsidR="004D53CF" w:rsidRPr="006A75AC">
        <w:rPr>
          <w:rStyle w:val="Neume"/>
          <w:rFonts w:eastAsia="Arial Unicode MS"/>
          <w:lang w:val="it-IT"/>
        </w:rPr>
        <w:t>Ecce venit</w:t>
      </w:r>
      <w:r w:rsidR="004D53CF" w:rsidRPr="006A75AC">
        <w:rPr>
          <w:rFonts w:eastAsia="Arial Unicode MS"/>
          <w:lang w:val="it-IT"/>
        </w:rPr>
        <w:t xml:space="preserve">. </w:t>
      </w:r>
      <w:r w:rsidR="004D53CF" w:rsidRPr="002F4803">
        <w:rPr>
          <w:rFonts w:eastAsia="Arial Unicode MS"/>
          <w:lang w:val="en-GB"/>
        </w:rPr>
        <w:t>Responsorium unde sup</w:t>
      </w:r>
      <w:r w:rsidR="004D53CF">
        <w:rPr>
          <w:rFonts w:eastAsia="Arial Unicode MS"/>
          <w:lang w:val="en-GB"/>
        </w:rPr>
        <w:t>ra</w:t>
      </w:r>
      <w:r w:rsidR="004D53CF" w:rsidRPr="002F4803">
        <w:rPr>
          <w:rFonts w:eastAsia="Arial Unicode MS"/>
          <w:lang w:val="en-GB"/>
        </w:rPr>
        <w:t>.</w:t>
      </w:r>
    </w:p>
    <w:p w:rsidR="004D53CF" w:rsidRPr="006A75AC" w:rsidRDefault="004D53CF" w:rsidP="00F81136">
      <w:pPr>
        <w:rPr>
          <w:rFonts w:eastAsia="Arial Unicode MS"/>
        </w:rPr>
      </w:pPr>
      <w:r>
        <w:rPr>
          <w:rStyle w:val="Time1"/>
          <w:rFonts w:eastAsia="Arial Unicode MS"/>
          <w:lang w:val="en-GB"/>
        </w:rPr>
        <w:lastRenderedPageBreak/>
        <w:t>Ad laudes</w:t>
      </w:r>
      <w:r w:rsidRPr="002F4803">
        <w:rPr>
          <w:rFonts w:eastAsia="Arial Unicode MS"/>
          <w:lang w:val="en-GB"/>
        </w:rPr>
        <w:t xml:space="preserve"> AN</w:t>
      </w:r>
      <w:r>
        <w:rPr>
          <w:rFonts w:eastAsia="Arial Unicode MS"/>
          <w:lang w:val="en-GB"/>
        </w:rPr>
        <w:t xml:space="preserve"> </w:t>
      </w:r>
      <w:r w:rsidRPr="006865BB">
        <w:rPr>
          <w:rStyle w:val="Neume"/>
          <w:rFonts w:eastAsia="Arial Unicode MS"/>
          <w:lang w:val="en-GB"/>
        </w:rPr>
        <w:t>Rorate caeli</w:t>
      </w:r>
      <w:r>
        <w:rPr>
          <w:rFonts w:eastAsia="Arial Unicode MS"/>
          <w:lang w:val="en-GB"/>
        </w:rPr>
        <w:t xml:space="preserve">. AN </w:t>
      </w:r>
      <w:r w:rsidRPr="006865BB">
        <w:rPr>
          <w:rStyle w:val="Neume"/>
          <w:rFonts w:eastAsia="Arial Unicode MS"/>
          <w:lang w:val="en-GB"/>
        </w:rPr>
        <w:t>Emitte agnum</w:t>
      </w:r>
      <w:r>
        <w:rPr>
          <w:rFonts w:eastAsia="Arial Unicode MS"/>
          <w:lang w:val="en-GB"/>
        </w:rPr>
        <w:t xml:space="preserve">. PS </w:t>
      </w:r>
      <w:r w:rsidRPr="006865BB">
        <w:rPr>
          <w:rStyle w:val="Incipit"/>
          <w:rFonts w:eastAsia="Arial Unicode MS"/>
          <w:lang w:val="en-GB"/>
        </w:rPr>
        <w:t>Iudica</w:t>
      </w:r>
      <w:r>
        <w:rPr>
          <w:rFonts w:eastAsia="Arial Unicode MS"/>
          <w:lang w:val="en-GB"/>
        </w:rPr>
        <w:t xml:space="preserve">. </w:t>
      </w:r>
      <w:r w:rsidRPr="006A75AC">
        <w:rPr>
          <w:rFonts w:eastAsia="Arial Unicode MS"/>
        </w:rPr>
        <w:t xml:space="preserve">AN </w:t>
      </w:r>
      <w:r w:rsidRPr="006A75AC">
        <w:rPr>
          <w:rStyle w:val="Neume"/>
          <w:rFonts w:eastAsia="Arial Unicode MS"/>
          <w:lang w:val="de-AT"/>
        </w:rPr>
        <w:t>Ut cognoscamus</w:t>
      </w:r>
      <w:r w:rsidRPr="006A75AC">
        <w:rPr>
          <w:rFonts w:eastAsia="Arial Unicode MS"/>
        </w:rPr>
        <w:t xml:space="preserve">. AN </w:t>
      </w:r>
      <w:r w:rsidRPr="006A75AC">
        <w:rPr>
          <w:rStyle w:val="Neume"/>
          <w:rFonts w:eastAsia="Arial Unicode MS"/>
          <w:lang w:val="de-AT"/>
        </w:rPr>
        <w:t>Da mercedem</w:t>
      </w:r>
      <w:r w:rsidRPr="006A75AC">
        <w:rPr>
          <w:rFonts w:eastAsia="Arial Unicode MS"/>
        </w:rPr>
        <w:t xml:space="preserve">. AN </w:t>
      </w:r>
      <w:r w:rsidRPr="006A75AC">
        <w:rPr>
          <w:rStyle w:val="Neume"/>
          <w:rFonts w:eastAsia="Arial Unicode MS"/>
          <w:lang w:val="de-AT"/>
        </w:rPr>
        <w:t>Lex per Moysen</w:t>
      </w:r>
      <w:r w:rsidRPr="006A75AC">
        <w:rPr>
          <w:rFonts w:eastAsia="Arial Unicode MS"/>
        </w:rPr>
        <w:t xml:space="preserve">. AB </w:t>
      </w:r>
      <w:r w:rsidRPr="006A75AC">
        <w:rPr>
          <w:rStyle w:val="Neume"/>
          <w:rFonts w:eastAsia="Arial Unicode MS"/>
          <w:lang w:val="de-AT"/>
        </w:rPr>
        <w:t>Tu Bethlehem</w:t>
      </w:r>
      <w:r w:rsidRPr="006A75AC">
        <w:rPr>
          <w:rFonts w:eastAsia="Arial Unicode MS"/>
        </w:rPr>
        <w:t>.</w:t>
      </w:r>
    </w:p>
    <w:p w:rsidR="004D53CF" w:rsidRPr="005E47A1" w:rsidRDefault="004D53CF" w:rsidP="00A67FB0">
      <w:pPr>
        <w:pStyle w:val="berschrift1"/>
        <w:rPr>
          <w:rFonts w:eastAsia="Arial Unicode MS"/>
          <w:lang w:val="la-Latn"/>
        </w:rPr>
      </w:pPr>
      <w:r w:rsidRPr="005E47A1">
        <w:rPr>
          <w:rFonts w:eastAsia="Arial Unicode MS"/>
          <w:lang w:val="la-Latn"/>
        </w:rPr>
        <w:t>F</w:t>
      </w:r>
      <w:r w:rsidRPr="006A75AC">
        <w:rPr>
          <w:rFonts w:eastAsia="Arial Unicode MS"/>
        </w:rPr>
        <w:t>ERIA</w:t>
      </w:r>
      <w:r w:rsidRPr="005E47A1">
        <w:rPr>
          <w:rFonts w:eastAsia="Arial Unicode MS"/>
          <w:lang w:val="la-Latn"/>
        </w:rPr>
        <w:t xml:space="preserve"> I</w:t>
      </w:r>
      <w:r w:rsidRPr="006A75AC">
        <w:rPr>
          <w:rFonts w:eastAsia="Arial Unicode MS"/>
        </w:rPr>
        <w:t>V</w:t>
      </w:r>
      <w:r w:rsidRPr="005E47A1">
        <w:rPr>
          <w:rFonts w:eastAsia="Arial Unicode MS"/>
          <w:lang w:val="la-Latn"/>
        </w:rPr>
        <w:t>.</w:t>
      </w:r>
    </w:p>
    <w:p w:rsidR="004D53CF" w:rsidRPr="006A75AC" w:rsidRDefault="006C3255" w:rsidP="00F81136">
      <w:pPr>
        <w:rPr>
          <w:rFonts w:eastAsia="Arial Unicode MS"/>
          <w:lang w:val="fr-FR"/>
        </w:rPr>
      </w:pPr>
      <w:r>
        <w:rPr>
          <w:rStyle w:val="Time1"/>
          <w:rFonts w:eastAsia="Arial Unicode MS"/>
        </w:rPr>
        <w:t>[Ad matutinum</w:t>
      </w:r>
      <w:r w:rsidR="004D53CF" w:rsidRPr="006A75AC">
        <w:rPr>
          <w:rStyle w:val="Time1"/>
          <w:rFonts w:eastAsia="Arial Unicode MS"/>
        </w:rPr>
        <w:t>]</w:t>
      </w:r>
      <w:r w:rsidR="004D53CF" w:rsidRPr="006A75AC">
        <w:rPr>
          <w:rFonts w:eastAsia="Arial Unicode MS"/>
        </w:rPr>
        <w:t xml:space="preserve"> INV </w:t>
      </w:r>
      <w:r w:rsidR="004D53CF" w:rsidRPr="006A75AC">
        <w:rPr>
          <w:rStyle w:val="Neume"/>
          <w:rFonts w:eastAsia="Arial Unicode MS"/>
          <w:lang w:val="de-AT"/>
        </w:rPr>
        <w:t>Surgite</w:t>
      </w:r>
      <w:r w:rsidR="00577BDF" w:rsidRPr="00577BDF">
        <w:rPr>
          <w:rStyle w:val="Incipit"/>
          <w:rFonts w:eastAsia="Arial Unicode MS"/>
        </w:rPr>
        <w:t>@</w:t>
      </w:r>
      <w:r w:rsidR="004D53CF" w:rsidRPr="00577BDF">
        <w:rPr>
          <w:rStyle w:val="Incipit"/>
          <w:rFonts w:eastAsia="Arial Unicode MS"/>
        </w:rPr>
        <w:t>vigilemus</w:t>
      </w:r>
      <w:r w:rsidR="004D53CF" w:rsidRPr="006A75AC">
        <w:rPr>
          <w:rFonts w:eastAsia="Arial Unicode MS"/>
        </w:rPr>
        <w:t xml:space="preserve">. </w:t>
      </w:r>
      <w:r w:rsidR="004D53CF" w:rsidRPr="00963EFD">
        <w:rPr>
          <w:rFonts w:eastAsia="Arial Unicode MS"/>
        </w:rPr>
        <w:t xml:space="preserve">EV </w:t>
      </w:r>
      <w:r w:rsidR="004D53CF" w:rsidRPr="00963EFD">
        <w:rPr>
          <w:rStyle w:val="Incipit"/>
          <w:rFonts w:eastAsia="Arial Unicode MS"/>
        </w:rPr>
        <w:t>Missus est Gabriel</w:t>
      </w:r>
      <w:r w:rsidR="004D53CF" w:rsidRPr="00963EFD">
        <w:rPr>
          <w:rFonts w:eastAsia="Arial Unicode MS"/>
        </w:rPr>
        <w:t xml:space="preserve">. </w:t>
      </w:r>
      <w:r w:rsidR="004D53CF" w:rsidRPr="006A75AC">
        <w:rPr>
          <w:rFonts w:eastAsia="Arial Unicode MS"/>
          <w:lang w:val="fr-FR"/>
        </w:rPr>
        <w:t xml:space="preserve">RP </w:t>
      </w:r>
      <w:r w:rsidR="004D53CF" w:rsidRPr="006A75AC">
        <w:rPr>
          <w:rStyle w:val="Neume"/>
          <w:rFonts w:eastAsia="Arial Unicode MS"/>
          <w:lang w:val="fr-FR"/>
        </w:rPr>
        <w:t>Clama</w:t>
      </w:r>
      <w:r w:rsidR="004D53CF" w:rsidRPr="006A75AC">
        <w:rPr>
          <w:rFonts w:eastAsia="Arial Unicode MS"/>
          <w:lang w:val="fr-FR"/>
        </w:rPr>
        <w:t>.</w:t>
      </w:r>
    </w:p>
    <w:p w:rsidR="004D53CF" w:rsidRPr="006A75AC" w:rsidRDefault="004D53CF" w:rsidP="00F81136">
      <w:pPr>
        <w:rPr>
          <w:rFonts w:eastAsia="Arial Unicode MS"/>
          <w:lang w:val="la-Latn"/>
        </w:rPr>
      </w:pPr>
      <w:r w:rsidRPr="00963EFD">
        <w:rPr>
          <w:rStyle w:val="Time1"/>
          <w:rFonts w:eastAsia="Arial Unicode MS"/>
          <w:lang w:val="fr-FR"/>
        </w:rPr>
        <w:t>Laudes</w:t>
      </w:r>
      <w:r w:rsidRPr="00963EFD">
        <w:rPr>
          <w:rFonts w:eastAsia="Arial Unicode MS"/>
          <w:lang w:val="fr-FR"/>
        </w:rPr>
        <w:t xml:space="preserve"> </w:t>
      </w:r>
      <w:r w:rsidRPr="005E47A1">
        <w:rPr>
          <w:rFonts w:eastAsia="Arial Unicode MS"/>
          <w:lang w:val="la-Latn"/>
        </w:rPr>
        <w:t xml:space="preserve">AN </w:t>
      </w:r>
      <w:r w:rsidRPr="00963EFD">
        <w:rPr>
          <w:rStyle w:val="Neume"/>
          <w:rFonts w:eastAsia="Arial Unicode MS"/>
          <w:lang w:val="fr-FR"/>
        </w:rPr>
        <w:t>Prophetae</w:t>
      </w:r>
      <w:r w:rsidR="00577BDF" w:rsidRPr="00963EFD">
        <w:rPr>
          <w:rStyle w:val="Incipit"/>
          <w:rFonts w:eastAsia="Arial Unicode MS"/>
          <w:lang w:val="fr-FR"/>
        </w:rPr>
        <w:t>@</w:t>
      </w:r>
      <w:r w:rsidRPr="005E47A1">
        <w:rPr>
          <w:rStyle w:val="Incipit"/>
          <w:rFonts w:eastAsia="Arial Unicode MS"/>
          <w:lang w:val="la-Latn"/>
        </w:rPr>
        <w:t>praedicaverunt</w:t>
      </w:r>
      <w:r w:rsidRPr="005E47A1">
        <w:rPr>
          <w:rFonts w:eastAsia="Arial Unicode MS"/>
          <w:lang w:val="la-Latn"/>
        </w:rPr>
        <w:t xml:space="preserve">. AN </w:t>
      </w:r>
      <w:r w:rsidRPr="003A6CD3">
        <w:rPr>
          <w:rStyle w:val="Neume"/>
          <w:rFonts w:eastAsia="Arial Unicode MS"/>
          <w:lang w:val="en-GB"/>
        </w:rPr>
        <w:t>Spiritus domini</w:t>
      </w:r>
      <w:r w:rsidRPr="005E47A1">
        <w:rPr>
          <w:rFonts w:eastAsia="Arial Unicode MS"/>
          <w:lang w:val="la-Latn"/>
        </w:rPr>
        <w:t xml:space="preserve">. AN </w:t>
      </w:r>
      <w:r w:rsidRPr="003A6CD3">
        <w:rPr>
          <w:rStyle w:val="Neume"/>
          <w:rFonts w:eastAsia="Arial Unicode MS"/>
          <w:lang w:val="en-GB"/>
        </w:rPr>
        <w:t>Ecce veniet</w:t>
      </w:r>
      <w:r w:rsidRPr="005E47A1">
        <w:rPr>
          <w:rFonts w:eastAsia="Arial Unicode MS"/>
          <w:lang w:val="la-Latn"/>
        </w:rPr>
        <w:t xml:space="preserve">. AN </w:t>
      </w:r>
      <w:r w:rsidRPr="003A6CD3">
        <w:rPr>
          <w:rStyle w:val="Neume"/>
          <w:rFonts w:eastAsia="Arial Unicode MS"/>
          <w:lang w:val="en-GB"/>
        </w:rPr>
        <w:t>Annuntiate</w:t>
      </w:r>
      <w:r w:rsidRPr="005E47A1">
        <w:rPr>
          <w:rFonts w:eastAsia="Arial Unicode MS"/>
          <w:lang w:val="la-Latn"/>
        </w:rPr>
        <w:t xml:space="preserve">. </w:t>
      </w:r>
      <w:r w:rsidRPr="006A75AC">
        <w:rPr>
          <w:rFonts w:eastAsia="Arial Unicode MS"/>
          <w:lang w:val="la-Latn"/>
        </w:rPr>
        <w:t xml:space="preserve">AN </w:t>
      </w:r>
      <w:r w:rsidRPr="006A75AC">
        <w:rPr>
          <w:rStyle w:val="Neume"/>
          <w:rFonts w:eastAsia="Arial Unicode MS"/>
          <w:lang w:val="la-Latn"/>
        </w:rPr>
        <w:t>Propter Sion</w:t>
      </w:r>
      <w:r w:rsidRPr="006A75AC">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6A75AC">
        <w:rPr>
          <w:rStyle w:val="Neume"/>
          <w:rFonts w:eastAsia="Arial Unicode MS"/>
          <w:lang w:val="la-Latn"/>
        </w:rPr>
        <w:t>Missus est</w:t>
      </w:r>
      <w:r w:rsidR="00556E6A" w:rsidRPr="00963EFD">
        <w:rPr>
          <w:rStyle w:val="Incipit"/>
          <w:rFonts w:eastAsia="Arial Unicode MS"/>
          <w:lang w:val="la-Latn"/>
        </w:rPr>
        <w:t>@</w:t>
      </w:r>
      <w:r w:rsidRPr="00963EFD">
        <w:rPr>
          <w:rStyle w:val="Incipit"/>
          <w:rFonts w:eastAsia="Arial Unicode MS"/>
          <w:lang w:val="la-Latn"/>
        </w:rPr>
        <w:t>Gabriel</w:t>
      </w:r>
      <w:r w:rsidRPr="005E47A1">
        <w:rPr>
          <w:rFonts w:eastAsia="Arial Unicode MS"/>
          <w:lang w:val="la-Latn"/>
        </w:rPr>
        <w:t>.</w:t>
      </w:r>
      <w:r w:rsidRPr="006A75AC">
        <w:rPr>
          <w:rFonts w:eastAsia="Arial Unicode MS"/>
          <w:lang w:val="la-Latn"/>
        </w:rPr>
        <w:t xml:space="preserve"> Oratio de </w:t>
      </w:r>
      <w:r w:rsidR="00577BDF" w:rsidRPr="006A75AC">
        <w:rPr>
          <w:lang w:val="la-Latn"/>
        </w:rPr>
        <w:t>|iunio::</w:t>
      </w:r>
      <w:r w:rsidRPr="006A75AC">
        <w:rPr>
          <w:rFonts w:eastAsia="Arial Unicode MS"/>
          <w:lang w:val="la-Latn"/>
        </w:rPr>
        <w:t>ieiunio</w:t>
      </w:r>
      <w:r w:rsidR="00577BDF" w:rsidRPr="006A75AC">
        <w:rPr>
          <w:lang w:val="la-Latn"/>
        </w:rPr>
        <w:t>|</w:t>
      </w:r>
      <w:r w:rsidRPr="006A75AC">
        <w:rPr>
          <w:rFonts w:eastAsia="Arial Unicode MS"/>
          <w:lang w:val="la-Latn"/>
        </w:rPr>
        <w:t xml:space="preserve"> etiam in die ad cursus, quia singularia capitula habet.</w:t>
      </w:r>
    </w:p>
    <w:p w:rsidR="004D53CF" w:rsidRPr="006A75AC" w:rsidRDefault="004D53CF" w:rsidP="00F81136">
      <w:pPr>
        <w:rPr>
          <w:rFonts w:eastAsia="Arial Unicode MS"/>
          <w:lang w:val="la-Latn"/>
        </w:rPr>
      </w:pPr>
      <w:r w:rsidRPr="006A75AC">
        <w:rPr>
          <w:rStyle w:val="Time1"/>
          <w:rFonts w:eastAsia="Arial Unicode MS"/>
          <w:lang w:val="la-Latn"/>
        </w:rPr>
        <w:t>Ad missam</w:t>
      </w:r>
      <w:r w:rsidRPr="006A75AC">
        <w:rPr>
          <w:rFonts w:eastAsia="Arial Unicode MS"/>
          <w:lang w:val="la-Latn"/>
        </w:rPr>
        <w:t xml:space="preserve"> dicitur [ORI] </w:t>
      </w:r>
      <w:r w:rsidRPr="006A75AC">
        <w:rPr>
          <w:rStyle w:val="Incipit"/>
          <w:rFonts w:eastAsia="Arial Unicode MS"/>
          <w:lang w:val="la-Latn"/>
        </w:rPr>
        <w:t>Flectamus genua</w:t>
      </w:r>
      <w:r w:rsidRPr="006A75AC">
        <w:rPr>
          <w:rFonts w:eastAsia="Arial Unicode MS"/>
          <w:lang w:val="la-Latn"/>
        </w:rPr>
        <w:t xml:space="preserve"> et EPP </w:t>
      </w:r>
      <w:r w:rsidRPr="006A75AC">
        <w:rPr>
          <w:rStyle w:val="Incipit"/>
          <w:rFonts w:eastAsia="Arial Unicode MS"/>
          <w:lang w:val="la-Latn"/>
        </w:rPr>
        <w:t>Erit in novissimis diebus</w:t>
      </w:r>
      <w:r w:rsidRPr="006A75AC">
        <w:rPr>
          <w:rFonts w:eastAsia="Arial Unicode MS"/>
          <w:lang w:val="la-Latn"/>
        </w:rPr>
        <w:t>.</w:t>
      </w:r>
    </w:p>
    <w:p w:rsidR="004D53CF" w:rsidRPr="005E47A1" w:rsidRDefault="004D53CF" w:rsidP="00373E87">
      <w:pPr>
        <w:pStyle w:val="berschrift1"/>
        <w:rPr>
          <w:rFonts w:eastAsia="Arial Unicode MS"/>
          <w:lang w:val="la-Latn"/>
        </w:rPr>
      </w:pPr>
      <w:r w:rsidRPr="005E47A1">
        <w:rPr>
          <w:rFonts w:eastAsia="Arial Unicode MS"/>
          <w:lang w:val="la-Latn"/>
        </w:rPr>
        <w:t>F</w:t>
      </w:r>
      <w:r w:rsidRPr="006A75AC">
        <w:rPr>
          <w:rFonts w:eastAsia="Arial Unicode MS"/>
          <w:lang w:val="la-Latn"/>
        </w:rPr>
        <w:t>ERIA V</w:t>
      </w:r>
      <w:r w:rsidRPr="005E47A1">
        <w:rPr>
          <w:rFonts w:eastAsia="Arial Unicode MS"/>
          <w:lang w:val="la-Latn"/>
        </w:rPr>
        <w:t>.</w:t>
      </w:r>
    </w:p>
    <w:p w:rsidR="004D53CF" w:rsidRPr="00B36DD9" w:rsidRDefault="00556E6A" w:rsidP="00F81136">
      <w:pPr>
        <w:rPr>
          <w:rFonts w:eastAsia="Arial Unicode MS"/>
          <w:lang w:val="la-Latn"/>
        </w:rPr>
      </w:pPr>
      <w:r>
        <w:rPr>
          <w:rStyle w:val="Time1"/>
          <w:rFonts w:eastAsia="Arial Unicode MS"/>
          <w:lang w:val="la-Latn"/>
        </w:rPr>
        <w:t>[</w:t>
      </w:r>
      <w:r w:rsidRPr="00963EFD">
        <w:rPr>
          <w:rStyle w:val="Time1"/>
          <w:rFonts w:eastAsia="Arial Unicode MS"/>
          <w:lang w:val="la-Latn"/>
        </w:rPr>
        <w:t>Ad matutinum</w:t>
      </w:r>
      <w:r w:rsidR="004D53CF" w:rsidRPr="00B36DD9">
        <w:rPr>
          <w:rStyle w:val="Time1"/>
          <w:rFonts w:eastAsia="Arial Unicode MS"/>
          <w:lang w:val="la-Latn"/>
        </w:rPr>
        <w:t>]</w:t>
      </w:r>
      <w:r w:rsidR="004D53CF" w:rsidRPr="00B36DD9">
        <w:rPr>
          <w:rFonts w:eastAsia="Arial Unicode MS"/>
          <w:lang w:val="la-Latn"/>
        </w:rPr>
        <w:t xml:space="preserve"> INV </w:t>
      </w:r>
      <w:r w:rsidR="004D53CF" w:rsidRPr="00B36DD9">
        <w:rPr>
          <w:rStyle w:val="Neume"/>
          <w:rFonts w:eastAsia="Arial Unicode MS"/>
          <w:lang w:val="la-Latn"/>
        </w:rPr>
        <w:t>Surgite vigilemus</w:t>
      </w:r>
      <w:r w:rsidR="004D53CF" w:rsidRPr="00B36DD9">
        <w:rPr>
          <w:rFonts w:eastAsia="Arial Unicode MS"/>
          <w:lang w:val="la-Latn"/>
        </w:rPr>
        <w:t>.</w:t>
      </w:r>
    </w:p>
    <w:p w:rsidR="004D53CF" w:rsidRPr="006A75AC" w:rsidRDefault="004D53CF" w:rsidP="00F81136">
      <w:pPr>
        <w:rPr>
          <w:rFonts w:eastAsia="Arial Unicode MS"/>
          <w:lang w:val="la-Latn"/>
        </w:rPr>
      </w:pPr>
      <w:r w:rsidRPr="00B36DD9">
        <w:rPr>
          <w:rStyle w:val="Time1"/>
          <w:rFonts w:eastAsia="Arial Unicode MS"/>
          <w:lang w:val="la-Latn"/>
        </w:rPr>
        <w:t>Laudes</w:t>
      </w:r>
      <w:r w:rsidRPr="00B36DD9">
        <w:rPr>
          <w:rFonts w:eastAsia="Arial Unicode MS"/>
          <w:lang w:val="la-Latn"/>
        </w:rPr>
        <w:t xml:space="preserve"> </w:t>
      </w:r>
      <w:r w:rsidRPr="005E47A1">
        <w:rPr>
          <w:rFonts w:eastAsia="Arial Unicode MS"/>
          <w:lang w:val="la-Latn"/>
        </w:rPr>
        <w:t>AN</w:t>
      </w:r>
      <w:r w:rsidRPr="00963EFD">
        <w:rPr>
          <w:rFonts w:eastAsia="Arial Unicode MS"/>
          <w:lang w:val="la-Latn"/>
        </w:rPr>
        <w:t xml:space="preserve"> </w:t>
      </w:r>
      <w:r w:rsidRPr="00963EFD">
        <w:rPr>
          <w:rStyle w:val="Neume"/>
          <w:rFonts w:eastAsia="Arial Unicode MS"/>
          <w:lang w:val="la-Latn"/>
        </w:rPr>
        <w:t>De Sion veniet</w:t>
      </w:r>
      <w:r w:rsidRPr="005E47A1">
        <w:rPr>
          <w:rFonts w:eastAsia="Arial Unicode MS"/>
          <w:lang w:val="la-Latn"/>
        </w:rPr>
        <w:t xml:space="preserve">. AN </w:t>
      </w:r>
      <w:r w:rsidRPr="006865BB">
        <w:rPr>
          <w:rStyle w:val="Neume"/>
          <w:rFonts w:eastAsia="Arial Unicode MS"/>
          <w:lang w:val="la-Latn"/>
        </w:rPr>
        <w:t>Convertere domine</w:t>
      </w:r>
      <w:r w:rsidRPr="005E47A1">
        <w:rPr>
          <w:rFonts w:eastAsia="Arial Unicode MS"/>
          <w:lang w:val="la-Latn"/>
        </w:rPr>
        <w:t xml:space="preserve">. AN </w:t>
      </w:r>
      <w:r w:rsidRPr="006865BB">
        <w:rPr>
          <w:rStyle w:val="Neume"/>
          <w:rFonts w:eastAsia="Arial Unicode MS"/>
          <w:lang w:val="la-Latn"/>
        </w:rPr>
        <w:t>De Sion</w:t>
      </w:r>
      <w:r w:rsidRPr="005E47A1">
        <w:rPr>
          <w:rFonts w:eastAsia="Arial Unicode MS"/>
          <w:lang w:val="la-Latn"/>
        </w:rPr>
        <w:t xml:space="preserve">. AN </w:t>
      </w:r>
      <w:r w:rsidRPr="006865BB">
        <w:rPr>
          <w:rStyle w:val="Neume"/>
          <w:rFonts w:eastAsia="Arial Unicode MS"/>
          <w:lang w:val="la-Latn"/>
        </w:rPr>
        <w:t>Ecce deus meus</w:t>
      </w:r>
      <w:r w:rsidRPr="005E47A1">
        <w:rPr>
          <w:rFonts w:eastAsia="Arial Unicode MS"/>
          <w:lang w:val="la-Latn"/>
        </w:rPr>
        <w:t xml:space="preserve">. AN </w:t>
      </w:r>
      <w:r w:rsidRPr="006865BB">
        <w:rPr>
          <w:rStyle w:val="Neume"/>
          <w:rFonts w:eastAsia="Arial Unicode MS"/>
          <w:lang w:val="la-Latn"/>
        </w:rPr>
        <w:t>Dominus legifer</w:t>
      </w:r>
      <w:r w:rsidRPr="005E47A1">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6865BB">
        <w:rPr>
          <w:rStyle w:val="Neume"/>
          <w:rFonts w:eastAsia="Arial Unicode MS"/>
          <w:lang w:val="la-Latn"/>
        </w:rPr>
        <w:t>Intuemini</w:t>
      </w:r>
      <w:r w:rsidRPr="005E47A1">
        <w:rPr>
          <w:rFonts w:eastAsia="Arial Unicode MS"/>
          <w:lang w:val="la-Latn"/>
        </w:rPr>
        <w:t>.</w:t>
      </w:r>
      <w:r w:rsidRPr="006865BB">
        <w:rPr>
          <w:rFonts w:eastAsia="Arial Unicode MS"/>
          <w:lang w:val="la-Latn"/>
        </w:rPr>
        <w:t xml:space="preserve"> </w:t>
      </w:r>
      <w:r w:rsidRPr="006A75AC">
        <w:rPr>
          <w:rFonts w:eastAsia="Arial Unicode MS"/>
          <w:lang w:val="la-Latn"/>
        </w:rPr>
        <w:t>Oratio dominicalis.</w:t>
      </w:r>
    </w:p>
    <w:p w:rsidR="004D53CF" w:rsidRPr="005E47A1" w:rsidRDefault="004D53CF" w:rsidP="00373E87">
      <w:pPr>
        <w:pStyle w:val="berschrift1"/>
        <w:rPr>
          <w:rFonts w:eastAsia="Arial Unicode MS"/>
          <w:lang w:val="la-Latn"/>
        </w:rPr>
      </w:pPr>
      <w:r w:rsidRPr="005E47A1">
        <w:rPr>
          <w:rFonts w:eastAsia="Arial Unicode MS"/>
          <w:lang w:val="la-Latn"/>
        </w:rPr>
        <w:t>F</w:t>
      </w:r>
      <w:r w:rsidRPr="006A75AC">
        <w:rPr>
          <w:rFonts w:eastAsia="Arial Unicode MS"/>
          <w:lang w:val="la-Latn"/>
        </w:rPr>
        <w:t>ERIA</w:t>
      </w:r>
      <w:r w:rsidRPr="005E47A1">
        <w:rPr>
          <w:rFonts w:eastAsia="Arial Unicode MS"/>
          <w:lang w:val="la-Latn"/>
        </w:rPr>
        <w:t xml:space="preserve"> </w:t>
      </w:r>
      <w:r w:rsidRPr="006A75AC">
        <w:rPr>
          <w:rFonts w:eastAsia="Arial Unicode MS"/>
          <w:lang w:val="la-Latn"/>
        </w:rPr>
        <w:t>VI</w:t>
      </w:r>
      <w:r w:rsidRPr="005E47A1">
        <w:rPr>
          <w:rFonts w:eastAsia="Arial Unicode MS"/>
          <w:lang w:val="la-Latn"/>
        </w:rPr>
        <w:t>.</w:t>
      </w:r>
    </w:p>
    <w:p w:rsidR="004D53CF" w:rsidRPr="006A75AC" w:rsidRDefault="00556E6A" w:rsidP="00F81136">
      <w:pPr>
        <w:rPr>
          <w:rFonts w:eastAsia="Arial Unicode MS"/>
          <w:lang w:val="fr-FR"/>
        </w:rPr>
      </w:pPr>
      <w:r>
        <w:rPr>
          <w:rStyle w:val="Time1"/>
          <w:rFonts w:eastAsia="Arial Unicode MS"/>
          <w:lang w:val="la-Latn"/>
        </w:rPr>
        <w:t>[</w:t>
      </w:r>
      <w:r w:rsidRPr="00963EFD">
        <w:rPr>
          <w:rStyle w:val="Time1"/>
          <w:rFonts w:eastAsia="Arial Unicode MS"/>
          <w:lang w:val="pt-PT"/>
        </w:rPr>
        <w:t>Ad matutinum</w:t>
      </w:r>
      <w:r w:rsidR="004D53CF" w:rsidRPr="00B36DD9">
        <w:rPr>
          <w:rStyle w:val="Time1"/>
          <w:rFonts w:eastAsia="Arial Unicode MS"/>
          <w:lang w:val="la-Latn"/>
        </w:rPr>
        <w:t>]</w:t>
      </w:r>
      <w:r w:rsidR="004D53CF" w:rsidRPr="00B36DD9">
        <w:rPr>
          <w:rFonts w:eastAsia="Arial Unicode MS"/>
          <w:lang w:val="la-Latn"/>
        </w:rPr>
        <w:t xml:space="preserve"> INV</w:t>
      </w:r>
      <w:r w:rsidR="004D53CF" w:rsidRPr="006A75AC">
        <w:rPr>
          <w:rFonts w:eastAsia="Arial Unicode MS"/>
          <w:lang w:val="la-Latn"/>
        </w:rPr>
        <w:t xml:space="preserve"> </w:t>
      </w:r>
      <w:r w:rsidR="004D53CF" w:rsidRPr="00B36DD9">
        <w:rPr>
          <w:rStyle w:val="Neume"/>
          <w:rFonts w:eastAsia="Arial Unicode MS"/>
          <w:lang w:val="la-Latn"/>
        </w:rPr>
        <w:t>Surgite</w:t>
      </w:r>
      <w:r w:rsidR="00CD1682" w:rsidRPr="006A75AC">
        <w:rPr>
          <w:rStyle w:val="Incipit"/>
          <w:rFonts w:eastAsia="Arial Unicode MS"/>
          <w:lang w:val="la-Latn"/>
        </w:rPr>
        <w:t>@</w:t>
      </w:r>
      <w:r w:rsidR="004D53CF" w:rsidRPr="006A75AC">
        <w:rPr>
          <w:rStyle w:val="Incipit"/>
          <w:rFonts w:eastAsia="Arial Unicode MS"/>
          <w:lang w:val="la-Latn"/>
        </w:rPr>
        <w:t>vigilemus</w:t>
      </w:r>
      <w:r w:rsidR="004D53CF" w:rsidRPr="00B36DD9">
        <w:rPr>
          <w:rFonts w:eastAsia="Arial Unicode MS"/>
          <w:lang w:val="la-Latn"/>
        </w:rPr>
        <w:t>.</w:t>
      </w:r>
      <w:r w:rsidR="004D53CF" w:rsidRPr="006A75AC">
        <w:rPr>
          <w:rFonts w:eastAsia="Arial Unicode MS"/>
          <w:lang w:val="la-Latn"/>
        </w:rPr>
        <w:t xml:space="preserve"> </w:t>
      </w:r>
      <w:r w:rsidR="004D53CF" w:rsidRPr="006A75AC">
        <w:rPr>
          <w:rFonts w:eastAsia="Arial Unicode MS"/>
          <w:lang w:val="fr-FR"/>
        </w:rPr>
        <w:t xml:space="preserve">EV </w:t>
      </w:r>
      <w:r w:rsidR="00604F7D" w:rsidRPr="006A75AC">
        <w:rPr>
          <w:rStyle w:val="Incipit"/>
          <w:rFonts w:eastAsia="Arial Unicode MS"/>
          <w:lang w:val="fr-FR"/>
        </w:rPr>
        <w:t>Ex</w:t>
      </w:r>
      <w:r w:rsidR="004D53CF" w:rsidRPr="006A75AC">
        <w:rPr>
          <w:rStyle w:val="Incipit"/>
          <w:rFonts w:eastAsia="Arial Unicode MS"/>
          <w:lang w:val="fr-FR"/>
        </w:rPr>
        <w:t>urgens Maria</w:t>
      </w:r>
      <w:r w:rsidR="004D53CF" w:rsidRPr="006A75AC">
        <w:rPr>
          <w:rFonts w:eastAsia="Arial Unicode MS"/>
          <w:lang w:val="fr-FR"/>
        </w:rPr>
        <w:t>.</w:t>
      </w:r>
    </w:p>
    <w:p w:rsidR="004D53CF" w:rsidRPr="00963EFD" w:rsidRDefault="004D53CF" w:rsidP="00F81136">
      <w:pPr>
        <w:rPr>
          <w:rFonts w:eastAsia="Arial Unicode MS"/>
          <w:lang w:val="la-Latn"/>
        </w:rPr>
      </w:pPr>
      <w:r w:rsidRPr="00B36DD9">
        <w:rPr>
          <w:rStyle w:val="Time1"/>
          <w:rFonts w:eastAsia="Arial Unicode MS"/>
          <w:lang w:val="la-Latn"/>
        </w:rPr>
        <w:t>Laudes</w:t>
      </w:r>
      <w:r w:rsidRPr="00B36DD9">
        <w:rPr>
          <w:rFonts w:eastAsia="Arial Unicode MS"/>
          <w:lang w:val="la-Latn"/>
        </w:rPr>
        <w:t xml:space="preserve"> </w:t>
      </w:r>
      <w:r w:rsidRPr="005E47A1">
        <w:rPr>
          <w:rFonts w:eastAsia="Arial Unicode MS"/>
          <w:lang w:val="la-Latn"/>
        </w:rPr>
        <w:t>AN</w:t>
      </w:r>
      <w:r w:rsidRPr="006A75AC">
        <w:rPr>
          <w:rFonts w:eastAsia="Arial Unicode MS"/>
          <w:lang w:val="fr-FR"/>
        </w:rPr>
        <w:t xml:space="preserve"> </w:t>
      </w:r>
      <w:r w:rsidRPr="006A75AC">
        <w:rPr>
          <w:rStyle w:val="Neume"/>
          <w:rFonts w:eastAsia="Arial Unicode MS"/>
          <w:lang w:val="fr-FR"/>
        </w:rPr>
        <w:t>Constantes estote</w:t>
      </w:r>
      <w:r w:rsidRPr="005E47A1">
        <w:rPr>
          <w:rFonts w:eastAsia="Arial Unicode MS"/>
          <w:lang w:val="la-Latn"/>
        </w:rPr>
        <w:t xml:space="preserve">. AN </w:t>
      </w:r>
      <w:r w:rsidRPr="006A75AC">
        <w:rPr>
          <w:rStyle w:val="Neume"/>
          <w:rFonts w:eastAsia="Arial Unicode MS"/>
          <w:lang w:val="fr-FR"/>
        </w:rPr>
        <w:t>Ad te domine</w:t>
      </w:r>
      <w:r w:rsidRPr="005E47A1">
        <w:rPr>
          <w:rFonts w:eastAsia="Arial Unicode MS"/>
          <w:lang w:val="la-Latn"/>
        </w:rPr>
        <w:t xml:space="preserve">. </w:t>
      </w:r>
      <w:r w:rsidRPr="006A75AC">
        <w:rPr>
          <w:rFonts w:eastAsia="Arial Unicode MS"/>
          <w:lang w:val="fr-FR"/>
        </w:rPr>
        <w:t xml:space="preserve">PS </w:t>
      </w:r>
      <w:r w:rsidRPr="006A75AC">
        <w:rPr>
          <w:rStyle w:val="Incipit"/>
          <w:rFonts w:eastAsia="Arial Unicode MS"/>
          <w:lang w:val="fr-FR"/>
        </w:rPr>
        <w:t>Domine exaudi</w:t>
      </w:r>
      <w:r w:rsidRPr="006A75AC">
        <w:rPr>
          <w:rFonts w:eastAsia="Arial Unicode MS"/>
          <w:lang w:val="fr-FR"/>
        </w:rPr>
        <w:t xml:space="preserve">. </w:t>
      </w:r>
      <w:r w:rsidRPr="005E47A1">
        <w:rPr>
          <w:rFonts w:eastAsia="Arial Unicode MS"/>
          <w:lang w:val="la-Latn"/>
        </w:rPr>
        <w:t xml:space="preserve">AN </w:t>
      </w:r>
      <w:r w:rsidRPr="006A75AC">
        <w:rPr>
          <w:rStyle w:val="Neume"/>
          <w:rFonts w:eastAsia="Arial Unicode MS"/>
          <w:lang w:val="fr-FR"/>
        </w:rPr>
        <w:t>Veni domine et noli</w:t>
      </w:r>
      <w:r w:rsidRPr="005E47A1">
        <w:rPr>
          <w:rFonts w:eastAsia="Arial Unicode MS"/>
          <w:lang w:val="la-Latn"/>
        </w:rPr>
        <w:t xml:space="preserve">. AN </w:t>
      </w:r>
      <w:r w:rsidRPr="006A75AC">
        <w:rPr>
          <w:rStyle w:val="Neume"/>
          <w:rFonts w:eastAsia="Arial Unicode MS"/>
          <w:lang w:val="pt-PT"/>
        </w:rPr>
        <w:t>Deus a Libano</w:t>
      </w:r>
      <w:r w:rsidRPr="005E47A1">
        <w:rPr>
          <w:rFonts w:eastAsia="Arial Unicode MS"/>
          <w:lang w:val="la-Latn"/>
        </w:rPr>
        <w:t xml:space="preserve">. </w:t>
      </w:r>
      <w:r w:rsidRPr="006A75AC">
        <w:rPr>
          <w:rFonts w:eastAsia="Arial Unicode MS"/>
          <w:lang w:val="pt-PT"/>
        </w:rPr>
        <w:t xml:space="preserve">[PS] </w:t>
      </w:r>
      <w:r w:rsidRPr="006A75AC">
        <w:rPr>
          <w:rStyle w:val="Incipit"/>
          <w:rFonts w:eastAsia="Arial Unicode MS"/>
          <w:lang w:val="pt-PT"/>
        </w:rPr>
        <w:t>Domine audivi</w:t>
      </w:r>
      <w:r w:rsidRPr="006A75AC">
        <w:rPr>
          <w:rFonts w:eastAsia="Arial Unicode MS"/>
          <w:lang w:val="pt-PT"/>
        </w:rPr>
        <w:t xml:space="preserve">. </w:t>
      </w:r>
      <w:r w:rsidRPr="005E47A1">
        <w:rPr>
          <w:rFonts w:eastAsia="Arial Unicode MS"/>
          <w:lang w:val="la-Latn"/>
        </w:rPr>
        <w:t xml:space="preserve">AN </w:t>
      </w:r>
      <w:r w:rsidRPr="006A75AC">
        <w:rPr>
          <w:rStyle w:val="Neume"/>
          <w:rFonts w:eastAsia="Arial Unicode MS"/>
          <w:lang w:val="pt-PT"/>
        </w:rPr>
        <w:t>Ego autem</w:t>
      </w:r>
      <w:r w:rsidRPr="005E47A1">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6A75AC">
        <w:rPr>
          <w:rStyle w:val="Incipit"/>
          <w:rFonts w:eastAsia="Arial Unicode MS"/>
          <w:lang w:val="la-Latn"/>
        </w:rPr>
        <w:t>Ex quo facta est</w:t>
      </w:r>
      <w:r w:rsidRPr="005E47A1">
        <w:rPr>
          <w:rFonts w:eastAsia="Arial Unicode MS"/>
          <w:lang w:val="la-Latn"/>
        </w:rPr>
        <w:t>.</w:t>
      </w:r>
      <w:r w:rsidRPr="006A75AC">
        <w:rPr>
          <w:rFonts w:eastAsia="Arial Unicode MS"/>
          <w:lang w:val="la-Latn"/>
        </w:rPr>
        <w:t xml:space="preserve"> </w:t>
      </w:r>
      <w:r w:rsidR="00DA43E8" w:rsidRPr="006A75AC">
        <w:rPr>
          <w:rFonts w:eastAsia="Arial Unicode MS"/>
          <w:lang w:val="la-Latn"/>
        </w:rPr>
        <w:t>Oratio de ieiunio et capitulum.</w:t>
      </w:r>
    </w:p>
    <w:p w:rsidR="00556E6A" w:rsidRPr="00963EFD" w:rsidRDefault="00556E6A" w:rsidP="00556E6A">
      <w:pPr>
        <w:pStyle w:val="berschrift1"/>
        <w:rPr>
          <w:rFonts w:eastAsia="Arial Unicode MS"/>
          <w:lang w:val="la-Latn"/>
        </w:rPr>
      </w:pPr>
      <w:r w:rsidRPr="00963EFD">
        <w:rPr>
          <w:rFonts w:eastAsia="Arial Unicode MS"/>
          <w:lang w:val="la-Latn"/>
        </w:rPr>
        <w:t>KOMMENTAR</w:t>
      </w:r>
    </w:p>
    <w:p w:rsidR="004D53CF" w:rsidRPr="006A75AC" w:rsidRDefault="004D53CF" w:rsidP="00F81136">
      <w:pPr>
        <w:rPr>
          <w:rFonts w:eastAsia="Arial Unicode MS"/>
          <w:lang w:val="la-Latn"/>
        </w:rPr>
      </w:pPr>
      <w:r w:rsidRPr="006A75AC">
        <w:rPr>
          <w:rFonts w:eastAsia="Arial Unicode MS"/>
          <w:lang w:val="la-Latn"/>
        </w:rPr>
        <w:t>Si vigilia sancti Thomae incidat, officium de ieiunio solo cantetur et oratio una de vigilia.</w:t>
      </w:r>
    </w:p>
    <w:p w:rsidR="004D53CF" w:rsidRPr="005E47A1" w:rsidRDefault="004D53CF" w:rsidP="00A67FB0">
      <w:pPr>
        <w:pStyle w:val="berschrift1"/>
        <w:rPr>
          <w:rFonts w:eastAsia="Arial Unicode MS"/>
          <w:lang w:val="la-Latn"/>
        </w:rPr>
      </w:pPr>
      <w:r w:rsidRPr="006A75AC">
        <w:rPr>
          <w:rFonts w:eastAsia="Arial Unicode MS"/>
          <w:lang w:val="it-IT"/>
        </w:rPr>
        <w:t>SABBATO</w:t>
      </w:r>
    </w:p>
    <w:p w:rsidR="004D53CF" w:rsidRPr="006A75AC" w:rsidRDefault="00556E6A" w:rsidP="00F81136">
      <w:pPr>
        <w:rPr>
          <w:rFonts w:eastAsia="Arial Unicode MS"/>
          <w:lang w:val="it-IT"/>
        </w:rPr>
      </w:pPr>
      <w:r>
        <w:rPr>
          <w:rStyle w:val="Time1"/>
          <w:rFonts w:eastAsia="Arial Unicode MS"/>
          <w:lang w:val="la-Latn"/>
        </w:rPr>
        <w:t>[</w:t>
      </w:r>
      <w:r>
        <w:rPr>
          <w:rStyle w:val="Time1"/>
          <w:rFonts w:eastAsia="Arial Unicode MS"/>
          <w:lang w:val="it-IT"/>
        </w:rPr>
        <w:t>Ad matutinum</w:t>
      </w:r>
      <w:r w:rsidR="004D53CF" w:rsidRPr="00B36DD9">
        <w:rPr>
          <w:rStyle w:val="Time1"/>
          <w:rFonts w:eastAsia="Arial Unicode MS"/>
          <w:lang w:val="la-Latn"/>
        </w:rPr>
        <w:t>]</w:t>
      </w:r>
      <w:r w:rsidR="004D53CF" w:rsidRPr="00B36DD9">
        <w:rPr>
          <w:rFonts w:eastAsia="Arial Unicode MS"/>
          <w:lang w:val="la-Latn"/>
        </w:rPr>
        <w:t xml:space="preserve"> INV</w:t>
      </w:r>
      <w:r w:rsidR="004D53CF" w:rsidRPr="006A75AC">
        <w:rPr>
          <w:rFonts w:eastAsia="Arial Unicode MS"/>
          <w:lang w:val="it-IT"/>
        </w:rPr>
        <w:t xml:space="preserve"> </w:t>
      </w:r>
      <w:r w:rsidR="004D53CF" w:rsidRPr="006A75AC">
        <w:rPr>
          <w:rStyle w:val="Neume"/>
          <w:rFonts w:eastAsia="Arial Unicode MS"/>
          <w:lang w:val="it-IT"/>
        </w:rPr>
        <w:t>Surgite vigile</w:t>
      </w:r>
      <w:r w:rsidR="004D53CF" w:rsidRPr="006A75AC">
        <w:rPr>
          <w:rStyle w:val="Incipit"/>
          <w:rFonts w:eastAsia="Arial Unicode MS"/>
          <w:lang w:val="it-IT"/>
        </w:rPr>
        <w:t>mus</w:t>
      </w:r>
      <w:r w:rsidR="004D53CF" w:rsidRPr="006A75AC">
        <w:rPr>
          <w:rFonts w:eastAsia="Arial Unicode MS"/>
          <w:lang w:val="it-IT"/>
        </w:rPr>
        <w:t xml:space="preserve">. EV </w:t>
      </w:r>
      <w:r w:rsidR="004D53CF" w:rsidRPr="006A75AC">
        <w:rPr>
          <w:rStyle w:val="Incipit"/>
          <w:rFonts w:eastAsia="Arial Unicode MS"/>
          <w:lang w:val="it-IT"/>
        </w:rPr>
        <w:t>Anno quinto decimo</w:t>
      </w:r>
      <w:r w:rsidR="004D53CF" w:rsidRPr="006A75AC">
        <w:rPr>
          <w:rFonts w:eastAsia="Arial Unicode MS"/>
          <w:lang w:val="it-IT"/>
        </w:rPr>
        <w:t>.</w:t>
      </w:r>
    </w:p>
    <w:p w:rsidR="004D53CF" w:rsidRPr="006A75AC" w:rsidRDefault="004D53CF" w:rsidP="00F81136">
      <w:pPr>
        <w:rPr>
          <w:rFonts w:eastAsia="Arial Unicode MS"/>
          <w:lang w:val="la-Latn"/>
        </w:rPr>
      </w:pPr>
      <w:r w:rsidRPr="00B36DD9">
        <w:rPr>
          <w:rStyle w:val="Time1"/>
          <w:rFonts w:eastAsia="Arial Unicode MS"/>
          <w:lang w:val="la-Latn"/>
        </w:rPr>
        <w:t>Laudes</w:t>
      </w:r>
      <w:r w:rsidRPr="00B36DD9">
        <w:rPr>
          <w:rFonts w:eastAsia="Arial Unicode MS"/>
          <w:lang w:val="la-Latn"/>
        </w:rPr>
        <w:t xml:space="preserve"> </w:t>
      </w:r>
      <w:r w:rsidRPr="005E47A1">
        <w:rPr>
          <w:rFonts w:eastAsia="Arial Unicode MS"/>
          <w:lang w:val="la-Latn"/>
        </w:rPr>
        <w:t>AN</w:t>
      </w:r>
      <w:r w:rsidRPr="006A75AC">
        <w:rPr>
          <w:rFonts w:eastAsia="Arial Unicode MS"/>
          <w:lang w:val="it-IT"/>
        </w:rPr>
        <w:t xml:space="preserve"> </w:t>
      </w:r>
      <w:r w:rsidRPr="006A75AC">
        <w:rPr>
          <w:rStyle w:val="Neume"/>
          <w:rFonts w:eastAsia="Arial Unicode MS"/>
          <w:lang w:val="it-IT"/>
        </w:rPr>
        <w:t>Ponam</w:t>
      </w:r>
      <w:r w:rsidR="00CD1682" w:rsidRPr="006A75AC">
        <w:rPr>
          <w:rStyle w:val="Incipit"/>
          <w:rFonts w:eastAsia="Arial Unicode MS"/>
          <w:lang w:val="it-IT"/>
        </w:rPr>
        <w:t>@</w:t>
      </w:r>
      <w:r w:rsidRPr="006A75AC">
        <w:rPr>
          <w:rStyle w:val="Incipit"/>
          <w:rFonts w:eastAsia="Arial Unicode MS"/>
          <w:lang w:val="it-IT"/>
        </w:rPr>
        <w:t>in Sion</w:t>
      </w:r>
      <w:r w:rsidRPr="005E47A1">
        <w:rPr>
          <w:rFonts w:eastAsia="Arial Unicode MS"/>
          <w:lang w:val="la-Latn"/>
        </w:rPr>
        <w:t xml:space="preserve">. AN </w:t>
      </w:r>
      <w:r w:rsidRPr="006A75AC">
        <w:rPr>
          <w:rStyle w:val="Incipit"/>
          <w:rFonts w:eastAsia="Arial Unicode MS"/>
          <w:lang w:val="la-Latn"/>
        </w:rPr>
        <w:t>Ponent domino</w:t>
      </w:r>
      <w:r w:rsidRPr="005E47A1">
        <w:rPr>
          <w:rFonts w:eastAsia="Arial Unicode MS"/>
          <w:lang w:val="la-Latn"/>
        </w:rPr>
        <w:t xml:space="preserve">. AN </w:t>
      </w:r>
      <w:r w:rsidRPr="006A75AC">
        <w:rPr>
          <w:rStyle w:val="Incipit"/>
          <w:rFonts w:eastAsia="Arial Unicode MS"/>
          <w:lang w:val="la-Latn"/>
        </w:rPr>
        <w:t>Consolamini</w:t>
      </w:r>
      <w:r w:rsidRPr="005E47A1">
        <w:rPr>
          <w:rFonts w:eastAsia="Arial Unicode MS"/>
          <w:lang w:val="la-Latn"/>
        </w:rPr>
        <w:t xml:space="preserve">. AN </w:t>
      </w:r>
      <w:r w:rsidRPr="006A75AC">
        <w:rPr>
          <w:rStyle w:val="Incipit"/>
          <w:rFonts w:eastAsia="Arial Unicode MS"/>
          <w:lang w:val="la-Latn"/>
        </w:rPr>
        <w:t>Expectetur</w:t>
      </w:r>
      <w:r w:rsidRPr="005E47A1">
        <w:rPr>
          <w:rFonts w:eastAsia="Arial Unicode MS"/>
          <w:lang w:val="la-Latn"/>
        </w:rPr>
        <w:t xml:space="preserve">. </w:t>
      </w:r>
      <w:r w:rsidRPr="006A75AC">
        <w:rPr>
          <w:rFonts w:eastAsia="Arial Unicode MS"/>
          <w:lang w:val="la-Latn"/>
        </w:rPr>
        <w:t xml:space="preserve">PS </w:t>
      </w:r>
      <w:r w:rsidRPr="006A75AC">
        <w:rPr>
          <w:rStyle w:val="Incipit"/>
          <w:rFonts w:eastAsia="Arial Unicode MS"/>
          <w:lang w:val="la-Latn"/>
        </w:rPr>
        <w:t>Audite caeli</w:t>
      </w:r>
      <w:r w:rsidRPr="006A75AC">
        <w:rPr>
          <w:rFonts w:eastAsia="Arial Unicode MS"/>
          <w:lang w:val="la-Latn"/>
        </w:rPr>
        <w:t xml:space="preserve">. </w:t>
      </w:r>
      <w:r w:rsidRPr="005E47A1">
        <w:rPr>
          <w:rFonts w:eastAsia="Arial Unicode MS"/>
          <w:lang w:val="la-Latn"/>
        </w:rPr>
        <w:t xml:space="preserve">AN </w:t>
      </w:r>
      <w:r w:rsidRPr="006A75AC">
        <w:rPr>
          <w:rStyle w:val="Neume"/>
          <w:rFonts w:eastAsia="Arial Unicode MS"/>
          <w:lang w:val="la-Latn"/>
        </w:rPr>
        <w:t>Laetamini</w:t>
      </w:r>
      <w:r w:rsidRPr="005E47A1">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6A75AC">
        <w:rPr>
          <w:rStyle w:val="Neume"/>
          <w:rFonts w:eastAsia="Arial Unicode MS"/>
          <w:lang w:val="la-Latn"/>
        </w:rPr>
        <w:t>Omnis vallis</w:t>
      </w:r>
      <w:r w:rsidRPr="005E47A1">
        <w:rPr>
          <w:rFonts w:eastAsia="Arial Unicode MS"/>
          <w:lang w:val="la-Latn"/>
        </w:rPr>
        <w:t>.</w:t>
      </w:r>
      <w:r w:rsidRPr="006A75AC">
        <w:rPr>
          <w:rFonts w:eastAsia="Arial Unicode MS"/>
          <w:lang w:val="la-Latn"/>
        </w:rPr>
        <w:t xml:space="preserve"> </w:t>
      </w:r>
    </w:p>
    <w:p w:rsidR="00F81136" w:rsidRPr="006A75AC" w:rsidRDefault="00F81136" w:rsidP="00A67FB0">
      <w:pPr>
        <w:pStyle w:val="berschrift1"/>
        <w:rPr>
          <w:rFonts w:eastAsia="Arial Unicode MS"/>
          <w:lang w:val="la-Latn"/>
        </w:rPr>
      </w:pPr>
      <w:r w:rsidRPr="006A75AC">
        <w:rPr>
          <w:rFonts w:eastAsia="Arial Unicode MS"/>
          <w:lang w:val="la-Latn"/>
        </w:rPr>
        <w:lastRenderedPageBreak/>
        <w:t>KOMMENTAR</w:t>
      </w:r>
    </w:p>
    <w:p w:rsidR="004D53CF" w:rsidRPr="006A75AC" w:rsidRDefault="004D53CF" w:rsidP="00F81136">
      <w:pPr>
        <w:rPr>
          <w:rFonts w:eastAsia="Arial Unicode MS"/>
          <w:lang w:val="la-Latn"/>
        </w:rPr>
      </w:pPr>
      <w:r w:rsidRPr="006A75AC">
        <w:rPr>
          <w:rFonts w:eastAsia="Arial Unicode MS"/>
          <w:lang w:val="la-Latn"/>
        </w:rPr>
        <w:t>Si fes</w:t>
      </w:r>
      <w:r w:rsidR="000B126A" w:rsidRPr="006A75AC">
        <w:rPr>
          <w:rFonts w:eastAsia="Arial Unicode MS"/>
          <w:lang w:val="la-Latn"/>
        </w:rPr>
        <w:t xml:space="preserve">tum Thomae inciderit, </w:t>
      </w:r>
      <w:r w:rsidRPr="006A75AC">
        <w:rPr>
          <w:rFonts w:eastAsia="Arial Unicode MS"/>
          <w:lang w:val="la-Latn"/>
        </w:rPr>
        <w:t>ei</w:t>
      </w:r>
      <w:r w:rsidR="000B126A" w:rsidRPr="006A75AC">
        <w:rPr>
          <w:rFonts w:eastAsia="Arial Unicode MS"/>
          <w:lang w:val="la-Latn"/>
        </w:rPr>
        <w:t>s</w:t>
      </w:r>
      <w:r w:rsidRPr="006A75AC">
        <w:rPr>
          <w:rFonts w:eastAsia="Arial Unicode MS"/>
          <w:lang w:val="la-Latn"/>
        </w:rPr>
        <w:t>dem noctibus feriales laudes illius noctis dicantur ad cursus diurnos per hebdomadam vel ad laudes alterius noctis. Sed cavendum ne antiphonae de psalmis laudium sumptae tribuantur aliis psalmis, sed apte mutentur alienis antiphonis. Quidam vero anticipant eas in priori hebdomada in nocte eisdem nominis, ut psalmi conveniant, quod est decens.</w:t>
      </w:r>
    </w:p>
    <w:p w:rsidR="004D53CF" w:rsidRPr="005E47A1" w:rsidRDefault="004D53CF" w:rsidP="00A67FB0">
      <w:pPr>
        <w:pStyle w:val="berschrift1"/>
        <w:rPr>
          <w:rFonts w:eastAsia="Arial Unicode MS"/>
          <w:lang w:val="la-Latn"/>
        </w:rPr>
      </w:pPr>
      <w:r w:rsidRPr="005E47A1">
        <w:rPr>
          <w:rFonts w:eastAsia="Arial Unicode MS"/>
          <w:lang w:val="la-Latn"/>
        </w:rPr>
        <w:t>D</w:t>
      </w:r>
      <w:r>
        <w:rPr>
          <w:rFonts w:eastAsia="Arial Unicode MS"/>
          <w:lang w:val="it-IT"/>
        </w:rPr>
        <w:t>OMINICA</w:t>
      </w:r>
      <w:r w:rsidRPr="005E47A1">
        <w:rPr>
          <w:rFonts w:eastAsia="Arial Unicode MS"/>
          <w:lang w:val="la-Latn"/>
        </w:rPr>
        <w:t xml:space="preserve"> IV.</w:t>
      </w:r>
      <w:r w:rsidRPr="006A75AC">
        <w:rPr>
          <w:lang w:val="it-IT"/>
        </w:rPr>
        <w:t xml:space="preserve"> [ADVENTUS DOMINI]</w:t>
      </w:r>
    </w:p>
    <w:p w:rsidR="004D53CF" w:rsidRDefault="004D53CF" w:rsidP="00F81136">
      <w:pPr>
        <w:rPr>
          <w:rFonts w:eastAsia="Arial Unicode MS"/>
          <w:lang w:val="la-Latn"/>
        </w:rPr>
      </w:pPr>
      <w:r w:rsidRPr="00A26084">
        <w:rPr>
          <w:rStyle w:val="Time1"/>
          <w:rFonts w:eastAsia="Arial Unicode MS"/>
          <w:lang w:val="it-IT"/>
        </w:rPr>
        <w:t xml:space="preserve">Ad </w:t>
      </w:r>
      <w:r>
        <w:rPr>
          <w:rStyle w:val="Time1"/>
          <w:rFonts w:eastAsia="Arial Unicode MS"/>
          <w:lang w:val="it-IT"/>
        </w:rPr>
        <w:t>v</w:t>
      </w:r>
      <w:r w:rsidRPr="00A26084">
        <w:rPr>
          <w:rStyle w:val="Time1"/>
          <w:rFonts w:eastAsia="Arial Unicode MS"/>
          <w:lang w:val="it-IT"/>
        </w:rPr>
        <w:t>esperas</w:t>
      </w:r>
      <w:r w:rsidRPr="005E47A1">
        <w:rPr>
          <w:rFonts w:eastAsia="Arial Unicode MS"/>
          <w:lang w:val="la-Latn"/>
        </w:rPr>
        <w:t xml:space="preserve"> RP </w:t>
      </w:r>
      <w:r w:rsidRPr="006A75AC">
        <w:rPr>
          <w:rStyle w:val="Neume"/>
          <w:rFonts w:eastAsia="Arial Unicode MS"/>
          <w:lang w:val="it-IT"/>
        </w:rPr>
        <w:t>Non auferetur</w:t>
      </w:r>
      <w:r w:rsidRPr="005E47A1">
        <w:rPr>
          <w:rFonts w:eastAsia="Arial Unicode MS"/>
          <w:lang w:val="la-Latn"/>
        </w:rPr>
        <w:t>.</w:t>
      </w:r>
    </w:p>
    <w:p w:rsidR="004D53CF" w:rsidRPr="00BD6EC2" w:rsidRDefault="004D53CF" w:rsidP="00F81136">
      <w:pPr>
        <w:rPr>
          <w:rFonts w:eastAsia="Arial Unicode MS"/>
          <w:lang w:val="en-GB"/>
        </w:rPr>
      </w:pPr>
      <w:r w:rsidRPr="006A75AC">
        <w:rPr>
          <w:rStyle w:val="Time1"/>
          <w:rFonts w:eastAsia="Arial Unicode MS"/>
          <w:lang w:val="it-IT"/>
        </w:rPr>
        <w:t>[</w:t>
      </w:r>
      <w:r w:rsidR="00344387">
        <w:rPr>
          <w:rStyle w:val="Time1"/>
          <w:rFonts w:eastAsia="Arial Unicode MS"/>
          <w:lang w:val="it-IT"/>
        </w:rPr>
        <w:t>Ad matutinum</w:t>
      </w:r>
      <w:r w:rsidRPr="006A75AC">
        <w:rPr>
          <w:rStyle w:val="Time1"/>
          <w:rFonts w:eastAsia="Arial Unicode MS"/>
          <w:lang w:val="it-IT"/>
        </w:rPr>
        <w:t>]</w:t>
      </w:r>
      <w:r w:rsidRPr="005E47A1">
        <w:rPr>
          <w:rFonts w:eastAsia="Arial Unicode MS"/>
          <w:lang w:val="la-Latn"/>
        </w:rPr>
        <w:t xml:space="preserve"> </w:t>
      </w:r>
      <w:r>
        <w:rPr>
          <w:rFonts w:eastAsia="Arial Unicode MS"/>
          <w:lang w:val="la-Latn"/>
        </w:rPr>
        <w:t xml:space="preserve">INV </w:t>
      </w:r>
      <w:r w:rsidRPr="006A75AC">
        <w:rPr>
          <w:rStyle w:val="Neume"/>
          <w:rFonts w:eastAsia="Arial Unicode MS"/>
          <w:lang w:val="it-IT"/>
        </w:rPr>
        <w:t>Vigilate animo</w:t>
      </w:r>
      <w:r w:rsidRPr="005E47A1">
        <w:rPr>
          <w:rFonts w:eastAsia="Arial Unicode MS"/>
          <w:lang w:val="la-Latn"/>
        </w:rPr>
        <w:t xml:space="preserve">. RP </w:t>
      </w:r>
      <w:r w:rsidRPr="006A75AC">
        <w:rPr>
          <w:rStyle w:val="Neume"/>
          <w:rFonts w:eastAsia="Arial Unicode MS"/>
          <w:lang w:val="la-Latn"/>
        </w:rPr>
        <w:t>Canite tuba</w:t>
      </w:r>
      <w:r w:rsidRPr="005E47A1">
        <w:rPr>
          <w:rFonts w:eastAsia="Arial Unicode MS"/>
          <w:lang w:val="la-Latn"/>
        </w:rPr>
        <w:t>.</w:t>
      </w:r>
      <w:r w:rsidRPr="006A75AC">
        <w:rPr>
          <w:rFonts w:eastAsia="Arial Unicode MS"/>
          <w:lang w:val="la-Latn"/>
        </w:rPr>
        <w:t xml:space="preserve"> Nonum </w:t>
      </w:r>
      <w:r w:rsidRPr="005E47A1">
        <w:rPr>
          <w:rFonts w:eastAsia="Arial Unicode MS"/>
          <w:lang w:val="la-Latn"/>
        </w:rPr>
        <w:t xml:space="preserve">RP </w:t>
      </w:r>
      <w:r w:rsidRPr="006A75AC">
        <w:rPr>
          <w:rStyle w:val="Neume"/>
          <w:rFonts w:eastAsia="Arial Unicode MS"/>
          <w:lang w:val="la-Latn"/>
        </w:rPr>
        <w:t>Intuemini</w:t>
      </w:r>
      <w:r w:rsidRPr="005E47A1">
        <w:rPr>
          <w:rFonts w:eastAsia="Arial Unicode MS"/>
          <w:lang w:val="la-Latn"/>
        </w:rPr>
        <w:t>.</w:t>
      </w:r>
      <w:r w:rsidRPr="006A75AC">
        <w:rPr>
          <w:rFonts w:eastAsia="Arial Unicode MS"/>
          <w:lang w:val="la-Latn"/>
        </w:rPr>
        <w:t xml:space="preserve"> LS </w:t>
      </w:r>
      <w:r w:rsidRPr="006A75AC">
        <w:rPr>
          <w:rStyle w:val="Incipit"/>
          <w:rFonts w:eastAsia="Arial Unicode MS"/>
          <w:lang w:val="la-Latn"/>
        </w:rPr>
        <w:t>Laetitia quanta sit</w:t>
      </w:r>
      <w:r w:rsidRPr="006A75AC">
        <w:rPr>
          <w:rFonts w:eastAsia="Arial Unicode MS"/>
          <w:lang w:val="la-Latn"/>
        </w:rPr>
        <w:t xml:space="preserve">. EV </w:t>
      </w:r>
      <w:r w:rsidRPr="006A75AC">
        <w:rPr>
          <w:rStyle w:val="Incipit"/>
          <w:rFonts w:eastAsia="Arial Unicode MS"/>
          <w:lang w:val="la-Latn"/>
        </w:rPr>
        <w:t>Misererunt Iudaei</w:t>
      </w:r>
      <w:r w:rsidRPr="006A75AC">
        <w:rPr>
          <w:rFonts w:eastAsia="Arial Unicode MS"/>
          <w:lang w:val="la-Latn"/>
        </w:rPr>
        <w:t xml:space="preserve">. </w:t>
      </w:r>
      <w:r>
        <w:rPr>
          <w:rFonts w:eastAsia="Arial Unicode MS"/>
          <w:lang w:val="en-GB"/>
        </w:rPr>
        <w:t>(76v)</w:t>
      </w:r>
    </w:p>
    <w:p w:rsidR="004D53CF" w:rsidRDefault="004D53CF" w:rsidP="00F81136">
      <w:pPr>
        <w:rPr>
          <w:rFonts w:eastAsia="Arial Unicode MS"/>
          <w:lang w:val="la-Latn"/>
        </w:rPr>
      </w:pPr>
      <w:r w:rsidRPr="00A26084">
        <w:rPr>
          <w:rStyle w:val="Time1"/>
          <w:rFonts w:eastAsia="Arial Unicode MS"/>
          <w:lang w:val="la-Latn"/>
        </w:rPr>
        <w:t>Laudes</w:t>
      </w:r>
      <w:r w:rsidRPr="005E47A1">
        <w:rPr>
          <w:rFonts w:eastAsia="Arial Unicode MS"/>
          <w:lang w:val="la-Latn"/>
        </w:rPr>
        <w:t xml:space="preserve"> AN </w:t>
      </w:r>
      <w:r w:rsidRPr="00BD6EC2">
        <w:rPr>
          <w:rStyle w:val="Neume"/>
          <w:rFonts w:eastAsia="Arial Unicode MS"/>
          <w:lang w:val="en-GB"/>
        </w:rPr>
        <w:t>Canite tuba</w:t>
      </w:r>
      <w:r w:rsidRPr="005E47A1">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6865BB">
        <w:rPr>
          <w:rStyle w:val="Neume"/>
          <w:rFonts w:eastAsia="Arial Unicode MS"/>
          <w:lang w:val="en-GB"/>
        </w:rPr>
        <w:t>Ave Maria</w:t>
      </w:r>
      <w:r w:rsidRPr="005E47A1">
        <w:rPr>
          <w:rFonts w:eastAsia="Arial Unicode MS"/>
          <w:lang w:val="la-Latn"/>
        </w:rPr>
        <w:t>.</w:t>
      </w:r>
    </w:p>
    <w:p w:rsidR="004D53CF" w:rsidRDefault="004D53CF" w:rsidP="00F81136">
      <w:pPr>
        <w:rPr>
          <w:rFonts w:eastAsia="Arial Unicode MS"/>
          <w:lang w:val="la-Latn"/>
        </w:rPr>
      </w:pPr>
      <w:r w:rsidRPr="00A26084">
        <w:rPr>
          <w:rStyle w:val="Time1"/>
          <w:rFonts w:eastAsia="Arial Unicode MS"/>
          <w:lang w:val="la-Latn"/>
        </w:rPr>
        <w:t xml:space="preserve">Ad </w:t>
      </w:r>
      <w:r w:rsidRPr="00BD6EC2">
        <w:rPr>
          <w:rStyle w:val="Time1"/>
          <w:rFonts w:eastAsia="Arial Unicode MS"/>
          <w:lang w:val="en-GB"/>
        </w:rPr>
        <w:t>p</w:t>
      </w:r>
      <w:r w:rsidRPr="00A26084">
        <w:rPr>
          <w:rStyle w:val="Time1"/>
          <w:rFonts w:eastAsia="Arial Unicode MS"/>
          <w:lang w:val="la-Latn"/>
        </w:rPr>
        <w:t>rimam</w:t>
      </w:r>
      <w:r>
        <w:rPr>
          <w:rFonts w:eastAsia="Arial Unicode MS"/>
          <w:lang w:val="la-Latn"/>
        </w:rPr>
        <w:t xml:space="preserve"> </w:t>
      </w:r>
      <w:r w:rsidRPr="005E47A1">
        <w:rPr>
          <w:rFonts w:eastAsia="Arial Unicode MS"/>
          <w:lang w:val="la-Latn"/>
        </w:rPr>
        <w:t xml:space="preserve">AN </w:t>
      </w:r>
      <w:r w:rsidRPr="00BD6EC2">
        <w:rPr>
          <w:rStyle w:val="Neume"/>
          <w:rFonts w:eastAsia="Arial Unicode MS"/>
          <w:lang w:val="en-GB"/>
        </w:rPr>
        <w:t>Ho</w:t>
      </w:r>
      <w:r>
        <w:rPr>
          <w:rStyle w:val="Neume"/>
          <w:rFonts w:eastAsia="Arial Unicode MS"/>
          <w:lang w:val="en-GB"/>
        </w:rPr>
        <w:t>c est testimonium</w:t>
      </w:r>
      <w:r w:rsidRPr="005E47A1">
        <w:rPr>
          <w:rFonts w:eastAsia="Arial Unicode MS"/>
          <w:lang w:val="la-Latn"/>
        </w:rPr>
        <w:t>.</w:t>
      </w:r>
    </w:p>
    <w:p w:rsidR="004D53CF" w:rsidRDefault="004D53CF" w:rsidP="00F81136">
      <w:pPr>
        <w:rPr>
          <w:rFonts w:eastAsia="Arial Unicode MS"/>
          <w:lang w:val="en-GB"/>
        </w:rPr>
      </w:pPr>
      <w:r w:rsidRPr="00A26084">
        <w:rPr>
          <w:rStyle w:val="Time1"/>
          <w:rFonts w:eastAsia="Arial Unicode MS"/>
          <w:lang w:val="la-Latn"/>
        </w:rPr>
        <w:t xml:space="preserve">Ad </w:t>
      </w:r>
      <w:r>
        <w:rPr>
          <w:rStyle w:val="Time1"/>
          <w:rFonts w:eastAsia="Arial Unicode MS"/>
          <w:lang w:val="en-GB"/>
        </w:rPr>
        <w:t>tertiam</w:t>
      </w:r>
      <w:r>
        <w:rPr>
          <w:rFonts w:eastAsia="Arial Unicode MS"/>
          <w:lang w:val="la-Latn"/>
        </w:rPr>
        <w:t xml:space="preserve"> </w:t>
      </w:r>
      <w:r w:rsidRPr="005E47A1">
        <w:rPr>
          <w:rFonts w:eastAsia="Arial Unicode MS"/>
          <w:lang w:val="la-Latn"/>
        </w:rPr>
        <w:t>AN</w:t>
      </w:r>
      <w:r w:rsidRPr="00BD6EC2">
        <w:rPr>
          <w:rFonts w:eastAsia="Arial Unicode MS"/>
          <w:lang w:val="en-GB"/>
        </w:rPr>
        <w:t xml:space="preserve"> </w:t>
      </w:r>
      <w:r w:rsidRPr="006A75AC">
        <w:rPr>
          <w:rStyle w:val="Incipit"/>
          <w:rFonts w:eastAsia="Arial Unicode MS"/>
          <w:lang w:val="en-US"/>
        </w:rPr>
        <w:t>Qui post me</w:t>
      </w:r>
      <w:r w:rsidRPr="00BD6EC2">
        <w:rPr>
          <w:rFonts w:eastAsia="Arial Unicode MS"/>
          <w:lang w:val="en-GB"/>
        </w:rPr>
        <w:t>.</w:t>
      </w:r>
      <w:r>
        <w:rPr>
          <w:rFonts w:eastAsia="Arial Unicode MS"/>
          <w:lang w:val="en-GB"/>
        </w:rPr>
        <w:t xml:space="preserve"> </w:t>
      </w:r>
    </w:p>
    <w:p w:rsidR="004D53CF" w:rsidRPr="006A75AC" w:rsidRDefault="004D53CF" w:rsidP="00F81136">
      <w:pPr>
        <w:rPr>
          <w:rFonts w:eastAsia="Arial Unicode MS"/>
          <w:lang w:val="en-US"/>
        </w:rPr>
      </w:pPr>
      <w:r w:rsidRPr="006A75AC">
        <w:rPr>
          <w:rStyle w:val="Time1"/>
          <w:rFonts w:eastAsia="Arial Unicode MS"/>
          <w:lang w:val="en-US"/>
        </w:rPr>
        <w:t>Ad sextam et ad nonam</w:t>
      </w:r>
      <w:r>
        <w:rPr>
          <w:rFonts w:eastAsia="Arial Unicode MS"/>
          <w:lang w:val="la-Latn"/>
        </w:rPr>
        <w:t xml:space="preserve"> cottidiana antiphona.</w:t>
      </w:r>
    </w:p>
    <w:p w:rsidR="00CD1682" w:rsidRPr="006A75AC" w:rsidRDefault="00CD1682" w:rsidP="00A67FB0">
      <w:pPr>
        <w:pStyle w:val="berschrift1"/>
        <w:rPr>
          <w:rFonts w:eastAsia="Arial Unicode MS"/>
          <w:lang w:val="en-US"/>
        </w:rPr>
      </w:pPr>
      <w:r w:rsidRPr="006A75AC">
        <w:rPr>
          <w:rFonts w:eastAsia="Arial Unicode MS"/>
          <w:lang w:val="en-US"/>
        </w:rPr>
        <w:t>KOMMENTAR</w:t>
      </w:r>
    </w:p>
    <w:p w:rsidR="004D53CF" w:rsidRDefault="004D53CF" w:rsidP="00F81136">
      <w:pPr>
        <w:rPr>
          <w:rFonts w:eastAsia="Arial Unicode MS"/>
          <w:lang w:val="en-GB"/>
        </w:rPr>
      </w:pPr>
      <w:r>
        <w:rPr>
          <w:rFonts w:eastAsia="Arial Unicode MS"/>
          <w:lang w:val="en-GB"/>
        </w:rPr>
        <w:t>Si superfuerint ad</w:t>
      </w:r>
      <w:r w:rsidRPr="00BD6EC2">
        <w:rPr>
          <w:rFonts w:eastAsia="Arial Unicode MS"/>
          <w:lang w:val="en-GB"/>
        </w:rPr>
        <w:t>huc dies plures</w:t>
      </w:r>
      <w:r>
        <w:rPr>
          <w:rFonts w:eastAsia="Arial Unicode MS"/>
          <w:lang w:val="en-GB"/>
        </w:rPr>
        <w:t>, vel integra hebdomada ad nat</w:t>
      </w:r>
      <w:r w:rsidRPr="00BD6EC2">
        <w:rPr>
          <w:rFonts w:eastAsia="Arial Unicode MS"/>
          <w:lang w:val="en-GB"/>
        </w:rPr>
        <w:t>ivita</w:t>
      </w:r>
      <w:r>
        <w:rPr>
          <w:rFonts w:eastAsia="Arial Unicode MS"/>
          <w:lang w:val="en-GB"/>
        </w:rPr>
        <w:t>tem</w:t>
      </w:r>
      <w:r w:rsidRPr="00BD6EC2">
        <w:rPr>
          <w:rFonts w:eastAsia="Arial Unicode MS"/>
          <w:lang w:val="en-GB"/>
        </w:rPr>
        <w:t xml:space="preserve"> domini</w:t>
      </w:r>
      <w:r>
        <w:rPr>
          <w:rFonts w:eastAsia="Arial Unicode MS"/>
          <w:lang w:val="en-GB"/>
        </w:rPr>
        <w:t xml:space="preserve"> cantetur INV </w:t>
      </w:r>
      <w:r w:rsidRPr="00375BC1">
        <w:rPr>
          <w:rStyle w:val="Neume"/>
          <w:rFonts w:eastAsia="Arial Unicode MS"/>
          <w:lang w:val="en-GB"/>
        </w:rPr>
        <w:t>Regem venturum</w:t>
      </w:r>
      <w:r>
        <w:rPr>
          <w:rFonts w:eastAsia="Arial Unicode MS"/>
          <w:lang w:val="en-GB"/>
        </w:rPr>
        <w:t xml:space="preserve"> et differantur aliquod cursales antiphonae prioris hebdomadae ad PS </w:t>
      </w:r>
      <w:r w:rsidRPr="00375BC1">
        <w:rPr>
          <w:rStyle w:val="Incipit"/>
          <w:rFonts w:eastAsia="Arial Unicode MS"/>
          <w:lang w:val="en-GB"/>
        </w:rPr>
        <w:t>Benedi</w:t>
      </w:r>
      <w:r>
        <w:rPr>
          <w:rStyle w:val="Incipit"/>
          <w:rFonts w:eastAsia="Arial Unicode MS"/>
          <w:lang w:val="en-GB"/>
        </w:rPr>
        <w:t>c</w:t>
      </w:r>
      <w:r w:rsidRPr="00375BC1">
        <w:rPr>
          <w:rStyle w:val="Incipit"/>
          <w:rFonts w:eastAsia="Arial Unicode MS"/>
          <w:lang w:val="en-GB"/>
        </w:rPr>
        <w:t>tus</w:t>
      </w:r>
      <w:r>
        <w:rPr>
          <w:rFonts w:eastAsia="Arial Unicode MS"/>
          <w:lang w:val="en-GB"/>
        </w:rPr>
        <w:t xml:space="preserve"> et ad cursus alios. Si vero sola feria secunda vel duae feriae supererunt differantur laudes et cursales antiphonae feriarum eius nominis de priori hebdomada in istas ferias propter celebritatem imminentis nativitatis domini. Nam propter hebdomadam proximam nativitati factus est hic tam frequens cantus antiphonarum et responsoriorum, sed quia propter vigiliam domini non potest celebrari ieiunium quattuor temporum et ordinatio cleri, placuit anticipari.</w:t>
      </w:r>
    </w:p>
    <w:p w:rsidR="004D53CF" w:rsidRDefault="004D53CF" w:rsidP="00A67FB0">
      <w:pPr>
        <w:pStyle w:val="berschrift1"/>
        <w:rPr>
          <w:rFonts w:eastAsia="Arial Unicode MS"/>
          <w:lang w:val="en-GB"/>
        </w:rPr>
      </w:pPr>
      <w:r>
        <w:rPr>
          <w:rFonts w:eastAsia="Arial Unicode MS"/>
          <w:lang w:val="en-GB"/>
        </w:rPr>
        <w:t>DE SANCTO THOMA [APOSTOLO]</w:t>
      </w:r>
    </w:p>
    <w:p w:rsidR="004D53CF" w:rsidRDefault="004D53CF" w:rsidP="00F81136">
      <w:pPr>
        <w:rPr>
          <w:rFonts w:eastAsia="Arial Unicode MS"/>
          <w:lang w:val="la-Latn"/>
        </w:rPr>
      </w:pPr>
      <w:r w:rsidRPr="00A27093">
        <w:rPr>
          <w:rStyle w:val="Time1"/>
          <w:rFonts w:eastAsia="Arial Unicode MS"/>
          <w:lang w:val="la-Latn"/>
        </w:rPr>
        <w:t xml:space="preserve">Ad </w:t>
      </w:r>
      <w:r w:rsidRPr="00232EE7">
        <w:rPr>
          <w:rStyle w:val="Time1"/>
          <w:rFonts w:eastAsia="Arial Unicode MS"/>
          <w:lang w:val="en-GB"/>
        </w:rPr>
        <w:t>v</w:t>
      </w:r>
      <w:r w:rsidRPr="00A27093">
        <w:rPr>
          <w:rStyle w:val="Time1"/>
          <w:rFonts w:eastAsia="Arial Unicode MS"/>
          <w:lang w:val="la-Latn"/>
        </w:rPr>
        <w:t>esperas</w:t>
      </w:r>
      <w:r w:rsidRPr="005E47A1">
        <w:rPr>
          <w:rFonts w:eastAsia="Arial Unicode MS"/>
          <w:lang w:val="la-Latn"/>
        </w:rPr>
        <w:t xml:space="preserve"> RP </w:t>
      </w:r>
      <w:r w:rsidRPr="00232EE7">
        <w:rPr>
          <w:rStyle w:val="Neume"/>
          <w:rFonts w:eastAsia="Arial Unicode MS"/>
          <w:lang w:val="en-GB"/>
        </w:rPr>
        <w:t>Fuerunt sine</w:t>
      </w:r>
      <w:r w:rsidRPr="005E47A1">
        <w:rPr>
          <w:rFonts w:eastAsia="Arial Unicode MS"/>
          <w:lang w:val="la-Latn"/>
        </w:rPr>
        <w:t xml:space="preserve">. AM </w:t>
      </w:r>
      <w:r w:rsidRPr="000D6CE8">
        <w:rPr>
          <w:rStyle w:val="Neume"/>
          <w:rFonts w:eastAsia="Arial Unicode MS"/>
          <w:lang w:val="en-GB"/>
        </w:rPr>
        <w:t>O Thoma</w:t>
      </w:r>
      <w:r w:rsidRPr="005E47A1">
        <w:rPr>
          <w:rFonts w:eastAsia="Arial Unicode MS"/>
          <w:lang w:val="la-Latn"/>
        </w:rPr>
        <w:t>.</w:t>
      </w:r>
      <w:r w:rsidRPr="000D6CE8">
        <w:rPr>
          <w:rFonts w:eastAsia="Arial Unicode MS"/>
          <w:lang w:val="en-GB"/>
        </w:rPr>
        <w:t xml:space="preserve"> Post orationem unam tantum an</w:t>
      </w:r>
      <w:r>
        <w:rPr>
          <w:rFonts w:eastAsia="Arial Unicode MS"/>
          <w:lang w:val="en-GB"/>
        </w:rPr>
        <w:t>t</w:t>
      </w:r>
      <w:r w:rsidRPr="000D6CE8">
        <w:rPr>
          <w:rFonts w:eastAsia="Arial Unicode MS"/>
          <w:lang w:val="en-GB"/>
        </w:rPr>
        <w:t>iphonam et orationem de adventu</w:t>
      </w:r>
      <w:r w:rsidRPr="005E47A1">
        <w:rPr>
          <w:rFonts w:eastAsia="Arial Unicode MS"/>
          <w:lang w:val="la-Latn"/>
        </w:rPr>
        <w:t>.</w:t>
      </w:r>
    </w:p>
    <w:p w:rsidR="004D53CF" w:rsidRPr="006A75AC" w:rsidRDefault="004D53CF" w:rsidP="00F81136">
      <w:pPr>
        <w:rPr>
          <w:rFonts w:eastAsia="Arial Unicode MS"/>
          <w:lang w:val="da-DK"/>
        </w:rPr>
      </w:pPr>
      <w:r w:rsidRPr="006A75AC">
        <w:rPr>
          <w:rStyle w:val="Time1"/>
          <w:rFonts w:eastAsia="Arial Unicode MS"/>
          <w:lang w:val="da-DK"/>
        </w:rPr>
        <w:t>Ad matutinas</w:t>
      </w:r>
      <w:r w:rsidR="00F94D85" w:rsidRPr="006A75AC">
        <w:rPr>
          <w:rFonts w:eastAsia="Arial Unicode MS"/>
          <w:lang w:val="da-DK"/>
        </w:rPr>
        <w:t xml:space="preserve"> </w:t>
      </w:r>
      <w:r w:rsidRPr="006A75AC">
        <w:rPr>
          <w:rFonts w:eastAsia="Arial Unicode MS"/>
          <w:lang w:val="da-DK"/>
        </w:rPr>
        <w:t xml:space="preserve">post orationem AC </w:t>
      </w:r>
      <w:r w:rsidRPr="006A75AC">
        <w:rPr>
          <w:rStyle w:val="Neume"/>
          <w:rFonts w:eastAsia="Arial Unicode MS"/>
          <w:lang w:val="da-DK"/>
        </w:rPr>
        <w:t>Nolite timere</w:t>
      </w:r>
      <w:r w:rsidRPr="006A75AC">
        <w:rPr>
          <w:rFonts w:eastAsia="Arial Unicode MS"/>
          <w:lang w:val="da-DK"/>
        </w:rPr>
        <w:t xml:space="preserve">. </w:t>
      </w:r>
    </w:p>
    <w:p w:rsidR="004D53CF" w:rsidRPr="006A75AC" w:rsidRDefault="004D53CF" w:rsidP="00F81136">
      <w:pPr>
        <w:rPr>
          <w:rFonts w:eastAsia="Arial Unicode MS"/>
          <w:lang w:val="da-DK"/>
        </w:rPr>
      </w:pPr>
      <w:r w:rsidRPr="006A75AC">
        <w:rPr>
          <w:rStyle w:val="Time1"/>
          <w:rFonts w:eastAsia="Arial Unicode MS"/>
          <w:lang w:val="da-DK"/>
        </w:rPr>
        <w:t>[</w:t>
      </w:r>
      <w:r w:rsidR="00F94D85" w:rsidRPr="006A75AC">
        <w:rPr>
          <w:rStyle w:val="Time1"/>
          <w:rFonts w:eastAsia="Arial Unicode MS"/>
          <w:lang w:val="da-DK"/>
        </w:rPr>
        <w:t>Ad missam</w:t>
      </w:r>
      <w:r w:rsidRPr="006A75AC">
        <w:rPr>
          <w:rStyle w:val="Time1"/>
          <w:rFonts w:eastAsia="Arial Unicode MS"/>
          <w:lang w:val="da-DK"/>
        </w:rPr>
        <w:t>]</w:t>
      </w:r>
      <w:r w:rsidRPr="005E47A1">
        <w:rPr>
          <w:rFonts w:eastAsia="Arial Unicode MS"/>
          <w:lang w:val="la-Latn"/>
        </w:rPr>
        <w:t xml:space="preserve"> </w:t>
      </w:r>
      <w:r w:rsidRPr="006A75AC">
        <w:rPr>
          <w:rFonts w:eastAsia="Arial Unicode MS"/>
          <w:lang w:val="da-DK"/>
        </w:rPr>
        <w:t>Praefationem de apostolis et omnia festive.</w:t>
      </w:r>
    </w:p>
    <w:p w:rsidR="00F94D85" w:rsidRPr="006A75AC" w:rsidRDefault="004D53CF" w:rsidP="00F81136">
      <w:pPr>
        <w:rPr>
          <w:rFonts w:eastAsia="Arial Unicode MS"/>
          <w:lang w:val="pt-PT"/>
        </w:rPr>
      </w:pPr>
      <w:r w:rsidRPr="00C250D1">
        <w:rPr>
          <w:rStyle w:val="Time1"/>
          <w:rFonts w:eastAsia="Arial Unicode MS"/>
          <w:lang w:val="pt-PT"/>
        </w:rPr>
        <w:t xml:space="preserve">In </w:t>
      </w:r>
      <w:r>
        <w:rPr>
          <w:rStyle w:val="Time1"/>
          <w:rFonts w:eastAsia="Arial Unicode MS"/>
          <w:lang w:val="pt-PT"/>
        </w:rPr>
        <w:t>s</w:t>
      </w:r>
      <w:r w:rsidRPr="00C250D1">
        <w:rPr>
          <w:rStyle w:val="Time1"/>
          <w:rFonts w:eastAsia="Arial Unicode MS"/>
          <w:lang w:val="pt-PT"/>
        </w:rPr>
        <w:t xml:space="preserve">ecunda </w:t>
      </w:r>
      <w:r>
        <w:rPr>
          <w:rStyle w:val="Time1"/>
          <w:rFonts w:eastAsia="Arial Unicode MS"/>
          <w:lang w:val="pt-PT"/>
        </w:rPr>
        <w:t>v</w:t>
      </w:r>
      <w:r w:rsidRPr="00C250D1">
        <w:rPr>
          <w:rStyle w:val="Time1"/>
          <w:rFonts w:eastAsia="Arial Unicode MS"/>
          <w:lang w:val="pt-PT"/>
        </w:rPr>
        <w:t>espera</w:t>
      </w:r>
      <w:r w:rsidRPr="006A75AC">
        <w:rPr>
          <w:rFonts w:eastAsia="Arial Unicode MS"/>
          <w:lang w:val="pt-PT"/>
        </w:rPr>
        <w:t xml:space="preserve"> post orationem unam tantum AC </w:t>
      </w:r>
      <w:r w:rsidRPr="006A75AC">
        <w:rPr>
          <w:rStyle w:val="Neume"/>
          <w:rFonts w:eastAsia="Arial Unicode MS"/>
          <w:lang w:val="pt-PT"/>
        </w:rPr>
        <w:t>O Gabriel</w:t>
      </w:r>
      <w:r w:rsidRPr="006A75AC">
        <w:rPr>
          <w:rFonts w:eastAsia="Arial Unicode MS"/>
          <w:lang w:val="pt-PT"/>
        </w:rPr>
        <w:t xml:space="preserve"> et oratio dominicalis. </w:t>
      </w:r>
    </w:p>
    <w:p w:rsidR="00F94D85" w:rsidRPr="006A75AC" w:rsidRDefault="00F94D85" w:rsidP="00A67FB0">
      <w:pPr>
        <w:pStyle w:val="berschrift1"/>
        <w:rPr>
          <w:rFonts w:eastAsia="Arial Unicode MS"/>
          <w:lang w:val="pt-PT"/>
        </w:rPr>
      </w:pPr>
      <w:r w:rsidRPr="006A75AC">
        <w:rPr>
          <w:rFonts w:eastAsia="Arial Unicode MS"/>
          <w:lang w:val="pt-PT"/>
        </w:rPr>
        <w:lastRenderedPageBreak/>
        <w:t>KOMMENTAR</w:t>
      </w:r>
    </w:p>
    <w:p w:rsidR="004D53CF" w:rsidRPr="006A75AC" w:rsidRDefault="00A71BEF" w:rsidP="00F81136">
      <w:pPr>
        <w:rPr>
          <w:rFonts w:eastAsia="Arial Unicode MS"/>
          <w:lang w:val="pt-PT"/>
        </w:rPr>
      </w:pPr>
      <w:r>
        <w:rPr>
          <w:rFonts w:eastAsia="Arial Unicode MS"/>
          <w:lang w:val="pt-PT"/>
        </w:rPr>
        <w:t>Et si in dominica</w:t>
      </w:r>
      <w:r w:rsidR="004D53CF" w:rsidRPr="006A75AC">
        <w:rPr>
          <w:rFonts w:eastAsia="Arial Unicode MS"/>
          <w:lang w:val="pt-PT"/>
        </w:rPr>
        <w:t xml:space="preserve"> venerit tamen de sancto Thoma canitur de dominica vero oratio et antiphona. Si in sabbato venerit secunda vespera per totum cantetur de dominica propter adventum. De sancto Thoma antiphona et oratio.</w:t>
      </w:r>
    </w:p>
    <w:p w:rsidR="004D53CF" w:rsidRPr="006A75AC" w:rsidRDefault="004D53CF" w:rsidP="00A67FB0">
      <w:pPr>
        <w:pStyle w:val="berschrift1"/>
        <w:rPr>
          <w:rFonts w:eastAsia="Arial Unicode MS"/>
          <w:lang w:val="pt-PT"/>
        </w:rPr>
      </w:pPr>
      <w:r w:rsidRPr="006A75AC">
        <w:rPr>
          <w:rFonts w:eastAsia="Arial Unicode MS"/>
          <w:lang w:val="pt-PT"/>
        </w:rPr>
        <w:t>IN VIGILIA [NATIVITATIS] DOMINI</w:t>
      </w:r>
    </w:p>
    <w:p w:rsidR="004D53CF" w:rsidRDefault="004D53CF" w:rsidP="00F81136">
      <w:pPr>
        <w:rPr>
          <w:rFonts w:eastAsia="Arial Unicode MS"/>
          <w:lang w:val="la-Latn"/>
        </w:rPr>
      </w:pPr>
      <w:r w:rsidRPr="006A75AC">
        <w:rPr>
          <w:rStyle w:val="Time1"/>
          <w:rFonts w:eastAsia="Arial Unicode MS"/>
          <w:lang w:val="pt-PT"/>
        </w:rPr>
        <w:t>Ad vesperas</w:t>
      </w:r>
      <w:r w:rsidRPr="005E47A1">
        <w:rPr>
          <w:rFonts w:eastAsia="Arial Unicode MS"/>
          <w:lang w:val="la-Latn"/>
        </w:rPr>
        <w:t xml:space="preserve"> RP </w:t>
      </w:r>
      <w:r w:rsidRPr="006A75AC">
        <w:rPr>
          <w:rStyle w:val="Neume"/>
          <w:rFonts w:eastAsia="Arial Unicode MS"/>
          <w:lang w:val="pt-PT"/>
        </w:rPr>
        <w:t>De illa</w:t>
      </w:r>
      <w:r w:rsidR="0080550B" w:rsidRPr="006A75AC">
        <w:rPr>
          <w:rStyle w:val="Incipit"/>
          <w:rFonts w:eastAsia="Arial Unicode MS"/>
          <w:lang w:val="pt-PT"/>
        </w:rPr>
        <w:t>@</w:t>
      </w:r>
      <w:r w:rsidRPr="006A75AC">
        <w:rPr>
          <w:rStyle w:val="Incipit"/>
          <w:rFonts w:eastAsia="Arial Unicode MS"/>
          <w:lang w:val="pt-PT"/>
        </w:rPr>
        <w:t>occulta</w:t>
      </w:r>
      <w:r w:rsidRPr="005E47A1">
        <w:rPr>
          <w:rFonts w:eastAsia="Arial Unicode MS"/>
          <w:lang w:val="la-Latn"/>
        </w:rPr>
        <w:t xml:space="preserve">. </w:t>
      </w:r>
      <w:r>
        <w:rPr>
          <w:rFonts w:eastAsia="Arial Unicode MS"/>
          <w:lang w:val="la-Latn"/>
        </w:rPr>
        <w:t>V</w:t>
      </w:r>
      <w:r w:rsidRPr="00EF5685">
        <w:rPr>
          <w:rFonts w:eastAsia="Arial Unicode MS"/>
          <w:lang w:val="la-Latn"/>
        </w:rPr>
        <w:t>S</w:t>
      </w:r>
      <w:r>
        <w:rPr>
          <w:rFonts w:eastAsia="Arial Unicode MS"/>
          <w:lang w:val="la-Latn"/>
        </w:rPr>
        <w:t xml:space="preserve"> </w:t>
      </w:r>
      <w:r w:rsidRPr="005E47A1">
        <w:rPr>
          <w:rStyle w:val="Incipit"/>
          <w:rFonts w:eastAsia="Arial Unicode MS"/>
          <w:lang w:val="la-Latn"/>
        </w:rPr>
        <w:t>Rorate</w:t>
      </w:r>
      <w:r w:rsidRPr="005E47A1">
        <w:rPr>
          <w:rFonts w:eastAsia="Arial Unicode MS"/>
          <w:lang w:val="la-Latn"/>
        </w:rPr>
        <w:t xml:space="preserve"> </w:t>
      </w:r>
      <w:r w:rsidRPr="005E47A1">
        <w:rPr>
          <w:rStyle w:val="Incipit"/>
          <w:rFonts w:eastAsia="Arial Unicode MS"/>
          <w:lang w:val="la-Latn"/>
        </w:rPr>
        <w:t>caeli</w:t>
      </w:r>
      <w:r w:rsidRPr="00EF5685">
        <w:rPr>
          <w:rStyle w:val="Incipit"/>
          <w:rFonts w:eastAsia="Arial Unicode MS"/>
          <w:lang w:val="la-Latn"/>
        </w:rPr>
        <w:t xml:space="preserve"> </w:t>
      </w:r>
      <w:r w:rsidRPr="005E47A1">
        <w:rPr>
          <w:rStyle w:val="Incipit"/>
          <w:rFonts w:eastAsia="Arial Unicode MS"/>
          <w:lang w:val="la-Latn"/>
        </w:rPr>
        <w:t>desu</w:t>
      </w:r>
      <w:r w:rsidRPr="006A75AC">
        <w:rPr>
          <w:rStyle w:val="Neume"/>
          <w:rFonts w:eastAsia="Arial Unicode MS"/>
          <w:lang w:val="pt-PT"/>
        </w:rPr>
        <w:t>per</w:t>
      </w:r>
      <w:r w:rsidRPr="005E47A1">
        <w:rPr>
          <w:rFonts w:eastAsia="Arial Unicode MS"/>
          <w:lang w:val="la-Latn"/>
        </w:rPr>
        <w:t xml:space="preserve">. AM </w:t>
      </w:r>
      <w:r w:rsidRPr="006A75AC">
        <w:rPr>
          <w:rStyle w:val="Neume"/>
          <w:rFonts w:eastAsia="Arial Unicode MS"/>
          <w:lang w:val="pt-PT"/>
        </w:rPr>
        <w:t>O Hierusalem</w:t>
      </w:r>
      <w:r w:rsidRPr="005E47A1">
        <w:rPr>
          <w:rFonts w:eastAsia="Arial Unicode MS"/>
          <w:lang w:val="la-Latn"/>
        </w:rPr>
        <w:t xml:space="preserve">. </w:t>
      </w:r>
      <w:r w:rsidRPr="006A75AC">
        <w:rPr>
          <w:rFonts w:eastAsia="Arial Unicode MS"/>
          <w:lang w:val="pt-PT"/>
        </w:rPr>
        <w:t xml:space="preserve">Preces absque [PS] </w:t>
      </w:r>
      <w:r w:rsidRPr="006A75AC">
        <w:rPr>
          <w:rStyle w:val="Incipit"/>
          <w:rFonts w:eastAsia="Arial Unicode MS"/>
          <w:lang w:val="pt-PT"/>
        </w:rPr>
        <w:t>Miserere</w:t>
      </w:r>
      <w:r w:rsidRPr="006A75AC">
        <w:rPr>
          <w:rFonts w:eastAsia="Arial Unicode MS"/>
          <w:lang w:val="pt-PT"/>
        </w:rPr>
        <w:t xml:space="preserve"> et flexione genu</w:t>
      </w:r>
      <w:r w:rsidR="0080550B" w:rsidRPr="006A75AC">
        <w:rPr>
          <w:rFonts w:eastAsia="Arial Unicode MS"/>
          <w:lang w:val="pt-PT"/>
        </w:rPr>
        <w:t>um</w:t>
      </w:r>
      <w:r w:rsidRPr="006A75AC">
        <w:rPr>
          <w:rFonts w:eastAsia="Arial Unicode MS"/>
          <w:lang w:val="pt-PT"/>
        </w:rPr>
        <w:t>. Oratio de vigilia [</w:t>
      </w:r>
      <w:r w:rsidRPr="005E47A1">
        <w:rPr>
          <w:rFonts w:eastAsia="Arial Unicode MS"/>
          <w:lang w:val="la-Latn"/>
        </w:rPr>
        <w:t>OR</w:t>
      </w:r>
      <w:r w:rsidRPr="006A75AC">
        <w:rPr>
          <w:rFonts w:eastAsia="Arial Unicode MS"/>
          <w:lang w:val="pt-PT"/>
        </w:rPr>
        <w:t>]</w:t>
      </w:r>
      <w:r w:rsidRPr="005E47A1">
        <w:rPr>
          <w:rFonts w:eastAsia="Arial Unicode MS"/>
          <w:lang w:val="la-Latn"/>
        </w:rPr>
        <w:t xml:space="preserve"> </w:t>
      </w:r>
      <w:r w:rsidRPr="006A75AC">
        <w:rPr>
          <w:rStyle w:val="Incipit"/>
          <w:rFonts w:eastAsia="Arial Unicode MS"/>
          <w:lang w:val="pt-PT"/>
        </w:rPr>
        <w:t>Concede q</w:t>
      </w:r>
      <w:r w:rsidRPr="00EF5685">
        <w:rPr>
          <w:rStyle w:val="Incipit"/>
          <w:rFonts w:eastAsia="Arial Unicode MS"/>
          <w:lang w:val="la-Latn"/>
        </w:rPr>
        <w:t xml:space="preserve">uaesumus omnipotens deus, ut </w:t>
      </w:r>
      <w:r w:rsidRPr="006A75AC">
        <w:rPr>
          <w:rStyle w:val="Incipit"/>
          <w:rFonts w:eastAsia="Arial Unicode MS"/>
          <w:lang w:val="pt-PT"/>
        </w:rPr>
        <w:t>magnae</w:t>
      </w:r>
      <w:r w:rsidRPr="005E47A1">
        <w:rPr>
          <w:rFonts w:eastAsia="Arial Unicode MS"/>
          <w:lang w:val="la-Latn"/>
        </w:rPr>
        <w:t>.</w:t>
      </w:r>
    </w:p>
    <w:p w:rsidR="004D53CF" w:rsidRPr="00EF5685" w:rsidRDefault="004D53CF" w:rsidP="00F81136">
      <w:pPr>
        <w:rPr>
          <w:rStyle w:val="Incipit"/>
          <w:rFonts w:eastAsia="Arial Unicode MS"/>
          <w:lang w:val="la-Latn"/>
        </w:rPr>
      </w:pPr>
      <w:r w:rsidRPr="00A26084">
        <w:rPr>
          <w:rStyle w:val="Time1"/>
          <w:rFonts w:eastAsia="Arial Unicode MS"/>
          <w:lang w:val="la-Latn"/>
        </w:rPr>
        <w:t xml:space="preserve">Ad </w:t>
      </w:r>
      <w:r w:rsidRPr="006A75AC">
        <w:rPr>
          <w:rStyle w:val="Time1"/>
          <w:rFonts w:eastAsia="Arial Unicode MS"/>
          <w:lang w:val="la-Latn"/>
        </w:rPr>
        <w:t>m</w:t>
      </w:r>
      <w:r w:rsidRPr="00A26084">
        <w:rPr>
          <w:rStyle w:val="Time1"/>
          <w:rFonts w:eastAsia="Arial Unicode MS"/>
          <w:lang w:val="la-Latn"/>
        </w:rPr>
        <w:t>atutinas</w:t>
      </w:r>
      <w:r w:rsidRPr="005E47A1">
        <w:rPr>
          <w:rFonts w:eastAsia="Arial Unicode MS"/>
          <w:lang w:val="la-Latn"/>
        </w:rPr>
        <w:t xml:space="preserve"> </w:t>
      </w:r>
      <w:r w:rsidRPr="006A75AC">
        <w:rPr>
          <w:rFonts w:eastAsia="Arial Unicode MS"/>
          <w:lang w:val="la-Latn"/>
        </w:rPr>
        <w:t xml:space="preserve">quindecim gradus. </w:t>
      </w:r>
      <w:r>
        <w:rPr>
          <w:rFonts w:eastAsia="Arial Unicode MS"/>
          <w:lang w:val="la-Latn"/>
        </w:rPr>
        <w:t xml:space="preserve">INV </w:t>
      </w:r>
      <w:r w:rsidRPr="006A75AC">
        <w:rPr>
          <w:rStyle w:val="Neume"/>
          <w:rFonts w:eastAsia="Arial Unicode MS"/>
          <w:lang w:val="la-Latn"/>
        </w:rPr>
        <w:t>Hodie scietis</w:t>
      </w:r>
      <w:r w:rsidRPr="005E47A1">
        <w:rPr>
          <w:rFonts w:eastAsia="Arial Unicode MS"/>
          <w:lang w:val="la-Latn"/>
        </w:rPr>
        <w:t>.</w:t>
      </w:r>
    </w:p>
    <w:p w:rsidR="004D53CF" w:rsidRPr="006A75AC" w:rsidRDefault="004D53CF" w:rsidP="00F81136">
      <w:pPr>
        <w:rPr>
          <w:rFonts w:eastAsia="Arial Unicode MS"/>
          <w:lang w:val="it-IT"/>
        </w:rPr>
      </w:pPr>
      <w:r w:rsidRPr="00A26084">
        <w:rPr>
          <w:rStyle w:val="Time1"/>
          <w:rFonts w:eastAsia="Arial Unicode MS"/>
          <w:lang w:val="la-Latn"/>
        </w:rPr>
        <w:t>Laudes</w:t>
      </w:r>
      <w:r w:rsidRPr="005E47A1">
        <w:rPr>
          <w:rFonts w:eastAsia="Arial Unicode MS"/>
          <w:lang w:val="la-Latn"/>
        </w:rPr>
        <w:t xml:space="preserve"> AN </w:t>
      </w:r>
      <w:r w:rsidRPr="006A75AC">
        <w:rPr>
          <w:rStyle w:val="Incipit"/>
          <w:rFonts w:eastAsia="Arial Unicode MS"/>
          <w:lang w:val="la-Latn"/>
        </w:rPr>
        <w:t>Iudaea et</w:t>
      </w:r>
      <w:r w:rsidRPr="005E47A1">
        <w:rPr>
          <w:rFonts w:eastAsia="Arial Unicode MS"/>
          <w:lang w:val="la-Latn"/>
        </w:rPr>
        <w:t xml:space="preserve"> </w:t>
      </w:r>
      <w:r>
        <w:rPr>
          <w:rStyle w:val="Incipit"/>
          <w:rFonts w:eastAsia="Arial Unicode MS"/>
          <w:lang w:val="la-Latn"/>
        </w:rPr>
        <w:t>Hierusalem</w:t>
      </w:r>
      <w:r w:rsidRPr="005E47A1">
        <w:rPr>
          <w:rFonts w:eastAsia="Arial Unicode MS"/>
          <w:lang w:val="la-Latn"/>
        </w:rPr>
        <w:t xml:space="preserve">. </w:t>
      </w:r>
      <w:r w:rsidRPr="00AA592A">
        <w:rPr>
          <w:rFonts w:eastAsia="Arial Unicode MS"/>
          <w:lang w:val="la-Latn"/>
        </w:rPr>
        <w:t>Si sab</w:t>
      </w:r>
      <w:r>
        <w:rPr>
          <w:rFonts w:eastAsia="Arial Unicode MS"/>
          <w:lang w:val="la-Latn"/>
        </w:rPr>
        <w:t xml:space="preserve">bato non est, mutetur AN </w:t>
      </w:r>
      <w:r w:rsidRPr="0015691C">
        <w:rPr>
          <w:rStyle w:val="Incipit"/>
          <w:rFonts w:eastAsia="Arial Unicode MS"/>
          <w:lang w:val="la-Latn"/>
        </w:rPr>
        <w:t>Expectetur</w:t>
      </w:r>
      <w:r w:rsidRPr="00AA592A">
        <w:rPr>
          <w:rFonts w:eastAsia="Arial Unicode MS"/>
          <w:lang w:val="la-Latn"/>
        </w:rPr>
        <w:t xml:space="preserve"> </w:t>
      </w:r>
      <w:r w:rsidRPr="006A75AC">
        <w:rPr>
          <w:rFonts w:eastAsia="Arial Unicode MS"/>
          <w:lang w:val="la-Latn"/>
        </w:rPr>
        <w:t>cum alia quae sit de cantico illius feria</w:t>
      </w:r>
      <w:r w:rsidR="00A71BEF" w:rsidRPr="00963EFD">
        <w:rPr>
          <w:rFonts w:eastAsia="Arial Unicode MS"/>
          <w:lang w:val="la-Latn"/>
        </w:rPr>
        <w:t>e</w:t>
      </w:r>
      <w:r w:rsidRPr="006A75AC">
        <w:rPr>
          <w:rFonts w:eastAsia="Arial Unicode MS"/>
          <w:lang w:val="la-Latn"/>
        </w:rPr>
        <w:t xml:space="preserve"> quia est de PS </w:t>
      </w:r>
      <w:r w:rsidRPr="006A75AC">
        <w:rPr>
          <w:rStyle w:val="Incipit"/>
          <w:rFonts w:eastAsia="Arial Unicode MS"/>
          <w:lang w:val="la-Latn"/>
        </w:rPr>
        <w:t>Audite caeli</w:t>
      </w:r>
      <w:r w:rsidRPr="006A75AC">
        <w:rPr>
          <w:rFonts w:eastAsia="Arial Unicode MS"/>
          <w:lang w:val="la-Latn"/>
        </w:rPr>
        <w:t xml:space="preserve">. </w:t>
      </w:r>
      <w:r w:rsidRPr="006A75AC">
        <w:rPr>
          <w:rFonts w:eastAsia="Arial Unicode MS"/>
          <w:lang w:val="it-IT"/>
        </w:rPr>
        <w:t xml:space="preserve">VS </w:t>
      </w:r>
      <w:r w:rsidRPr="006A75AC">
        <w:rPr>
          <w:rStyle w:val="Incipit"/>
          <w:rFonts w:eastAsia="Arial Unicode MS"/>
          <w:lang w:val="it-IT"/>
        </w:rPr>
        <w:t>Crastina die delebi</w:t>
      </w:r>
      <w:r w:rsidRPr="006A75AC">
        <w:rPr>
          <w:rStyle w:val="Neume"/>
          <w:rFonts w:eastAsia="Arial Unicode MS"/>
          <w:lang w:val="it-IT"/>
        </w:rPr>
        <w:t>tur</w:t>
      </w:r>
      <w:r w:rsidRPr="006A75AC">
        <w:rPr>
          <w:rFonts w:eastAsia="Arial Unicode MS"/>
          <w:lang w:val="it-IT"/>
        </w:rPr>
        <w:t xml:space="preserve">. </w:t>
      </w:r>
      <w:r>
        <w:rPr>
          <w:rFonts w:eastAsia="Arial Unicode MS"/>
          <w:lang w:val="la-Latn"/>
        </w:rPr>
        <w:t>A</w:t>
      </w:r>
      <w:r w:rsidRPr="005E47A1">
        <w:rPr>
          <w:rFonts w:eastAsia="Arial Unicode MS"/>
          <w:lang w:val="la-Latn"/>
        </w:rPr>
        <w:t xml:space="preserve">B </w:t>
      </w:r>
      <w:r w:rsidRPr="006A75AC">
        <w:rPr>
          <w:rStyle w:val="Incipit"/>
          <w:rFonts w:eastAsia="Arial Unicode MS"/>
          <w:lang w:val="it-IT"/>
        </w:rPr>
        <w:t>Ioseph fili David</w:t>
      </w:r>
      <w:r w:rsidRPr="005E47A1">
        <w:rPr>
          <w:rFonts w:eastAsia="Arial Unicode MS"/>
          <w:lang w:val="la-Latn"/>
        </w:rPr>
        <w:t>.</w:t>
      </w:r>
      <w:r w:rsidRPr="006A75AC">
        <w:rPr>
          <w:rFonts w:eastAsia="Arial Unicode MS"/>
          <w:lang w:val="it-IT"/>
        </w:rPr>
        <w:t xml:space="preserve"> Oratio de vigilia. Postea de sanctis antiphona et oratio.</w:t>
      </w:r>
    </w:p>
    <w:p w:rsidR="004D53CF" w:rsidRPr="006A75AC" w:rsidRDefault="004D53CF" w:rsidP="00F81136">
      <w:pPr>
        <w:rPr>
          <w:rFonts w:eastAsia="Arial Unicode MS"/>
          <w:lang w:val="it-IT"/>
        </w:rPr>
      </w:pPr>
      <w:r w:rsidRPr="00A26084">
        <w:rPr>
          <w:rStyle w:val="Time1"/>
          <w:rFonts w:eastAsia="Arial Unicode MS"/>
          <w:lang w:val="la-Latn"/>
        </w:rPr>
        <w:t xml:space="preserve">Ad </w:t>
      </w:r>
      <w:r w:rsidRPr="006A75AC">
        <w:rPr>
          <w:rStyle w:val="Time1"/>
          <w:rFonts w:eastAsia="Arial Unicode MS"/>
          <w:lang w:val="it-IT"/>
        </w:rPr>
        <w:t>p</w:t>
      </w:r>
      <w:r w:rsidRPr="00A26084">
        <w:rPr>
          <w:rStyle w:val="Time1"/>
          <w:rFonts w:eastAsia="Arial Unicode MS"/>
          <w:lang w:val="la-Latn"/>
        </w:rPr>
        <w:t>rimam</w:t>
      </w:r>
      <w:r w:rsidRPr="005E47A1">
        <w:rPr>
          <w:rFonts w:eastAsia="Arial Unicode MS"/>
          <w:lang w:val="la-Latn"/>
        </w:rPr>
        <w:t xml:space="preserve"> AN </w:t>
      </w:r>
      <w:r w:rsidRPr="006A75AC">
        <w:rPr>
          <w:rStyle w:val="Neume"/>
          <w:rFonts w:eastAsia="Arial Unicode MS"/>
          <w:lang w:val="it-IT"/>
        </w:rPr>
        <w:t>Scitote</w:t>
      </w:r>
      <w:r w:rsidRPr="005E47A1">
        <w:rPr>
          <w:rFonts w:eastAsia="Arial Unicode MS"/>
          <w:lang w:val="la-Latn"/>
        </w:rPr>
        <w:t xml:space="preserve">. </w:t>
      </w:r>
      <w:r w:rsidRPr="006A75AC">
        <w:rPr>
          <w:rFonts w:eastAsia="Arial Unicode MS"/>
          <w:lang w:val="it-IT"/>
        </w:rPr>
        <w:t xml:space="preserve">RB </w:t>
      </w:r>
      <w:r w:rsidRPr="006A75AC">
        <w:rPr>
          <w:rStyle w:val="Incipit"/>
          <w:rFonts w:eastAsia="Arial Unicode MS"/>
          <w:lang w:val="it-IT"/>
        </w:rPr>
        <w:t>Hodie scietis</w:t>
      </w:r>
      <w:r w:rsidRPr="006A75AC">
        <w:rPr>
          <w:rFonts w:eastAsia="Arial Unicode MS"/>
          <w:lang w:val="it-IT"/>
        </w:rPr>
        <w:t xml:space="preserve">. [RV] </w:t>
      </w:r>
      <w:r w:rsidRPr="006A75AC">
        <w:rPr>
          <w:rStyle w:val="Incipit"/>
          <w:rFonts w:eastAsia="Arial Unicode MS"/>
          <w:lang w:val="it-IT"/>
        </w:rPr>
        <w:t>Et mane</w:t>
      </w:r>
      <w:r w:rsidRPr="006A75AC">
        <w:rPr>
          <w:rFonts w:eastAsia="Arial Unicode MS"/>
          <w:lang w:val="it-IT"/>
        </w:rPr>
        <w:t xml:space="preserve">. VS </w:t>
      </w:r>
      <w:r w:rsidRPr="006A75AC">
        <w:rPr>
          <w:rStyle w:val="Incipit"/>
          <w:rFonts w:eastAsia="Arial Unicode MS"/>
          <w:lang w:val="it-IT"/>
        </w:rPr>
        <w:t>Crastina die delebitur</w:t>
      </w:r>
      <w:r w:rsidRPr="006A75AC">
        <w:rPr>
          <w:rFonts w:eastAsia="Arial Unicode MS"/>
          <w:lang w:val="it-IT"/>
        </w:rPr>
        <w:t>.</w:t>
      </w:r>
    </w:p>
    <w:p w:rsidR="004D53CF" w:rsidRPr="0015691C" w:rsidRDefault="004D53CF" w:rsidP="00F81136">
      <w:pPr>
        <w:rPr>
          <w:rFonts w:eastAsia="Arial Unicode MS"/>
          <w:lang w:val="en-GB"/>
        </w:rPr>
      </w:pPr>
      <w:r w:rsidRPr="006A75AC">
        <w:rPr>
          <w:rStyle w:val="Time1"/>
          <w:rFonts w:eastAsia="Arial Unicode MS"/>
          <w:lang w:val="it-IT"/>
        </w:rPr>
        <w:t>Ad sextam</w:t>
      </w:r>
      <w:r w:rsidRPr="006A75AC">
        <w:rPr>
          <w:rFonts w:eastAsia="Arial Unicode MS"/>
          <w:lang w:val="it-IT"/>
        </w:rPr>
        <w:t xml:space="preserve"> [</w:t>
      </w:r>
      <w:r w:rsidRPr="005E47A1">
        <w:rPr>
          <w:rFonts w:eastAsia="Arial Unicode MS"/>
          <w:lang w:val="la-Latn"/>
        </w:rPr>
        <w:t>AN</w:t>
      </w:r>
      <w:r w:rsidRPr="006A75AC">
        <w:rPr>
          <w:rFonts w:eastAsia="Arial Unicode MS"/>
          <w:lang w:val="it-IT"/>
        </w:rPr>
        <w:t>]</w:t>
      </w:r>
      <w:r w:rsidRPr="005E47A1">
        <w:rPr>
          <w:rFonts w:eastAsia="Arial Unicode MS"/>
          <w:lang w:val="la-Latn"/>
        </w:rPr>
        <w:t xml:space="preserve"> </w:t>
      </w:r>
      <w:r w:rsidRPr="006A75AC">
        <w:rPr>
          <w:rStyle w:val="Neume"/>
          <w:rFonts w:eastAsia="Arial Unicode MS"/>
          <w:lang w:val="it-IT"/>
        </w:rPr>
        <w:t>Rex pacificus</w:t>
      </w:r>
      <w:r w:rsidRPr="005E47A1">
        <w:rPr>
          <w:rFonts w:eastAsia="Arial Unicode MS"/>
          <w:lang w:val="la-Latn"/>
        </w:rPr>
        <w:t>.</w:t>
      </w:r>
      <w:r w:rsidRPr="006A75AC">
        <w:rPr>
          <w:rFonts w:eastAsia="Arial Unicode MS"/>
          <w:lang w:val="it-IT"/>
        </w:rPr>
        <w:t xml:space="preserve"> RB </w:t>
      </w:r>
      <w:r w:rsidRPr="006A75AC">
        <w:rPr>
          <w:rStyle w:val="Incipit"/>
          <w:rFonts w:eastAsia="Arial Unicode MS"/>
          <w:lang w:val="it-IT"/>
        </w:rPr>
        <w:t>Crastina die delebitur</w:t>
      </w:r>
      <w:r w:rsidRPr="006A75AC">
        <w:rPr>
          <w:rFonts w:eastAsia="Arial Unicode MS"/>
          <w:lang w:val="it-IT"/>
        </w:rPr>
        <w:t xml:space="preserve">. RV </w:t>
      </w:r>
      <w:r w:rsidRPr="006A75AC">
        <w:rPr>
          <w:rStyle w:val="Incipit"/>
          <w:rFonts w:eastAsia="Arial Unicode MS"/>
          <w:lang w:val="it-IT"/>
        </w:rPr>
        <w:t>Et regnabit</w:t>
      </w:r>
      <w:r w:rsidRPr="006A75AC">
        <w:rPr>
          <w:rFonts w:eastAsia="Arial Unicode MS"/>
          <w:lang w:val="it-IT"/>
        </w:rPr>
        <w:t xml:space="preserve">. </w:t>
      </w:r>
      <w:r>
        <w:rPr>
          <w:rFonts w:eastAsia="Arial Unicode MS"/>
          <w:lang w:val="en-GB"/>
        </w:rPr>
        <w:t>[</w:t>
      </w:r>
      <w:r w:rsidRPr="00487C6C">
        <w:rPr>
          <w:rFonts w:eastAsia="Arial Unicode MS"/>
          <w:lang w:val="en-GB"/>
        </w:rPr>
        <w:t>V</w:t>
      </w:r>
      <w:r>
        <w:rPr>
          <w:rFonts w:eastAsia="Arial Unicode MS"/>
          <w:lang w:val="en-GB"/>
        </w:rPr>
        <w:t>S]</w:t>
      </w:r>
      <w:r w:rsidRPr="00487C6C">
        <w:rPr>
          <w:rFonts w:eastAsia="Arial Unicode MS"/>
          <w:lang w:val="en-GB"/>
        </w:rPr>
        <w:t xml:space="preserve"> </w:t>
      </w:r>
      <w:r w:rsidRPr="005E47A1">
        <w:rPr>
          <w:rStyle w:val="Incipit"/>
          <w:rFonts w:eastAsia="Arial Unicode MS"/>
          <w:lang w:val="la-Latn"/>
        </w:rPr>
        <w:t>Expectetur</w:t>
      </w:r>
      <w:r w:rsidRPr="005E47A1">
        <w:rPr>
          <w:rFonts w:eastAsia="Arial Unicode MS"/>
          <w:lang w:val="la-Latn"/>
        </w:rPr>
        <w:t xml:space="preserve"> </w:t>
      </w:r>
      <w:r w:rsidRPr="005E47A1">
        <w:rPr>
          <w:rStyle w:val="Incipit"/>
          <w:rFonts w:eastAsia="Arial Unicode MS"/>
          <w:lang w:val="la-Latn"/>
        </w:rPr>
        <w:t>sicut</w:t>
      </w:r>
      <w:r w:rsidRPr="005E47A1">
        <w:rPr>
          <w:rFonts w:eastAsia="Arial Unicode MS"/>
          <w:lang w:val="la-Latn"/>
        </w:rPr>
        <w:t xml:space="preserve"> </w:t>
      </w:r>
      <w:r w:rsidRPr="005E47A1">
        <w:rPr>
          <w:rStyle w:val="Incipit"/>
          <w:rFonts w:eastAsia="Arial Unicode MS"/>
          <w:lang w:val="la-Latn"/>
        </w:rPr>
        <w:t>pluvia</w:t>
      </w:r>
      <w:r>
        <w:rPr>
          <w:rFonts w:eastAsia="Arial Unicode MS"/>
          <w:lang w:val="en-GB"/>
        </w:rPr>
        <w:t>.</w:t>
      </w:r>
    </w:p>
    <w:p w:rsidR="004D53CF" w:rsidRPr="006A75AC" w:rsidRDefault="004D53CF" w:rsidP="00F81136">
      <w:pPr>
        <w:rPr>
          <w:rStyle w:val="Incipit"/>
          <w:rFonts w:eastAsia="Arial Unicode MS"/>
          <w:i w:val="0"/>
          <w:shd w:val="clear" w:color="auto" w:fill="8DB3E2" w:themeFill="text2" w:themeFillTint="66"/>
          <w:lang w:val="fr-FR"/>
        </w:rPr>
      </w:pPr>
      <w:r w:rsidRPr="00487C6C">
        <w:rPr>
          <w:rStyle w:val="Time1"/>
          <w:rFonts w:eastAsia="Arial Unicode MS"/>
          <w:lang w:val="en-GB"/>
        </w:rPr>
        <w:t xml:space="preserve">Ad </w:t>
      </w:r>
      <w:r>
        <w:rPr>
          <w:rStyle w:val="Time1"/>
          <w:rFonts w:eastAsia="Arial Unicode MS"/>
          <w:lang w:val="en-GB"/>
        </w:rPr>
        <w:t>non</w:t>
      </w:r>
      <w:r w:rsidRPr="00487C6C">
        <w:rPr>
          <w:rStyle w:val="Time1"/>
          <w:rFonts w:eastAsia="Arial Unicode MS"/>
          <w:lang w:val="en-GB"/>
        </w:rPr>
        <w:t>am</w:t>
      </w:r>
      <w:r w:rsidRPr="00487C6C">
        <w:rPr>
          <w:rFonts w:eastAsia="Arial Unicode MS"/>
          <w:lang w:val="en-GB"/>
        </w:rPr>
        <w:t xml:space="preserve"> AN</w:t>
      </w:r>
      <w:r>
        <w:rPr>
          <w:rFonts w:eastAsia="Arial Unicode MS"/>
          <w:lang w:val="en-GB"/>
        </w:rPr>
        <w:t xml:space="preserve"> </w:t>
      </w:r>
      <w:r w:rsidRPr="0015691C">
        <w:rPr>
          <w:rStyle w:val="Neume"/>
          <w:rFonts w:eastAsia="Arial Unicode MS"/>
          <w:lang w:val="en-GB"/>
        </w:rPr>
        <w:t>Magnificatus est</w:t>
      </w:r>
      <w:r w:rsidRPr="005E47A1">
        <w:rPr>
          <w:rFonts w:eastAsia="Arial Unicode MS"/>
          <w:lang w:val="la-Latn"/>
        </w:rPr>
        <w:t xml:space="preserve">. RB </w:t>
      </w:r>
      <w:r w:rsidRPr="005E47A1">
        <w:rPr>
          <w:rStyle w:val="Incipit"/>
          <w:rFonts w:eastAsia="Arial Unicode MS"/>
          <w:lang w:val="la-Latn"/>
        </w:rPr>
        <w:t>Expectetur</w:t>
      </w:r>
      <w:r w:rsidRPr="005E47A1">
        <w:rPr>
          <w:rFonts w:eastAsia="Arial Unicode MS"/>
          <w:lang w:val="la-Latn"/>
        </w:rPr>
        <w:t xml:space="preserve"> </w:t>
      </w:r>
      <w:r w:rsidRPr="005E47A1">
        <w:rPr>
          <w:rStyle w:val="Incipit"/>
          <w:rFonts w:eastAsia="Arial Unicode MS"/>
          <w:lang w:val="la-Latn"/>
        </w:rPr>
        <w:t>sicut</w:t>
      </w:r>
      <w:r w:rsidRPr="005E47A1">
        <w:rPr>
          <w:rFonts w:eastAsia="Arial Unicode MS"/>
          <w:lang w:val="la-Latn"/>
        </w:rPr>
        <w:t xml:space="preserve"> </w:t>
      </w:r>
      <w:r w:rsidRPr="005E47A1">
        <w:rPr>
          <w:rStyle w:val="Incipit"/>
          <w:rFonts w:eastAsia="Arial Unicode MS"/>
          <w:lang w:val="la-Latn"/>
        </w:rPr>
        <w:t>pluvia</w:t>
      </w:r>
      <w:r w:rsidRPr="005E47A1">
        <w:rPr>
          <w:rFonts w:eastAsia="Arial Unicode MS"/>
          <w:lang w:val="la-Latn"/>
        </w:rPr>
        <w:t>.</w:t>
      </w:r>
      <w:r w:rsidRPr="0015691C">
        <w:rPr>
          <w:rFonts w:eastAsia="Arial Unicode MS"/>
          <w:lang w:val="en-GB"/>
        </w:rPr>
        <w:t xml:space="preserve"> </w:t>
      </w:r>
      <w:r w:rsidRPr="006A75AC">
        <w:rPr>
          <w:rFonts w:eastAsia="Arial Unicode MS"/>
          <w:lang w:val="fr-FR"/>
        </w:rPr>
        <w:t>[</w:t>
      </w:r>
      <w:r>
        <w:rPr>
          <w:rFonts w:eastAsia="Arial Unicode MS"/>
          <w:lang w:val="la-Latn"/>
        </w:rPr>
        <w:t>RV</w:t>
      </w:r>
      <w:r w:rsidRPr="006A75AC">
        <w:rPr>
          <w:rFonts w:eastAsia="Arial Unicode MS"/>
          <w:lang w:val="fr-FR"/>
        </w:rPr>
        <w:t xml:space="preserve">] </w:t>
      </w:r>
      <w:r w:rsidRPr="006A75AC">
        <w:rPr>
          <w:rStyle w:val="Incipit"/>
          <w:rFonts w:eastAsia="Arial Unicode MS"/>
          <w:lang w:val="fr-FR"/>
        </w:rPr>
        <w:t>Et descendet</w:t>
      </w:r>
      <w:r w:rsidRPr="006A75AC">
        <w:rPr>
          <w:rFonts w:eastAsia="Arial Unicode MS"/>
          <w:lang w:val="fr-FR"/>
        </w:rPr>
        <w:t>. VS</w:t>
      </w:r>
      <w:r>
        <w:rPr>
          <w:rFonts w:eastAsia="Arial Unicode MS"/>
          <w:lang w:val="la-Latn"/>
        </w:rPr>
        <w:t xml:space="preserve"> </w:t>
      </w:r>
      <w:r w:rsidRPr="005E47A1">
        <w:rPr>
          <w:rStyle w:val="Incipit"/>
          <w:rFonts w:eastAsia="Arial Unicode MS"/>
          <w:lang w:val="la-Latn"/>
        </w:rPr>
        <w:t>Hodie</w:t>
      </w:r>
      <w:r w:rsidRPr="005E47A1">
        <w:rPr>
          <w:rFonts w:eastAsia="Arial Unicode MS"/>
          <w:lang w:val="la-Latn"/>
        </w:rPr>
        <w:t xml:space="preserve"> </w:t>
      </w:r>
      <w:r w:rsidRPr="005E47A1">
        <w:rPr>
          <w:rStyle w:val="Incipit"/>
          <w:rFonts w:eastAsia="Arial Unicode MS"/>
          <w:lang w:val="la-Latn"/>
        </w:rPr>
        <w:t>scie</w:t>
      </w:r>
      <w:r w:rsidRPr="006A75AC">
        <w:rPr>
          <w:rStyle w:val="Neume"/>
          <w:rFonts w:eastAsia="Arial Unicode MS"/>
          <w:lang w:val="fr-FR"/>
        </w:rPr>
        <w:t>tis</w:t>
      </w:r>
      <w:r w:rsidRPr="005E47A1">
        <w:rPr>
          <w:rFonts w:eastAsia="Arial Unicode MS"/>
          <w:lang w:val="la-Latn"/>
        </w:rPr>
        <w:t>.</w:t>
      </w:r>
    </w:p>
    <w:p w:rsidR="004D53CF" w:rsidRDefault="004D53CF" w:rsidP="00F81136">
      <w:pPr>
        <w:rPr>
          <w:rFonts w:eastAsia="Arial Unicode MS"/>
          <w:lang w:val="la-Latn"/>
        </w:rPr>
      </w:pPr>
      <w:r w:rsidRPr="006A75AC">
        <w:rPr>
          <w:rStyle w:val="Time1"/>
          <w:rFonts w:eastAsia="Arial Unicode MS"/>
          <w:lang w:val="pt-PT"/>
        </w:rPr>
        <w:t>Ad missam</w:t>
      </w:r>
      <w:r w:rsidRPr="006A75AC">
        <w:rPr>
          <w:rFonts w:eastAsia="Arial Unicode MS"/>
          <w:lang w:val="pt-PT"/>
        </w:rPr>
        <w:t xml:space="preserve"> unam tantum ORCL </w:t>
      </w:r>
      <w:r w:rsidRPr="005E47A1">
        <w:rPr>
          <w:rStyle w:val="Incipit"/>
          <w:rFonts w:eastAsia="Arial Unicode MS"/>
          <w:lang w:val="la-Latn"/>
        </w:rPr>
        <w:t>Deus</w:t>
      </w:r>
      <w:r w:rsidRPr="005E47A1">
        <w:rPr>
          <w:rFonts w:eastAsia="Arial Unicode MS"/>
          <w:lang w:val="la-Latn"/>
        </w:rPr>
        <w:t xml:space="preserve"> </w:t>
      </w:r>
      <w:r w:rsidRPr="005E47A1">
        <w:rPr>
          <w:rStyle w:val="Incipit"/>
          <w:rFonts w:eastAsia="Arial Unicode MS"/>
          <w:lang w:val="la-Latn"/>
        </w:rPr>
        <w:t>qui</w:t>
      </w:r>
      <w:r w:rsidRPr="005E47A1">
        <w:rPr>
          <w:rFonts w:eastAsia="Arial Unicode MS"/>
          <w:lang w:val="la-Latn"/>
        </w:rPr>
        <w:t xml:space="preserve"> </w:t>
      </w:r>
      <w:r w:rsidRPr="005E47A1">
        <w:rPr>
          <w:rStyle w:val="Incipit"/>
          <w:rFonts w:eastAsia="Arial Unicode MS"/>
          <w:lang w:val="la-Latn"/>
        </w:rPr>
        <w:t>nos</w:t>
      </w:r>
      <w:r w:rsidRPr="005E47A1">
        <w:rPr>
          <w:rFonts w:eastAsia="Arial Unicode MS"/>
          <w:lang w:val="la-Latn"/>
        </w:rPr>
        <w:t xml:space="preserve"> </w:t>
      </w:r>
      <w:r w:rsidRPr="005E47A1">
        <w:rPr>
          <w:rStyle w:val="Incipit"/>
          <w:rFonts w:eastAsia="Arial Unicode MS"/>
          <w:lang w:val="la-Latn"/>
        </w:rPr>
        <w:t>redemptionis</w:t>
      </w:r>
      <w:r w:rsidRPr="005E47A1">
        <w:rPr>
          <w:rFonts w:eastAsia="Arial Unicode MS"/>
          <w:lang w:val="la-Latn"/>
        </w:rPr>
        <w:t>.</w:t>
      </w:r>
      <w:r w:rsidRPr="006A75AC">
        <w:rPr>
          <w:rFonts w:eastAsia="Arial Unicode MS"/>
          <w:lang w:val="pt-PT"/>
        </w:rPr>
        <w:t xml:space="preserve"> </w:t>
      </w:r>
    </w:p>
    <w:p w:rsidR="00DF5B0E" w:rsidRPr="006A75AC" w:rsidRDefault="00DF5B0E" w:rsidP="00A67FB0">
      <w:pPr>
        <w:pStyle w:val="berschrift1"/>
        <w:rPr>
          <w:rFonts w:eastAsia="Arial Unicode MS"/>
          <w:lang w:val="la-Latn"/>
        </w:rPr>
      </w:pPr>
      <w:r w:rsidRPr="006A75AC">
        <w:rPr>
          <w:rFonts w:eastAsia="Arial Unicode MS"/>
          <w:lang w:val="la-Latn"/>
        </w:rPr>
        <w:t>KOMMENTAR</w:t>
      </w:r>
    </w:p>
    <w:p w:rsidR="004D53CF" w:rsidRPr="009C5256" w:rsidRDefault="004D53CF" w:rsidP="00F81136">
      <w:pPr>
        <w:rPr>
          <w:rFonts w:eastAsia="Arial Unicode MS"/>
          <w:lang w:val="la-Latn"/>
        </w:rPr>
      </w:pPr>
      <w:r w:rsidRPr="009C5256">
        <w:rPr>
          <w:rFonts w:eastAsia="Arial Unicode MS"/>
          <w:lang w:val="la-Latn"/>
        </w:rPr>
        <w:t>In illa vigilia dicimus [</w:t>
      </w:r>
      <w:r w:rsidRPr="006A75AC">
        <w:rPr>
          <w:rFonts w:eastAsia="Arial Unicode MS"/>
          <w:lang w:val="la-Latn"/>
        </w:rPr>
        <w:t>ORI</w:t>
      </w:r>
      <w:r w:rsidRPr="009C5256">
        <w:rPr>
          <w:rFonts w:eastAsia="Arial Unicode MS"/>
          <w:lang w:val="la-Latn"/>
        </w:rPr>
        <w:t xml:space="preserve">] </w:t>
      </w:r>
      <w:r w:rsidRPr="009C5256">
        <w:rPr>
          <w:rStyle w:val="Incipit"/>
          <w:rFonts w:eastAsia="Arial Unicode MS"/>
          <w:lang w:val="la-Latn"/>
        </w:rPr>
        <w:t>Flectamus genua</w:t>
      </w:r>
      <w:r w:rsidRPr="006A75AC">
        <w:rPr>
          <w:rFonts w:eastAsia="Arial Unicode MS"/>
          <w:lang w:val="la-Latn"/>
        </w:rPr>
        <w:t xml:space="preserve">, </w:t>
      </w:r>
      <w:r w:rsidRPr="009C5256">
        <w:rPr>
          <w:rFonts w:eastAsia="Arial Unicode MS"/>
          <w:lang w:val="la-Latn"/>
        </w:rPr>
        <w:t>n</w:t>
      </w:r>
      <w:r w:rsidRPr="006A75AC">
        <w:rPr>
          <w:rFonts w:eastAsia="Arial Unicode MS"/>
          <w:lang w:val="la-Latn"/>
        </w:rPr>
        <w:t>isi</w:t>
      </w:r>
      <w:r>
        <w:rPr>
          <w:rFonts w:eastAsia="Arial Unicode MS"/>
          <w:lang w:val="la-Latn"/>
        </w:rPr>
        <w:t xml:space="preserve"> cum </w:t>
      </w:r>
      <w:r w:rsidRPr="006A75AC">
        <w:rPr>
          <w:rFonts w:eastAsia="Arial Unicode MS"/>
          <w:lang w:val="la-Latn"/>
        </w:rPr>
        <w:t>vigilia</w:t>
      </w:r>
      <w:r w:rsidRPr="009C5256">
        <w:rPr>
          <w:rFonts w:eastAsia="Arial Unicode MS"/>
          <w:lang w:val="la-Latn"/>
        </w:rPr>
        <w:t xml:space="preserve"> Mat</w:t>
      </w:r>
      <w:r w:rsidRPr="006A75AC">
        <w:rPr>
          <w:rFonts w:eastAsia="Arial Unicode MS"/>
          <w:lang w:val="la-Latn"/>
        </w:rPr>
        <w:t>t</w:t>
      </w:r>
      <w:r>
        <w:rPr>
          <w:rFonts w:eastAsia="Arial Unicode MS"/>
          <w:lang w:val="la-Latn"/>
        </w:rPr>
        <w:t>h</w:t>
      </w:r>
      <w:r w:rsidRPr="006A75AC">
        <w:rPr>
          <w:rFonts w:eastAsia="Arial Unicode MS"/>
          <w:lang w:val="la-Latn"/>
        </w:rPr>
        <w:t>aei</w:t>
      </w:r>
      <w:r w:rsidRPr="009C5256">
        <w:rPr>
          <w:rFonts w:eastAsia="Arial Unicode MS"/>
          <w:lang w:val="la-Latn"/>
        </w:rPr>
        <w:t xml:space="preserve"> </w:t>
      </w:r>
      <w:r w:rsidRPr="006A75AC">
        <w:rPr>
          <w:rFonts w:eastAsia="Arial Unicode MS"/>
          <w:lang w:val="la-Latn"/>
        </w:rPr>
        <w:t xml:space="preserve">in </w:t>
      </w:r>
      <w:r w:rsidRPr="009C5256">
        <w:rPr>
          <w:rFonts w:eastAsia="Arial Unicode MS"/>
          <w:lang w:val="la-Latn"/>
        </w:rPr>
        <w:t>ieiunium septembris venerit, vel Thomae in ieiunium decembris, vel Mat</w:t>
      </w:r>
      <w:r w:rsidRPr="006A75AC">
        <w:rPr>
          <w:rFonts w:eastAsia="Arial Unicode MS"/>
          <w:lang w:val="la-Latn"/>
        </w:rPr>
        <w:t>t</w:t>
      </w:r>
      <w:r w:rsidRPr="009C5256">
        <w:rPr>
          <w:rFonts w:eastAsia="Arial Unicode MS"/>
          <w:lang w:val="la-Latn"/>
        </w:rPr>
        <w:t>hiae in ieiunium martii et t</w:t>
      </w:r>
      <w:r w:rsidRPr="006A75AC">
        <w:rPr>
          <w:rFonts w:eastAsia="Arial Unicode MS"/>
          <w:lang w:val="la-Latn"/>
        </w:rPr>
        <w:t>unc</w:t>
      </w:r>
      <w:r w:rsidRPr="009C5256">
        <w:rPr>
          <w:rFonts w:eastAsia="Arial Unicode MS"/>
          <w:lang w:val="la-Latn"/>
        </w:rPr>
        <w:t xml:space="preserve"> fit propter ieiunium</w:t>
      </w:r>
      <w:r w:rsidR="0080550B" w:rsidRPr="006A75AC">
        <w:rPr>
          <w:rFonts w:eastAsia="Arial Unicode MS"/>
          <w:lang w:val="la-Latn"/>
        </w:rPr>
        <w:t>.</w:t>
      </w:r>
      <w:r w:rsidRPr="009C5256">
        <w:rPr>
          <w:rFonts w:eastAsia="Arial Unicode MS"/>
          <w:lang w:val="la-Latn"/>
        </w:rPr>
        <w:t xml:space="preserve"> </w:t>
      </w:r>
      <w:r w:rsidR="0080550B" w:rsidRPr="006A75AC">
        <w:rPr>
          <w:lang w:val="pt-PT"/>
        </w:rPr>
        <w:t>|</w:t>
      </w:r>
      <w:r w:rsidR="0080550B" w:rsidRPr="006A75AC">
        <w:rPr>
          <w:rFonts w:eastAsia="Arial Unicode MS"/>
          <w:lang w:val="pt-PT"/>
        </w:rPr>
        <w:t>P</w:t>
      </w:r>
      <w:r w:rsidR="0080550B">
        <w:rPr>
          <w:rFonts w:eastAsia="Arial Unicode MS"/>
          <w:lang w:val="la-Latn"/>
        </w:rPr>
        <w:t>rophetiam</w:t>
      </w:r>
      <w:r w:rsidR="0080550B" w:rsidRPr="006A75AC">
        <w:rPr>
          <w:rFonts w:eastAsia="Arial Unicode MS"/>
          <w:lang w:val="pt-PT"/>
        </w:rPr>
        <w:t>::Prophetia</w:t>
      </w:r>
      <w:r w:rsidR="0080550B" w:rsidRPr="006A75AC">
        <w:rPr>
          <w:lang w:val="pt-PT"/>
        </w:rPr>
        <w:t>|</w:t>
      </w:r>
      <w:r w:rsidR="0080550B">
        <w:rPr>
          <w:rFonts w:eastAsia="Arial Unicode MS"/>
          <w:lang w:val="la-Latn"/>
        </w:rPr>
        <w:t xml:space="preserve"> cum epistula continue</w:t>
      </w:r>
      <w:r w:rsidR="0080550B" w:rsidRPr="006A75AC">
        <w:rPr>
          <w:rFonts w:eastAsia="Arial Unicode MS"/>
          <w:lang w:val="pt-PT"/>
        </w:rPr>
        <w:t>.</w:t>
      </w:r>
      <w:r w:rsidRPr="009C5256">
        <w:rPr>
          <w:rFonts w:eastAsia="Arial Unicode MS"/>
          <w:lang w:val="la-Latn"/>
        </w:rPr>
        <w:t xml:space="preserve"> </w:t>
      </w:r>
      <w:r w:rsidR="0080550B" w:rsidRPr="006A75AC">
        <w:rPr>
          <w:rFonts w:eastAsia="Arial Unicode MS"/>
          <w:lang w:val="pt-PT"/>
        </w:rPr>
        <w:t>M</w:t>
      </w:r>
      <w:r w:rsidRPr="009C5256">
        <w:rPr>
          <w:rFonts w:eastAsia="Arial Unicode MS"/>
          <w:lang w:val="la-Latn"/>
        </w:rPr>
        <w:t xml:space="preserve">issa cum [BD] </w:t>
      </w:r>
      <w:r w:rsidRPr="009C5256">
        <w:rPr>
          <w:rStyle w:val="Incipit"/>
          <w:rFonts w:eastAsia="Arial Unicode MS"/>
          <w:lang w:val="la-Latn"/>
        </w:rPr>
        <w:t>Benedicamus</w:t>
      </w:r>
      <w:r w:rsidRPr="009C5256">
        <w:rPr>
          <w:rFonts w:eastAsia="Arial Unicode MS"/>
          <w:lang w:val="la-Latn"/>
        </w:rPr>
        <w:t xml:space="preserve"> clauditur.</w:t>
      </w:r>
    </w:p>
    <w:p w:rsidR="004D53CF" w:rsidRDefault="004D53CF" w:rsidP="00F81136">
      <w:pPr>
        <w:rPr>
          <w:rFonts w:eastAsia="Arial Unicode MS"/>
          <w:lang w:val="en-GB"/>
        </w:rPr>
      </w:pPr>
      <w:r w:rsidRPr="006A75AC">
        <w:rPr>
          <w:rFonts w:eastAsia="Arial Unicode MS"/>
          <w:lang w:val="it-IT"/>
        </w:rPr>
        <w:t xml:space="preserve">Si vigilia domini in dominica venerit, ad vesperas dicitur RB </w:t>
      </w:r>
      <w:r w:rsidRPr="006A75AC">
        <w:rPr>
          <w:rStyle w:val="Neume"/>
          <w:rFonts w:eastAsia="Arial Unicode MS"/>
          <w:lang w:val="it-IT"/>
        </w:rPr>
        <w:t>De illla</w:t>
      </w:r>
      <w:r w:rsidR="0080550B" w:rsidRPr="006A75AC">
        <w:rPr>
          <w:rStyle w:val="Incipit"/>
          <w:rFonts w:eastAsia="Arial Unicode MS"/>
          <w:lang w:val="it-IT"/>
        </w:rPr>
        <w:t>@</w:t>
      </w:r>
      <w:r w:rsidRPr="006A75AC">
        <w:rPr>
          <w:rStyle w:val="Incipit"/>
          <w:rFonts w:eastAsia="Arial Unicode MS"/>
          <w:lang w:val="it-IT"/>
        </w:rPr>
        <w:t>occulta</w:t>
      </w:r>
      <w:r w:rsidRPr="006A75AC">
        <w:rPr>
          <w:rFonts w:eastAsia="Arial Unicode MS"/>
          <w:lang w:val="it-IT"/>
        </w:rPr>
        <w:t xml:space="preserve">, oratio de vigilia. </w:t>
      </w:r>
      <w:r>
        <w:rPr>
          <w:rFonts w:eastAsia="Arial Unicode MS"/>
          <w:lang w:val="en-GB"/>
        </w:rPr>
        <w:t xml:space="preserve">INV </w:t>
      </w:r>
      <w:r w:rsidRPr="00123150">
        <w:rPr>
          <w:rStyle w:val="Neume"/>
          <w:rFonts w:eastAsia="Arial Unicode MS"/>
          <w:lang w:val="en-GB"/>
        </w:rPr>
        <w:t>Hodie scietis</w:t>
      </w:r>
      <w:r>
        <w:rPr>
          <w:rFonts w:eastAsia="Arial Unicode MS"/>
          <w:lang w:val="en-GB"/>
        </w:rPr>
        <w:t xml:space="preserve">. Ad nocturnas solitas </w:t>
      </w:r>
      <w:r w:rsidR="002653E9">
        <w:rPr>
          <w:rFonts w:eastAsia="Arial Unicode MS"/>
          <w:lang w:val="en-GB"/>
        </w:rPr>
        <w:t>antiphonas</w:t>
      </w:r>
      <w:r w:rsidR="0080550B">
        <w:rPr>
          <w:rFonts w:eastAsia="Arial Unicode MS"/>
          <w:lang w:val="en-GB"/>
        </w:rPr>
        <w:t xml:space="preserve"> </w:t>
      </w:r>
      <w:r>
        <w:rPr>
          <w:rFonts w:eastAsia="Arial Unicode MS"/>
          <w:lang w:val="en-GB"/>
        </w:rPr>
        <w:t xml:space="preserve">AN </w:t>
      </w:r>
      <w:r w:rsidRPr="00961261">
        <w:rPr>
          <w:rStyle w:val="Neume"/>
          <w:rFonts w:eastAsia="Arial Unicode MS"/>
          <w:lang w:val="en-GB"/>
        </w:rPr>
        <w:t>Scientes</w:t>
      </w:r>
      <w:r>
        <w:rPr>
          <w:rFonts w:eastAsia="Arial Unicode MS"/>
          <w:lang w:val="en-GB"/>
        </w:rPr>
        <w:t xml:space="preserve">. AN </w:t>
      </w:r>
      <w:r w:rsidRPr="00961261">
        <w:rPr>
          <w:rStyle w:val="Neume"/>
          <w:rFonts w:eastAsia="Arial Unicode MS"/>
          <w:lang w:val="en-GB"/>
        </w:rPr>
        <w:t>Hora est</w:t>
      </w:r>
      <w:r>
        <w:rPr>
          <w:rFonts w:eastAsia="Arial Unicode MS"/>
          <w:lang w:val="en-GB"/>
        </w:rPr>
        <w:t xml:space="preserve">. AN </w:t>
      </w:r>
      <w:r w:rsidRPr="00DF5B0E">
        <w:rPr>
          <w:rStyle w:val="Incipit"/>
          <w:rFonts w:eastAsia="Arial Unicode MS"/>
        </w:rPr>
        <w:t>Nox praecessit</w:t>
      </w:r>
      <w:r>
        <w:rPr>
          <w:rFonts w:eastAsia="Arial Unicode MS"/>
          <w:lang w:val="en-GB"/>
        </w:rPr>
        <w:t xml:space="preserve">. Duos versus solitos, sed in tertia nocturna VS </w:t>
      </w:r>
      <w:r w:rsidRPr="00123150">
        <w:rPr>
          <w:rStyle w:val="Incipit"/>
          <w:rFonts w:eastAsia="Arial Unicode MS"/>
          <w:lang w:val="en-GB"/>
        </w:rPr>
        <w:t>Hodie scie</w:t>
      </w:r>
      <w:r w:rsidRPr="00123150">
        <w:rPr>
          <w:rStyle w:val="Neume"/>
          <w:rFonts w:eastAsia="Arial Unicode MS"/>
          <w:lang w:val="en-GB"/>
        </w:rPr>
        <w:t>tis</w:t>
      </w:r>
      <w:r>
        <w:rPr>
          <w:rFonts w:eastAsia="Arial Unicode MS"/>
          <w:lang w:val="en-GB"/>
        </w:rPr>
        <w:t xml:space="preserve">. Responsoria sex de historia [RP] </w:t>
      </w:r>
      <w:r w:rsidRPr="00123150">
        <w:rPr>
          <w:rStyle w:val="Incipit"/>
          <w:rFonts w:eastAsia="Arial Unicode MS"/>
          <w:lang w:val="en-GB"/>
        </w:rPr>
        <w:t>Canite tuba</w:t>
      </w:r>
      <w:r>
        <w:rPr>
          <w:rFonts w:eastAsia="Arial Unicode MS"/>
          <w:lang w:val="en-GB"/>
        </w:rPr>
        <w:t xml:space="preserve">. Reliqua tria, et laudes, et cetera omnia et cursus, et officium de vigilia. </w:t>
      </w:r>
    </w:p>
    <w:p w:rsidR="004D53CF" w:rsidRPr="006A75AC" w:rsidRDefault="004D53CF" w:rsidP="00F81136">
      <w:pPr>
        <w:rPr>
          <w:rFonts w:eastAsia="Arial Unicode MS"/>
          <w:lang w:val="da-DK"/>
        </w:rPr>
      </w:pPr>
      <w:r w:rsidRPr="006A75AC">
        <w:rPr>
          <w:rFonts w:eastAsia="Arial Unicode MS"/>
          <w:lang w:val="da-DK"/>
        </w:rPr>
        <w:t xml:space="preserve">Ad vesperam priorem et ad matutinas [laudes] antiphonae et orationes dominicales, et ad missam. Et propter dominicam dicimus [GL] </w:t>
      </w:r>
      <w:r w:rsidRPr="006A75AC">
        <w:rPr>
          <w:rStyle w:val="Incipit"/>
          <w:rFonts w:eastAsia="Arial Unicode MS"/>
          <w:lang w:val="da-DK"/>
        </w:rPr>
        <w:t>Gloria in excelsis</w:t>
      </w:r>
      <w:r w:rsidRPr="006A75AC">
        <w:rPr>
          <w:rFonts w:eastAsia="Arial Unicode MS"/>
          <w:lang w:val="da-DK"/>
        </w:rPr>
        <w:t xml:space="preserve"> et [ALV] </w:t>
      </w:r>
      <w:r w:rsidRPr="006A75AC">
        <w:rPr>
          <w:rStyle w:val="Neume"/>
          <w:rFonts w:eastAsia="Arial Unicode MS"/>
          <w:lang w:val="da-DK"/>
        </w:rPr>
        <w:t>Veni domine</w:t>
      </w:r>
      <w:r w:rsidRPr="006A75AC">
        <w:rPr>
          <w:rFonts w:eastAsia="Arial Unicode MS"/>
          <w:lang w:val="da-DK"/>
        </w:rPr>
        <w:t xml:space="preserve"> et [CR] </w:t>
      </w:r>
      <w:r w:rsidRPr="006A75AC">
        <w:rPr>
          <w:rStyle w:val="Incipit"/>
          <w:rFonts w:eastAsia="Arial Unicode MS"/>
          <w:lang w:val="da-DK"/>
        </w:rPr>
        <w:t>Credo in unum</w:t>
      </w:r>
      <w:r w:rsidRPr="006A75AC">
        <w:rPr>
          <w:rFonts w:eastAsia="Arial Unicode MS"/>
          <w:lang w:val="da-DK"/>
        </w:rPr>
        <w:t xml:space="preserve">. </w:t>
      </w:r>
    </w:p>
    <w:p w:rsidR="004D53CF" w:rsidRPr="006A75AC" w:rsidRDefault="004D53CF" w:rsidP="00A67FB0">
      <w:pPr>
        <w:pStyle w:val="berschrift1"/>
        <w:rPr>
          <w:rFonts w:eastAsia="Arial Unicode MS"/>
          <w:lang w:val="da-DK"/>
        </w:rPr>
      </w:pPr>
      <w:r w:rsidRPr="006A75AC">
        <w:rPr>
          <w:rFonts w:eastAsia="Arial Unicode MS"/>
          <w:lang w:val="da-DK"/>
        </w:rPr>
        <w:lastRenderedPageBreak/>
        <w:t xml:space="preserve">IN </w:t>
      </w:r>
      <w:r w:rsidRPr="006A75AC">
        <w:rPr>
          <w:lang w:val="da-DK"/>
        </w:rPr>
        <w:t>|</w:t>
      </w:r>
      <w:r w:rsidRPr="006A75AC">
        <w:rPr>
          <w:rFonts w:eastAsia="Arial Unicode MS"/>
          <w:lang w:val="da-DK"/>
        </w:rPr>
        <w:t>SECUNDA::SANCTA</w:t>
      </w:r>
      <w:r w:rsidRPr="006A75AC">
        <w:rPr>
          <w:lang w:val="da-DK"/>
        </w:rPr>
        <w:t>|</w:t>
      </w:r>
      <w:r w:rsidRPr="006A75AC">
        <w:rPr>
          <w:rFonts w:eastAsia="Arial Unicode MS"/>
          <w:lang w:val="da-DK"/>
        </w:rPr>
        <w:t xml:space="preserve"> NOCTE </w:t>
      </w:r>
    </w:p>
    <w:p w:rsidR="004D53CF" w:rsidRPr="006A75AC" w:rsidRDefault="004D53CF" w:rsidP="00F81136">
      <w:pPr>
        <w:rPr>
          <w:rFonts w:eastAsia="Arial Unicode MS"/>
          <w:lang w:val="pt-PT"/>
        </w:rPr>
      </w:pPr>
      <w:r w:rsidRPr="006A75AC">
        <w:rPr>
          <w:rStyle w:val="Time1"/>
          <w:rFonts w:eastAsia="Arial Unicode MS"/>
          <w:lang w:val="da-DK"/>
        </w:rPr>
        <w:t>Ad vesperas</w:t>
      </w:r>
      <w:r w:rsidRPr="006A75AC">
        <w:rPr>
          <w:rFonts w:eastAsia="Arial Unicode MS"/>
          <w:lang w:val="da-DK"/>
        </w:rPr>
        <w:t xml:space="preserve"> AN </w:t>
      </w:r>
      <w:r w:rsidRPr="006A75AC">
        <w:rPr>
          <w:rStyle w:val="Neume"/>
          <w:rFonts w:eastAsia="Arial Unicode MS"/>
          <w:lang w:val="da-DK"/>
        </w:rPr>
        <w:t>Iudaea et</w:t>
      </w:r>
      <w:r w:rsidRPr="006A75AC">
        <w:rPr>
          <w:rFonts w:eastAsia="Arial Unicode MS"/>
          <w:lang w:val="da-DK"/>
        </w:rPr>
        <w:t xml:space="preserve">. PS </w:t>
      </w:r>
      <w:r w:rsidRPr="006A75AC">
        <w:rPr>
          <w:rStyle w:val="Incipit"/>
          <w:rFonts w:eastAsia="Arial Unicode MS"/>
          <w:lang w:val="da-DK"/>
        </w:rPr>
        <w:t>Laudate</w:t>
      </w:r>
      <w:r w:rsidRPr="006A75AC">
        <w:rPr>
          <w:rFonts w:eastAsia="Arial Unicode MS"/>
          <w:lang w:val="da-DK"/>
        </w:rPr>
        <w:t xml:space="preserve">. AN </w:t>
      </w:r>
      <w:r w:rsidRPr="006A75AC">
        <w:rPr>
          <w:rStyle w:val="Neume"/>
          <w:rFonts w:eastAsia="Arial Unicode MS"/>
          <w:lang w:val="da-DK"/>
        </w:rPr>
        <w:t>Orietur</w:t>
      </w:r>
      <w:r w:rsidRPr="006A75AC">
        <w:rPr>
          <w:rFonts w:eastAsia="Arial Unicode MS"/>
          <w:lang w:val="da-DK"/>
        </w:rPr>
        <w:t xml:space="preserve">. AN </w:t>
      </w:r>
      <w:r w:rsidRPr="006A75AC">
        <w:rPr>
          <w:rStyle w:val="Neume"/>
          <w:rFonts w:eastAsia="Arial Unicode MS"/>
          <w:lang w:val="da-DK"/>
        </w:rPr>
        <w:t>Dum ortus</w:t>
      </w:r>
      <w:r w:rsidRPr="006A75AC">
        <w:rPr>
          <w:rFonts w:eastAsia="Arial Unicode MS"/>
          <w:lang w:val="da-DK"/>
        </w:rPr>
        <w:t xml:space="preserve">. AN </w:t>
      </w:r>
      <w:r w:rsidRPr="006A75AC">
        <w:rPr>
          <w:rStyle w:val="Neume"/>
          <w:rFonts w:eastAsia="Arial Unicode MS"/>
          <w:lang w:val="da-DK"/>
        </w:rPr>
        <w:t>Gaude et lae</w:t>
      </w:r>
      <w:r w:rsidRPr="006A75AC">
        <w:rPr>
          <w:rStyle w:val="Incipit"/>
          <w:rFonts w:eastAsia="Arial Unicode MS"/>
          <w:lang w:val="da-DK"/>
        </w:rPr>
        <w:t>tare</w:t>
      </w:r>
      <w:r w:rsidRPr="006A75AC">
        <w:rPr>
          <w:rFonts w:eastAsia="Arial Unicode MS"/>
          <w:lang w:val="da-DK"/>
        </w:rPr>
        <w:t xml:space="preserve">. AN </w:t>
      </w:r>
      <w:r w:rsidRPr="006A75AC">
        <w:rPr>
          <w:rStyle w:val="Neume"/>
          <w:rFonts w:eastAsia="Arial Unicode MS"/>
          <w:lang w:val="da-DK"/>
        </w:rPr>
        <w:t>Bethlehem</w:t>
      </w:r>
      <w:r w:rsidRPr="006A75AC">
        <w:rPr>
          <w:rFonts w:eastAsia="Arial Unicode MS"/>
          <w:lang w:val="da-DK"/>
        </w:rPr>
        <w:t xml:space="preserve">. RB </w:t>
      </w:r>
      <w:r w:rsidRPr="006A75AC">
        <w:rPr>
          <w:rStyle w:val="Neume"/>
          <w:rFonts w:eastAsia="Arial Unicode MS"/>
          <w:lang w:val="da-DK"/>
        </w:rPr>
        <w:t>Iudaea et</w:t>
      </w:r>
      <w:r w:rsidRPr="006A75AC">
        <w:rPr>
          <w:rFonts w:eastAsia="Arial Unicode MS"/>
          <w:lang w:val="da-DK"/>
        </w:rPr>
        <w:t xml:space="preserve">. </w:t>
      </w:r>
      <w:r w:rsidRPr="006A75AC">
        <w:rPr>
          <w:rFonts w:eastAsia="Arial Unicode MS"/>
          <w:lang w:val="pt-PT"/>
        </w:rPr>
        <w:t xml:space="preserve">[HY] </w:t>
      </w:r>
      <w:r w:rsidRPr="006A75AC">
        <w:rPr>
          <w:rStyle w:val="Incipit"/>
          <w:rFonts w:eastAsia="Arial Unicode MS"/>
          <w:lang w:val="pt-PT"/>
        </w:rPr>
        <w:t>Veni redemptor gentium</w:t>
      </w:r>
      <w:r w:rsidRPr="006A75AC">
        <w:rPr>
          <w:rFonts w:eastAsia="Arial Unicode MS"/>
          <w:lang w:val="pt-PT"/>
        </w:rPr>
        <w:t xml:space="preserve">. VS </w:t>
      </w:r>
      <w:r w:rsidRPr="006A75AC">
        <w:rPr>
          <w:rStyle w:val="Incipit"/>
          <w:rFonts w:eastAsia="Arial Unicode MS"/>
          <w:lang w:val="pt-PT"/>
        </w:rPr>
        <w:t>Tamquam spon</w:t>
      </w:r>
      <w:r w:rsidRPr="006A75AC">
        <w:rPr>
          <w:rStyle w:val="Neume"/>
          <w:rFonts w:eastAsia="Arial Unicode MS"/>
          <w:lang w:val="pt-PT"/>
        </w:rPr>
        <w:t>sus</w:t>
      </w:r>
      <w:r w:rsidRPr="006A75AC">
        <w:rPr>
          <w:rFonts w:eastAsia="Arial Unicode MS"/>
          <w:lang w:val="pt-PT"/>
        </w:rPr>
        <w:t xml:space="preserve">. AM </w:t>
      </w:r>
      <w:r w:rsidRPr="006A75AC">
        <w:rPr>
          <w:rStyle w:val="Neume"/>
          <w:rFonts w:eastAsia="Arial Unicode MS"/>
          <w:lang w:val="pt-PT"/>
        </w:rPr>
        <w:t>Cum esset</w:t>
      </w:r>
      <w:r w:rsidRPr="006A75AC">
        <w:rPr>
          <w:rFonts w:eastAsia="Arial Unicode MS"/>
          <w:lang w:val="pt-PT"/>
        </w:rPr>
        <w:t xml:space="preserve">. [OR] </w:t>
      </w:r>
      <w:r w:rsidRPr="006A75AC">
        <w:rPr>
          <w:rStyle w:val="Incipit"/>
          <w:rFonts w:eastAsia="Arial Unicode MS"/>
          <w:lang w:val="pt-PT"/>
        </w:rPr>
        <w:t xml:space="preserve">Deus qui nos </w:t>
      </w:r>
      <w:r w:rsidRPr="005E47A1">
        <w:rPr>
          <w:rStyle w:val="Incipit"/>
          <w:rFonts w:eastAsia="Arial Unicode MS"/>
          <w:lang w:val="la-Latn"/>
        </w:rPr>
        <w:t>redemptionis</w:t>
      </w:r>
      <w:r w:rsidRPr="006A75AC">
        <w:rPr>
          <w:rFonts w:eastAsia="Arial Unicode MS"/>
          <w:lang w:val="pt-PT"/>
        </w:rPr>
        <w:t>.</w:t>
      </w:r>
    </w:p>
    <w:p w:rsidR="004D53CF" w:rsidRDefault="004D53CF" w:rsidP="00F81136">
      <w:pPr>
        <w:rPr>
          <w:rFonts w:eastAsia="Arial Unicode MS"/>
          <w:lang w:val="en-GB"/>
        </w:rPr>
      </w:pPr>
      <w:r w:rsidRPr="000F0797">
        <w:rPr>
          <w:rStyle w:val="Time1"/>
          <w:rFonts w:eastAsia="Arial Unicode MS"/>
          <w:lang w:val="en-GB"/>
        </w:rPr>
        <w:t>Ad completorium</w:t>
      </w:r>
      <w:r w:rsidRPr="000F0797">
        <w:rPr>
          <w:rFonts w:eastAsia="Arial Unicode MS"/>
          <w:lang w:val="en-GB"/>
        </w:rPr>
        <w:t xml:space="preserve"> [HY] </w:t>
      </w:r>
      <w:r w:rsidRPr="000F0797">
        <w:rPr>
          <w:rStyle w:val="Incipit"/>
          <w:rFonts w:eastAsia="Arial Unicode MS"/>
          <w:lang w:val="en-GB"/>
        </w:rPr>
        <w:t>Veni redemptor</w:t>
      </w:r>
      <w:r w:rsidRPr="000F0797">
        <w:rPr>
          <w:rFonts w:eastAsia="Arial Unicode MS"/>
          <w:lang w:val="en-GB"/>
        </w:rPr>
        <w:t xml:space="preserve">. CP </w:t>
      </w:r>
      <w:r w:rsidRPr="000F0797">
        <w:rPr>
          <w:rStyle w:val="Incipit"/>
          <w:rFonts w:eastAsia="Arial Unicode MS"/>
          <w:lang w:val="en-GB"/>
        </w:rPr>
        <w:t>Populus gentium</w:t>
      </w:r>
      <w:r w:rsidRPr="000F0797">
        <w:rPr>
          <w:rFonts w:eastAsia="Arial Unicode MS"/>
          <w:lang w:val="en-GB"/>
        </w:rPr>
        <w:t>.</w:t>
      </w:r>
      <w:r>
        <w:rPr>
          <w:rFonts w:eastAsia="Arial Unicode MS"/>
          <w:lang w:val="en-GB"/>
        </w:rPr>
        <w:t xml:space="preserve"> (77r) AN </w:t>
      </w:r>
      <w:r w:rsidRPr="00701026">
        <w:rPr>
          <w:rStyle w:val="Neume"/>
          <w:rFonts w:eastAsia="Arial Unicode MS"/>
          <w:lang w:val="en-GB"/>
        </w:rPr>
        <w:t>Paratus esto</w:t>
      </w:r>
      <w:r>
        <w:rPr>
          <w:rFonts w:eastAsia="Arial Unicode MS"/>
          <w:lang w:val="en-GB"/>
        </w:rPr>
        <w:t xml:space="preserve">. Preces usque [_PE] </w:t>
      </w:r>
      <w:r w:rsidRPr="006A75AC">
        <w:rPr>
          <w:rStyle w:val="Incipit"/>
          <w:rFonts w:eastAsia="Arial Unicode MS"/>
          <w:lang w:val="en-GB"/>
        </w:rPr>
        <w:t>Fiat</w:t>
      </w:r>
      <w:r>
        <w:rPr>
          <w:rFonts w:eastAsia="Arial Unicode MS"/>
          <w:lang w:val="en-GB"/>
        </w:rPr>
        <w:t xml:space="preserve"> per has tres noctes. OR </w:t>
      </w:r>
      <w:r w:rsidRPr="00D74FE1">
        <w:rPr>
          <w:rStyle w:val="Incipit"/>
          <w:rFonts w:eastAsia="Arial Unicode MS"/>
          <w:lang w:val="en-GB"/>
        </w:rPr>
        <w:t>Deus qui no</w:t>
      </w:r>
      <w:r>
        <w:rPr>
          <w:rStyle w:val="Incipit"/>
          <w:rFonts w:eastAsia="Arial Unicode MS"/>
          <w:lang w:val="en-GB"/>
        </w:rPr>
        <w:t>s</w:t>
      </w:r>
      <w:r>
        <w:rPr>
          <w:rFonts w:eastAsia="Arial Unicode MS"/>
          <w:lang w:val="en-GB"/>
        </w:rPr>
        <w:t xml:space="preserve">. Hac sola nocte </w:t>
      </w:r>
    </w:p>
    <w:p w:rsidR="004D53CF" w:rsidRPr="006A75AC" w:rsidRDefault="004D53CF" w:rsidP="00F81136">
      <w:pPr>
        <w:rPr>
          <w:rFonts w:eastAsia="Arial Unicode MS"/>
          <w:lang w:val="pt-PT"/>
        </w:rPr>
      </w:pPr>
      <w:r w:rsidRPr="00701026">
        <w:rPr>
          <w:rStyle w:val="Time1"/>
          <w:rFonts w:eastAsia="Arial Unicode MS"/>
          <w:lang w:val="en-GB"/>
        </w:rPr>
        <w:t>Ad matutin</w:t>
      </w:r>
      <w:r w:rsidR="00DF5B0E">
        <w:rPr>
          <w:rStyle w:val="Time1"/>
          <w:rFonts w:eastAsia="Arial Unicode MS"/>
          <w:lang w:val="en-GB"/>
        </w:rPr>
        <w:t>um</w:t>
      </w:r>
      <w:r>
        <w:rPr>
          <w:rFonts w:eastAsia="Arial Unicode MS"/>
          <w:lang w:val="en-GB"/>
        </w:rPr>
        <w:t xml:space="preserve"> nullum hymnum. VS </w:t>
      </w:r>
      <w:r w:rsidRPr="00D74FE1">
        <w:rPr>
          <w:rStyle w:val="Incipit"/>
          <w:rFonts w:eastAsia="Arial Unicode MS"/>
          <w:lang w:val="en-GB"/>
        </w:rPr>
        <w:t>Speciosus forma</w:t>
      </w:r>
      <w:r>
        <w:rPr>
          <w:rFonts w:eastAsia="Arial Unicode MS"/>
          <w:lang w:val="en-GB"/>
        </w:rPr>
        <w:t xml:space="preserve">. VS </w:t>
      </w:r>
      <w:r w:rsidRPr="005E47A1">
        <w:rPr>
          <w:rStyle w:val="Incipit"/>
          <w:rFonts w:eastAsia="Arial Unicode MS"/>
          <w:lang w:val="la-Latn"/>
        </w:rPr>
        <w:t>Notum</w:t>
      </w:r>
      <w:r w:rsidRPr="005E47A1">
        <w:rPr>
          <w:rFonts w:eastAsia="Arial Unicode MS"/>
          <w:lang w:val="la-Latn"/>
        </w:rPr>
        <w:t xml:space="preserve"> </w:t>
      </w:r>
      <w:r w:rsidRPr="005E47A1">
        <w:rPr>
          <w:rStyle w:val="Incipit"/>
          <w:rFonts w:eastAsia="Arial Unicode MS"/>
          <w:lang w:val="la-Latn"/>
        </w:rPr>
        <w:t>fecit</w:t>
      </w:r>
      <w:r w:rsidRPr="005E47A1">
        <w:rPr>
          <w:rFonts w:eastAsia="Arial Unicode MS"/>
          <w:lang w:val="la-Latn"/>
        </w:rPr>
        <w:t xml:space="preserve"> </w:t>
      </w:r>
      <w:r>
        <w:rPr>
          <w:rStyle w:val="Incipit"/>
          <w:rFonts w:eastAsia="Arial Unicode MS"/>
          <w:lang w:val="la-Latn"/>
        </w:rPr>
        <w:t>domin</w:t>
      </w:r>
      <w:r w:rsidRPr="005E47A1">
        <w:rPr>
          <w:rStyle w:val="Incipit"/>
          <w:rFonts w:eastAsia="Arial Unicode MS"/>
          <w:lang w:val="la-Latn"/>
        </w:rPr>
        <w:t>us</w:t>
      </w:r>
      <w:r>
        <w:rPr>
          <w:rFonts w:eastAsia="Arial Unicode MS"/>
          <w:lang w:val="en-GB"/>
        </w:rPr>
        <w:t xml:space="preserve">. VS </w:t>
      </w:r>
      <w:r w:rsidRPr="00D74FE1">
        <w:rPr>
          <w:rStyle w:val="Incipit"/>
          <w:rFonts w:eastAsia="Arial Unicode MS"/>
          <w:lang w:val="en-GB"/>
        </w:rPr>
        <w:t>Ipse invocavit</w:t>
      </w:r>
      <w:r>
        <w:rPr>
          <w:rFonts w:eastAsia="Arial Unicode MS"/>
          <w:lang w:val="en-GB"/>
        </w:rPr>
        <w:t xml:space="preserve">. Tres lectiones de Isaia: [LE] </w:t>
      </w:r>
      <w:r w:rsidRPr="00D74FE1">
        <w:rPr>
          <w:rStyle w:val="Incipit"/>
          <w:rFonts w:eastAsia="Arial Unicode MS"/>
          <w:lang w:val="en-GB"/>
        </w:rPr>
        <w:t>Primo tempore</w:t>
      </w:r>
      <w:r>
        <w:rPr>
          <w:rFonts w:eastAsia="Arial Unicode MS"/>
          <w:lang w:val="en-GB"/>
        </w:rPr>
        <w:t xml:space="preserve">. [LE] </w:t>
      </w:r>
      <w:r w:rsidRPr="007A5327">
        <w:rPr>
          <w:rStyle w:val="Incipit"/>
          <w:rFonts w:eastAsia="Arial Unicode MS"/>
          <w:lang w:val="en-GB"/>
        </w:rPr>
        <w:t>Consolamini</w:t>
      </w:r>
      <w:r>
        <w:rPr>
          <w:rFonts w:eastAsia="Arial Unicode MS"/>
          <w:lang w:val="en-GB"/>
        </w:rPr>
        <w:t xml:space="preserve">. [LE] </w:t>
      </w:r>
      <w:r w:rsidRPr="00D74FE1">
        <w:rPr>
          <w:rStyle w:val="Incipit"/>
          <w:rFonts w:eastAsia="Arial Unicode MS"/>
          <w:lang w:val="en-GB"/>
        </w:rPr>
        <w:t>Consurge</w:t>
      </w:r>
      <w:r>
        <w:rPr>
          <w:rFonts w:eastAsia="Arial Unicode MS"/>
          <w:lang w:val="en-GB"/>
        </w:rPr>
        <w:t xml:space="preserve">. Tres de sermonibus. </w:t>
      </w:r>
      <w:r w:rsidRPr="006A75AC">
        <w:rPr>
          <w:rFonts w:eastAsia="Arial Unicode MS"/>
          <w:lang w:val="pt-PT"/>
        </w:rPr>
        <w:t xml:space="preserve">Primum responsorium et secundum et tertium cum [RV] </w:t>
      </w:r>
      <w:r w:rsidRPr="006A75AC">
        <w:rPr>
          <w:rStyle w:val="Incipit"/>
          <w:rFonts w:eastAsia="Arial Unicode MS"/>
          <w:lang w:val="pt-PT"/>
        </w:rPr>
        <w:t>Gloria patri</w:t>
      </w:r>
      <w:r w:rsidR="00DF5B0E" w:rsidRPr="006A75AC">
        <w:rPr>
          <w:rFonts w:eastAsia="Arial Unicode MS"/>
          <w:lang w:val="pt-PT"/>
        </w:rPr>
        <w:t>.</w:t>
      </w:r>
      <w:r w:rsidRPr="006A75AC">
        <w:rPr>
          <w:rFonts w:eastAsia="Arial Unicode MS"/>
          <w:lang w:val="pt-PT"/>
        </w:rPr>
        <w:t xml:space="preserve"> </w:t>
      </w:r>
      <w:r w:rsidR="00DF5B0E" w:rsidRPr="006A75AC">
        <w:rPr>
          <w:rFonts w:eastAsia="Arial Unicode MS"/>
          <w:lang w:val="pt-PT"/>
        </w:rPr>
        <w:t>C</w:t>
      </w:r>
      <w:r w:rsidRPr="006A75AC">
        <w:rPr>
          <w:rFonts w:eastAsia="Arial Unicode MS"/>
          <w:lang w:val="pt-PT"/>
        </w:rPr>
        <w:t xml:space="preserve">etera solite. Tria evangelia [EV] </w:t>
      </w:r>
      <w:r w:rsidRPr="006A75AC">
        <w:rPr>
          <w:rStyle w:val="Incipit"/>
          <w:rFonts w:eastAsia="Arial Unicode MS"/>
          <w:lang w:val="pt-PT"/>
        </w:rPr>
        <w:t>Exiit edictum</w:t>
      </w:r>
      <w:r w:rsidRPr="006A75AC">
        <w:rPr>
          <w:rFonts w:eastAsia="Arial Unicode MS"/>
          <w:lang w:val="pt-PT"/>
        </w:rPr>
        <w:t xml:space="preserve">. [EV] </w:t>
      </w:r>
      <w:r w:rsidRPr="006A75AC">
        <w:rPr>
          <w:rStyle w:val="Incipit"/>
          <w:rFonts w:eastAsia="Arial Unicode MS"/>
          <w:lang w:val="pt-PT"/>
        </w:rPr>
        <w:t>Pastores</w:t>
      </w:r>
      <w:r w:rsidRPr="006A75AC">
        <w:rPr>
          <w:rFonts w:eastAsia="Arial Unicode MS"/>
          <w:lang w:val="pt-PT"/>
        </w:rPr>
        <w:t xml:space="preserve">. [EV] </w:t>
      </w:r>
      <w:r w:rsidRPr="006A75AC">
        <w:rPr>
          <w:rStyle w:val="Incipit"/>
          <w:rFonts w:eastAsia="Arial Unicode MS"/>
          <w:lang w:val="pt-PT"/>
        </w:rPr>
        <w:t>In principio</w:t>
      </w:r>
      <w:r w:rsidRPr="006A75AC">
        <w:rPr>
          <w:rFonts w:eastAsia="Arial Unicode MS"/>
          <w:lang w:val="pt-PT"/>
        </w:rPr>
        <w:t xml:space="preserve">. </w:t>
      </w:r>
    </w:p>
    <w:p w:rsidR="004D53CF" w:rsidRPr="006A75AC" w:rsidRDefault="004D53CF" w:rsidP="00F81136">
      <w:pPr>
        <w:rPr>
          <w:rStyle w:val="Incipit"/>
          <w:rFonts w:eastAsia="Arial Unicode MS"/>
          <w:lang w:val="pt-PT"/>
        </w:rPr>
      </w:pPr>
      <w:r w:rsidRPr="006A75AC">
        <w:rPr>
          <w:rStyle w:val="Time1"/>
          <w:rFonts w:eastAsia="Arial Unicode MS"/>
          <w:lang w:val="pt-PT"/>
        </w:rPr>
        <w:t>[Ad primam missam]</w:t>
      </w:r>
      <w:r w:rsidRPr="006A75AC">
        <w:rPr>
          <w:rFonts w:eastAsia="Arial Unicode MS"/>
          <w:lang w:val="pt-PT"/>
        </w:rPr>
        <w:t xml:space="preserve"> Post nonum responsorium agitur prior missa ad </w:t>
      </w:r>
      <w:r w:rsidRPr="006A75AC">
        <w:rPr>
          <w:rStyle w:val="Ort"/>
          <w:rFonts w:eastAsia="Arial Unicode MS"/>
          <w:lang w:val="pt-PT"/>
        </w:rPr>
        <w:t>sanctam Mariam</w:t>
      </w:r>
      <w:r w:rsidRPr="006A75AC">
        <w:rPr>
          <w:rFonts w:eastAsia="Arial Unicode MS"/>
          <w:lang w:val="pt-PT"/>
        </w:rPr>
        <w:t xml:space="preserve"> cum [GL] </w:t>
      </w:r>
      <w:r w:rsidRPr="006A75AC">
        <w:rPr>
          <w:rStyle w:val="Incipit"/>
          <w:rFonts w:eastAsia="Arial Unicode MS"/>
          <w:lang w:val="pt-PT"/>
        </w:rPr>
        <w:t>Gloria in excelsis</w:t>
      </w:r>
      <w:r w:rsidRPr="006A75AC">
        <w:rPr>
          <w:rFonts w:eastAsia="Arial Unicode MS"/>
          <w:lang w:val="pt-PT"/>
        </w:rPr>
        <w:t xml:space="preserve"> propter concentum angelorum hac nocte primo a pastoribus auditum et dicimus hanc melodiam. [KY] </w:t>
      </w:r>
      <w:r w:rsidRPr="006A75AC">
        <w:rPr>
          <w:rStyle w:val="Neume"/>
          <w:rFonts w:eastAsia="Arial Unicode MS"/>
          <w:lang w:val="pt-PT"/>
        </w:rPr>
        <w:t>Ky</w:t>
      </w:r>
      <w:r w:rsidRPr="006A75AC">
        <w:rPr>
          <w:rStyle w:val="Incipit"/>
          <w:rFonts w:eastAsia="Arial Unicode MS"/>
          <w:lang w:val="pt-PT"/>
        </w:rPr>
        <w:t>rieleison</w:t>
      </w:r>
      <w:r w:rsidRPr="006A75AC">
        <w:rPr>
          <w:rFonts w:eastAsia="Arial Unicode MS"/>
          <w:lang w:val="pt-PT"/>
        </w:rPr>
        <w:t xml:space="preserve">. [GL] </w:t>
      </w:r>
      <w:r w:rsidRPr="006A75AC">
        <w:rPr>
          <w:rStyle w:val="Incipit"/>
          <w:rFonts w:eastAsia="Arial Unicode MS"/>
          <w:lang w:val="pt-PT"/>
        </w:rPr>
        <w:t>Gloria in excelsis</w:t>
      </w:r>
      <w:r w:rsidRPr="006A75AC">
        <w:rPr>
          <w:rFonts w:eastAsia="Arial Unicode MS"/>
          <w:lang w:val="pt-PT"/>
        </w:rPr>
        <w:t xml:space="preserve">. Prophetia et epistula continue. </w:t>
      </w:r>
      <w:r w:rsidRPr="006A75AC">
        <w:rPr>
          <w:rFonts w:eastAsia="Arial Unicode MS"/>
          <w:lang w:val="it-IT"/>
        </w:rPr>
        <w:t xml:space="preserve">[CR] </w:t>
      </w:r>
      <w:r w:rsidRPr="006A75AC">
        <w:rPr>
          <w:rStyle w:val="Incipit"/>
          <w:rFonts w:eastAsia="Arial Unicode MS"/>
          <w:lang w:val="it-IT"/>
        </w:rPr>
        <w:t>Credo in unum</w:t>
      </w:r>
      <w:r w:rsidRPr="006A75AC">
        <w:rPr>
          <w:rFonts w:eastAsia="Arial Unicode MS"/>
          <w:lang w:val="it-IT"/>
        </w:rPr>
        <w:t xml:space="preserve">. Praefatio de nativitate et cottidie usque in ephiphaniam. Statim post communio ante complenda sequitur evangelium. Clauditur cum [BD] </w:t>
      </w:r>
      <w:r w:rsidRPr="006A75AC">
        <w:rPr>
          <w:rStyle w:val="Incipit"/>
          <w:rFonts w:eastAsia="Arial Unicode MS"/>
          <w:lang w:val="it-IT"/>
        </w:rPr>
        <w:t>Benedicamus</w:t>
      </w:r>
      <w:r w:rsidRPr="006A75AC">
        <w:rPr>
          <w:rFonts w:eastAsia="Arial Unicode MS"/>
          <w:lang w:val="it-IT"/>
        </w:rPr>
        <w:t xml:space="preserve">, quia nondum dimittendus est </w:t>
      </w:r>
      <w:r w:rsidRPr="006A75AC">
        <w:rPr>
          <w:rStyle w:val="Funktion"/>
          <w:rFonts w:eastAsia="Arial Unicode MS"/>
          <w:lang w:val="it-IT"/>
        </w:rPr>
        <w:t>populus</w:t>
      </w:r>
      <w:r w:rsidRPr="006A75AC">
        <w:rPr>
          <w:rFonts w:eastAsia="Arial Unicode MS"/>
          <w:lang w:val="it-IT"/>
        </w:rPr>
        <w:t xml:space="preserve">. Sequitur EV </w:t>
      </w:r>
      <w:r w:rsidRPr="006A75AC">
        <w:rPr>
          <w:rStyle w:val="Incipit"/>
          <w:rFonts w:eastAsia="Arial Unicode MS"/>
          <w:lang w:val="it-IT"/>
        </w:rPr>
        <w:t>Liber generationis</w:t>
      </w:r>
      <w:r w:rsidRPr="006A75AC">
        <w:rPr>
          <w:rFonts w:eastAsia="Arial Unicode MS"/>
          <w:lang w:val="it-IT"/>
        </w:rPr>
        <w:t xml:space="preserve">. Et statim [TD] </w:t>
      </w:r>
      <w:r w:rsidRPr="006A75AC">
        <w:rPr>
          <w:rStyle w:val="Incipit"/>
          <w:rFonts w:eastAsia="Arial Unicode MS"/>
          <w:lang w:val="it-IT"/>
        </w:rPr>
        <w:t>Te deum laudamus</w:t>
      </w:r>
      <w:r w:rsidRPr="006A75AC">
        <w:rPr>
          <w:rFonts w:eastAsia="Arial Unicode MS"/>
          <w:lang w:val="it-IT"/>
        </w:rPr>
        <w:t xml:space="preserve">. [GL] </w:t>
      </w:r>
      <w:r w:rsidRPr="006A75AC">
        <w:rPr>
          <w:rStyle w:val="Incipit"/>
          <w:rFonts w:eastAsia="Arial Unicode MS"/>
          <w:lang w:val="it-IT"/>
        </w:rPr>
        <w:t>Gloria in excelsis</w:t>
      </w:r>
      <w:r w:rsidRPr="006A75AC">
        <w:rPr>
          <w:rFonts w:eastAsia="Arial Unicode MS"/>
          <w:lang w:val="it-IT"/>
        </w:rPr>
        <w:t xml:space="preserve">, nec [PN] </w:t>
      </w:r>
      <w:r w:rsidRPr="006A75AC">
        <w:rPr>
          <w:rStyle w:val="Incipit"/>
          <w:rFonts w:eastAsia="Arial Unicode MS"/>
          <w:lang w:val="it-IT"/>
        </w:rPr>
        <w:t>Pater noster</w:t>
      </w:r>
      <w:r w:rsidRPr="006A75AC">
        <w:rPr>
          <w:rFonts w:eastAsia="Arial Unicode MS"/>
          <w:lang w:val="it-IT"/>
        </w:rPr>
        <w:t xml:space="preserve"> dicimus, nec </w:t>
      </w:r>
      <w:r w:rsidRPr="006A75AC">
        <w:rPr>
          <w:rStyle w:val="Funktion"/>
          <w:rFonts w:eastAsia="Arial Unicode MS"/>
          <w:lang w:val="it-IT"/>
        </w:rPr>
        <w:t>presbyter</w:t>
      </w:r>
      <w:r w:rsidRPr="006A75AC">
        <w:rPr>
          <w:rFonts w:eastAsia="Arial Unicode MS"/>
          <w:lang w:val="it-IT"/>
        </w:rPr>
        <w:t xml:space="preserve"> versum dicit, sed statim [ORI] </w:t>
      </w:r>
      <w:r w:rsidRPr="006A75AC">
        <w:rPr>
          <w:rStyle w:val="Incipit"/>
          <w:rFonts w:eastAsia="Arial Unicode MS"/>
          <w:lang w:val="it-IT"/>
        </w:rPr>
        <w:t>Dominus vobiscum</w:t>
      </w:r>
      <w:r w:rsidRPr="006A75AC">
        <w:rPr>
          <w:rFonts w:eastAsia="Arial Unicode MS"/>
          <w:lang w:val="it-IT"/>
        </w:rPr>
        <w:t xml:space="preserve"> et OR </w:t>
      </w:r>
      <w:r w:rsidRPr="006A75AC">
        <w:rPr>
          <w:rStyle w:val="Incipit"/>
          <w:rFonts w:eastAsia="Arial Unicode MS"/>
          <w:lang w:val="it-IT"/>
        </w:rPr>
        <w:t>Deus qui hanc</w:t>
      </w:r>
      <w:r w:rsidRPr="006A75AC">
        <w:rPr>
          <w:rFonts w:eastAsia="Arial Unicode MS"/>
          <w:lang w:val="it-IT"/>
        </w:rPr>
        <w:t xml:space="preserve">. </w:t>
      </w:r>
      <w:r>
        <w:rPr>
          <w:rFonts w:eastAsia="Arial Unicode MS"/>
          <w:lang w:val="en-GB"/>
        </w:rPr>
        <w:t xml:space="preserve">[BD] </w:t>
      </w:r>
      <w:r w:rsidRPr="00701026">
        <w:rPr>
          <w:rStyle w:val="Incipit"/>
          <w:rFonts w:eastAsia="Arial Unicode MS"/>
          <w:lang w:val="en-GB"/>
        </w:rPr>
        <w:t>Benedicamus domino</w:t>
      </w:r>
      <w:r>
        <w:rPr>
          <w:rFonts w:eastAsia="Arial Unicode MS"/>
          <w:lang w:val="en-GB"/>
        </w:rPr>
        <w:t xml:space="preserve">. </w:t>
      </w:r>
      <w:r w:rsidRPr="006A75AC">
        <w:rPr>
          <w:rFonts w:eastAsia="Arial Unicode MS"/>
          <w:lang w:val="pt-PT"/>
        </w:rPr>
        <w:t>Sequuntur antiphonae de sancta Maria A</w:t>
      </w:r>
      <w:r w:rsidR="007B3A27">
        <w:rPr>
          <w:rFonts w:eastAsia="Arial Unicode MS"/>
          <w:lang w:val="pt-PT"/>
        </w:rPr>
        <w:t>C</w:t>
      </w:r>
      <w:r w:rsidRPr="006A75AC">
        <w:rPr>
          <w:rFonts w:eastAsia="Arial Unicode MS"/>
          <w:lang w:val="pt-PT"/>
        </w:rPr>
        <w:t xml:space="preserve"> </w:t>
      </w:r>
      <w:r w:rsidRPr="006A75AC">
        <w:rPr>
          <w:rStyle w:val="Incipit"/>
          <w:rFonts w:eastAsia="Arial Unicode MS"/>
          <w:lang w:val="pt-PT"/>
        </w:rPr>
        <w:t>O mundi domina</w:t>
      </w:r>
      <w:r w:rsidRPr="006A75AC">
        <w:rPr>
          <w:rFonts w:eastAsia="Arial Unicode MS"/>
          <w:lang w:val="pt-PT"/>
        </w:rPr>
        <w:t>. A</w:t>
      </w:r>
      <w:r w:rsidR="007B3A27">
        <w:rPr>
          <w:rFonts w:eastAsia="Arial Unicode MS"/>
          <w:lang w:val="pt-PT"/>
        </w:rPr>
        <w:t>C</w:t>
      </w:r>
      <w:r w:rsidRPr="006A75AC">
        <w:rPr>
          <w:rFonts w:eastAsia="Arial Unicode MS"/>
          <w:lang w:val="pt-PT"/>
        </w:rPr>
        <w:t xml:space="preserve"> </w:t>
      </w:r>
      <w:r w:rsidRPr="006A75AC">
        <w:rPr>
          <w:rStyle w:val="Incipit"/>
          <w:rFonts w:eastAsia="Arial Unicode MS"/>
          <w:lang w:val="pt-PT"/>
        </w:rPr>
        <w:t>Completi</w:t>
      </w:r>
      <w:r w:rsidRPr="006A75AC">
        <w:rPr>
          <w:rFonts w:eastAsia="Arial Unicode MS"/>
          <w:lang w:val="pt-PT"/>
        </w:rPr>
        <w:t>. [A</w:t>
      </w:r>
      <w:r w:rsidR="007B3A27">
        <w:rPr>
          <w:rFonts w:eastAsia="Arial Unicode MS"/>
          <w:lang w:val="pt-PT"/>
        </w:rPr>
        <w:t>C</w:t>
      </w:r>
      <w:r w:rsidRPr="006A75AC">
        <w:rPr>
          <w:rFonts w:eastAsia="Arial Unicode MS"/>
          <w:lang w:val="pt-PT"/>
        </w:rPr>
        <w:t xml:space="preserve">] </w:t>
      </w:r>
      <w:r w:rsidRPr="006A75AC">
        <w:rPr>
          <w:rStyle w:val="Incipit"/>
          <w:rFonts w:eastAsia="Arial Unicode MS"/>
          <w:lang w:val="pt-PT"/>
        </w:rPr>
        <w:t>Post partum virgo inviolata</w:t>
      </w:r>
      <w:r w:rsidRPr="006A75AC">
        <w:rPr>
          <w:rFonts w:eastAsia="Arial Unicode MS"/>
          <w:lang w:val="pt-PT"/>
        </w:rPr>
        <w:t>. OR</w:t>
      </w:r>
      <w:r w:rsidR="007B3A27">
        <w:rPr>
          <w:rFonts w:eastAsia="Arial Unicode MS"/>
          <w:lang w:val="pt-PT"/>
        </w:rPr>
        <w:t>C</w:t>
      </w:r>
      <w:r w:rsidRPr="006A75AC">
        <w:rPr>
          <w:rStyle w:val="Incipit"/>
          <w:rFonts w:eastAsia="Arial Unicode MS"/>
          <w:lang w:val="pt-PT"/>
        </w:rPr>
        <w:t xml:space="preserve"> Deus qui per beatae Mariae</w:t>
      </w:r>
      <w:r w:rsidRPr="006A75AC">
        <w:rPr>
          <w:rFonts w:eastAsia="Arial Unicode MS"/>
          <w:lang w:val="pt-PT"/>
        </w:rPr>
        <w:t>.</w:t>
      </w:r>
    </w:p>
    <w:p w:rsidR="004D53CF" w:rsidRPr="006A75AC" w:rsidRDefault="004D53CF" w:rsidP="00F81136">
      <w:pPr>
        <w:rPr>
          <w:rFonts w:eastAsia="Arial Unicode MS"/>
          <w:lang w:val="it-IT"/>
        </w:rPr>
      </w:pPr>
      <w:r w:rsidRPr="006A75AC">
        <w:rPr>
          <w:rStyle w:val="Time1"/>
          <w:rFonts w:eastAsia="Arial Unicode MS"/>
          <w:lang w:val="pt-PT"/>
        </w:rPr>
        <w:t>Secunda missa</w:t>
      </w:r>
      <w:r w:rsidRPr="006A75AC">
        <w:rPr>
          <w:rFonts w:eastAsia="Arial Unicode MS"/>
          <w:lang w:val="pt-PT"/>
        </w:rPr>
        <w:t xml:space="preserve"> sollemnius agitur et in crepusculo ob recordationem novae lucis, quia </w:t>
      </w:r>
      <w:r w:rsidRPr="006A75AC">
        <w:rPr>
          <w:rStyle w:val="Person"/>
          <w:rFonts w:eastAsia="Arial Unicode MS"/>
          <w:lang w:val="pt-PT"/>
        </w:rPr>
        <w:t>Christus</w:t>
      </w:r>
      <w:r w:rsidRPr="006A75AC">
        <w:rPr>
          <w:rFonts w:eastAsia="Arial Unicode MS"/>
          <w:lang w:val="pt-PT"/>
        </w:rPr>
        <w:t xml:space="preserve"> exortus est lumen in tenebris. Dicimus paschale [KY] </w:t>
      </w:r>
      <w:r w:rsidRPr="006A75AC">
        <w:rPr>
          <w:rStyle w:val="Incipit"/>
          <w:rFonts w:eastAsia="Arial Unicode MS"/>
          <w:lang w:val="pt-PT"/>
        </w:rPr>
        <w:t>Kyrieleison</w:t>
      </w:r>
      <w:r w:rsidRPr="006A75AC">
        <w:rPr>
          <w:rFonts w:eastAsia="Arial Unicode MS"/>
          <w:lang w:val="pt-PT"/>
        </w:rPr>
        <w:t xml:space="preserve"> et duas orationes continue, id est cum uno [_CL] </w:t>
      </w:r>
      <w:r w:rsidRPr="006A75AC">
        <w:rPr>
          <w:rStyle w:val="Incipit"/>
          <w:rFonts w:eastAsia="Arial Unicode MS"/>
          <w:lang w:val="pt-PT"/>
        </w:rPr>
        <w:t>Per dominum</w:t>
      </w:r>
      <w:r w:rsidRPr="006A75AC">
        <w:rPr>
          <w:rFonts w:eastAsia="Arial Unicode MS"/>
          <w:lang w:val="pt-PT"/>
        </w:rPr>
        <w:t xml:space="preserve">. Secunda est de sancta Anastasia. Finitur cum [IM] </w:t>
      </w:r>
      <w:r w:rsidRPr="006A75AC">
        <w:rPr>
          <w:rStyle w:val="Incipit"/>
          <w:rFonts w:eastAsia="Arial Unicode MS"/>
          <w:lang w:val="pt-PT"/>
        </w:rPr>
        <w:t>Ite missa est</w:t>
      </w:r>
      <w:r w:rsidRPr="006A75AC">
        <w:rPr>
          <w:rFonts w:eastAsia="Arial Unicode MS"/>
          <w:lang w:val="pt-PT"/>
        </w:rPr>
        <w:t xml:space="preserve">. Indecens enim esset populum continuare diem cum nocte, expectando tertiam missam. </w:t>
      </w:r>
      <w:r w:rsidRPr="006A75AC">
        <w:rPr>
          <w:rFonts w:eastAsia="Arial Unicode MS"/>
          <w:lang w:val="it-IT"/>
        </w:rPr>
        <w:t xml:space="preserve">Et ordo dici debet. </w:t>
      </w:r>
    </w:p>
    <w:p w:rsidR="004D53CF" w:rsidRPr="006A75AC" w:rsidRDefault="004D53CF" w:rsidP="00F81136">
      <w:pPr>
        <w:rPr>
          <w:rFonts w:eastAsia="Arial Unicode MS"/>
          <w:lang w:val="it-IT"/>
        </w:rPr>
      </w:pPr>
      <w:r w:rsidRPr="006A75AC">
        <w:rPr>
          <w:rStyle w:val="Time1"/>
          <w:rFonts w:eastAsia="Arial Unicode MS"/>
          <w:lang w:val="it-IT"/>
        </w:rPr>
        <w:t>[Ad primam]</w:t>
      </w:r>
      <w:r w:rsidRPr="006A75AC">
        <w:rPr>
          <w:rFonts w:eastAsia="Arial Unicode MS"/>
          <w:lang w:val="it-IT"/>
        </w:rPr>
        <w:t xml:space="preserve"> HY </w:t>
      </w:r>
      <w:r w:rsidRPr="006A75AC">
        <w:rPr>
          <w:rStyle w:val="Incipit"/>
          <w:rFonts w:eastAsia="Arial Unicode MS"/>
          <w:lang w:val="it-IT"/>
        </w:rPr>
        <w:t>A solis</w:t>
      </w:r>
      <w:r w:rsidRPr="006A75AC">
        <w:rPr>
          <w:rFonts w:eastAsia="Arial Unicode MS"/>
          <w:lang w:val="it-IT"/>
        </w:rPr>
        <w:t xml:space="preserve"> totum. AN </w:t>
      </w:r>
      <w:r w:rsidRPr="006A75AC">
        <w:rPr>
          <w:rStyle w:val="Neume"/>
          <w:rFonts w:eastAsia="Arial Unicode MS"/>
          <w:lang w:val="it-IT"/>
        </w:rPr>
        <w:t>Lux orta</w:t>
      </w:r>
      <w:r w:rsidR="00BB4FF1" w:rsidRPr="006A75AC">
        <w:rPr>
          <w:rStyle w:val="Incipit"/>
          <w:rFonts w:eastAsia="Arial Unicode MS"/>
          <w:lang w:val="it-IT"/>
        </w:rPr>
        <w:t>@</w:t>
      </w:r>
      <w:r w:rsidRPr="006A75AC">
        <w:rPr>
          <w:rStyle w:val="Incipit"/>
          <w:rFonts w:eastAsia="Arial Unicode MS"/>
          <w:lang w:val="it-IT"/>
        </w:rPr>
        <w:t>est</w:t>
      </w:r>
      <w:r w:rsidRPr="006A75AC">
        <w:rPr>
          <w:rFonts w:eastAsia="Arial Unicode MS"/>
          <w:lang w:val="it-IT"/>
        </w:rPr>
        <w:t xml:space="preserve">. CP </w:t>
      </w:r>
      <w:r w:rsidRPr="006A75AC">
        <w:rPr>
          <w:rStyle w:val="Incipit"/>
          <w:rFonts w:eastAsia="Arial Unicode MS"/>
          <w:lang w:val="it-IT"/>
        </w:rPr>
        <w:t>Regi saeculorum</w:t>
      </w:r>
      <w:r w:rsidRPr="006A75AC">
        <w:rPr>
          <w:rFonts w:eastAsia="Arial Unicode MS"/>
          <w:lang w:val="it-IT"/>
        </w:rPr>
        <w:t xml:space="preserve"> sicut per totum annum. Preces usque [_PE] </w:t>
      </w:r>
      <w:r w:rsidRPr="006A75AC">
        <w:rPr>
          <w:rStyle w:val="Incipit"/>
          <w:rFonts w:eastAsia="Arial Unicode MS"/>
          <w:lang w:val="it-IT"/>
        </w:rPr>
        <w:t>Fiat misericordia</w:t>
      </w:r>
      <w:r w:rsidRPr="006A75AC">
        <w:rPr>
          <w:rFonts w:eastAsia="Arial Unicode MS"/>
          <w:lang w:val="it-IT"/>
        </w:rPr>
        <w:t>. Hac sola die, quia ce</w:t>
      </w:r>
      <w:r w:rsidR="00BB4FF1" w:rsidRPr="006A75AC">
        <w:rPr>
          <w:rFonts w:eastAsia="Arial Unicode MS"/>
          <w:lang w:val="it-IT"/>
        </w:rPr>
        <w:t>teris diebus canitur de sanctis.</w:t>
      </w:r>
      <w:r w:rsidRPr="006A75AC">
        <w:rPr>
          <w:rFonts w:eastAsia="Arial Unicode MS"/>
          <w:lang w:val="it-IT"/>
        </w:rPr>
        <w:t xml:space="preserve"> OR </w:t>
      </w:r>
      <w:r w:rsidRPr="006A75AC">
        <w:rPr>
          <w:rStyle w:val="Incipit"/>
          <w:rFonts w:eastAsia="Arial Unicode MS"/>
          <w:lang w:val="it-IT"/>
        </w:rPr>
        <w:t>Concede quaesumus omnipotens</w:t>
      </w:r>
      <w:r w:rsidRPr="006A75AC">
        <w:rPr>
          <w:rFonts w:eastAsia="Arial Unicode MS"/>
          <w:lang w:val="it-IT"/>
        </w:rPr>
        <w:t>.</w:t>
      </w:r>
    </w:p>
    <w:p w:rsidR="004D53CF" w:rsidRPr="006A75AC" w:rsidRDefault="004D53CF" w:rsidP="00F81136">
      <w:pPr>
        <w:rPr>
          <w:rFonts w:eastAsia="Arial Unicode MS"/>
          <w:lang w:val="it-IT"/>
        </w:rPr>
      </w:pPr>
      <w:r w:rsidRPr="006A75AC">
        <w:rPr>
          <w:rStyle w:val="Time1"/>
          <w:rFonts w:eastAsia="Arial Unicode MS"/>
          <w:lang w:val="it-IT"/>
        </w:rPr>
        <w:t>[Ad tertiam]</w:t>
      </w:r>
      <w:r w:rsidRPr="006A75AC">
        <w:rPr>
          <w:rFonts w:eastAsia="Arial Unicode MS"/>
          <w:lang w:val="it-IT"/>
        </w:rPr>
        <w:t xml:space="preserve"> HY </w:t>
      </w:r>
      <w:r w:rsidRPr="006A75AC">
        <w:rPr>
          <w:rStyle w:val="Incipit"/>
          <w:rFonts w:eastAsia="Arial Unicode MS"/>
          <w:lang w:val="it-IT"/>
        </w:rPr>
        <w:t>A solis</w:t>
      </w:r>
      <w:r w:rsidR="00BB4FF1" w:rsidRPr="006A75AC">
        <w:rPr>
          <w:rFonts w:eastAsia="Arial Unicode MS"/>
          <w:lang w:val="it-IT"/>
        </w:rPr>
        <w:t xml:space="preserve"> usque [</w:t>
      </w:r>
      <w:r w:rsidRPr="006A75AC">
        <w:rPr>
          <w:rFonts w:eastAsia="Arial Unicode MS"/>
          <w:lang w:val="it-IT"/>
        </w:rPr>
        <w:t>H</w:t>
      </w:r>
      <w:r w:rsidR="00BB4FF1" w:rsidRPr="006A75AC">
        <w:rPr>
          <w:rFonts w:eastAsia="Arial Unicode MS"/>
          <w:lang w:val="it-IT"/>
        </w:rPr>
        <w:t>V</w:t>
      </w:r>
      <w:r w:rsidRPr="006A75AC">
        <w:rPr>
          <w:rFonts w:eastAsia="Arial Unicode MS"/>
          <w:lang w:val="it-IT"/>
        </w:rPr>
        <w:t xml:space="preserve">] </w:t>
      </w:r>
      <w:r w:rsidRPr="006A75AC">
        <w:rPr>
          <w:rStyle w:val="Incipit"/>
          <w:lang w:val="it-IT"/>
        </w:rPr>
        <w:t>|Clausa::Clausae|</w:t>
      </w:r>
      <w:r w:rsidRPr="006A75AC">
        <w:rPr>
          <w:rFonts w:eastAsia="Arial Unicode MS"/>
          <w:lang w:val="it-IT"/>
        </w:rPr>
        <w:t xml:space="preserve">. Prima? AN </w:t>
      </w:r>
      <w:r w:rsidRPr="006A75AC">
        <w:rPr>
          <w:rStyle w:val="Neume"/>
          <w:rFonts w:eastAsia="Arial Unicode MS"/>
          <w:lang w:val="it-IT"/>
        </w:rPr>
        <w:t>Virgo hodie</w:t>
      </w:r>
      <w:r w:rsidRPr="006A75AC">
        <w:rPr>
          <w:rFonts w:eastAsia="Arial Unicode MS"/>
          <w:lang w:val="it-IT"/>
        </w:rPr>
        <w:t xml:space="preserve">. RB </w:t>
      </w:r>
      <w:r w:rsidRPr="006A75AC">
        <w:rPr>
          <w:rStyle w:val="Incipit"/>
          <w:rFonts w:eastAsia="Arial Unicode MS"/>
          <w:lang w:val="it-IT"/>
        </w:rPr>
        <w:t>Speciosus</w:t>
      </w:r>
      <w:r w:rsidRPr="006A75AC">
        <w:rPr>
          <w:rFonts w:eastAsia="Arial Unicode MS"/>
          <w:lang w:val="it-IT"/>
        </w:rPr>
        <w:t xml:space="preserve">. VS </w:t>
      </w:r>
      <w:r w:rsidRPr="006A75AC">
        <w:rPr>
          <w:rStyle w:val="Incipit"/>
          <w:rFonts w:eastAsia="Arial Unicode MS"/>
          <w:lang w:val="it-IT"/>
        </w:rPr>
        <w:t>Notum fecit domin</w:t>
      </w:r>
      <w:r w:rsidRPr="006A75AC">
        <w:rPr>
          <w:rStyle w:val="Neume"/>
          <w:rFonts w:eastAsia="Arial Unicode MS"/>
          <w:lang w:val="it-IT"/>
        </w:rPr>
        <w:t>us</w:t>
      </w:r>
      <w:r w:rsidRPr="006A75AC">
        <w:rPr>
          <w:rFonts w:eastAsia="Arial Unicode MS"/>
          <w:lang w:val="it-IT"/>
        </w:rPr>
        <w:t xml:space="preserve">. </w:t>
      </w:r>
      <w:r w:rsidRPr="006A75AC">
        <w:rPr>
          <w:rStyle w:val="Funktion"/>
          <w:rFonts w:eastAsia="Arial Unicode MS"/>
          <w:lang w:val="it-IT"/>
        </w:rPr>
        <w:t>Presbyter</w:t>
      </w:r>
      <w:r w:rsidRPr="006A75AC">
        <w:rPr>
          <w:rFonts w:eastAsia="Arial Unicode MS"/>
          <w:lang w:val="it-IT"/>
        </w:rPr>
        <w:t xml:space="preserve"> utitur versibus his: VS </w:t>
      </w:r>
      <w:r w:rsidRPr="006A75AC">
        <w:rPr>
          <w:rStyle w:val="Incipit"/>
          <w:rFonts w:eastAsia="Arial Unicode MS"/>
          <w:lang w:val="it-IT"/>
        </w:rPr>
        <w:t>Speciosus forma</w:t>
      </w:r>
      <w:r w:rsidRPr="006A75AC">
        <w:rPr>
          <w:rFonts w:eastAsia="Arial Unicode MS"/>
          <w:lang w:val="it-IT"/>
        </w:rPr>
        <w:t xml:space="preserve">. VS </w:t>
      </w:r>
      <w:r w:rsidRPr="006A75AC">
        <w:rPr>
          <w:rStyle w:val="Incipit"/>
          <w:rFonts w:eastAsia="Arial Unicode MS"/>
          <w:lang w:val="it-IT"/>
        </w:rPr>
        <w:t>Notum fecit</w:t>
      </w:r>
      <w:r w:rsidRPr="006A75AC">
        <w:rPr>
          <w:rFonts w:eastAsia="Arial Unicode MS"/>
          <w:lang w:val="it-IT"/>
        </w:rPr>
        <w:t xml:space="preserve">. VS </w:t>
      </w:r>
      <w:r w:rsidRPr="006A75AC">
        <w:rPr>
          <w:rStyle w:val="Incipit"/>
          <w:rFonts w:eastAsia="Arial Unicode MS"/>
          <w:lang w:val="it-IT"/>
        </w:rPr>
        <w:t>Benedictus qui venit</w:t>
      </w:r>
      <w:r w:rsidRPr="006A75AC">
        <w:rPr>
          <w:rFonts w:eastAsia="Arial Unicode MS"/>
          <w:lang w:val="it-IT"/>
        </w:rPr>
        <w:t>.</w:t>
      </w:r>
    </w:p>
    <w:p w:rsidR="004D53CF" w:rsidRPr="006A75AC" w:rsidRDefault="004D53CF" w:rsidP="00F81136">
      <w:pPr>
        <w:rPr>
          <w:rFonts w:eastAsia="Arial Unicode MS"/>
          <w:lang w:val="it-IT"/>
        </w:rPr>
      </w:pPr>
      <w:r w:rsidRPr="006A75AC">
        <w:rPr>
          <w:rStyle w:val="Time1"/>
          <w:rFonts w:eastAsia="Arial Unicode MS"/>
          <w:lang w:val="it-IT"/>
        </w:rPr>
        <w:t>[Ad processionem]</w:t>
      </w:r>
      <w:r w:rsidRPr="006A75AC">
        <w:rPr>
          <w:rFonts w:eastAsia="Arial Unicode MS"/>
          <w:lang w:val="it-IT"/>
        </w:rPr>
        <w:t xml:space="preserve"> si dominica est, levantes crucem cum RP</w:t>
      </w:r>
      <w:r w:rsidR="007B3A27">
        <w:rPr>
          <w:rFonts w:eastAsia="Arial Unicode MS"/>
          <w:lang w:val="it-IT"/>
        </w:rPr>
        <w:t>P</w:t>
      </w:r>
      <w:r w:rsidRPr="006A75AC">
        <w:rPr>
          <w:rFonts w:eastAsia="Arial Unicode MS"/>
          <w:lang w:val="it-IT"/>
        </w:rPr>
        <w:t xml:space="preserve"> </w:t>
      </w:r>
      <w:r w:rsidRPr="006A75AC">
        <w:rPr>
          <w:rStyle w:val="Neume"/>
          <w:rFonts w:eastAsia="Arial Unicode MS"/>
          <w:lang w:val="it-IT"/>
        </w:rPr>
        <w:t>Sancta</w:t>
      </w:r>
      <w:r w:rsidRPr="006A75AC">
        <w:rPr>
          <w:rStyle w:val="Incipit"/>
          <w:rFonts w:eastAsia="Arial Unicode MS"/>
          <w:lang w:val="it-IT"/>
        </w:rPr>
        <w:t xml:space="preserve"> et immaculat</w:t>
      </w:r>
      <w:r w:rsidR="00BB4FF1" w:rsidRPr="006A75AC">
        <w:rPr>
          <w:rStyle w:val="Incipit"/>
          <w:rFonts w:eastAsia="Arial Unicode MS"/>
          <w:lang w:val="it-IT"/>
        </w:rPr>
        <w:t>a</w:t>
      </w:r>
      <w:r w:rsidRPr="006A75AC">
        <w:rPr>
          <w:rFonts w:eastAsia="Arial Unicode MS"/>
          <w:lang w:val="it-IT"/>
        </w:rPr>
        <w:t xml:space="preserve">. </w:t>
      </w:r>
      <w:r w:rsidRPr="006A75AC">
        <w:rPr>
          <w:rStyle w:val="Ort"/>
          <w:rFonts w:eastAsia="Arial Unicode MS"/>
          <w:lang w:val="it-IT"/>
        </w:rPr>
        <w:t>Ante ecclesiam</w:t>
      </w:r>
      <w:r w:rsidRPr="006A75AC">
        <w:rPr>
          <w:rFonts w:eastAsia="Arial Unicode MS"/>
          <w:lang w:val="it-IT"/>
        </w:rPr>
        <w:t xml:space="preserve"> dicitur PS </w:t>
      </w:r>
      <w:r w:rsidRPr="006A75AC">
        <w:rPr>
          <w:rStyle w:val="Incipit"/>
          <w:rFonts w:eastAsia="Arial Unicode MS"/>
          <w:lang w:val="it-IT"/>
        </w:rPr>
        <w:t>De profundis</w:t>
      </w:r>
      <w:r w:rsidRPr="006A75AC">
        <w:rPr>
          <w:rFonts w:eastAsia="Arial Unicode MS"/>
          <w:lang w:val="it-IT"/>
        </w:rPr>
        <w:t xml:space="preserve"> et cetera solite. In ingressu RPP </w:t>
      </w:r>
      <w:r w:rsidRPr="006A75AC">
        <w:rPr>
          <w:rStyle w:val="Neume"/>
          <w:rFonts w:eastAsia="Arial Unicode MS"/>
          <w:lang w:val="it-IT"/>
        </w:rPr>
        <w:t>Verbum caro</w:t>
      </w:r>
      <w:r w:rsidRPr="006A75AC">
        <w:rPr>
          <w:rFonts w:eastAsia="Arial Unicode MS"/>
          <w:lang w:val="it-IT"/>
        </w:rPr>
        <w:t>.</w:t>
      </w:r>
    </w:p>
    <w:p w:rsidR="004D53CF" w:rsidRPr="006A75AC" w:rsidRDefault="004D53CF" w:rsidP="00F81136">
      <w:pPr>
        <w:rPr>
          <w:rFonts w:eastAsia="Arial Unicode MS"/>
          <w:lang w:val="it-IT"/>
        </w:rPr>
      </w:pPr>
      <w:r w:rsidRPr="006A75AC">
        <w:rPr>
          <w:rStyle w:val="Time1"/>
          <w:rFonts w:eastAsia="Arial Unicode MS"/>
          <w:lang w:val="it-IT"/>
        </w:rPr>
        <w:t>Ad [tertiam] missam</w:t>
      </w:r>
      <w:r w:rsidRPr="006A75AC">
        <w:rPr>
          <w:rFonts w:eastAsia="Arial Unicode MS"/>
          <w:lang w:val="it-IT"/>
        </w:rPr>
        <w:t xml:space="preserve"> unam tantum orationem. Prophetiam et epistulam coniunctim.</w:t>
      </w:r>
    </w:p>
    <w:p w:rsidR="004D53CF" w:rsidRPr="006A75AC" w:rsidRDefault="004D53CF" w:rsidP="00F81136">
      <w:pPr>
        <w:rPr>
          <w:rStyle w:val="Incipit"/>
          <w:rFonts w:eastAsia="Arial Unicode MS"/>
          <w:lang w:val="it-IT"/>
        </w:rPr>
      </w:pPr>
      <w:r w:rsidRPr="006A75AC">
        <w:rPr>
          <w:rStyle w:val="Time1"/>
          <w:rFonts w:eastAsia="Arial Unicode MS"/>
          <w:lang w:val="it-IT"/>
        </w:rPr>
        <w:t>Ad sextam</w:t>
      </w:r>
      <w:r>
        <w:rPr>
          <w:rFonts w:eastAsia="Arial Unicode MS"/>
          <w:lang w:val="la-Latn"/>
        </w:rPr>
        <w:t xml:space="preserve"> </w:t>
      </w:r>
      <w:r>
        <w:rPr>
          <w:rFonts w:eastAsia="Arial Unicode MS"/>
          <w:lang w:val="it-IT"/>
        </w:rPr>
        <w:t xml:space="preserve">[HV] </w:t>
      </w:r>
      <w:r w:rsidRPr="006A75AC">
        <w:rPr>
          <w:rStyle w:val="Incipit"/>
          <w:lang w:val="it-IT"/>
        </w:rPr>
        <w:t>|Clausa::Clausae|</w:t>
      </w:r>
      <w:r w:rsidRPr="006A75AC">
        <w:rPr>
          <w:rFonts w:eastAsia="Arial Unicode MS"/>
          <w:lang w:val="it-IT"/>
        </w:rPr>
        <w:t xml:space="preserve"> usque </w:t>
      </w:r>
      <w:r w:rsidR="00BB4FF1" w:rsidRPr="006A75AC">
        <w:rPr>
          <w:rFonts w:eastAsia="Arial Unicode MS"/>
          <w:lang w:val="it-IT"/>
        </w:rPr>
        <w:t>[</w:t>
      </w:r>
      <w:r w:rsidRPr="006A75AC">
        <w:rPr>
          <w:rFonts w:eastAsia="Arial Unicode MS"/>
          <w:lang w:val="it-IT"/>
        </w:rPr>
        <w:t xml:space="preserve">HV] </w:t>
      </w:r>
      <w:r w:rsidRPr="006A75AC">
        <w:rPr>
          <w:rStyle w:val="Incipit"/>
          <w:rFonts w:eastAsia="Arial Unicode MS"/>
          <w:lang w:val="it-IT"/>
        </w:rPr>
        <w:t>Feno</w:t>
      </w:r>
      <w:r w:rsidRPr="006A75AC">
        <w:rPr>
          <w:rFonts w:eastAsia="Arial Unicode MS"/>
          <w:lang w:val="it-IT"/>
        </w:rPr>
        <w:t xml:space="preserve">. </w:t>
      </w:r>
      <w:r w:rsidRPr="005E47A1">
        <w:rPr>
          <w:rFonts w:eastAsia="Arial Unicode MS"/>
          <w:lang w:val="la-Latn"/>
        </w:rPr>
        <w:t xml:space="preserve">AN </w:t>
      </w:r>
      <w:r w:rsidRPr="006A75AC">
        <w:rPr>
          <w:rStyle w:val="Neume"/>
          <w:rFonts w:eastAsia="Arial Unicode MS"/>
          <w:lang w:val="it-IT"/>
        </w:rPr>
        <w:t>Gaudeamus omnes</w:t>
      </w:r>
      <w:r w:rsidRPr="005E47A1">
        <w:rPr>
          <w:rFonts w:eastAsia="Arial Unicode MS"/>
          <w:lang w:val="la-Latn"/>
        </w:rPr>
        <w:t>.</w:t>
      </w:r>
      <w:r w:rsidRPr="006A75AC">
        <w:rPr>
          <w:rFonts w:eastAsia="Arial Unicode MS"/>
          <w:lang w:val="it-IT"/>
        </w:rPr>
        <w:t xml:space="preserve"> RB </w:t>
      </w:r>
      <w:r w:rsidRPr="006A75AC">
        <w:rPr>
          <w:rStyle w:val="Incipit"/>
          <w:rFonts w:eastAsia="Arial Unicode MS"/>
          <w:lang w:val="it-IT"/>
        </w:rPr>
        <w:t>Notum fecit dominus</w:t>
      </w:r>
      <w:r w:rsidRPr="006A75AC">
        <w:rPr>
          <w:rFonts w:eastAsia="Arial Unicode MS"/>
          <w:lang w:val="it-IT"/>
        </w:rPr>
        <w:t xml:space="preserve">. VS </w:t>
      </w:r>
      <w:r w:rsidRPr="006A75AC">
        <w:rPr>
          <w:rStyle w:val="Incipit"/>
          <w:rFonts w:eastAsia="Arial Unicode MS"/>
          <w:lang w:val="it-IT"/>
        </w:rPr>
        <w:t>Speciosus forma</w:t>
      </w:r>
      <w:r w:rsidRPr="006A75AC">
        <w:rPr>
          <w:rFonts w:eastAsia="Arial Unicode MS"/>
          <w:lang w:val="it-IT"/>
        </w:rPr>
        <w:t>.</w:t>
      </w:r>
    </w:p>
    <w:p w:rsidR="004D53CF" w:rsidRPr="006A75AC" w:rsidRDefault="004D53CF" w:rsidP="00F81136">
      <w:pPr>
        <w:rPr>
          <w:rFonts w:eastAsia="Arial Unicode MS"/>
          <w:lang w:val="it-IT"/>
        </w:rPr>
      </w:pPr>
      <w:r w:rsidRPr="006A75AC">
        <w:rPr>
          <w:rStyle w:val="Time1"/>
          <w:rFonts w:eastAsia="Arial Unicode MS"/>
          <w:lang w:val="it-IT"/>
        </w:rPr>
        <w:lastRenderedPageBreak/>
        <w:t>Ad nonam</w:t>
      </w:r>
      <w:r w:rsidRPr="005E47A1">
        <w:rPr>
          <w:rFonts w:eastAsia="Arial Unicode MS"/>
          <w:lang w:val="la-Latn"/>
        </w:rPr>
        <w:t xml:space="preserve"> </w:t>
      </w:r>
      <w:r w:rsidR="0024593A">
        <w:rPr>
          <w:rFonts w:eastAsia="Arial Unicode MS"/>
          <w:lang w:val="it-IT"/>
        </w:rPr>
        <w:t>[HV</w:t>
      </w:r>
      <w:r>
        <w:rPr>
          <w:rFonts w:eastAsia="Arial Unicode MS"/>
          <w:lang w:val="it-IT"/>
        </w:rPr>
        <w:t>]</w:t>
      </w:r>
      <w:r w:rsidR="00BB4FF1">
        <w:rPr>
          <w:rFonts w:eastAsia="Arial Unicode MS"/>
          <w:lang w:val="it-IT"/>
        </w:rPr>
        <w:t xml:space="preserve"> </w:t>
      </w:r>
      <w:r w:rsidRPr="006A75AC">
        <w:rPr>
          <w:rStyle w:val="Incipit"/>
          <w:rFonts w:eastAsia="Arial Unicode MS"/>
          <w:lang w:val="it-IT"/>
        </w:rPr>
        <w:t>Feno iacere</w:t>
      </w:r>
      <w:r w:rsidRPr="006A75AC">
        <w:rPr>
          <w:rFonts w:eastAsia="Arial Unicode MS"/>
          <w:lang w:val="it-IT"/>
        </w:rPr>
        <w:t xml:space="preserve">. </w:t>
      </w:r>
      <w:r w:rsidRPr="005E47A1">
        <w:rPr>
          <w:rFonts w:eastAsia="Arial Unicode MS"/>
          <w:lang w:val="la-Latn"/>
        </w:rPr>
        <w:t xml:space="preserve">AN </w:t>
      </w:r>
      <w:r w:rsidRPr="006A75AC">
        <w:rPr>
          <w:rStyle w:val="Neume"/>
          <w:rFonts w:eastAsia="Arial Unicode MS"/>
          <w:lang w:val="it-IT"/>
        </w:rPr>
        <w:t>Hodie intacta</w:t>
      </w:r>
      <w:r w:rsidRPr="005E47A1">
        <w:rPr>
          <w:rFonts w:eastAsia="Arial Unicode MS"/>
          <w:lang w:val="la-Latn"/>
        </w:rPr>
        <w:t>.</w:t>
      </w:r>
      <w:r w:rsidRPr="006A75AC">
        <w:rPr>
          <w:rFonts w:eastAsia="Arial Unicode MS"/>
          <w:lang w:val="it-IT"/>
        </w:rPr>
        <w:t xml:space="preserve"> RB </w:t>
      </w:r>
      <w:r w:rsidRPr="006A75AC">
        <w:rPr>
          <w:rStyle w:val="Incipit"/>
          <w:rFonts w:eastAsia="Arial Unicode MS"/>
          <w:lang w:val="it-IT"/>
        </w:rPr>
        <w:t>Benedictus qui venit</w:t>
      </w:r>
      <w:r w:rsidRPr="006A75AC">
        <w:rPr>
          <w:rFonts w:eastAsia="Arial Unicode MS"/>
          <w:lang w:val="it-IT"/>
        </w:rPr>
        <w:t xml:space="preserve">. VS </w:t>
      </w:r>
      <w:r w:rsidRPr="006A75AC">
        <w:rPr>
          <w:rStyle w:val="Incipit"/>
          <w:rFonts w:eastAsia="Arial Unicode MS"/>
          <w:lang w:val="it-IT"/>
        </w:rPr>
        <w:t xml:space="preserve">Ipse invocavit </w:t>
      </w:r>
      <w:r w:rsidRPr="006A75AC">
        <w:rPr>
          <w:rStyle w:val="Neume"/>
          <w:rFonts w:eastAsia="Arial Unicode MS"/>
          <w:lang w:val="it-IT"/>
        </w:rPr>
        <w:t>me</w:t>
      </w:r>
      <w:r w:rsidRPr="006A75AC">
        <w:rPr>
          <w:rFonts w:eastAsia="Arial Unicode MS"/>
          <w:lang w:val="it-IT"/>
        </w:rPr>
        <w:t xml:space="preserve">. HY </w:t>
      </w:r>
      <w:r w:rsidRPr="006A75AC">
        <w:rPr>
          <w:rStyle w:val="Incipit"/>
          <w:rFonts w:eastAsia="Arial Unicode MS"/>
          <w:lang w:val="it-IT"/>
        </w:rPr>
        <w:t>A solis</w:t>
      </w:r>
      <w:r w:rsidRPr="006A75AC">
        <w:rPr>
          <w:rFonts w:eastAsia="Arial Unicode MS"/>
          <w:lang w:val="it-IT"/>
        </w:rPr>
        <w:t xml:space="preserve"> dicimus sic ad cursus usque post circumcisionem. Sed finimus hos per [HV] </w:t>
      </w:r>
      <w:r w:rsidRPr="006A75AC">
        <w:rPr>
          <w:rStyle w:val="Incipit"/>
          <w:rFonts w:eastAsia="Arial Unicode MS"/>
          <w:lang w:val="it-IT"/>
        </w:rPr>
        <w:t>Gloria tibi</w:t>
      </w:r>
      <w:r w:rsidRPr="006A75AC">
        <w:rPr>
          <w:rFonts w:eastAsia="Arial Unicode MS"/>
          <w:lang w:val="it-IT"/>
        </w:rPr>
        <w:t xml:space="preserve"> usque post octavas epiphaniae.</w:t>
      </w:r>
    </w:p>
    <w:p w:rsidR="004D53CF" w:rsidRPr="006A75AC" w:rsidRDefault="004D53CF" w:rsidP="00F81136">
      <w:pPr>
        <w:rPr>
          <w:rFonts w:eastAsia="Arial Unicode MS"/>
          <w:lang w:val="la-Latn"/>
        </w:rPr>
      </w:pPr>
      <w:r w:rsidRPr="006A75AC">
        <w:rPr>
          <w:rStyle w:val="Time1"/>
          <w:rFonts w:eastAsia="Arial Unicode MS"/>
          <w:lang w:val="it-IT"/>
        </w:rPr>
        <w:t>In secunda vespera</w:t>
      </w:r>
      <w:r w:rsidRPr="005E47A1">
        <w:rPr>
          <w:rFonts w:eastAsia="Arial Unicode MS"/>
          <w:lang w:val="la-Latn"/>
        </w:rPr>
        <w:t xml:space="preserve"> AN </w:t>
      </w:r>
      <w:r w:rsidRPr="006A75AC">
        <w:rPr>
          <w:rStyle w:val="Neume"/>
          <w:rFonts w:eastAsia="Arial Unicode MS"/>
          <w:lang w:val="it-IT"/>
        </w:rPr>
        <w:t>Tecum prin</w:t>
      </w:r>
      <w:r w:rsidRPr="00963EFD">
        <w:rPr>
          <w:rStyle w:val="Incipit"/>
          <w:rFonts w:eastAsia="Arial Unicode MS"/>
          <w:lang w:val="it-IT"/>
        </w:rPr>
        <w:t>cipium</w:t>
      </w:r>
      <w:r w:rsidRPr="005E47A1">
        <w:rPr>
          <w:rFonts w:eastAsia="Arial Unicode MS"/>
          <w:lang w:val="la-Latn"/>
        </w:rPr>
        <w:t xml:space="preserve">. PS </w:t>
      </w:r>
      <w:r w:rsidRPr="005E47A1">
        <w:rPr>
          <w:rStyle w:val="Incipit"/>
          <w:rFonts w:eastAsia="Arial Unicode MS"/>
          <w:lang w:val="la-Latn"/>
        </w:rPr>
        <w:t>Dixit</w:t>
      </w:r>
      <w:r w:rsidRPr="005E47A1">
        <w:rPr>
          <w:rFonts w:eastAsia="Arial Unicode MS"/>
          <w:lang w:val="la-Latn"/>
        </w:rPr>
        <w:t xml:space="preserve"> </w:t>
      </w:r>
      <w:r>
        <w:rPr>
          <w:rStyle w:val="Incipit"/>
          <w:rFonts w:eastAsia="Arial Unicode MS"/>
          <w:lang w:val="la-Latn"/>
        </w:rPr>
        <w:t>domin</w:t>
      </w:r>
      <w:r w:rsidRPr="005E47A1">
        <w:rPr>
          <w:rStyle w:val="Incipit"/>
          <w:rFonts w:eastAsia="Arial Unicode MS"/>
          <w:lang w:val="la-Latn"/>
        </w:rPr>
        <w:t>us</w:t>
      </w:r>
      <w:r w:rsidRPr="005E47A1">
        <w:rPr>
          <w:rFonts w:eastAsia="Arial Unicode MS"/>
          <w:lang w:val="la-Latn"/>
        </w:rPr>
        <w:t xml:space="preserve">. RP </w:t>
      </w:r>
      <w:r w:rsidRPr="006A75AC">
        <w:rPr>
          <w:rStyle w:val="Neume"/>
          <w:rFonts w:eastAsia="Arial Unicode MS"/>
          <w:lang w:val="pt-PT"/>
        </w:rPr>
        <w:t>Verbum</w:t>
      </w:r>
      <w:r w:rsidRPr="005E47A1">
        <w:rPr>
          <w:rFonts w:eastAsia="Arial Unicode MS"/>
          <w:lang w:val="la-Latn"/>
        </w:rPr>
        <w:t xml:space="preserve">. HY </w:t>
      </w:r>
      <w:r w:rsidRPr="005E47A1">
        <w:rPr>
          <w:rStyle w:val="Incipit"/>
          <w:rFonts w:eastAsia="Arial Unicode MS"/>
          <w:lang w:val="la-Latn"/>
        </w:rPr>
        <w:t>A</w:t>
      </w:r>
      <w:r w:rsidRPr="005E47A1">
        <w:rPr>
          <w:rFonts w:eastAsia="Arial Unicode MS"/>
          <w:lang w:val="la-Latn"/>
        </w:rPr>
        <w:t xml:space="preserve"> </w:t>
      </w:r>
      <w:r w:rsidRPr="005E47A1">
        <w:rPr>
          <w:rStyle w:val="Incipit"/>
          <w:rFonts w:eastAsia="Arial Unicode MS"/>
          <w:lang w:val="la-Latn"/>
        </w:rPr>
        <w:t>solis</w:t>
      </w:r>
      <w:r w:rsidRPr="005E47A1">
        <w:rPr>
          <w:rFonts w:eastAsia="Arial Unicode MS"/>
          <w:lang w:val="la-Latn"/>
        </w:rPr>
        <w:t xml:space="preserve">. VS </w:t>
      </w:r>
      <w:r w:rsidRPr="005E47A1">
        <w:rPr>
          <w:rStyle w:val="Incipit"/>
          <w:rFonts w:eastAsia="Arial Unicode MS"/>
          <w:lang w:val="la-Latn"/>
        </w:rPr>
        <w:t>Tecum</w:t>
      </w:r>
      <w:r w:rsidRPr="005E47A1">
        <w:rPr>
          <w:rFonts w:eastAsia="Arial Unicode MS"/>
          <w:lang w:val="la-Latn"/>
        </w:rPr>
        <w:t xml:space="preserve"> </w:t>
      </w:r>
      <w:r w:rsidRPr="005E47A1">
        <w:rPr>
          <w:rStyle w:val="Incipit"/>
          <w:rFonts w:eastAsia="Arial Unicode MS"/>
          <w:lang w:val="la-Latn"/>
        </w:rPr>
        <w:t>principium</w:t>
      </w:r>
      <w:r w:rsidRPr="005E47A1">
        <w:rPr>
          <w:rFonts w:eastAsia="Arial Unicode MS"/>
          <w:lang w:val="la-Latn"/>
        </w:rPr>
        <w:t xml:space="preserve">. </w:t>
      </w:r>
      <w:r w:rsidRPr="006A75AC">
        <w:rPr>
          <w:rFonts w:eastAsia="Arial Unicode MS"/>
          <w:lang w:val="la-Latn"/>
        </w:rPr>
        <w:t>H</w:t>
      </w:r>
      <w:r w:rsidR="00BB4FF1" w:rsidRPr="006A75AC">
        <w:rPr>
          <w:rFonts w:eastAsia="Arial Unicode MS"/>
          <w:lang w:val="la-Latn"/>
        </w:rPr>
        <w:t>aec?</w:t>
      </w:r>
      <w:r w:rsidRPr="006A75AC">
        <w:rPr>
          <w:rFonts w:eastAsia="Arial Unicode MS"/>
          <w:lang w:val="la-Latn"/>
        </w:rPr>
        <w:t xml:space="preserve"> deinceps. </w:t>
      </w:r>
      <w:r w:rsidRPr="005E47A1">
        <w:rPr>
          <w:rFonts w:eastAsia="Arial Unicode MS"/>
          <w:lang w:val="la-Latn"/>
        </w:rPr>
        <w:t xml:space="preserve">AM </w:t>
      </w:r>
      <w:r w:rsidRPr="006A75AC">
        <w:rPr>
          <w:rStyle w:val="Neume"/>
          <w:rFonts w:eastAsia="Arial Unicode MS"/>
          <w:lang w:val="la-Latn"/>
        </w:rPr>
        <w:t>Hodie Christus</w:t>
      </w:r>
      <w:r w:rsidRPr="005E47A1">
        <w:rPr>
          <w:rFonts w:eastAsia="Arial Unicode MS"/>
          <w:lang w:val="la-Latn"/>
        </w:rPr>
        <w:t xml:space="preserve">. OR </w:t>
      </w:r>
      <w:r w:rsidRPr="005E47A1">
        <w:rPr>
          <w:rStyle w:val="Incipit"/>
          <w:rFonts w:eastAsia="Arial Unicode MS"/>
          <w:lang w:val="la-Latn"/>
        </w:rPr>
        <w:t>Concede</w:t>
      </w:r>
      <w:r w:rsidRPr="005E47A1">
        <w:rPr>
          <w:rFonts w:eastAsia="Arial Unicode MS"/>
          <w:lang w:val="la-Latn"/>
        </w:rPr>
        <w:t xml:space="preserve"> </w:t>
      </w:r>
      <w:r w:rsidRPr="005E47A1">
        <w:rPr>
          <w:rStyle w:val="Incipit"/>
          <w:rFonts w:eastAsia="Arial Unicode MS"/>
          <w:lang w:val="la-Latn"/>
        </w:rPr>
        <w:t>quaesumus</w:t>
      </w:r>
      <w:r w:rsidRPr="005E47A1">
        <w:rPr>
          <w:rFonts w:eastAsia="Arial Unicode MS"/>
          <w:lang w:val="la-Latn"/>
        </w:rPr>
        <w:t>.</w:t>
      </w:r>
      <w:r w:rsidRPr="006A75AC">
        <w:rPr>
          <w:rFonts w:eastAsia="Arial Unicode MS"/>
          <w:lang w:val="la-Latn"/>
        </w:rPr>
        <w:t xml:space="preserve"> [VAR] </w:t>
      </w:r>
      <w:r w:rsidRPr="006A75AC">
        <w:rPr>
          <w:rStyle w:val="Incipit"/>
          <w:rFonts w:eastAsia="Arial Unicode MS"/>
          <w:lang w:val="la-Latn"/>
        </w:rPr>
        <w:t>Dominus vobiscum</w:t>
      </w:r>
      <w:r w:rsidRPr="006A75AC">
        <w:rPr>
          <w:rFonts w:eastAsia="Arial Unicode MS"/>
          <w:lang w:val="la-Latn"/>
        </w:rPr>
        <w:t xml:space="preserve">. [BD] </w:t>
      </w:r>
      <w:r w:rsidRPr="006A75AC">
        <w:rPr>
          <w:rStyle w:val="Incipit"/>
          <w:rFonts w:eastAsia="Arial Unicode MS"/>
          <w:lang w:val="la-Latn"/>
        </w:rPr>
        <w:t>Benedicamus domino</w:t>
      </w:r>
      <w:r w:rsidRPr="005E47A1">
        <w:rPr>
          <w:rFonts w:eastAsia="Arial Unicode MS"/>
          <w:lang w:val="la-Latn"/>
        </w:rPr>
        <w:t>.</w:t>
      </w:r>
      <w:r w:rsidRPr="006A75AC">
        <w:rPr>
          <w:rFonts w:eastAsia="Arial Unicode MS"/>
          <w:lang w:val="la-Latn"/>
        </w:rPr>
        <w:t xml:space="preserve"> Sequitur statim vesper de sancto Stephano. </w:t>
      </w:r>
    </w:p>
    <w:p w:rsidR="004D53CF" w:rsidRPr="006A75AC" w:rsidRDefault="004D53CF" w:rsidP="00F81136">
      <w:pPr>
        <w:rPr>
          <w:rFonts w:eastAsia="Arial Unicode MS"/>
          <w:lang w:val="la-Latn"/>
        </w:rPr>
      </w:pPr>
      <w:r w:rsidRPr="006A75AC">
        <w:rPr>
          <w:rStyle w:val="Time1"/>
          <w:rFonts w:eastAsia="Arial Unicode MS"/>
          <w:lang w:val="la-Latn"/>
        </w:rPr>
        <w:t>[Ad processionem]</w:t>
      </w:r>
      <w:r w:rsidRPr="006A75AC">
        <w:rPr>
          <w:rFonts w:eastAsia="Arial Unicode MS"/>
          <w:lang w:val="la-Latn"/>
        </w:rPr>
        <w:t xml:space="preserve"> Et itur cum </w:t>
      </w:r>
      <w:r w:rsidRPr="006A75AC">
        <w:rPr>
          <w:lang w:val="la-Latn"/>
        </w:rPr>
        <w:t>|</w:t>
      </w:r>
      <w:r w:rsidRPr="006A75AC">
        <w:rPr>
          <w:rFonts w:eastAsia="Arial Unicode MS"/>
          <w:lang w:val="la-Latn"/>
        </w:rPr>
        <w:t>candalabris::candelabris</w:t>
      </w:r>
      <w:r w:rsidRPr="006A75AC">
        <w:rPr>
          <w:lang w:val="la-Latn"/>
        </w:rPr>
        <w:t>|</w:t>
      </w:r>
      <w:r w:rsidRPr="006A75AC">
        <w:rPr>
          <w:rFonts w:eastAsia="Arial Unicode MS"/>
          <w:lang w:val="la-Latn"/>
        </w:rPr>
        <w:t xml:space="preserve"> absque cruce ad </w:t>
      </w:r>
      <w:r w:rsidRPr="006A75AC">
        <w:rPr>
          <w:rStyle w:val="Ort"/>
          <w:rFonts w:eastAsia="Arial Unicode MS"/>
          <w:lang w:val="la-Latn"/>
        </w:rPr>
        <w:t>sanctum Stephanum</w:t>
      </w:r>
      <w:r w:rsidRPr="006A75AC">
        <w:rPr>
          <w:rFonts w:eastAsia="Arial Unicode MS"/>
          <w:lang w:val="la-Latn"/>
        </w:rPr>
        <w:t xml:space="preserve"> cum RPP </w:t>
      </w:r>
      <w:r w:rsidRPr="006A75AC">
        <w:rPr>
          <w:rStyle w:val="Neume"/>
          <w:rFonts w:eastAsia="Arial Unicode MS"/>
          <w:lang w:val="la-Latn"/>
        </w:rPr>
        <w:t>Patefactae sunt</w:t>
      </w:r>
      <w:r w:rsidRPr="006A75AC">
        <w:rPr>
          <w:rFonts w:eastAsia="Arial Unicode MS"/>
          <w:lang w:val="la-Latn"/>
        </w:rPr>
        <w:t xml:space="preserve"> absque [RV] </w:t>
      </w:r>
      <w:r w:rsidRPr="006A75AC">
        <w:rPr>
          <w:rStyle w:val="Incipit"/>
          <w:rFonts w:eastAsia="Arial Unicode MS"/>
          <w:lang w:val="la-Latn"/>
        </w:rPr>
        <w:t>Gloria patri</w:t>
      </w:r>
      <w:r w:rsidRPr="006A75AC">
        <w:rPr>
          <w:rFonts w:eastAsia="Arial Unicode MS"/>
          <w:lang w:val="la-Latn"/>
        </w:rPr>
        <w:t xml:space="preserve">. AP </w:t>
      </w:r>
      <w:r w:rsidRPr="006A75AC">
        <w:rPr>
          <w:rStyle w:val="Neume"/>
          <w:rFonts w:eastAsia="Arial Unicode MS"/>
          <w:lang w:val="la-Latn"/>
        </w:rPr>
        <w:t>Intuens</w:t>
      </w:r>
      <w:r w:rsidRPr="006A75AC">
        <w:rPr>
          <w:rFonts w:eastAsia="Arial Unicode MS"/>
          <w:lang w:val="la-Latn"/>
        </w:rPr>
        <w:t xml:space="preserve">. PSMA </w:t>
      </w:r>
      <w:r w:rsidRPr="006A75AC">
        <w:rPr>
          <w:rStyle w:val="Incipit"/>
          <w:rFonts w:eastAsia="Arial Unicode MS"/>
          <w:lang w:val="la-Latn"/>
        </w:rPr>
        <w:t>Magnificat</w:t>
      </w:r>
      <w:r w:rsidRPr="006A75AC">
        <w:rPr>
          <w:rFonts w:eastAsia="Arial Unicode MS"/>
          <w:lang w:val="la-Latn"/>
        </w:rPr>
        <w:t xml:space="preserve"> sine [PN] </w:t>
      </w:r>
      <w:r w:rsidRPr="006A75AC">
        <w:rPr>
          <w:rStyle w:val="Incipit"/>
          <w:rFonts w:eastAsia="Arial Unicode MS"/>
          <w:lang w:val="la-Latn"/>
        </w:rPr>
        <w:t>Pater noster</w:t>
      </w:r>
      <w:r w:rsidRPr="006A75AC">
        <w:rPr>
          <w:rFonts w:eastAsia="Arial Unicode MS"/>
          <w:lang w:val="la-Latn"/>
        </w:rPr>
        <w:t xml:space="preserve">. </w:t>
      </w:r>
      <w:r w:rsidRPr="006A75AC">
        <w:rPr>
          <w:rStyle w:val="Funktion"/>
          <w:rFonts w:eastAsia="Arial Unicode MS"/>
          <w:lang w:val="la-Latn"/>
        </w:rPr>
        <w:t>Presbyter</w:t>
      </w:r>
      <w:r w:rsidRPr="006A75AC">
        <w:rPr>
          <w:rFonts w:eastAsia="Arial Unicode MS"/>
          <w:lang w:val="la-Latn"/>
        </w:rPr>
        <w:t xml:space="preserve"> versum dicit [VS] </w:t>
      </w:r>
      <w:r w:rsidRPr="006A75AC">
        <w:rPr>
          <w:rStyle w:val="Incipit"/>
          <w:rFonts w:eastAsia="Arial Unicode MS"/>
          <w:lang w:val="la-Latn"/>
        </w:rPr>
        <w:t>Gloria et honore</w:t>
      </w:r>
      <w:r w:rsidRPr="006A75AC">
        <w:rPr>
          <w:rFonts w:eastAsia="Arial Unicode MS"/>
          <w:lang w:val="la-Latn"/>
        </w:rPr>
        <w:t xml:space="preserve">. OR </w:t>
      </w:r>
      <w:r w:rsidRPr="006A75AC">
        <w:rPr>
          <w:rStyle w:val="Incipit"/>
          <w:rFonts w:eastAsia="Arial Unicode MS"/>
          <w:lang w:val="la-Latn"/>
        </w:rPr>
        <w:t>Da nobis quaesumus domine</w:t>
      </w:r>
      <w:r w:rsidRPr="006A75AC">
        <w:rPr>
          <w:rFonts w:eastAsia="Arial Unicode MS"/>
          <w:lang w:val="la-Latn"/>
        </w:rPr>
        <w:t xml:space="preserve">. Et statim sine [VAR] </w:t>
      </w:r>
      <w:r w:rsidRPr="006A75AC">
        <w:rPr>
          <w:rStyle w:val="Incipit"/>
          <w:rFonts w:eastAsia="Arial Unicode MS"/>
          <w:lang w:val="la-Latn"/>
        </w:rPr>
        <w:t>Dominus vobiscum</w:t>
      </w:r>
      <w:r w:rsidRPr="006A75AC">
        <w:rPr>
          <w:rFonts w:eastAsia="Arial Unicode MS"/>
          <w:lang w:val="la-Latn"/>
        </w:rPr>
        <w:t xml:space="preserve"> et sine [BD] </w:t>
      </w:r>
      <w:r w:rsidRPr="006A75AC">
        <w:rPr>
          <w:rStyle w:val="Incipit"/>
          <w:rFonts w:eastAsia="Arial Unicode MS"/>
          <w:lang w:val="la-Latn"/>
        </w:rPr>
        <w:t>Benedicamus domino</w:t>
      </w:r>
      <w:r w:rsidRPr="006A75AC">
        <w:rPr>
          <w:rFonts w:eastAsia="Arial Unicode MS"/>
          <w:lang w:val="la-Latn"/>
        </w:rPr>
        <w:t xml:space="preserve"> reditur cum AP </w:t>
      </w:r>
      <w:r w:rsidRPr="006A75AC">
        <w:rPr>
          <w:rStyle w:val="Neume"/>
          <w:rFonts w:eastAsia="Arial Unicode MS"/>
          <w:lang w:val="la-Latn"/>
        </w:rPr>
        <w:t>Sancta et</w:t>
      </w:r>
      <w:r w:rsidR="00BB4FF1" w:rsidRPr="006A75AC">
        <w:rPr>
          <w:rStyle w:val="Incipit"/>
          <w:rFonts w:eastAsia="Arial Unicode MS"/>
          <w:lang w:val="la-Latn"/>
        </w:rPr>
        <w:t>@</w:t>
      </w:r>
      <w:r w:rsidRPr="006A75AC">
        <w:rPr>
          <w:rStyle w:val="Incipit"/>
          <w:rFonts w:eastAsia="Arial Unicode MS"/>
          <w:lang w:val="la-Latn"/>
        </w:rPr>
        <w:t>immaculata</w:t>
      </w:r>
      <w:r w:rsidRPr="006A75AC">
        <w:rPr>
          <w:rFonts w:eastAsia="Arial Unicode MS"/>
          <w:lang w:val="la-Latn"/>
        </w:rPr>
        <w:t xml:space="preserve">. VS </w:t>
      </w:r>
      <w:r w:rsidRPr="006A75AC">
        <w:rPr>
          <w:rStyle w:val="Incipit"/>
          <w:rFonts w:eastAsia="Arial Unicode MS"/>
          <w:lang w:val="la-Latn"/>
        </w:rPr>
        <w:t>Post partum</w:t>
      </w:r>
      <w:r w:rsidRPr="006A75AC">
        <w:rPr>
          <w:rFonts w:eastAsia="Arial Unicode MS"/>
          <w:lang w:val="la-Latn"/>
        </w:rPr>
        <w:t xml:space="preserve">. [OR] </w:t>
      </w:r>
      <w:r w:rsidRPr="006A75AC">
        <w:rPr>
          <w:rStyle w:val="Incipit"/>
          <w:rFonts w:eastAsia="Arial Unicode MS"/>
          <w:lang w:val="la-Latn"/>
        </w:rPr>
        <w:t xml:space="preserve">Deus qui </w:t>
      </w:r>
      <w:r w:rsidR="0020159D" w:rsidRPr="006A75AC">
        <w:rPr>
          <w:rStyle w:val="Incipit"/>
          <w:rFonts w:eastAsia="Arial Unicode MS"/>
          <w:lang w:val="la-Latn"/>
        </w:rPr>
        <w:t>Ä+per+Ä</w:t>
      </w:r>
      <w:r w:rsidRPr="006A75AC">
        <w:rPr>
          <w:rStyle w:val="Incipit"/>
          <w:rFonts w:eastAsia="Arial Unicode MS"/>
          <w:lang w:val="la-Latn"/>
        </w:rPr>
        <w:t xml:space="preserve"> beatae Mariae</w:t>
      </w:r>
      <w:r w:rsidR="0020159D" w:rsidRPr="006A75AC">
        <w:rPr>
          <w:rStyle w:val="Incipit"/>
          <w:rFonts w:eastAsia="Arial Unicode MS"/>
          <w:lang w:val="la-Latn"/>
        </w:rPr>
        <w:t xml:space="preserve"> Ä+virginis+Ä partum</w:t>
      </w:r>
      <w:r w:rsidRPr="006A75AC">
        <w:rPr>
          <w:rFonts w:eastAsia="Arial Unicode MS"/>
          <w:lang w:val="la-Latn"/>
        </w:rPr>
        <w:t xml:space="preserve">. </w:t>
      </w:r>
    </w:p>
    <w:p w:rsidR="004D53CF" w:rsidRPr="00EF5685" w:rsidRDefault="004D53CF" w:rsidP="00A67FB0">
      <w:pPr>
        <w:pStyle w:val="berschrift1"/>
        <w:rPr>
          <w:rFonts w:eastAsia="Arial Unicode MS"/>
          <w:lang w:val="la-Latn"/>
        </w:rPr>
      </w:pPr>
      <w:r>
        <w:rPr>
          <w:rFonts w:eastAsia="Arial Unicode MS"/>
          <w:lang w:val="la-Latn"/>
        </w:rPr>
        <w:t>[</w:t>
      </w:r>
      <w:r w:rsidRPr="006A75AC">
        <w:rPr>
          <w:rFonts w:eastAsia="Arial Unicode MS"/>
          <w:lang w:val="la-Latn"/>
        </w:rPr>
        <w:t>DE SANCTO STEPHANO PROTOMARTYRE</w:t>
      </w:r>
      <w:r>
        <w:rPr>
          <w:rFonts w:eastAsia="Arial Unicode MS"/>
          <w:lang w:val="la-Latn"/>
        </w:rPr>
        <w:t>]</w:t>
      </w:r>
    </w:p>
    <w:p w:rsidR="004D53CF" w:rsidRPr="006A75AC" w:rsidRDefault="004D53CF" w:rsidP="00F81136">
      <w:pPr>
        <w:rPr>
          <w:rFonts w:eastAsia="Arial Unicode MS"/>
          <w:lang w:val="la-Latn"/>
        </w:rPr>
      </w:pPr>
      <w:r w:rsidRPr="006A75AC">
        <w:rPr>
          <w:rStyle w:val="Time1"/>
          <w:rFonts w:eastAsia="Arial Unicode MS"/>
          <w:lang w:val="la-Latn"/>
        </w:rPr>
        <w:t>Ad completorium</w:t>
      </w:r>
      <w:r w:rsidRPr="006A75AC">
        <w:rPr>
          <w:rFonts w:eastAsia="Arial Unicode MS"/>
          <w:lang w:val="la-Latn"/>
        </w:rPr>
        <w:t xml:space="preserve"> HY </w:t>
      </w:r>
      <w:r w:rsidRPr="006A75AC">
        <w:rPr>
          <w:rStyle w:val="Incipit"/>
          <w:rFonts w:eastAsia="Arial Unicode MS"/>
          <w:lang w:val="la-Latn"/>
        </w:rPr>
        <w:t>Corde natus</w:t>
      </w:r>
      <w:r w:rsidRPr="006A75AC">
        <w:rPr>
          <w:rFonts w:eastAsia="Arial Unicode MS"/>
          <w:lang w:val="la-Latn"/>
        </w:rPr>
        <w:t xml:space="preserve">. AD </w:t>
      </w:r>
      <w:r w:rsidRPr="006A75AC">
        <w:rPr>
          <w:rStyle w:val="Incipit"/>
          <w:rFonts w:eastAsia="Arial Unicode MS"/>
          <w:lang w:val="la-Latn"/>
        </w:rPr>
        <w:t>Glorificamus te</w:t>
      </w:r>
      <w:r w:rsidRPr="006A75AC">
        <w:rPr>
          <w:rFonts w:eastAsia="Arial Unicode MS"/>
          <w:lang w:val="la-Latn"/>
        </w:rPr>
        <w:t xml:space="preserve"> dicimus usque in epiphaniam. HY </w:t>
      </w:r>
      <w:r w:rsidRPr="006A75AC">
        <w:rPr>
          <w:rStyle w:val="Incipit"/>
          <w:rFonts w:eastAsia="Arial Unicode MS"/>
          <w:lang w:val="la-Latn"/>
        </w:rPr>
        <w:t>Corde natus</w:t>
      </w:r>
      <w:r w:rsidRPr="006A75AC">
        <w:rPr>
          <w:rFonts w:eastAsia="Arial Unicode MS"/>
          <w:lang w:val="la-Latn"/>
        </w:rPr>
        <w:t xml:space="preserve"> usque post octavam epiphaniam.</w:t>
      </w:r>
    </w:p>
    <w:p w:rsidR="004D53CF" w:rsidRPr="006A75AC" w:rsidRDefault="004D53CF" w:rsidP="00F81136">
      <w:pPr>
        <w:rPr>
          <w:rFonts w:eastAsia="Arial Unicode MS"/>
          <w:lang w:val="it-IT"/>
        </w:rPr>
      </w:pPr>
      <w:r w:rsidRPr="006A75AC">
        <w:rPr>
          <w:rStyle w:val="Time1"/>
          <w:rFonts w:eastAsia="Arial Unicode MS"/>
          <w:lang w:val="it-IT"/>
        </w:rPr>
        <w:t>Ad matutinas</w:t>
      </w:r>
      <w:r w:rsidRPr="006A75AC">
        <w:rPr>
          <w:rFonts w:eastAsia="Arial Unicode MS"/>
          <w:lang w:val="it-IT"/>
        </w:rPr>
        <w:t xml:space="preserve"> HY </w:t>
      </w:r>
      <w:r w:rsidRPr="006A75AC">
        <w:rPr>
          <w:rStyle w:val="Incipit"/>
          <w:rFonts w:eastAsia="Arial Unicode MS"/>
          <w:lang w:val="it-IT"/>
        </w:rPr>
        <w:t>Stephano primo martyri</w:t>
      </w:r>
      <w:r w:rsidRPr="006A75AC">
        <w:rPr>
          <w:rFonts w:eastAsia="Arial Unicode MS"/>
          <w:lang w:val="it-IT"/>
        </w:rPr>
        <w:t xml:space="preserve">. </w:t>
      </w:r>
    </w:p>
    <w:p w:rsidR="004D53CF" w:rsidRPr="006A75AC" w:rsidRDefault="004D53CF" w:rsidP="00F81136">
      <w:pPr>
        <w:rPr>
          <w:rFonts w:eastAsia="Arial Unicode MS"/>
          <w:lang w:val="fr-FR"/>
        </w:rPr>
      </w:pPr>
      <w:r w:rsidRPr="006A75AC">
        <w:rPr>
          <w:rStyle w:val="Time1"/>
          <w:rFonts w:eastAsia="Arial Unicode MS"/>
          <w:lang w:val="it-IT"/>
        </w:rPr>
        <w:t>Ad laudes</w:t>
      </w:r>
      <w:r w:rsidRPr="006A75AC">
        <w:rPr>
          <w:rFonts w:eastAsia="Arial Unicode MS"/>
          <w:lang w:val="it-IT"/>
        </w:rPr>
        <w:t xml:space="preserve"> HY </w:t>
      </w:r>
      <w:r w:rsidRPr="006A75AC">
        <w:rPr>
          <w:rStyle w:val="Incipit"/>
          <w:rFonts w:eastAsia="Arial Unicode MS"/>
          <w:lang w:val="it-IT"/>
        </w:rPr>
        <w:t>Sancte dei</w:t>
      </w:r>
      <w:r w:rsidRPr="006A75AC">
        <w:rPr>
          <w:rFonts w:eastAsia="Arial Unicode MS"/>
          <w:lang w:val="it-IT"/>
        </w:rPr>
        <w:t xml:space="preserve">. AB </w:t>
      </w:r>
      <w:r w:rsidRPr="006A75AC">
        <w:rPr>
          <w:rStyle w:val="Neume"/>
          <w:rFonts w:eastAsia="Arial Unicode MS"/>
          <w:lang w:val="it-IT"/>
        </w:rPr>
        <w:t>Patefactae</w:t>
      </w:r>
      <w:r w:rsidRPr="006A75AC">
        <w:rPr>
          <w:rFonts w:eastAsia="Arial Unicode MS"/>
          <w:lang w:val="it-IT"/>
        </w:rPr>
        <w:t xml:space="preserve">. </w:t>
      </w:r>
      <w:r w:rsidRPr="006A75AC">
        <w:rPr>
          <w:rFonts w:eastAsia="Arial Unicode MS"/>
          <w:lang w:val="pt-PT"/>
        </w:rPr>
        <w:t xml:space="preserve">Post orationem antiphona de sancta Maria (77v) AC </w:t>
      </w:r>
      <w:r w:rsidRPr="006A75AC">
        <w:rPr>
          <w:rStyle w:val="Neume"/>
          <w:rFonts w:eastAsia="Arial Unicode MS"/>
          <w:lang w:val="pt-PT"/>
        </w:rPr>
        <w:t>Virgo verbo</w:t>
      </w:r>
      <w:r w:rsidRPr="006A75AC">
        <w:rPr>
          <w:rFonts w:eastAsia="Arial Unicode MS"/>
          <w:lang w:val="pt-PT"/>
        </w:rPr>
        <w:t xml:space="preserve">. </w:t>
      </w:r>
      <w:r w:rsidRPr="006A75AC">
        <w:rPr>
          <w:rFonts w:eastAsia="Arial Unicode MS"/>
          <w:lang w:val="fr-FR"/>
        </w:rPr>
        <w:t xml:space="preserve">ORC </w:t>
      </w:r>
      <w:r w:rsidRPr="006A75AC">
        <w:rPr>
          <w:rStyle w:val="Incipit"/>
          <w:rFonts w:eastAsia="Arial Unicode MS"/>
          <w:lang w:val="fr-FR"/>
        </w:rPr>
        <w:t>Deus qui per beatae</w:t>
      </w:r>
      <w:r w:rsidRPr="006A75AC">
        <w:rPr>
          <w:rFonts w:eastAsia="Arial Unicode MS"/>
          <w:lang w:val="fr-FR"/>
        </w:rPr>
        <w:t>.</w:t>
      </w:r>
    </w:p>
    <w:p w:rsidR="004D53CF" w:rsidRPr="006A75AC" w:rsidRDefault="004D53CF" w:rsidP="00F81136">
      <w:pPr>
        <w:rPr>
          <w:rFonts w:eastAsia="Arial Unicode MS"/>
          <w:lang w:val="fr-FR"/>
        </w:rPr>
      </w:pPr>
      <w:r w:rsidRPr="006A75AC">
        <w:rPr>
          <w:rStyle w:val="Time1"/>
          <w:rFonts w:eastAsia="Arial Unicode MS"/>
          <w:lang w:val="fr-FR"/>
        </w:rPr>
        <w:t>Ad cursus</w:t>
      </w:r>
      <w:r w:rsidRPr="00AB6A03">
        <w:rPr>
          <w:rFonts w:eastAsia="Arial Unicode MS"/>
          <w:lang w:val="la-Latn"/>
        </w:rPr>
        <w:t xml:space="preserve"> </w:t>
      </w:r>
      <w:r>
        <w:rPr>
          <w:rFonts w:eastAsia="Arial Unicode MS"/>
          <w:lang w:val="la-Latn"/>
        </w:rPr>
        <w:t>laudes</w:t>
      </w:r>
      <w:r w:rsidRPr="006A75AC">
        <w:rPr>
          <w:rFonts w:eastAsia="Arial Unicode MS"/>
          <w:lang w:val="fr-FR"/>
        </w:rPr>
        <w:t xml:space="preserve"> et totum HY </w:t>
      </w:r>
      <w:r w:rsidRPr="006A75AC">
        <w:rPr>
          <w:rStyle w:val="Incipit"/>
          <w:rFonts w:eastAsia="Arial Unicode MS"/>
          <w:lang w:val="fr-FR"/>
        </w:rPr>
        <w:t>A solis</w:t>
      </w:r>
      <w:r w:rsidRPr="006A75AC">
        <w:rPr>
          <w:rFonts w:eastAsia="Arial Unicode MS"/>
          <w:lang w:val="fr-FR"/>
        </w:rPr>
        <w:t>.</w:t>
      </w:r>
    </w:p>
    <w:p w:rsidR="004D53CF" w:rsidRPr="006A75AC" w:rsidRDefault="004D53CF" w:rsidP="00F81136">
      <w:pPr>
        <w:rPr>
          <w:rFonts w:eastAsia="Arial Unicode MS"/>
          <w:lang w:val="pt-PT"/>
        </w:rPr>
      </w:pPr>
      <w:r w:rsidRPr="006A75AC">
        <w:rPr>
          <w:rStyle w:val="Time1"/>
          <w:rFonts w:eastAsia="Arial Unicode MS"/>
          <w:lang w:val="pt-PT"/>
        </w:rPr>
        <w:t>Ad missam</w:t>
      </w:r>
      <w:r w:rsidRPr="006A75AC">
        <w:rPr>
          <w:rFonts w:eastAsia="Arial Unicode MS"/>
          <w:lang w:val="pt-PT"/>
        </w:rPr>
        <w:t xml:space="preserve"> duas orationes unam de sancto Stephano, secundam de nativitate.</w:t>
      </w:r>
    </w:p>
    <w:p w:rsidR="004D53CF" w:rsidRDefault="004D53CF" w:rsidP="00F81136">
      <w:pPr>
        <w:rPr>
          <w:rFonts w:eastAsia="Arial Unicode MS"/>
          <w:lang w:val="la-Latn"/>
        </w:rPr>
      </w:pPr>
      <w:r>
        <w:rPr>
          <w:rStyle w:val="Time1"/>
          <w:rFonts w:eastAsia="Arial Unicode MS"/>
          <w:lang w:val="en-GB"/>
        </w:rPr>
        <w:t>Ad vesperas</w:t>
      </w:r>
      <w:r>
        <w:rPr>
          <w:rFonts w:eastAsia="Arial Unicode MS"/>
          <w:lang w:val="en-GB"/>
        </w:rPr>
        <w:t xml:space="preserve"> </w:t>
      </w:r>
      <w:r w:rsidRPr="005E47A1">
        <w:rPr>
          <w:rFonts w:eastAsia="Arial Unicode MS"/>
          <w:lang w:val="la-Latn"/>
        </w:rPr>
        <w:t xml:space="preserve">AN </w:t>
      </w:r>
      <w:r w:rsidRPr="00AB6A03">
        <w:rPr>
          <w:rStyle w:val="Neume"/>
          <w:rFonts w:eastAsia="Arial Unicode MS"/>
          <w:lang w:val="en-GB"/>
        </w:rPr>
        <w:t>Iucundus</w:t>
      </w:r>
      <w:r w:rsidRPr="005E47A1">
        <w:rPr>
          <w:rFonts w:eastAsia="Arial Unicode MS"/>
          <w:lang w:val="la-Latn"/>
        </w:rPr>
        <w:t xml:space="preserve">. PS </w:t>
      </w:r>
      <w:r w:rsidRPr="005E47A1">
        <w:rPr>
          <w:rStyle w:val="Incipit"/>
          <w:rFonts w:eastAsia="Arial Unicode MS"/>
          <w:lang w:val="la-Latn"/>
        </w:rPr>
        <w:t>Beatus</w:t>
      </w:r>
      <w:r w:rsidRPr="005E47A1">
        <w:rPr>
          <w:rFonts w:eastAsia="Arial Unicode MS"/>
          <w:lang w:val="la-Latn"/>
        </w:rPr>
        <w:t xml:space="preserve">. </w:t>
      </w:r>
      <w:r w:rsidRPr="006A75AC">
        <w:rPr>
          <w:rFonts w:eastAsia="Arial Unicode MS"/>
        </w:rPr>
        <w:t>[</w:t>
      </w:r>
      <w:r w:rsidRPr="005E47A1">
        <w:rPr>
          <w:rFonts w:eastAsia="Arial Unicode MS"/>
          <w:lang w:val="la-Latn"/>
        </w:rPr>
        <w:t>HY</w:t>
      </w:r>
      <w:r w:rsidRPr="006A75AC">
        <w:rPr>
          <w:rFonts w:eastAsia="Arial Unicode MS"/>
        </w:rPr>
        <w:t>]</w:t>
      </w:r>
      <w:r w:rsidRPr="005E47A1">
        <w:rPr>
          <w:rFonts w:eastAsia="Arial Unicode MS"/>
          <w:lang w:val="la-Latn"/>
        </w:rPr>
        <w:t xml:space="preserve"> </w:t>
      </w:r>
      <w:r w:rsidRPr="005E47A1">
        <w:rPr>
          <w:rStyle w:val="Incipit"/>
          <w:rFonts w:eastAsia="Arial Unicode MS"/>
          <w:lang w:val="la-Latn"/>
        </w:rPr>
        <w:t>Sancte</w:t>
      </w:r>
      <w:r w:rsidRPr="005E47A1">
        <w:rPr>
          <w:rFonts w:eastAsia="Arial Unicode MS"/>
          <w:lang w:val="la-Latn"/>
        </w:rPr>
        <w:t xml:space="preserve"> </w:t>
      </w:r>
      <w:r>
        <w:rPr>
          <w:rStyle w:val="Incipit"/>
          <w:rFonts w:eastAsia="Arial Unicode MS"/>
          <w:lang w:val="la-Latn"/>
        </w:rPr>
        <w:t xml:space="preserve">dei </w:t>
      </w:r>
      <w:r w:rsidRPr="005E47A1">
        <w:rPr>
          <w:rStyle w:val="Incipit"/>
          <w:rFonts w:eastAsia="Arial Unicode MS"/>
          <w:lang w:val="la-Latn"/>
        </w:rPr>
        <w:t>pretiose</w:t>
      </w:r>
      <w:r w:rsidRPr="005E47A1">
        <w:rPr>
          <w:rFonts w:eastAsia="Arial Unicode MS"/>
          <w:lang w:val="la-Latn"/>
        </w:rPr>
        <w:t xml:space="preserve">. AM </w:t>
      </w:r>
      <w:r w:rsidRPr="00AB6A03">
        <w:rPr>
          <w:rStyle w:val="Neume"/>
          <w:rFonts w:eastAsia="Arial Unicode MS"/>
          <w:lang w:val="la-Latn"/>
        </w:rPr>
        <w:t>Sepelierunt</w:t>
      </w:r>
      <w:r w:rsidRPr="005E47A1">
        <w:rPr>
          <w:rFonts w:eastAsia="Arial Unicode MS"/>
          <w:lang w:val="la-Latn"/>
        </w:rPr>
        <w:t xml:space="preserve">. </w:t>
      </w:r>
    </w:p>
    <w:p w:rsidR="004D53CF" w:rsidRPr="006A75AC" w:rsidRDefault="004D53CF" w:rsidP="00F81136">
      <w:pPr>
        <w:rPr>
          <w:rFonts w:eastAsia="Arial Unicode MS"/>
          <w:lang w:val="pt-PT"/>
        </w:rPr>
      </w:pPr>
      <w:r w:rsidRPr="006A75AC">
        <w:rPr>
          <w:rStyle w:val="Time1"/>
          <w:rFonts w:eastAsia="Arial Unicode MS"/>
          <w:lang w:val="en-US"/>
        </w:rPr>
        <w:t>[Ad processionem]</w:t>
      </w:r>
      <w:r>
        <w:rPr>
          <w:rFonts w:eastAsia="Arial Unicode MS"/>
          <w:lang w:val="en-GB"/>
        </w:rPr>
        <w:t xml:space="preserve"> </w:t>
      </w:r>
      <w:r w:rsidRPr="00AB6A03">
        <w:rPr>
          <w:rFonts w:eastAsia="Arial Unicode MS"/>
          <w:lang w:val="la-Latn"/>
        </w:rPr>
        <w:t>Po</w:t>
      </w:r>
      <w:r w:rsidRPr="00AB6A03">
        <w:rPr>
          <w:rFonts w:eastAsia="Arial Unicode MS"/>
          <w:lang w:val="en-GB"/>
        </w:rPr>
        <w:t>st o</w:t>
      </w:r>
      <w:r>
        <w:rPr>
          <w:rFonts w:eastAsia="Arial Unicode MS"/>
          <w:lang w:val="en-GB"/>
        </w:rPr>
        <w:t xml:space="preserve">rationem itur ad </w:t>
      </w:r>
      <w:r w:rsidRPr="00E719C8">
        <w:rPr>
          <w:rStyle w:val="Ort"/>
          <w:rFonts w:eastAsia="Arial Unicode MS"/>
          <w:lang w:val="en-GB"/>
        </w:rPr>
        <w:t>sanctum Ioannem</w:t>
      </w:r>
      <w:r w:rsidRPr="00AB6A03">
        <w:rPr>
          <w:rFonts w:eastAsia="Arial Unicode MS"/>
          <w:lang w:val="en-GB"/>
        </w:rPr>
        <w:t xml:space="preserve"> </w:t>
      </w:r>
      <w:r>
        <w:rPr>
          <w:rFonts w:eastAsia="Arial Unicode MS"/>
          <w:lang w:val="en-GB"/>
        </w:rPr>
        <w:t xml:space="preserve">cum RPP </w:t>
      </w:r>
      <w:r w:rsidRPr="00EB570C">
        <w:rPr>
          <w:rStyle w:val="Neume"/>
          <w:rFonts w:eastAsia="Arial Unicode MS"/>
          <w:lang w:val="en-GB"/>
        </w:rPr>
        <w:t>In medio</w:t>
      </w:r>
      <w:r>
        <w:rPr>
          <w:rFonts w:eastAsia="Arial Unicode MS"/>
          <w:lang w:val="en-GB"/>
        </w:rPr>
        <w:t xml:space="preserve"> absque [RV] </w:t>
      </w:r>
      <w:r w:rsidRPr="00EB570C">
        <w:rPr>
          <w:rStyle w:val="Incipit"/>
          <w:rFonts w:eastAsia="Arial Unicode MS"/>
          <w:lang w:val="en-GB"/>
        </w:rPr>
        <w:t>Gloria patri</w:t>
      </w:r>
      <w:r>
        <w:rPr>
          <w:rFonts w:eastAsia="Arial Unicode MS"/>
          <w:lang w:val="en-GB"/>
        </w:rPr>
        <w:t xml:space="preserve">. </w:t>
      </w:r>
      <w:r w:rsidRPr="006A75AC">
        <w:rPr>
          <w:rFonts w:eastAsia="Arial Unicode MS"/>
          <w:lang w:val="pt-PT"/>
        </w:rPr>
        <w:t xml:space="preserve">AM </w:t>
      </w:r>
      <w:r w:rsidRPr="006A75AC">
        <w:rPr>
          <w:rStyle w:val="Neume"/>
          <w:rFonts w:eastAsia="Arial Unicode MS"/>
          <w:lang w:val="pt-PT"/>
        </w:rPr>
        <w:t>Valde honorandus</w:t>
      </w:r>
      <w:r w:rsidRPr="006A75AC">
        <w:rPr>
          <w:rFonts w:eastAsia="Arial Unicode MS"/>
          <w:lang w:val="pt-PT"/>
        </w:rPr>
        <w:t xml:space="preserve">. Post Magnificat OR </w:t>
      </w:r>
      <w:r w:rsidRPr="006A75AC">
        <w:rPr>
          <w:rStyle w:val="Incipit"/>
          <w:rFonts w:eastAsia="Arial Unicode MS"/>
          <w:lang w:val="pt-PT"/>
        </w:rPr>
        <w:t>Ecclesiam tuam</w:t>
      </w:r>
      <w:r w:rsidRPr="006A75AC">
        <w:rPr>
          <w:rFonts w:eastAsia="Arial Unicode MS"/>
          <w:lang w:val="pt-PT"/>
        </w:rPr>
        <w:t xml:space="preserve">. Reditur cum AP </w:t>
      </w:r>
      <w:r w:rsidRPr="006A75AC">
        <w:rPr>
          <w:rStyle w:val="Neume"/>
          <w:rFonts w:eastAsia="Arial Unicode MS"/>
          <w:lang w:val="pt-PT"/>
        </w:rPr>
        <w:t>Continet</w:t>
      </w:r>
      <w:r w:rsidRPr="006A75AC">
        <w:rPr>
          <w:rFonts w:eastAsia="Arial Unicode MS"/>
          <w:lang w:val="pt-PT"/>
        </w:rPr>
        <w:t>. Oratio ut supra.</w:t>
      </w:r>
    </w:p>
    <w:p w:rsidR="004D53CF" w:rsidRPr="006A75AC" w:rsidRDefault="004D53CF" w:rsidP="00A67FB0">
      <w:pPr>
        <w:pStyle w:val="berschrift1"/>
        <w:rPr>
          <w:rFonts w:eastAsia="Arial Unicode MS"/>
          <w:lang w:val="pt-PT"/>
        </w:rPr>
      </w:pPr>
      <w:r w:rsidRPr="006A75AC">
        <w:rPr>
          <w:rFonts w:eastAsia="Arial Unicode MS"/>
          <w:lang w:val="pt-PT"/>
        </w:rPr>
        <w:t>[</w:t>
      </w:r>
      <w:r w:rsidRPr="005E47A1">
        <w:rPr>
          <w:rFonts w:eastAsia="Arial Unicode MS"/>
          <w:lang w:val="la-Latn"/>
        </w:rPr>
        <w:t>D</w:t>
      </w:r>
      <w:r w:rsidRPr="006A75AC">
        <w:rPr>
          <w:rFonts w:eastAsia="Arial Unicode MS"/>
          <w:lang w:val="pt-PT"/>
        </w:rPr>
        <w:t>E SANCTO IOANNE EVANGELISTA]</w:t>
      </w:r>
    </w:p>
    <w:p w:rsidR="004D53CF" w:rsidRPr="00EB570C" w:rsidRDefault="004D53CF" w:rsidP="00F81136">
      <w:pPr>
        <w:rPr>
          <w:rFonts w:eastAsia="Arial Unicode MS"/>
          <w:lang w:val="de-DE"/>
        </w:rPr>
      </w:pPr>
      <w:r w:rsidRPr="005201D4">
        <w:rPr>
          <w:rStyle w:val="Time1"/>
          <w:rFonts w:eastAsia="Arial Unicode MS"/>
          <w:lang w:val="en-GB"/>
        </w:rPr>
        <w:t>Ad matutinas</w:t>
      </w:r>
      <w:r w:rsidRPr="005201D4">
        <w:rPr>
          <w:rFonts w:eastAsia="Arial Unicode MS"/>
          <w:lang w:val="en-GB"/>
        </w:rPr>
        <w:t xml:space="preserve"> </w:t>
      </w:r>
      <w:r>
        <w:rPr>
          <w:rFonts w:eastAsia="Arial Unicode MS"/>
          <w:lang w:val="la-Latn"/>
        </w:rPr>
        <w:t xml:space="preserve">INV </w:t>
      </w:r>
      <w:r w:rsidRPr="005201D4">
        <w:rPr>
          <w:rStyle w:val="Neume"/>
          <w:rFonts w:eastAsia="Arial Unicode MS"/>
          <w:lang w:val="en-GB"/>
        </w:rPr>
        <w:t>Adoremus</w:t>
      </w:r>
      <w:r w:rsidR="0020159D" w:rsidRPr="006A75AC">
        <w:rPr>
          <w:rStyle w:val="Incipit"/>
          <w:rFonts w:eastAsia="Arial Unicode MS"/>
          <w:lang w:val="en-US"/>
        </w:rPr>
        <w:t>@</w:t>
      </w:r>
      <w:r w:rsidRPr="005E47A1">
        <w:rPr>
          <w:rStyle w:val="Incipit"/>
          <w:rFonts w:eastAsia="Arial Unicode MS"/>
          <w:lang w:val="la-Latn"/>
        </w:rPr>
        <w:t>regem</w:t>
      </w:r>
      <w:r w:rsidRPr="005E47A1">
        <w:rPr>
          <w:rFonts w:eastAsia="Arial Unicode MS"/>
          <w:lang w:val="la-Latn"/>
        </w:rPr>
        <w:t>.</w:t>
      </w:r>
      <w:r w:rsidRPr="005201D4">
        <w:rPr>
          <w:rFonts w:eastAsia="Arial Unicode MS"/>
          <w:lang w:val="en-GB"/>
        </w:rPr>
        <w:t xml:space="preserve"> </w:t>
      </w:r>
      <w:r w:rsidRPr="00EB570C">
        <w:rPr>
          <w:rFonts w:eastAsia="Arial Unicode MS"/>
          <w:lang w:val="de-DE"/>
        </w:rPr>
        <w:t xml:space="preserve">HY </w:t>
      </w:r>
      <w:r w:rsidRPr="00EB570C">
        <w:rPr>
          <w:rStyle w:val="Incipit"/>
          <w:rFonts w:eastAsia="Arial Unicode MS"/>
          <w:lang w:val="de-DE"/>
        </w:rPr>
        <w:t>De patre verbum</w:t>
      </w:r>
      <w:r w:rsidRPr="00EB570C">
        <w:rPr>
          <w:rFonts w:eastAsia="Arial Unicode MS"/>
          <w:lang w:val="de-DE"/>
        </w:rPr>
        <w:t xml:space="preserve">. </w:t>
      </w:r>
    </w:p>
    <w:p w:rsidR="004D53CF" w:rsidRPr="006A75AC" w:rsidRDefault="004D53CF" w:rsidP="00F81136">
      <w:pPr>
        <w:rPr>
          <w:rFonts w:eastAsia="Arial Unicode MS"/>
          <w:lang w:val="pt-PT"/>
        </w:rPr>
      </w:pPr>
      <w:r w:rsidRPr="006A75AC">
        <w:rPr>
          <w:rStyle w:val="Time1"/>
          <w:rFonts w:eastAsia="Arial Unicode MS"/>
        </w:rPr>
        <w:t>Ad laudes</w:t>
      </w:r>
      <w:r w:rsidRPr="005E47A1">
        <w:rPr>
          <w:rFonts w:eastAsia="Arial Unicode MS"/>
          <w:lang w:val="la-Latn"/>
        </w:rPr>
        <w:t xml:space="preserve"> </w:t>
      </w:r>
      <w:r>
        <w:rPr>
          <w:rFonts w:eastAsia="Arial Unicode MS"/>
        </w:rPr>
        <w:t xml:space="preserve">HY </w:t>
      </w:r>
      <w:r>
        <w:rPr>
          <w:rStyle w:val="Incipit"/>
          <w:rFonts w:eastAsia="Arial Unicode MS"/>
        </w:rPr>
        <w:t>Sollemnis die</w:t>
      </w:r>
      <w:r w:rsidRPr="006B5240">
        <w:rPr>
          <w:rStyle w:val="Incipit"/>
          <w:rFonts w:eastAsia="Arial Unicode MS"/>
        </w:rPr>
        <w:t>s</w:t>
      </w:r>
      <w:r>
        <w:rPr>
          <w:rFonts w:eastAsia="Arial Unicode MS"/>
        </w:rPr>
        <w:t xml:space="preserve">. </w:t>
      </w:r>
      <w:r w:rsidRPr="005E47A1">
        <w:rPr>
          <w:rFonts w:eastAsia="Arial Unicode MS"/>
          <w:lang w:val="la-Latn"/>
        </w:rPr>
        <w:t xml:space="preserve">AB </w:t>
      </w:r>
      <w:r w:rsidRPr="006B5240">
        <w:rPr>
          <w:rStyle w:val="Neume"/>
          <w:rFonts w:eastAsia="Arial Unicode MS"/>
        </w:rPr>
        <w:t>Iste est</w:t>
      </w:r>
      <w:r w:rsidR="0020159D">
        <w:rPr>
          <w:rStyle w:val="Incipit"/>
          <w:rFonts w:eastAsia="Arial Unicode MS"/>
        </w:rPr>
        <w:t>@</w:t>
      </w:r>
      <w:r w:rsidRPr="005E47A1">
        <w:rPr>
          <w:rStyle w:val="Incipit"/>
          <w:rFonts w:eastAsia="Arial Unicode MS"/>
          <w:lang w:val="la-Latn"/>
        </w:rPr>
        <w:t>Ioa</w:t>
      </w:r>
      <w:r>
        <w:rPr>
          <w:rStyle w:val="Incipit"/>
          <w:rFonts w:eastAsia="Arial Unicode MS"/>
          <w:lang w:val="la-Latn"/>
        </w:rPr>
        <w:t>nnes</w:t>
      </w:r>
      <w:r w:rsidRPr="005E47A1">
        <w:rPr>
          <w:rFonts w:eastAsia="Arial Unicode MS"/>
          <w:lang w:val="la-Latn"/>
        </w:rPr>
        <w:t xml:space="preserve">. </w:t>
      </w:r>
      <w:r w:rsidRPr="006A75AC">
        <w:rPr>
          <w:rFonts w:eastAsia="Arial Unicode MS"/>
          <w:lang w:val="pt-PT"/>
        </w:rPr>
        <w:t xml:space="preserve">Dicitur antiphona de sancta Maria [AC] </w:t>
      </w:r>
      <w:r w:rsidRPr="006A75AC">
        <w:rPr>
          <w:rStyle w:val="Incipit"/>
          <w:rFonts w:eastAsia="Arial Unicode MS"/>
          <w:lang w:val="pt-PT"/>
        </w:rPr>
        <w:t>Virgo dei genetrix</w:t>
      </w:r>
      <w:r w:rsidRPr="006A75AC">
        <w:rPr>
          <w:rFonts w:eastAsia="Arial Unicode MS"/>
          <w:lang w:val="pt-PT"/>
        </w:rPr>
        <w:t xml:space="preserve">. </w:t>
      </w:r>
    </w:p>
    <w:p w:rsidR="004D53CF" w:rsidRPr="006A75AC" w:rsidRDefault="004D53CF" w:rsidP="00F81136">
      <w:pPr>
        <w:rPr>
          <w:rStyle w:val="Incipit"/>
          <w:rFonts w:eastAsia="Arial Unicode MS"/>
          <w:lang w:val="pt-PT"/>
        </w:rPr>
      </w:pPr>
      <w:r w:rsidRPr="006A75AC">
        <w:rPr>
          <w:rStyle w:val="Time1"/>
          <w:rFonts w:eastAsia="Arial Unicode MS"/>
          <w:lang w:val="pt-PT"/>
        </w:rPr>
        <w:t>[Ad missam]</w:t>
      </w:r>
      <w:r w:rsidRPr="006A75AC">
        <w:rPr>
          <w:rFonts w:eastAsia="Arial Unicode MS"/>
          <w:lang w:val="pt-PT"/>
        </w:rPr>
        <w:t xml:space="preserve"> Praefatio de nativitate.</w:t>
      </w:r>
    </w:p>
    <w:p w:rsidR="004D53CF" w:rsidRPr="006B5240" w:rsidRDefault="004D53CF" w:rsidP="00F81136">
      <w:pPr>
        <w:rPr>
          <w:rFonts w:eastAsia="Arial Unicode MS"/>
          <w:lang w:val="en-GB"/>
        </w:rPr>
      </w:pPr>
      <w:r w:rsidRPr="006A75AC">
        <w:rPr>
          <w:rStyle w:val="Time1"/>
          <w:rFonts w:eastAsia="Arial Unicode MS"/>
          <w:lang w:val="pt-PT"/>
        </w:rPr>
        <w:t>In secundas vesperas</w:t>
      </w:r>
      <w:r w:rsidRPr="005E47A1">
        <w:rPr>
          <w:rFonts w:eastAsia="Arial Unicode MS"/>
          <w:lang w:val="la-Latn"/>
        </w:rPr>
        <w:t xml:space="preserve"> AN </w:t>
      </w:r>
      <w:r w:rsidRPr="006A75AC">
        <w:rPr>
          <w:rStyle w:val="Neume"/>
          <w:rFonts w:eastAsia="Arial Unicode MS"/>
          <w:lang w:val="pt-PT"/>
        </w:rPr>
        <w:t>Iuravit</w:t>
      </w:r>
      <w:r w:rsidR="0020159D" w:rsidRPr="006A75AC">
        <w:rPr>
          <w:rStyle w:val="Incipit"/>
          <w:rFonts w:eastAsia="Arial Unicode MS"/>
          <w:lang w:val="pt-PT"/>
        </w:rPr>
        <w:t>@</w:t>
      </w:r>
      <w:r>
        <w:rPr>
          <w:rStyle w:val="Incipit"/>
          <w:rFonts w:eastAsia="Arial Unicode MS"/>
          <w:lang w:val="la-Latn"/>
        </w:rPr>
        <w:t>domin</w:t>
      </w:r>
      <w:r w:rsidRPr="005E47A1">
        <w:rPr>
          <w:rStyle w:val="Incipit"/>
          <w:rFonts w:eastAsia="Arial Unicode MS"/>
          <w:lang w:val="la-Latn"/>
        </w:rPr>
        <w:t>us</w:t>
      </w:r>
      <w:r w:rsidRPr="00EF5685">
        <w:rPr>
          <w:rFonts w:eastAsia="Arial Unicode MS"/>
          <w:lang w:val="la-Latn"/>
        </w:rPr>
        <w:t>.</w:t>
      </w:r>
      <w:r w:rsidRPr="005E47A1">
        <w:rPr>
          <w:rFonts w:eastAsia="Arial Unicode MS"/>
          <w:lang w:val="la-Latn"/>
        </w:rPr>
        <w:t xml:space="preserve"> HY </w:t>
      </w:r>
      <w:r>
        <w:rPr>
          <w:rStyle w:val="Incipit"/>
          <w:rFonts w:eastAsia="Arial Unicode MS"/>
          <w:lang w:val="la-Latn"/>
        </w:rPr>
        <w:t>De patre</w:t>
      </w:r>
      <w:r w:rsidRPr="006B5240">
        <w:rPr>
          <w:rFonts w:eastAsia="Arial Unicode MS"/>
          <w:lang w:val="la-Latn"/>
        </w:rPr>
        <w:t>.</w:t>
      </w:r>
      <w:r w:rsidRPr="006B5240">
        <w:rPr>
          <w:rFonts w:eastAsia="Arial Unicode MS"/>
          <w:lang w:val="en-GB"/>
        </w:rPr>
        <w:t xml:space="preserve"> </w:t>
      </w:r>
      <w:r w:rsidRPr="006B5240">
        <w:rPr>
          <w:rFonts w:eastAsia="Arial Unicode MS"/>
          <w:lang w:val="la-Latn"/>
        </w:rPr>
        <w:t>A</w:t>
      </w:r>
      <w:r w:rsidRPr="005E47A1">
        <w:rPr>
          <w:rFonts w:eastAsia="Arial Unicode MS"/>
          <w:lang w:val="la-Latn"/>
        </w:rPr>
        <w:t xml:space="preserve">M </w:t>
      </w:r>
      <w:r w:rsidRPr="005E47A1">
        <w:rPr>
          <w:rStyle w:val="Incipit"/>
          <w:rFonts w:eastAsia="Arial Unicode MS"/>
          <w:lang w:val="la-Latn"/>
        </w:rPr>
        <w:t>In</w:t>
      </w:r>
      <w:r w:rsidRPr="005E47A1">
        <w:rPr>
          <w:rFonts w:eastAsia="Arial Unicode MS"/>
          <w:lang w:val="la-Latn"/>
        </w:rPr>
        <w:t xml:space="preserve"> </w:t>
      </w:r>
      <w:r w:rsidRPr="005E47A1">
        <w:rPr>
          <w:rStyle w:val="Incipit"/>
          <w:rFonts w:eastAsia="Arial Unicode MS"/>
          <w:lang w:val="la-Latn"/>
        </w:rPr>
        <w:t>medio</w:t>
      </w:r>
      <w:r w:rsidRPr="005E47A1">
        <w:rPr>
          <w:rFonts w:eastAsia="Arial Unicode MS"/>
          <w:lang w:val="la-Latn"/>
        </w:rPr>
        <w:t>.</w:t>
      </w:r>
      <w:r w:rsidRPr="006B5240">
        <w:rPr>
          <w:rFonts w:eastAsia="Arial Unicode MS"/>
          <w:lang w:val="en-GB"/>
        </w:rPr>
        <w:t xml:space="preserve"> Post orationem [BD] </w:t>
      </w:r>
      <w:r w:rsidRPr="006B5240">
        <w:rPr>
          <w:rStyle w:val="Incipit"/>
          <w:rFonts w:eastAsia="Arial Unicode MS"/>
          <w:lang w:val="en-GB"/>
        </w:rPr>
        <w:t>Benedicamus domino</w:t>
      </w:r>
      <w:r w:rsidRPr="006B5240">
        <w:rPr>
          <w:rFonts w:eastAsia="Arial Unicode MS"/>
          <w:lang w:val="en-GB"/>
        </w:rPr>
        <w:t>.</w:t>
      </w:r>
    </w:p>
    <w:p w:rsidR="004D53CF" w:rsidRPr="006A75AC" w:rsidRDefault="004D53CF" w:rsidP="00F81136">
      <w:pPr>
        <w:rPr>
          <w:rFonts w:eastAsia="Arial Unicode MS"/>
          <w:lang w:val="pt-PT"/>
        </w:rPr>
      </w:pPr>
      <w:r w:rsidRPr="006A75AC">
        <w:rPr>
          <w:rStyle w:val="Time1"/>
          <w:rFonts w:eastAsia="Arial Unicode MS"/>
          <w:lang w:val="pt-PT"/>
        </w:rPr>
        <w:lastRenderedPageBreak/>
        <w:t>[Ad processionem]</w:t>
      </w:r>
      <w:r w:rsidRPr="006A75AC">
        <w:rPr>
          <w:rFonts w:eastAsia="Arial Unicode MS"/>
          <w:lang w:val="pt-PT"/>
        </w:rPr>
        <w:t xml:space="preserve"> itur ad </w:t>
      </w:r>
      <w:r w:rsidRPr="006A75AC">
        <w:rPr>
          <w:rStyle w:val="Ort"/>
          <w:rFonts w:eastAsia="Arial Unicode MS"/>
          <w:lang w:val="pt-PT"/>
        </w:rPr>
        <w:t>sanctam crucem</w:t>
      </w:r>
      <w:r w:rsidRPr="006A75AC">
        <w:rPr>
          <w:rFonts w:eastAsia="Arial Unicode MS"/>
          <w:lang w:val="pt-PT"/>
        </w:rPr>
        <w:t xml:space="preserve"> cum RPP </w:t>
      </w:r>
      <w:r w:rsidRPr="006A75AC">
        <w:rPr>
          <w:rStyle w:val="Neume"/>
          <w:rFonts w:eastAsia="Arial Unicode MS"/>
          <w:lang w:val="pt-PT"/>
        </w:rPr>
        <w:t>Centum</w:t>
      </w:r>
      <w:r w:rsidRPr="006A75AC">
        <w:rPr>
          <w:rFonts w:eastAsia="Arial Unicode MS"/>
          <w:lang w:val="pt-PT"/>
        </w:rPr>
        <w:t xml:space="preserve"> absque [RV] </w:t>
      </w:r>
      <w:r w:rsidRPr="006A75AC">
        <w:rPr>
          <w:rStyle w:val="Incipit"/>
          <w:rFonts w:eastAsia="Arial Unicode MS"/>
          <w:lang w:val="pt-PT"/>
        </w:rPr>
        <w:t>Gloria patri</w:t>
      </w:r>
      <w:r w:rsidRPr="006A75AC">
        <w:rPr>
          <w:rFonts w:eastAsia="Arial Unicode MS"/>
          <w:lang w:val="pt-PT"/>
        </w:rPr>
        <w:t xml:space="preserve">. AM </w:t>
      </w:r>
      <w:r w:rsidRPr="006A75AC">
        <w:rPr>
          <w:rStyle w:val="Neume"/>
          <w:rFonts w:eastAsia="Arial Unicode MS"/>
          <w:lang w:val="pt-PT"/>
        </w:rPr>
        <w:t>Iustorum</w:t>
      </w:r>
      <w:r w:rsidR="0020159D" w:rsidRPr="006A75AC">
        <w:rPr>
          <w:rStyle w:val="Incipit"/>
          <w:rFonts w:eastAsia="Arial Unicode MS"/>
          <w:lang w:val="pt-PT"/>
        </w:rPr>
        <w:t>@</w:t>
      </w:r>
      <w:r w:rsidRPr="006A75AC">
        <w:rPr>
          <w:rStyle w:val="Incipit"/>
          <w:rFonts w:eastAsia="Arial Unicode MS"/>
          <w:lang w:val="pt-PT"/>
        </w:rPr>
        <w:t>est</w:t>
      </w:r>
      <w:r w:rsidRPr="006A75AC">
        <w:rPr>
          <w:rFonts w:eastAsia="Arial Unicode MS"/>
          <w:lang w:val="pt-PT"/>
        </w:rPr>
        <w:t xml:space="preserve">. Post Magnificat et orationem reditur cum AP </w:t>
      </w:r>
      <w:r w:rsidRPr="006A75AC">
        <w:rPr>
          <w:rStyle w:val="Neume"/>
          <w:rFonts w:eastAsia="Arial Unicode MS"/>
          <w:lang w:val="pt-PT"/>
        </w:rPr>
        <w:t>Nesciens mater</w:t>
      </w:r>
      <w:r w:rsidRPr="006A75AC">
        <w:rPr>
          <w:rFonts w:eastAsia="Arial Unicode MS"/>
          <w:lang w:val="pt-PT"/>
        </w:rPr>
        <w:t>.</w:t>
      </w:r>
    </w:p>
    <w:p w:rsidR="004D53CF" w:rsidRPr="00EF5685" w:rsidRDefault="004D53CF" w:rsidP="00A67FB0">
      <w:pPr>
        <w:pStyle w:val="berschrift1"/>
        <w:rPr>
          <w:rFonts w:eastAsia="Arial Unicode MS"/>
          <w:lang w:val="la-Latn"/>
        </w:rPr>
      </w:pPr>
      <w:r>
        <w:rPr>
          <w:rFonts w:eastAsia="Arial Unicode MS"/>
          <w:lang w:val="la-Latn"/>
        </w:rPr>
        <w:t>[</w:t>
      </w:r>
      <w:r w:rsidRPr="005E47A1">
        <w:rPr>
          <w:rFonts w:eastAsia="Arial Unicode MS"/>
          <w:lang w:val="la-Latn"/>
        </w:rPr>
        <w:t>D</w:t>
      </w:r>
      <w:r w:rsidRPr="006A75AC">
        <w:rPr>
          <w:rFonts w:eastAsia="Arial Unicode MS"/>
          <w:lang w:val="pt-PT"/>
        </w:rPr>
        <w:t>E</w:t>
      </w:r>
      <w:r w:rsidRPr="005E47A1">
        <w:rPr>
          <w:rFonts w:eastAsia="Arial Unicode MS"/>
          <w:lang w:val="la-Latn"/>
        </w:rPr>
        <w:t xml:space="preserve"> I</w:t>
      </w:r>
      <w:r w:rsidRPr="006A75AC">
        <w:rPr>
          <w:rFonts w:eastAsia="Arial Unicode MS"/>
          <w:lang w:val="pt-PT"/>
        </w:rPr>
        <w:t>NNOCENTIBUS</w:t>
      </w:r>
      <w:r>
        <w:rPr>
          <w:rFonts w:eastAsia="Arial Unicode MS"/>
          <w:lang w:val="la-Latn"/>
        </w:rPr>
        <w:t>]</w:t>
      </w:r>
    </w:p>
    <w:p w:rsidR="004D53CF" w:rsidRPr="00240BFA" w:rsidRDefault="004D53CF" w:rsidP="00F81136">
      <w:pPr>
        <w:rPr>
          <w:rFonts w:eastAsia="Arial Unicode MS"/>
          <w:lang w:val="en-GB"/>
        </w:rPr>
      </w:pPr>
      <w:r w:rsidRPr="006A75AC">
        <w:rPr>
          <w:rStyle w:val="Time1"/>
          <w:rFonts w:eastAsia="Arial Unicode MS"/>
          <w:lang w:val="pt-PT"/>
        </w:rPr>
        <w:t>Ad</w:t>
      </w:r>
      <w:r w:rsidRPr="00240BFA">
        <w:rPr>
          <w:rStyle w:val="Time1"/>
          <w:rFonts w:eastAsia="Arial Unicode MS"/>
          <w:lang w:val="la-Latn"/>
        </w:rPr>
        <w:t xml:space="preserve"> </w:t>
      </w:r>
      <w:r w:rsidRPr="006A75AC">
        <w:rPr>
          <w:rStyle w:val="Time1"/>
          <w:rFonts w:eastAsia="Arial Unicode MS"/>
          <w:lang w:val="pt-PT"/>
        </w:rPr>
        <w:t>m</w:t>
      </w:r>
      <w:r w:rsidRPr="00240BFA">
        <w:rPr>
          <w:rStyle w:val="Time1"/>
          <w:rFonts w:eastAsia="Arial Unicode MS"/>
          <w:lang w:val="la-Latn"/>
        </w:rPr>
        <w:t>atutin</w:t>
      </w:r>
      <w:r w:rsidR="0020159D" w:rsidRPr="006A75AC">
        <w:rPr>
          <w:rStyle w:val="Time1"/>
          <w:rFonts w:eastAsia="Arial Unicode MS"/>
          <w:lang w:val="pt-PT"/>
        </w:rPr>
        <w:t>um</w:t>
      </w:r>
      <w:r>
        <w:rPr>
          <w:rFonts w:eastAsia="Arial Unicode MS"/>
          <w:lang w:val="la-Latn"/>
        </w:rPr>
        <w:t xml:space="preserve"> </w:t>
      </w:r>
      <w:r w:rsidR="001E1DD3" w:rsidRPr="006A75AC">
        <w:rPr>
          <w:rFonts w:eastAsia="Arial Unicode MS"/>
          <w:lang w:val="pt-PT"/>
        </w:rPr>
        <w:t>i</w:t>
      </w:r>
      <w:r w:rsidRPr="006A75AC">
        <w:rPr>
          <w:rFonts w:eastAsia="Arial Unicode MS"/>
          <w:lang w:val="pt-PT"/>
        </w:rPr>
        <w:t xml:space="preserve">nvitatorium sine </w:t>
      </w:r>
      <w:r w:rsidRPr="005E47A1">
        <w:rPr>
          <w:rFonts w:eastAsia="Arial Unicode MS"/>
          <w:lang w:val="la-Latn"/>
        </w:rPr>
        <w:t>[</w:t>
      </w:r>
      <w:r w:rsidRPr="00EF5685">
        <w:rPr>
          <w:rFonts w:eastAsia="Arial Unicode MS"/>
          <w:lang w:val="la-Latn"/>
        </w:rPr>
        <w:t>P</w:t>
      </w:r>
      <w:r w:rsidRPr="005E47A1">
        <w:rPr>
          <w:rFonts w:eastAsia="Arial Unicode MS"/>
          <w:lang w:val="la-Latn"/>
        </w:rPr>
        <w:t xml:space="preserve">V] </w:t>
      </w:r>
      <w:r w:rsidRPr="005E47A1">
        <w:rPr>
          <w:rStyle w:val="Incipit"/>
          <w:rFonts w:eastAsia="Arial Unicode MS"/>
          <w:lang w:val="la-Latn"/>
        </w:rPr>
        <w:t>Gloria</w:t>
      </w:r>
      <w:r w:rsidRPr="005E47A1">
        <w:rPr>
          <w:rFonts w:eastAsia="Arial Unicode MS"/>
          <w:lang w:val="la-Latn"/>
        </w:rPr>
        <w:t xml:space="preserve"> </w:t>
      </w:r>
      <w:r w:rsidRPr="005E47A1">
        <w:rPr>
          <w:rStyle w:val="Incipit"/>
          <w:rFonts w:eastAsia="Arial Unicode MS"/>
          <w:lang w:val="la-Latn"/>
        </w:rPr>
        <w:t>patri</w:t>
      </w:r>
      <w:r w:rsidRPr="006A75AC">
        <w:rPr>
          <w:rFonts w:eastAsia="Arial Unicode MS"/>
          <w:lang w:val="pt-PT"/>
        </w:rPr>
        <w:t xml:space="preserve">. </w:t>
      </w:r>
      <w:r>
        <w:rPr>
          <w:rFonts w:eastAsia="Arial Unicode MS"/>
          <w:lang w:val="en-GB"/>
        </w:rPr>
        <w:t xml:space="preserve">HY </w:t>
      </w:r>
      <w:r w:rsidRPr="00240BFA">
        <w:rPr>
          <w:rStyle w:val="Incipit"/>
          <w:rFonts w:eastAsia="Arial Unicode MS"/>
          <w:lang w:val="en-GB"/>
        </w:rPr>
        <w:t>Sanctorum</w:t>
      </w:r>
      <w:r>
        <w:rPr>
          <w:rFonts w:eastAsia="Arial Unicode MS"/>
          <w:lang w:val="en-GB"/>
        </w:rPr>
        <w:t>.</w:t>
      </w:r>
    </w:p>
    <w:p w:rsidR="004D53CF" w:rsidRPr="006A75AC" w:rsidRDefault="004D53CF" w:rsidP="00F81136">
      <w:pPr>
        <w:rPr>
          <w:rFonts w:eastAsia="Arial Unicode MS"/>
          <w:lang w:val="fr-FR"/>
        </w:rPr>
      </w:pPr>
      <w:r w:rsidRPr="006A75AC">
        <w:rPr>
          <w:rStyle w:val="Time1"/>
          <w:rFonts w:eastAsia="Arial Unicode MS"/>
          <w:lang w:val="en-US"/>
        </w:rPr>
        <w:t>Ad laudes</w:t>
      </w:r>
      <w:r w:rsidRPr="005E47A1">
        <w:rPr>
          <w:rFonts w:eastAsia="Arial Unicode MS"/>
          <w:lang w:val="la-Latn"/>
        </w:rPr>
        <w:t xml:space="preserve"> </w:t>
      </w:r>
      <w:r>
        <w:rPr>
          <w:rFonts w:eastAsia="Arial Unicode MS"/>
          <w:lang w:val="en-GB"/>
        </w:rPr>
        <w:t xml:space="preserve">HY </w:t>
      </w:r>
      <w:r w:rsidRPr="00240BFA">
        <w:rPr>
          <w:rStyle w:val="Incipit"/>
          <w:rFonts w:eastAsia="Arial Unicode MS"/>
          <w:lang w:val="en-GB"/>
        </w:rPr>
        <w:t>Rex gloriose</w:t>
      </w:r>
      <w:r w:rsidRPr="00240BFA">
        <w:rPr>
          <w:rFonts w:eastAsia="Arial Unicode MS"/>
          <w:lang w:val="en-GB"/>
        </w:rPr>
        <w:t xml:space="preserve">. </w:t>
      </w:r>
      <w:r w:rsidRPr="005E47A1">
        <w:rPr>
          <w:rFonts w:eastAsia="Arial Unicode MS"/>
          <w:lang w:val="la-Latn"/>
        </w:rPr>
        <w:t xml:space="preserve">AB </w:t>
      </w:r>
      <w:r w:rsidRPr="00963EFD">
        <w:rPr>
          <w:rStyle w:val="Neume"/>
          <w:rFonts w:eastAsia="Arial Unicode MS"/>
          <w:lang w:val="de-AT"/>
        </w:rPr>
        <w:t>H</w:t>
      </w:r>
      <w:r w:rsidRPr="00A12895">
        <w:rPr>
          <w:rStyle w:val="Neume"/>
          <w:rFonts w:eastAsia="Arial Unicode MS"/>
        </w:rPr>
        <w:t>i</w:t>
      </w:r>
      <w:r w:rsidR="00A12895">
        <w:rPr>
          <w:rStyle w:val="Neume"/>
          <w:rFonts w:eastAsia="Arial Unicode MS"/>
        </w:rPr>
        <w:t xml:space="preserve"> </w:t>
      </w:r>
      <w:r w:rsidRPr="00A12895">
        <w:rPr>
          <w:rStyle w:val="Neume"/>
          <w:rFonts w:eastAsia="Arial Unicode MS"/>
        </w:rPr>
        <w:t>sunt</w:t>
      </w:r>
      <w:r w:rsidR="00A12895" w:rsidRPr="00963EFD">
        <w:rPr>
          <w:rStyle w:val="Incipit"/>
          <w:rFonts w:eastAsia="Arial Unicode MS"/>
        </w:rPr>
        <w:t>@</w:t>
      </w:r>
      <w:r w:rsidRPr="005E47A1">
        <w:rPr>
          <w:rStyle w:val="Incipit"/>
          <w:rFonts w:eastAsia="Arial Unicode MS"/>
          <w:lang w:val="la-Latn"/>
        </w:rPr>
        <w:t>qui</w:t>
      </w:r>
      <w:r w:rsidRPr="00CD7EF7">
        <w:rPr>
          <w:rStyle w:val="Incipit"/>
          <w:rFonts w:eastAsia="Arial Unicode MS"/>
          <w:lang w:val="la-Latn"/>
        </w:rPr>
        <w:t xml:space="preserve"> </w:t>
      </w:r>
      <w:r w:rsidRPr="005E47A1">
        <w:rPr>
          <w:rStyle w:val="Incipit"/>
          <w:rFonts w:eastAsia="Arial Unicode MS"/>
          <w:lang w:val="la-Latn"/>
        </w:rPr>
        <w:t>cum</w:t>
      </w:r>
      <w:r w:rsidRPr="005E47A1">
        <w:rPr>
          <w:rFonts w:eastAsia="Arial Unicode MS"/>
          <w:lang w:val="la-Latn"/>
        </w:rPr>
        <w:t xml:space="preserve">. </w:t>
      </w:r>
      <w:r w:rsidRPr="006A75AC">
        <w:rPr>
          <w:rFonts w:eastAsia="Arial Unicode MS"/>
          <w:lang w:val="fr-FR"/>
        </w:rPr>
        <w:t>Post orationem antiphona et oratio de sancta Maria, et d</w:t>
      </w:r>
      <w:r w:rsidRPr="005E47A1">
        <w:rPr>
          <w:rFonts w:eastAsia="Arial Unicode MS"/>
          <w:lang w:val="la-Latn"/>
        </w:rPr>
        <w:t>e sancto Stephano</w:t>
      </w:r>
      <w:r w:rsidRPr="006A75AC">
        <w:rPr>
          <w:rFonts w:eastAsia="Arial Unicode MS"/>
          <w:lang w:val="fr-FR"/>
        </w:rPr>
        <w:t>, et d</w:t>
      </w:r>
      <w:r w:rsidRPr="005E47A1">
        <w:rPr>
          <w:rFonts w:eastAsia="Arial Unicode MS"/>
          <w:lang w:val="la-Latn"/>
        </w:rPr>
        <w:t>e sancto Ioanne</w:t>
      </w:r>
      <w:r w:rsidRPr="006A75AC">
        <w:rPr>
          <w:rFonts w:eastAsia="Arial Unicode MS"/>
          <w:lang w:val="fr-FR"/>
        </w:rPr>
        <w:t xml:space="preserve"> usque in octavam. </w:t>
      </w:r>
    </w:p>
    <w:p w:rsidR="004D53CF" w:rsidRPr="006A75AC" w:rsidRDefault="004D53CF" w:rsidP="00F81136">
      <w:pPr>
        <w:rPr>
          <w:rFonts w:eastAsia="Arial Unicode MS"/>
          <w:lang w:val="fr-FR"/>
        </w:rPr>
      </w:pPr>
      <w:r w:rsidRPr="006A75AC">
        <w:rPr>
          <w:rFonts w:eastAsia="Arial Unicode MS"/>
          <w:lang w:val="fr-FR"/>
        </w:rPr>
        <w:t xml:space="preserve">In nocte et ad cursus non dicitur [RV] </w:t>
      </w:r>
      <w:r w:rsidRPr="006A75AC">
        <w:rPr>
          <w:rStyle w:val="Incipit"/>
          <w:rFonts w:eastAsia="Arial Unicode MS"/>
          <w:lang w:val="fr-FR"/>
        </w:rPr>
        <w:t>Gloria patri</w:t>
      </w:r>
      <w:r w:rsidRPr="006A75AC">
        <w:rPr>
          <w:rFonts w:eastAsia="Arial Unicode MS"/>
          <w:lang w:val="fr-FR"/>
        </w:rPr>
        <w:t xml:space="preserve"> ad responsorium, nec [TD] </w:t>
      </w:r>
      <w:r w:rsidR="00A12895">
        <w:rPr>
          <w:rStyle w:val="Incipit"/>
          <w:rFonts w:eastAsia="Arial Unicode MS"/>
          <w:lang w:val="fr-FR"/>
        </w:rPr>
        <w:t>$E::</w:t>
      </w:r>
      <w:r w:rsidRPr="006A75AC">
        <w:rPr>
          <w:rStyle w:val="Incipit"/>
          <w:rFonts w:eastAsia="Arial Unicode MS"/>
          <w:lang w:val="fr-FR"/>
        </w:rPr>
        <w:t>Te</w:t>
      </w:r>
      <w:r w:rsidR="00A12895">
        <w:rPr>
          <w:rStyle w:val="Incipit"/>
          <w:rFonts w:eastAsia="Arial Unicode MS"/>
          <w:lang w:val="fr-FR"/>
        </w:rPr>
        <w:t>$</w:t>
      </w:r>
      <w:r w:rsidRPr="006A75AC">
        <w:rPr>
          <w:rStyle w:val="Incipit"/>
          <w:rFonts w:eastAsia="Arial Unicode MS"/>
          <w:lang w:val="fr-FR"/>
        </w:rPr>
        <w:t xml:space="preserve"> deum laudamus</w:t>
      </w:r>
      <w:r w:rsidR="001E1DD3" w:rsidRPr="006A75AC">
        <w:rPr>
          <w:rFonts w:eastAsia="Arial Unicode MS"/>
          <w:lang w:val="fr-FR"/>
        </w:rPr>
        <w:t xml:space="preserve">, </w:t>
      </w:r>
      <w:r w:rsidRPr="006A75AC">
        <w:rPr>
          <w:rFonts w:eastAsia="Arial Unicode MS"/>
          <w:lang w:val="fr-FR"/>
        </w:rPr>
        <w:t xml:space="preserve">nec ad introitum [PV] </w:t>
      </w:r>
      <w:r w:rsidRPr="006A75AC">
        <w:rPr>
          <w:rStyle w:val="Incipit"/>
          <w:rFonts w:eastAsia="Arial Unicode MS"/>
          <w:lang w:val="fr-FR"/>
        </w:rPr>
        <w:t>Gloria patri</w:t>
      </w:r>
      <w:r w:rsidRPr="006A75AC">
        <w:rPr>
          <w:rFonts w:eastAsia="Arial Unicode MS"/>
          <w:lang w:val="fr-FR"/>
        </w:rPr>
        <w:t xml:space="preserve">, nec [GL] </w:t>
      </w:r>
      <w:r w:rsidRPr="006A75AC">
        <w:rPr>
          <w:rStyle w:val="Incipit"/>
          <w:rFonts w:eastAsia="Arial Unicode MS"/>
          <w:lang w:val="fr-FR"/>
        </w:rPr>
        <w:t>Gloria in excelsis</w:t>
      </w:r>
      <w:r w:rsidRPr="006A75AC">
        <w:rPr>
          <w:rFonts w:eastAsia="Arial Unicode MS"/>
          <w:lang w:val="fr-FR"/>
        </w:rPr>
        <w:t>.</w:t>
      </w:r>
    </w:p>
    <w:p w:rsidR="004D53CF" w:rsidRPr="006A75AC" w:rsidRDefault="004D53CF" w:rsidP="00F81136">
      <w:pPr>
        <w:rPr>
          <w:rFonts w:eastAsia="Arial Unicode MS"/>
          <w:lang w:val="it-IT"/>
        </w:rPr>
      </w:pPr>
      <w:r w:rsidRPr="006A75AC">
        <w:rPr>
          <w:rStyle w:val="Time1"/>
          <w:rFonts w:eastAsia="Arial Unicode MS"/>
          <w:lang w:val="fr-FR"/>
        </w:rPr>
        <w:t>Ad missam</w:t>
      </w:r>
      <w:r w:rsidRPr="006A75AC">
        <w:rPr>
          <w:rFonts w:eastAsia="Arial Unicode MS"/>
          <w:lang w:val="fr-FR"/>
        </w:rPr>
        <w:t xml:space="preserve"> [KY] </w:t>
      </w:r>
      <w:r w:rsidRPr="006A75AC">
        <w:rPr>
          <w:rStyle w:val="Incipit"/>
          <w:rFonts w:eastAsia="Arial Unicode MS"/>
          <w:lang w:val="fr-FR"/>
        </w:rPr>
        <w:t>Kyrieleison</w:t>
      </w:r>
      <w:r w:rsidRPr="006A75AC">
        <w:rPr>
          <w:rFonts w:eastAsia="Arial Unicode MS"/>
          <w:lang w:val="fr-FR"/>
        </w:rPr>
        <w:t xml:space="preserve"> tantum ad missam et [SA] </w:t>
      </w:r>
      <w:r w:rsidRPr="006A75AC">
        <w:rPr>
          <w:rStyle w:val="Incipit"/>
          <w:rFonts w:eastAsia="Arial Unicode MS"/>
          <w:lang w:val="fr-FR"/>
        </w:rPr>
        <w:t>Sanctus</w:t>
      </w:r>
      <w:r w:rsidRPr="006A75AC">
        <w:rPr>
          <w:rFonts w:eastAsia="Arial Unicode MS"/>
          <w:lang w:val="fr-FR"/>
        </w:rPr>
        <w:t xml:space="preserve"> et [AG] </w:t>
      </w:r>
      <w:r w:rsidRPr="006A75AC">
        <w:rPr>
          <w:rStyle w:val="Incipit"/>
          <w:rFonts w:eastAsia="Arial Unicode MS"/>
          <w:lang w:val="fr-FR"/>
        </w:rPr>
        <w:t>Agnus dei</w:t>
      </w:r>
      <w:r w:rsidRPr="006A75AC">
        <w:rPr>
          <w:rFonts w:eastAsia="Arial Unicode MS"/>
          <w:lang w:val="fr-FR"/>
        </w:rPr>
        <w:t xml:space="preserve"> quam festive volueris. </w:t>
      </w:r>
      <w:r w:rsidRPr="006A75AC">
        <w:rPr>
          <w:rFonts w:eastAsia="Arial Unicode MS"/>
          <w:lang w:val="it-IT"/>
        </w:rPr>
        <w:t xml:space="preserve">Finitur cum [BD] </w:t>
      </w:r>
      <w:r w:rsidRPr="006A75AC">
        <w:rPr>
          <w:rStyle w:val="Incipit"/>
          <w:rFonts w:eastAsia="Arial Unicode MS"/>
          <w:lang w:val="it-IT"/>
        </w:rPr>
        <w:t>Benedicamus domino</w:t>
      </w:r>
      <w:r w:rsidRPr="006A75AC">
        <w:rPr>
          <w:rFonts w:eastAsia="Arial Unicode MS"/>
          <w:lang w:val="it-IT"/>
        </w:rPr>
        <w:t xml:space="preserve">. Pro [AL] </w:t>
      </w:r>
      <w:r w:rsidRPr="006A75AC">
        <w:rPr>
          <w:rStyle w:val="Incipit"/>
          <w:rFonts w:eastAsia="Arial Unicode MS"/>
          <w:lang w:val="it-IT"/>
        </w:rPr>
        <w:t>Alleuia</w:t>
      </w:r>
      <w:r w:rsidRPr="006A75AC">
        <w:rPr>
          <w:rFonts w:eastAsia="Arial Unicode MS"/>
          <w:lang w:val="it-IT"/>
        </w:rPr>
        <w:t xml:space="preserve"> ad missam [ALV] </w:t>
      </w:r>
      <w:r w:rsidRPr="006A75AC">
        <w:rPr>
          <w:rStyle w:val="Neume"/>
          <w:rFonts w:eastAsia="Arial Unicode MS"/>
          <w:lang w:val="it-IT"/>
        </w:rPr>
        <w:t>Laus tibi Christe</w:t>
      </w:r>
      <w:r w:rsidRPr="006A75AC">
        <w:rPr>
          <w:rFonts w:eastAsia="Arial Unicode MS"/>
          <w:lang w:val="it-IT"/>
        </w:rPr>
        <w:t>.</w:t>
      </w:r>
    </w:p>
    <w:p w:rsidR="00A12895" w:rsidRDefault="004D53CF" w:rsidP="00F81136">
      <w:pPr>
        <w:rPr>
          <w:rFonts w:eastAsia="Arial Unicode MS"/>
          <w:lang w:val="it-IT"/>
        </w:rPr>
      </w:pPr>
      <w:r w:rsidRPr="006A75AC">
        <w:rPr>
          <w:rFonts w:eastAsia="Arial Unicode MS"/>
          <w:lang w:val="it-IT"/>
        </w:rPr>
        <w:t>Officii enim compositor vul</w:t>
      </w:r>
      <w:r w:rsidR="001E1DD3" w:rsidRPr="006A75AC">
        <w:rPr>
          <w:rFonts w:eastAsia="Arial Unicode MS"/>
          <w:lang w:val="it-IT"/>
        </w:rPr>
        <w:t>t iungi nos animis devotarum femin</w:t>
      </w:r>
      <w:r w:rsidRPr="006A75AC">
        <w:rPr>
          <w:rFonts w:eastAsia="Arial Unicode MS"/>
          <w:lang w:val="it-IT"/>
        </w:rPr>
        <w:t xml:space="preserve">arum quae in morte Innocentum doluerunt, vel quia Innocentes passi sunt ante resurrectionem domini. Si dominica est omnia sollemniter fiunt. </w:t>
      </w:r>
    </w:p>
    <w:p w:rsidR="004D53CF" w:rsidRPr="006A75AC" w:rsidRDefault="00A12895" w:rsidP="00F81136">
      <w:pPr>
        <w:rPr>
          <w:rFonts w:eastAsia="Arial Unicode MS"/>
          <w:lang w:val="it-IT"/>
        </w:rPr>
      </w:pPr>
      <w:r w:rsidRPr="00963EFD">
        <w:rPr>
          <w:rStyle w:val="Time1"/>
          <w:rFonts w:eastAsia="Arial Unicode MS"/>
          <w:lang w:val="it-IT"/>
        </w:rPr>
        <w:t>[Ad processionem]</w:t>
      </w:r>
      <w:r>
        <w:rPr>
          <w:rFonts w:eastAsia="Arial Unicode MS"/>
          <w:lang w:val="it-IT"/>
        </w:rPr>
        <w:t xml:space="preserve"> </w:t>
      </w:r>
      <w:r w:rsidR="004D53CF" w:rsidRPr="006A75AC">
        <w:rPr>
          <w:rFonts w:eastAsia="Arial Unicode MS"/>
          <w:lang w:val="it-IT"/>
        </w:rPr>
        <w:t xml:space="preserve">De cruce in reditu RPP </w:t>
      </w:r>
      <w:r w:rsidR="004D53CF" w:rsidRPr="006A75AC">
        <w:rPr>
          <w:rStyle w:val="Neume"/>
          <w:rFonts w:eastAsia="Arial Unicode MS"/>
          <w:lang w:val="it-IT"/>
        </w:rPr>
        <w:t>Verbum ca</w:t>
      </w:r>
      <w:r w:rsidR="004D53CF" w:rsidRPr="006A75AC">
        <w:rPr>
          <w:rStyle w:val="Incipit"/>
          <w:rFonts w:eastAsia="Arial Unicode MS"/>
          <w:lang w:val="it-IT"/>
        </w:rPr>
        <w:t>ro</w:t>
      </w:r>
      <w:r w:rsidR="004D53CF" w:rsidRPr="006A75AC">
        <w:rPr>
          <w:rFonts w:eastAsia="Arial Unicode MS"/>
          <w:lang w:val="it-IT"/>
        </w:rPr>
        <w:t>.</w:t>
      </w:r>
    </w:p>
    <w:p w:rsidR="004D53CF" w:rsidRDefault="004D53CF" w:rsidP="00F81136">
      <w:pPr>
        <w:rPr>
          <w:rFonts w:eastAsia="Arial Unicode MS"/>
          <w:lang w:val="en-GB"/>
        </w:rPr>
      </w:pPr>
      <w:r w:rsidRPr="00EB570C">
        <w:rPr>
          <w:rStyle w:val="Time1"/>
          <w:rFonts w:eastAsia="Arial Unicode MS"/>
          <w:lang w:val="en-GB"/>
        </w:rPr>
        <w:t>Ad primam</w:t>
      </w:r>
      <w:r>
        <w:rPr>
          <w:rFonts w:eastAsia="Arial Unicode MS"/>
          <w:lang w:val="en-GB"/>
        </w:rPr>
        <w:t xml:space="preserve"> [AN] </w:t>
      </w:r>
      <w:r w:rsidRPr="00EB570C">
        <w:rPr>
          <w:rStyle w:val="Neume"/>
          <w:rFonts w:eastAsia="Arial Unicode MS"/>
          <w:lang w:val="en-GB"/>
        </w:rPr>
        <w:t>Ambula</w:t>
      </w:r>
      <w:r>
        <w:rPr>
          <w:rStyle w:val="Neume"/>
          <w:rFonts w:eastAsia="Arial Unicode MS"/>
          <w:lang w:val="en-GB"/>
        </w:rPr>
        <w:t>bu</w:t>
      </w:r>
      <w:r w:rsidRPr="00EB570C">
        <w:rPr>
          <w:rStyle w:val="Neume"/>
          <w:rFonts w:eastAsia="Arial Unicode MS"/>
          <w:lang w:val="en-GB"/>
        </w:rPr>
        <w:t>nt</w:t>
      </w:r>
      <w:r>
        <w:rPr>
          <w:rFonts w:eastAsia="Arial Unicode MS"/>
          <w:lang w:val="en-GB"/>
        </w:rPr>
        <w:t>.</w:t>
      </w:r>
    </w:p>
    <w:p w:rsidR="004D53CF" w:rsidRDefault="004D53CF" w:rsidP="00F81136">
      <w:pPr>
        <w:rPr>
          <w:rFonts w:eastAsia="Arial Unicode MS"/>
          <w:lang w:val="en-GB"/>
        </w:rPr>
      </w:pPr>
      <w:r w:rsidRPr="00616296">
        <w:rPr>
          <w:rStyle w:val="Time1"/>
          <w:rFonts w:eastAsia="Arial Unicode MS"/>
          <w:lang w:val="en-GB"/>
        </w:rPr>
        <w:t>Ad tertiam</w:t>
      </w:r>
      <w:r>
        <w:rPr>
          <w:rFonts w:eastAsia="Arial Unicode MS"/>
          <w:lang w:val="en-GB"/>
        </w:rPr>
        <w:t xml:space="preserve"> AN </w:t>
      </w:r>
      <w:r w:rsidRPr="00EB570C">
        <w:rPr>
          <w:rStyle w:val="Neume"/>
          <w:rFonts w:eastAsia="Arial Unicode MS"/>
          <w:lang w:val="en-GB"/>
        </w:rPr>
        <w:t>Laverunt stolas</w:t>
      </w:r>
      <w:r>
        <w:rPr>
          <w:rFonts w:eastAsia="Arial Unicode MS"/>
          <w:lang w:val="en-GB"/>
        </w:rPr>
        <w:t>.</w:t>
      </w:r>
    </w:p>
    <w:p w:rsidR="004D53CF" w:rsidRPr="006A75AC" w:rsidRDefault="004D53CF" w:rsidP="00F81136">
      <w:pPr>
        <w:rPr>
          <w:rFonts w:eastAsia="Arial Unicode MS"/>
          <w:lang w:val="en-GB"/>
        </w:rPr>
      </w:pPr>
      <w:r w:rsidRPr="006A75AC">
        <w:rPr>
          <w:rStyle w:val="Time1"/>
          <w:rFonts w:eastAsia="Arial Unicode MS"/>
          <w:lang w:val="en-GB"/>
        </w:rPr>
        <w:t>Ad sextam</w:t>
      </w:r>
      <w:r w:rsidRPr="006A75AC">
        <w:rPr>
          <w:rFonts w:eastAsia="Arial Unicode MS"/>
          <w:lang w:val="en-GB"/>
        </w:rPr>
        <w:t xml:space="preserve"> [AN] </w:t>
      </w:r>
      <w:r w:rsidRPr="006A75AC">
        <w:rPr>
          <w:rStyle w:val="Neume"/>
          <w:rFonts w:eastAsia="Arial Unicode MS"/>
          <w:lang w:val="en-GB"/>
        </w:rPr>
        <w:t>Angeli eorum</w:t>
      </w:r>
      <w:r w:rsidRPr="006A75AC">
        <w:rPr>
          <w:rFonts w:eastAsia="Arial Unicode MS"/>
          <w:lang w:val="en-GB"/>
        </w:rPr>
        <w:t>.</w:t>
      </w:r>
    </w:p>
    <w:p w:rsidR="004D53CF" w:rsidRPr="00616296" w:rsidRDefault="004D53CF" w:rsidP="00F81136">
      <w:pPr>
        <w:rPr>
          <w:rFonts w:eastAsia="Arial Unicode MS"/>
          <w:lang w:val="en-GB"/>
        </w:rPr>
      </w:pPr>
      <w:r w:rsidRPr="00616296">
        <w:rPr>
          <w:rStyle w:val="Time1"/>
          <w:rFonts w:eastAsia="Arial Unicode MS"/>
          <w:lang w:val="en-GB"/>
        </w:rPr>
        <w:t>Ad nonam</w:t>
      </w:r>
      <w:r w:rsidRPr="00616296">
        <w:rPr>
          <w:rFonts w:eastAsia="Arial Unicode MS"/>
          <w:lang w:val="en-GB"/>
        </w:rPr>
        <w:t xml:space="preserve"> [AN] </w:t>
      </w:r>
      <w:r>
        <w:rPr>
          <w:rStyle w:val="Neume"/>
          <w:rFonts w:eastAsia="Arial Unicode MS"/>
          <w:lang w:val="en-GB"/>
        </w:rPr>
        <w:t>Sin</w:t>
      </w:r>
      <w:r w:rsidRPr="00616296">
        <w:rPr>
          <w:rStyle w:val="Neume"/>
          <w:rFonts w:eastAsia="Arial Unicode MS"/>
          <w:lang w:val="en-GB"/>
        </w:rPr>
        <w:t>ite parvulos</w:t>
      </w:r>
      <w:r w:rsidRPr="00616296">
        <w:rPr>
          <w:rFonts w:eastAsia="Arial Unicode MS"/>
          <w:lang w:val="en-GB"/>
        </w:rPr>
        <w:t>.</w:t>
      </w:r>
    </w:p>
    <w:p w:rsidR="004D53CF" w:rsidRDefault="004D53CF" w:rsidP="00F81136">
      <w:pPr>
        <w:rPr>
          <w:rFonts w:eastAsia="Arial Unicode MS"/>
          <w:lang w:val="la-Latn"/>
        </w:rPr>
      </w:pPr>
      <w:r w:rsidRPr="006A75AC">
        <w:rPr>
          <w:rStyle w:val="Time1"/>
          <w:rFonts w:eastAsia="Arial Unicode MS"/>
          <w:lang w:val="en-GB"/>
        </w:rPr>
        <w:t>In secunda vespera</w:t>
      </w:r>
      <w:r w:rsidRPr="005E47A1">
        <w:rPr>
          <w:rFonts w:eastAsia="Arial Unicode MS"/>
          <w:lang w:val="la-Latn"/>
        </w:rPr>
        <w:t xml:space="preserve"> AN </w:t>
      </w:r>
      <w:r w:rsidRPr="00EB570C">
        <w:rPr>
          <w:rStyle w:val="Neume"/>
          <w:rFonts w:eastAsia="Arial Unicode MS"/>
          <w:lang w:val="en-GB"/>
        </w:rPr>
        <w:t>Virgam</w:t>
      </w:r>
      <w:r w:rsidRPr="00616296">
        <w:rPr>
          <w:rFonts w:eastAsia="Arial Unicode MS"/>
          <w:lang w:val="en-GB"/>
        </w:rPr>
        <w:t>.</w:t>
      </w:r>
      <w:r>
        <w:rPr>
          <w:rFonts w:eastAsia="Arial Unicode MS"/>
          <w:lang w:val="en-GB"/>
        </w:rPr>
        <w:t xml:space="preserve"> </w:t>
      </w:r>
      <w:r w:rsidRPr="005E47A1">
        <w:rPr>
          <w:rFonts w:eastAsia="Arial Unicode MS"/>
          <w:lang w:val="la-Latn"/>
        </w:rPr>
        <w:t xml:space="preserve">HY </w:t>
      </w:r>
      <w:r>
        <w:rPr>
          <w:rStyle w:val="Incipit"/>
          <w:rFonts w:eastAsia="Arial Unicode MS"/>
          <w:lang w:val="en-GB"/>
        </w:rPr>
        <w:t>R</w:t>
      </w:r>
      <w:r w:rsidRPr="00616296">
        <w:rPr>
          <w:rStyle w:val="Incipit"/>
          <w:rFonts w:eastAsia="Arial Unicode MS"/>
          <w:lang w:val="en-GB"/>
        </w:rPr>
        <w:t>e</w:t>
      </w:r>
      <w:r>
        <w:rPr>
          <w:rStyle w:val="Incipit"/>
          <w:rFonts w:eastAsia="Arial Unicode MS"/>
          <w:lang w:val="en-GB"/>
        </w:rPr>
        <w:t>x gloriose</w:t>
      </w:r>
      <w:r w:rsidRPr="005E47A1">
        <w:rPr>
          <w:rFonts w:eastAsia="Arial Unicode MS"/>
          <w:lang w:val="la-Latn"/>
        </w:rPr>
        <w:t>.</w:t>
      </w:r>
      <w:r w:rsidRPr="00616296">
        <w:rPr>
          <w:rFonts w:eastAsia="Arial Unicode MS"/>
          <w:lang w:val="en-GB"/>
        </w:rPr>
        <w:t xml:space="preserve"> </w:t>
      </w:r>
      <w:r w:rsidRPr="005E47A1">
        <w:rPr>
          <w:rFonts w:eastAsia="Arial Unicode MS"/>
          <w:lang w:val="la-Latn"/>
        </w:rPr>
        <w:t xml:space="preserve">AM </w:t>
      </w:r>
      <w:r w:rsidRPr="00EB570C">
        <w:rPr>
          <w:rStyle w:val="Neume"/>
          <w:rFonts w:eastAsia="Arial Unicode MS"/>
          <w:lang w:val="en-GB"/>
        </w:rPr>
        <w:t>Hi sunt qui</w:t>
      </w:r>
      <w:r w:rsidRPr="005E47A1">
        <w:rPr>
          <w:rFonts w:eastAsia="Arial Unicode MS"/>
          <w:lang w:val="la-Latn"/>
        </w:rPr>
        <w:t>.</w:t>
      </w:r>
      <w:r w:rsidRPr="00EF5685">
        <w:rPr>
          <w:rFonts w:eastAsia="Arial Unicode MS"/>
          <w:lang w:val="la-Latn"/>
        </w:rPr>
        <w:t xml:space="preserve"> </w:t>
      </w:r>
    </w:p>
    <w:p w:rsidR="001E1DD3" w:rsidRPr="006A75AC" w:rsidRDefault="001E1DD3" w:rsidP="00A67FB0">
      <w:pPr>
        <w:pStyle w:val="berschrift1"/>
        <w:rPr>
          <w:rFonts w:eastAsia="Arial Unicode MS"/>
          <w:lang w:val="la-Latn"/>
        </w:rPr>
      </w:pPr>
      <w:r w:rsidRPr="006A75AC">
        <w:rPr>
          <w:rFonts w:eastAsia="Arial Unicode MS"/>
          <w:lang w:val="la-Latn"/>
        </w:rPr>
        <w:t>[INFRA OCTAVAM DOMINI]</w:t>
      </w:r>
    </w:p>
    <w:p w:rsidR="001E1DD3" w:rsidRPr="006A75AC" w:rsidRDefault="004D53CF" w:rsidP="00F81136">
      <w:pPr>
        <w:rPr>
          <w:rFonts w:eastAsia="Arial Unicode MS"/>
          <w:lang w:val="la-Latn"/>
        </w:rPr>
      </w:pPr>
      <w:r w:rsidRPr="006A75AC">
        <w:rPr>
          <w:rFonts w:eastAsia="Arial Unicode MS"/>
          <w:lang w:val="la-Latn"/>
        </w:rPr>
        <w:t xml:space="preserve">Minores cursus de sancta Maria infra octavam domini non dicimus, nisi in festo sancti Silvestri, quia tunc de nativitate non per totum canimus. Sed completorium de sancta Maria omittimus. </w:t>
      </w:r>
    </w:p>
    <w:p w:rsidR="001E1DD3" w:rsidRPr="006A75AC" w:rsidRDefault="001E1DD3" w:rsidP="00F81136">
      <w:pPr>
        <w:rPr>
          <w:rFonts w:eastAsia="Arial Unicode MS"/>
          <w:lang w:val="la-Latn"/>
        </w:rPr>
      </w:pPr>
      <w:r w:rsidRPr="006A75AC">
        <w:rPr>
          <w:rStyle w:val="Time1"/>
          <w:rFonts w:eastAsia="Arial Unicode MS"/>
          <w:lang w:val="la-Latn"/>
        </w:rPr>
        <w:t>[Ad matutinum]</w:t>
      </w:r>
      <w:r w:rsidRPr="006A75AC">
        <w:rPr>
          <w:rFonts w:eastAsia="Arial Unicode MS"/>
          <w:lang w:val="la-Latn"/>
        </w:rPr>
        <w:t xml:space="preserve"> </w:t>
      </w:r>
      <w:r w:rsidR="004D53CF" w:rsidRPr="006A75AC">
        <w:rPr>
          <w:rFonts w:eastAsia="Arial Unicode MS"/>
          <w:lang w:val="la-Latn"/>
        </w:rPr>
        <w:t xml:space="preserve">Usque post epiphaniam et cum dominica non est dicimus minus INV </w:t>
      </w:r>
      <w:r w:rsidR="004D53CF" w:rsidRPr="006A75AC">
        <w:rPr>
          <w:rStyle w:val="Neume"/>
          <w:rFonts w:eastAsia="Arial Unicode MS"/>
          <w:lang w:val="la-Latn"/>
        </w:rPr>
        <w:t>Christus natus est</w:t>
      </w:r>
      <w:r w:rsidR="004D53CF" w:rsidRPr="006A75AC">
        <w:rPr>
          <w:rFonts w:eastAsia="Arial Unicode MS"/>
          <w:lang w:val="la-Latn"/>
        </w:rPr>
        <w:t xml:space="preserve">. Infra octavam HY </w:t>
      </w:r>
      <w:r w:rsidR="004D53CF" w:rsidRPr="006A75AC">
        <w:rPr>
          <w:rStyle w:val="Incipit"/>
          <w:rFonts w:eastAsia="Arial Unicode MS"/>
          <w:lang w:val="la-Latn"/>
        </w:rPr>
        <w:t>Christe redemptor</w:t>
      </w:r>
      <w:r w:rsidR="004D53CF" w:rsidRPr="006A75AC">
        <w:rPr>
          <w:rFonts w:eastAsia="Arial Unicode MS"/>
          <w:lang w:val="la-Latn"/>
        </w:rPr>
        <w:t xml:space="preserve">. </w:t>
      </w:r>
    </w:p>
    <w:p w:rsidR="001E1DD3" w:rsidRPr="00963EFD" w:rsidRDefault="004D53CF" w:rsidP="00F81136">
      <w:pPr>
        <w:rPr>
          <w:rFonts w:eastAsia="Arial Unicode MS"/>
          <w:lang w:val="fr-FR"/>
        </w:rPr>
      </w:pPr>
      <w:r w:rsidRPr="006A75AC">
        <w:rPr>
          <w:rStyle w:val="Time2"/>
          <w:rFonts w:eastAsia="Arial Unicode MS"/>
          <w:lang w:val="la-Latn"/>
        </w:rPr>
        <w:t>Ad nocturn</w:t>
      </w:r>
      <w:r w:rsidR="00A71517" w:rsidRPr="006A75AC">
        <w:rPr>
          <w:rStyle w:val="Time2"/>
          <w:rFonts w:eastAsia="Arial Unicode MS"/>
          <w:lang w:val="la-Latn"/>
        </w:rPr>
        <w:t>um</w:t>
      </w:r>
      <w:r w:rsidRPr="006A75AC">
        <w:rPr>
          <w:rFonts w:eastAsia="Arial Unicode MS"/>
          <w:lang w:val="la-Latn"/>
        </w:rPr>
        <w:t xml:space="preserve"> singulis noctibus dicitur una antiphona de sancta nocte</w:t>
      </w:r>
      <w:r w:rsidR="00A71517" w:rsidRPr="006A75AC">
        <w:rPr>
          <w:rFonts w:eastAsia="Arial Unicode MS"/>
          <w:lang w:val="la-Latn"/>
        </w:rPr>
        <w:t>,</w:t>
      </w:r>
      <w:r w:rsidRPr="006A75AC">
        <w:rPr>
          <w:rFonts w:eastAsia="Arial Unicode MS"/>
          <w:lang w:val="la-Latn"/>
        </w:rPr>
        <w:t xml:space="preserve"> quae</w:t>
      </w:r>
      <w:r w:rsidR="00A71517" w:rsidRPr="006A75AC">
        <w:rPr>
          <w:rFonts w:eastAsia="Arial Unicode MS"/>
          <w:lang w:val="la-Latn"/>
        </w:rPr>
        <w:t xml:space="preserve"> sit de psalmis illius nocturni</w:t>
      </w:r>
      <w:r w:rsidRPr="006A75AC">
        <w:rPr>
          <w:rFonts w:eastAsia="Arial Unicode MS"/>
          <w:lang w:val="la-Latn"/>
        </w:rPr>
        <w:t xml:space="preserve">, et quando non invenitur, cantetur AN </w:t>
      </w:r>
      <w:r w:rsidRPr="006A75AC">
        <w:rPr>
          <w:rStyle w:val="Neume"/>
          <w:rFonts w:eastAsia="Arial Unicode MS"/>
          <w:lang w:val="la-Latn"/>
        </w:rPr>
        <w:t>Verbum caro</w:t>
      </w:r>
      <w:r w:rsidR="00A71517" w:rsidRPr="006A75AC">
        <w:rPr>
          <w:rStyle w:val="Incipit"/>
          <w:rFonts w:eastAsia="Arial Unicode MS"/>
          <w:lang w:val="la-Latn"/>
        </w:rPr>
        <w:t>@Ä+</w:t>
      </w:r>
      <w:r w:rsidRPr="006A75AC">
        <w:rPr>
          <w:rStyle w:val="Incipit"/>
          <w:rFonts w:eastAsia="Arial Unicode MS"/>
          <w:lang w:val="la-Latn"/>
        </w:rPr>
        <w:t>factum</w:t>
      </w:r>
      <w:r w:rsidR="00A71517" w:rsidRPr="006A75AC">
        <w:rPr>
          <w:rStyle w:val="Incipit"/>
          <w:rFonts w:eastAsia="Arial Unicode MS"/>
          <w:lang w:val="la-Latn"/>
        </w:rPr>
        <w:t>+Ä</w:t>
      </w:r>
      <w:r w:rsidRPr="006A75AC">
        <w:rPr>
          <w:rStyle w:val="Incipit"/>
          <w:rFonts w:eastAsia="Arial Unicode MS"/>
          <w:lang w:val="la-Latn"/>
        </w:rPr>
        <w:t xml:space="preserve"> est</w:t>
      </w:r>
      <w:r w:rsidRPr="006A75AC">
        <w:rPr>
          <w:rFonts w:eastAsia="Arial Unicode MS"/>
          <w:lang w:val="la-Latn"/>
        </w:rPr>
        <w:t>.</w:t>
      </w:r>
      <w:r w:rsidR="00A71517" w:rsidRPr="006A75AC">
        <w:rPr>
          <w:rFonts w:eastAsia="Arial Unicode MS"/>
          <w:lang w:val="la-Latn"/>
        </w:rPr>
        <w:t xml:space="preserve"> </w:t>
      </w:r>
      <w:r w:rsidRPr="006A75AC">
        <w:rPr>
          <w:rFonts w:eastAsia="Arial Unicode MS"/>
          <w:lang w:val="pt-PT"/>
        </w:rPr>
        <w:t xml:space="preserve">Feria tertia AN </w:t>
      </w:r>
      <w:r w:rsidRPr="006A75AC">
        <w:rPr>
          <w:rStyle w:val="Neume"/>
          <w:rFonts w:eastAsia="Arial Unicode MS"/>
          <w:lang w:val="pt-PT"/>
        </w:rPr>
        <w:t>Suscepimus</w:t>
      </w:r>
      <w:r w:rsidRPr="006A75AC">
        <w:rPr>
          <w:rFonts w:eastAsia="Arial Unicode MS"/>
          <w:lang w:val="pt-PT"/>
        </w:rPr>
        <w:t xml:space="preserve">. Feria quinta AN </w:t>
      </w:r>
      <w:r w:rsidRPr="006A75AC">
        <w:rPr>
          <w:rStyle w:val="Neume"/>
          <w:rFonts w:eastAsia="Arial Unicode MS"/>
          <w:lang w:val="pt-PT"/>
        </w:rPr>
        <w:t>Orietur</w:t>
      </w:r>
      <w:r w:rsidRPr="006A75AC">
        <w:rPr>
          <w:rFonts w:eastAsia="Arial Unicode MS"/>
          <w:lang w:val="pt-PT"/>
        </w:rPr>
        <w:t xml:space="preserve">. Feria sexta AN </w:t>
      </w:r>
      <w:r w:rsidRPr="006A75AC">
        <w:rPr>
          <w:rStyle w:val="Neume"/>
          <w:rFonts w:eastAsia="Arial Unicode MS"/>
          <w:lang w:val="pt-PT"/>
        </w:rPr>
        <w:t>Veritas de ter</w:t>
      </w:r>
      <w:r w:rsidRPr="006A75AC">
        <w:rPr>
          <w:rStyle w:val="Incipit"/>
          <w:rFonts w:eastAsia="Arial Unicode MS"/>
          <w:lang w:val="pt-PT"/>
        </w:rPr>
        <w:t>ra</w:t>
      </w:r>
      <w:r w:rsidRPr="006A75AC">
        <w:rPr>
          <w:rFonts w:eastAsia="Arial Unicode MS"/>
          <w:lang w:val="pt-PT"/>
        </w:rPr>
        <w:t xml:space="preserve">. </w:t>
      </w:r>
      <w:r w:rsidRPr="00963EFD">
        <w:rPr>
          <w:rFonts w:eastAsia="Arial Unicode MS"/>
          <w:lang w:val="pt-PT"/>
        </w:rPr>
        <w:t>Sabbato</w:t>
      </w:r>
      <w:r w:rsidR="00DA43E8" w:rsidRPr="00963EFD">
        <w:rPr>
          <w:rFonts w:eastAsia="Arial Unicode MS"/>
          <w:lang w:val="pt-PT"/>
        </w:rPr>
        <w:t xml:space="preserve"> </w:t>
      </w:r>
      <w:r w:rsidRPr="00963EFD">
        <w:rPr>
          <w:rFonts w:eastAsia="Arial Unicode MS"/>
          <w:lang w:val="pt-PT"/>
        </w:rPr>
        <w:t xml:space="preserve">AN </w:t>
      </w:r>
      <w:r w:rsidRPr="00963EFD">
        <w:rPr>
          <w:rStyle w:val="Neume"/>
          <w:rFonts w:eastAsia="Arial Unicode MS"/>
          <w:lang w:val="pt-PT"/>
        </w:rPr>
        <w:t>Notum fecit</w:t>
      </w:r>
      <w:r w:rsidRPr="00963EFD">
        <w:rPr>
          <w:rFonts w:eastAsia="Arial Unicode MS"/>
          <w:lang w:val="pt-PT"/>
        </w:rPr>
        <w:t>. Una noct</w:t>
      </w:r>
      <w:r w:rsidR="00684575" w:rsidRPr="00963EFD">
        <w:rPr>
          <w:rFonts w:eastAsia="Arial Unicode MS"/>
          <w:lang w:val="pt-PT"/>
        </w:rPr>
        <w:t>urna</w:t>
      </w:r>
      <w:r w:rsidRPr="00963EFD">
        <w:rPr>
          <w:rFonts w:eastAsia="Arial Unicode MS"/>
          <w:lang w:val="pt-PT"/>
        </w:rPr>
        <w:t xml:space="preserve"> VS </w:t>
      </w:r>
      <w:r w:rsidRPr="00963EFD">
        <w:rPr>
          <w:rStyle w:val="Incipit"/>
          <w:rFonts w:eastAsia="Arial Unicode MS"/>
          <w:lang w:val="pt-PT"/>
        </w:rPr>
        <w:t>Speciosus forma</w:t>
      </w:r>
      <w:r w:rsidRPr="00963EFD">
        <w:rPr>
          <w:rFonts w:eastAsia="Arial Unicode MS"/>
          <w:lang w:val="pt-PT"/>
        </w:rPr>
        <w:t xml:space="preserve">. Alia VS </w:t>
      </w:r>
      <w:r w:rsidRPr="00963EFD">
        <w:rPr>
          <w:rStyle w:val="Incipit"/>
          <w:rFonts w:eastAsia="Arial Unicode MS"/>
          <w:lang w:val="pt-PT"/>
        </w:rPr>
        <w:t>Notum fecit</w:t>
      </w:r>
      <w:r w:rsidRPr="00963EFD">
        <w:rPr>
          <w:rFonts w:eastAsia="Arial Unicode MS"/>
          <w:lang w:val="pt-PT"/>
        </w:rPr>
        <w:t xml:space="preserve">. Tertia VS </w:t>
      </w:r>
      <w:r w:rsidRPr="00963EFD">
        <w:rPr>
          <w:rStyle w:val="Incipit"/>
          <w:rFonts w:eastAsia="Arial Unicode MS"/>
          <w:lang w:val="pt-PT"/>
        </w:rPr>
        <w:t>Ipse invocavit</w:t>
      </w:r>
      <w:r w:rsidRPr="00963EFD">
        <w:rPr>
          <w:rFonts w:eastAsia="Arial Unicode MS"/>
          <w:lang w:val="pt-PT"/>
        </w:rPr>
        <w:t xml:space="preserve">. </w:t>
      </w:r>
      <w:r w:rsidRPr="00963EFD">
        <w:rPr>
          <w:rFonts w:eastAsia="Arial Unicode MS"/>
          <w:lang w:val="fr-FR"/>
        </w:rPr>
        <w:t xml:space="preserve">Sed ad laudes non mutatur </w:t>
      </w:r>
      <w:r w:rsidR="00684575" w:rsidRPr="00963EFD">
        <w:rPr>
          <w:rFonts w:eastAsia="Arial Unicode MS"/>
          <w:lang w:val="fr-FR"/>
        </w:rPr>
        <w:t xml:space="preserve">[VS] </w:t>
      </w:r>
      <w:r w:rsidRPr="00963EFD">
        <w:rPr>
          <w:rStyle w:val="Incipit"/>
          <w:rFonts w:eastAsia="Arial Unicode MS"/>
          <w:lang w:val="fr-FR"/>
        </w:rPr>
        <w:t>Benedictus qui venit</w:t>
      </w:r>
      <w:r w:rsidRPr="00963EFD">
        <w:rPr>
          <w:rFonts w:eastAsia="Arial Unicode MS"/>
          <w:lang w:val="fr-FR"/>
        </w:rPr>
        <w:t xml:space="preserve">. Leguntur sermones de nativitate. RP </w:t>
      </w:r>
      <w:r w:rsidRPr="00963EFD">
        <w:rPr>
          <w:rStyle w:val="Neume"/>
          <w:rFonts w:eastAsia="Arial Unicode MS"/>
          <w:lang w:val="fr-FR"/>
        </w:rPr>
        <w:t>Ecce agnus</w:t>
      </w:r>
      <w:r w:rsidRPr="00963EFD">
        <w:rPr>
          <w:rFonts w:eastAsia="Arial Unicode MS"/>
          <w:lang w:val="fr-FR"/>
        </w:rPr>
        <w:t xml:space="preserve"> cum reliquis. </w:t>
      </w:r>
    </w:p>
    <w:p w:rsidR="004B5D03" w:rsidRPr="006A75AC" w:rsidRDefault="004D53CF" w:rsidP="00F81136">
      <w:pPr>
        <w:rPr>
          <w:rFonts w:eastAsia="Arial Unicode MS"/>
          <w:lang w:val="pt-PT"/>
        </w:rPr>
      </w:pPr>
      <w:r w:rsidRPr="00963EFD">
        <w:rPr>
          <w:rStyle w:val="Time1"/>
          <w:rFonts w:eastAsia="Arial Unicode MS"/>
          <w:lang w:val="fr-FR"/>
        </w:rPr>
        <w:lastRenderedPageBreak/>
        <w:t>Ad laudes</w:t>
      </w:r>
      <w:r w:rsidRPr="00963EFD">
        <w:rPr>
          <w:rFonts w:eastAsia="Arial Unicode MS"/>
          <w:lang w:val="fr-FR"/>
        </w:rPr>
        <w:t xml:space="preserve"> singulis noctibus antiphona una de AN </w:t>
      </w:r>
      <w:r w:rsidRPr="00963EFD">
        <w:rPr>
          <w:rStyle w:val="Neume"/>
          <w:rFonts w:eastAsia="Arial Unicode MS"/>
          <w:lang w:val="fr-FR"/>
        </w:rPr>
        <w:t>Quem vidistis</w:t>
      </w:r>
      <w:r w:rsidRPr="00963EFD">
        <w:rPr>
          <w:rFonts w:eastAsia="Arial Unicode MS"/>
          <w:lang w:val="fr-FR"/>
        </w:rPr>
        <w:t xml:space="preserve">, nisi dominica fuerit, tunc omnes dicuntur. PS </w:t>
      </w:r>
      <w:r w:rsidRPr="00963EFD">
        <w:rPr>
          <w:rStyle w:val="Incipit"/>
          <w:rFonts w:eastAsia="Arial Unicode MS"/>
          <w:lang w:val="fr-FR"/>
        </w:rPr>
        <w:t>Dominus regnavit</w:t>
      </w:r>
      <w:r w:rsidRPr="00963EFD">
        <w:rPr>
          <w:rFonts w:eastAsia="Arial Unicode MS"/>
          <w:lang w:val="fr-FR"/>
        </w:rPr>
        <w:t xml:space="preserve">. HY </w:t>
      </w:r>
      <w:r w:rsidRPr="00963EFD">
        <w:rPr>
          <w:rStyle w:val="Incipit"/>
          <w:rFonts w:eastAsia="Arial Unicode MS"/>
          <w:lang w:val="fr-FR"/>
        </w:rPr>
        <w:t>Agnoscat</w:t>
      </w:r>
      <w:r w:rsidRPr="00963EFD">
        <w:rPr>
          <w:rFonts w:eastAsia="Arial Unicode MS"/>
          <w:lang w:val="fr-FR"/>
        </w:rPr>
        <w:t xml:space="preserve">. AB </w:t>
      </w:r>
      <w:r w:rsidRPr="00963EFD">
        <w:rPr>
          <w:rStyle w:val="Neume"/>
          <w:rFonts w:eastAsia="Arial Unicode MS"/>
          <w:lang w:val="fr-FR"/>
        </w:rPr>
        <w:t>Ecce advenit</w:t>
      </w:r>
      <w:r w:rsidRPr="00963EFD">
        <w:rPr>
          <w:rFonts w:eastAsia="Arial Unicode MS"/>
          <w:lang w:val="fr-FR"/>
        </w:rPr>
        <w:t xml:space="preserve">. Et deinceps ad Magnificat et Benedictus cantetur </w:t>
      </w:r>
      <w:r w:rsidR="00A71517" w:rsidRPr="00963EFD">
        <w:rPr>
          <w:rFonts w:eastAsia="Arial Unicode MS"/>
          <w:lang w:val="fr-FR"/>
        </w:rPr>
        <w:t>una ex his quae in antiphonario</w:t>
      </w:r>
      <w:r w:rsidRPr="00963EFD">
        <w:rPr>
          <w:rFonts w:eastAsia="Arial Unicode MS"/>
          <w:lang w:val="fr-FR"/>
        </w:rPr>
        <w:t xml:space="preserve"> ordinatim positae sunt. </w:t>
      </w:r>
      <w:r w:rsidR="00A71517" w:rsidRPr="00963EFD">
        <w:rPr>
          <w:rFonts w:eastAsia="Arial Unicode MS"/>
          <w:lang w:val="fr-FR"/>
        </w:rPr>
        <w:t xml:space="preserve">AE </w:t>
      </w:r>
      <w:r w:rsidR="00A71517" w:rsidRPr="00963EFD">
        <w:rPr>
          <w:rStyle w:val="Neume"/>
          <w:rFonts w:eastAsia="Arial Unicode MS"/>
          <w:lang w:val="fr-FR"/>
        </w:rPr>
        <w:t>Pastores di</w:t>
      </w:r>
      <w:r w:rsidR="00A71517" w:rsidRPr="00963EFD">
        <w:rPr>
          <w:rStyle w:val="Incipit"/>
          <w:rFonts w:eastAsia="Arial Unicode MS"/>
          <w:lang w:val="fr-FR"/>
        </w:rPr>
        <w:t>cite</w:t>
      </w:r>
      <w:r w:rsidR="00A71517" w:rsidRPr="00963EFD">
        <w:rPr>
          <w:rFonts w:eastAsia="Arial Unicode MS"/>
          <w:lang w:val="fr-FR"/>
        </w:rPr>
        <w:t xml:space="preserve">. </w:t>
      </w:r>
      <w:r w:rsidRPr="00963EFD">
        <w:rPr>
          <w:rFonts w:eastAsia="Arial Unicode MS"/>
          <w:lang w:val="fr-FR"/>
        </w:rPr>
        <w:t>AE</w:t>
      </w:r>
      <w:r w:rsidR="00A71517" w:rsidRPr="00963EFD">
        <w:rPr>
          <w:rFonts w:eastAsia="Arial Unicode MS"/>
          <w:lang w:val="fr-FR"/>
        </w:rPr>
        <w:t xml:space="preserve"> </w:t>
      </w:r>
      <w:r w:rsidRPr="00963EFD">
        <w:rPr>
          <w:rStyle w:val="Neume"/>
          <w:rFonts w:eastAsia="Arial Unicode MS"/>
          <w:lang w:val="fr-FR"/>
        </w:rPr>
        <w:t>Pastores lo</w:t>
      </w:r>
      <w:r w:rsidRPr="00963EFD">
        <w:rPr>
          <w:rStyle w:val="Incipit"/>
          <w:rFonts w:eastAsia="Arial Unicode MS"/>
          <w:lang w:val="fr-FR"/>
        </w:rPr>
        <w:t>quebantur</w:t>
      </w:r>
      <w:r w:rsidRPr="00963EFD">
        <w:rPr>
          <w:rFonts w:eastAsia="Arial Unicode MS"/>
          <w:lang w:val="fr-FR"/>
        </w:rPr>
        <w:t xml:space="preserve">. AE </w:t>
      </w:r>
      <w:r w:rsidRPr="00963EFD">
        <w:rPr>
          <w:rStyle w:val="Neume"/>
          <w:rFonts w:eastAsia="Arial Unicode MS"/>
          <w:lang w:val="fr-FR"/>
        </w:rPr>
        <w:t>Sancta et immacu</w:t>
      </w:r>
      <w:r w:rsidRPr="00963EFD">
        <w:rPr>
          <w:rStyle w:val="Incipit"/>
          <w:rFonts w:eastAsia="Arial Unicode MS"/>
          <w:lang w:val="fr-FR"/>
        </w:rPr>
        <w:t>lata</w:t>
      </w:r>
      <w:r w:rsidRPr="00963EFD">
        <w:rPr>
          <w:rFonts w:eastAsia="Arial Unicode MS"/>
          <w:lang w:val="fr-FR"/>
        </w:rPr>
        <w:t xml:space="preserve">. AE </w:t>
      </w:r>
      <w:r w:rsidRPr="00963EFD">
        <w:rPr>
          <w:rStyle w:val="Neume"/>
          <w:rFonts w:eastAsia="Arial Unicode MS"/>
          <w:lang w:val="fr-FR"/>
        </w:rPr>
        <w:t>Continet in gre</w:t>
      </w:r>
      <w:r w:rsidRPr="00963EFD">
        <w:rPr>
          <w:rStyle w:val="Incipit"/>
          <w:rFonts w:eastAsia="Arial Unicode MS"/>
          <w:lang w:val="fr-FR"/>
        </w:rPr>
        <w:t>mio</w:t>
      </w:r>
      <w:r w:rsidRPr="00963EFD">
        <w:rPr>
          <w:rFonts w:eastAsia="Arial Unicode MS"/>
          <w:lang w:val="fr-FR"/>
        </w:rPr>
        <w:t xml:space="preserve">. AE </w:t>
      </w:r>
      <w:r w:rsidRPr="00963EFD">
        <w:rPr>
          <w:rStyle w:val="Neume"/>
          <w:rFonts w:eastAsia="Arial Unicode MS"/>
          <w:lang w:val="fr-FR"/>
        </w:rPr>
        <w:t>Beatus venter</w:t>
      </w:r>
      <w:r w:rsidRPr="00963EFD">
        <w:rPr>
          <w:rFonts w:eastAsia="Arial Unicode MS"/>
          <w:lang w:val="fr-FR"/>
        </w:rPr>
        <w:t xml:space="preserve">. AE </w:t>
      </w:r>
      <w:r w:rsidRPr="00963EFD">
        <w:rPr>
          <w:rStyle w:val="Neume"/>
          <w:rFonts w:eastAsia="Arial Unicode MS"/>
          <w:lang w:val="fr-FR"/>
        </w:rPr>
        <w:t>O regem caeli</w:t>
      </w:r>
      <w:r w:rsidRPr="00963EFD">
        <w:rPr>
          <w:rFonts w:eastAsia="Arial Unicode MS"/>
          <w:lang w:val="fr-FR"/>
        </w:rPr>
        <w:t xml:space="preserve">. </w:t>
      </w:r>
      <w:r w:rsidRPr="006A75AC">
        <w:rPr>
          <w:rFonts w:eastAsia="Arial Unicode MS"/>
          <w:lang w:val="pt-PT"/>
        </w:rPr>
        <w:t xml:space="preserve">AE </w:t>
      </w:r>
      <w:r w:rsidRPr="006A75AC">
        <w:rPr>
          <w:rStyle w:val="Neume"/>
          <w:rFonts w:eastAsia="Arial Unicode MS"/>
          <w:lang w:val="pt-PT"/>
        </w:rPr>
        <w:t>Nesciens mater</w:t>
      </w:r>
      <w:r w:rsidRPr="006A75AC">
        <w:rPr>
          <w:rFonts w:eastAsia="Arial Unicode MS"/>
          <w:lang w:val="pt-PT"/>
        </w:rPr>
        <w:t xml:space="preserve">. AE </w:t>
      </w:r>
      <w:r w:rsidRPr="006A75AC">
        <w:rPr>
          <w:rStyle w:val="Neume"/>
          <w:rFonts w:eastAsia="Arial Unicode MS"/>
          <w:lang w:val="pt-PT"/>
        </w:rPr>
        <w:t>Nato</w:t>
      </w:r>
      <w:r w:rsidR="00A71517" w:rsidRPr="006A75AC">
        <w:rPr>
          <w:rStyle w:val="Incipit"/>
          <w:rFonts w:eastAsia="Arial Unicode MS"/>
          <w:lang w:val="pt-PT"/>
        </w:rPr>
        <w:t>@</w:t>
      </w:r>
      <w:r w:rsidRPr="006A75AC">
        <w:rPr>
          <w:rStyle w:val="Incipit"/>
          <w:rFonts w:eastAsia="Arial Unicode MS"/>
          <w:lang w:val="pt-PT"/>
        </w:rPr>
        <w:t>domino</w:t>
      </w:r>
      <w:r w:rsidRPr="006A75AC">
        <w:rPr>
          <w:rFonts w:eastAsia="Arial Unicode MS"/>
          <w:lang w:val="pt-PT"/>
        </w:rPr>
        <w:t xml:space="preserve">. AE </w:t>
      </w:r>
      <w:r w:rsidRPr="006A75AC">
        <w:rPr>
          <w:rStyle w:val="Neume"/>
          <w:rFonts w:eastAsia="Arial Unicode MS"/>
          <w:lang w:val="pt-PT"/>
        </w:rPr>
        <w:t>Virgo dei</w:t>
      </w:r>
      <w:r w:rsidRPr="006A75AC">
        <w:rPr>
          <w:rFonts w:eastAsia="Arial Unicode MS"/>
          <w:lang w:val="pt-PT"/>
        </w:rPr>
        <w:t xml:space="preserve">. OR </w:t>
      </w:r>
      <w:r w:rsidRPr="006A75AC">
        <w:rPr>
          <w:rStyle w:val="Incipit"/>
          <w:rFonts w:eastAsia="Arial Unicode MS"/>
          <w:lang w:val="pt-PT"/>
        </w:rPr>
        <w:t>Concede</w:t>
      </w:r>
      <w:r w:rsidRPr="006A75AC">
        <w:rPr>
          <w:rFonts w:eastAsia="Arial Unicode MS"/>
          <w:lang w:val="pt-PT"/>
        </w:rPr>
        <w:t xml:space="preserve">. </w:t>
      </w:r>
    </w:p>
    <w:p w:rsidR="004B5D03" w:rsidRPr="006A75AC" w:rsidRDefault="004B5D03" w:rsidP="00F81136">
      <w:pPr>
        <w:rPr>
          <w:rFonts w:eastAsia="Arial Unicode MS"/>
          <w:lang w:val="it-IT"/>
        </w:rPr>
      </w:pPr>
      <w:r w:rsidRPr="006A75AC">
        <w:rPr>
          <w:rStyle w:val="Time1"/>
          <w:rFonts w:eastAsia="Arial Unicode MS"/>
          <w:lang w:val="it-IT"/>
        </w:rPr>
        <w:t>[Ad cursus]</w:t>
      </w:r>
      <w:r w:rsidRPr="006A75AC">
        <w:rPr>
          <w:rFonts w:eastAsia="Arial Unicode MS"/>
          <w:lang w:val="it-IT"/>
        </w:rPr>
        <w:t xml:space="preserve"> </w:t>
      </w:r>
      <w:r w:rsidR="004D53CF" w:rsidRPr="006A75AC">
        <w:rPr>
          <w:rFonts w:eastAsia="Arial Unicode MS"/>
          <w:lang w:val="it-IT"/>
        </w:rPr>
        <w:t xml:space="preserve">Tres psalmi pro defunctis in fine cursuum dicimus. </w:t>
      </w:r>
    </w:p>
    <w:p w:rsidR="004B5D03" w:rsidRDefault="004D53CF" w:rsidP="00F81136">
      <w:pPr>
        <w:rPr>
          <w:rFonts w:eastAsia="Arial Unicode MS"/>
          <w:lang w:val="en-GB"/>
        </w:rPr>
      </w:pPr>
      <w:r w:rsidRPr="006A75AC">
        <w:rPr>
          <w:rStyle w:val="Time1"/>
          <w:rFonts w:eastAsia="Arial Unicode MS"/>
          <w:lang w:val="en-US"/>
        </w:rPr>
        <w:t>Ad primam</w:t>
      </w:r>
      <w:r>
        <w:rPr>
          <w:rFonts w:eastAsia="Arial Unicode MS"/>
          <w:lang w:val="en-GB"/>
        </w:rPr>
        <w:t xml:space="preserve"> AN </w:t>
      </w:r>
      <w:r w:rsidRPr="00750CD6">
        <w:rPr>
          <w:rStyle w:val="Neume"/>
          <w:rFonts w:eastAsia="Arial Unicode MS"/>
          <w:lang w:val="en-GB"/>
        </w:rPr>
        <w:t>In principio</w:t>
      </w:r>
      <w:r w:rsidR="00A71517">
        <w:rPr>
          <w:rStyle w:val="Incipit"/>
          <w:rFonts w:eastAsia="Arial Unicode MS"/>
          <w:lang w:val="en-GB"/>
        </w:rPr>
        <w:t>@</w:t>
      </w:r>
      <w:r w:rsidRPr="00750CD6">
        <w:rPr>
          <w:rStyle w:val="Incipit"/>
          <w:rFonts w:eastAsia="Arial Unicode MS"/>
          <w:lang w:val="en-GB"/>
        </w:rPr>
        <w:t>et ante</w:t>
      </w:r>
      <w:r>
        <w:rPr>
          <w:rFonts w:eastAsia="Arial Unicode MS"/>
          <w:lang w:val="en-GB"/>
        </w:rPr>
        <w:t xml:space="preserve">. </w:t>
      </w:r>
    </w:p>
    <w:p w:rsidR="004B5D03" w:rsidRDefault="004B5D03" w:rsidP="00F81136">
      <w:pPr>
        <w:rPr>
          <w:rFonts w:eastAsia="Arial Unicode MS"/>
          <w:lang w:val="en-GB"/>
        </w:rPr>
      </w:pPr>
      <w:r w:rsidRPr="006A75AC">
        <w:rPr>
          <w:rStyle w:val="Time1"/>
          <w:rFonts w:eastAsia="Arial Unicode MS"/>
          <w:lang w:val="en-US"/>
        </w:rPr>
        <w:t>Ad</w:t>
      </w:r>
      <w:r w:rsidR="004D53CF" w:rsidRPr="006A75AC">
        <w:rPr>
          <w:rStyle w:val="Time1"/>
          <w:rFonts w:eastAsia="Arial Unicode MS"/>
          <w:lang w:val="en-US"/>
        </w:rPr>
        <w:t xml:space="preserve"> tertiam</w:t>
      </w:r>
      <w:r w:rsidR="004D53CF">
        <w:rPr>
          <w:rFonts w:eastAsia="Arial Unicode MS"/>
          <w:lang w:val="en-GB"/>
        </w:rPr>
        <w:t xml:space="preserve"> [AN] </w:t>
      </w:r>
      <w:r w:rsidR="004D53CF" w:rsidRPr="00570E1B">
        <w:rPr>
          <w:rStyle w:val="Neume"/>
          <w:rFonts w:eastAsia="Arial Unicode MS"/>
          <w:lang w:val="en-GB"/>
        </w:rPr>
        <w:t>Natus est</w:t>
      </w:r>
      <w:r w:rsidR="004D53CF">
        <w:rPr>
          <w:rFonts w:eastAsia="Arial Unicode MS"/>
          <w:lang w:val="en-GB"/>
        </w:rPr>
        <w:t xml:space="preserve">. </w:t>
      </w:r>
    </w:p>
    <w:p w:rsidR="004B5D03" w:rsidRPr="006A75AC" w:rsidRDefault="004B5D03" w:rsidP="00F81136">
      <w:pPr>
        <w:rPr>
          <w:rFonts w:eastAsia="Arial Unicode MS"/>
          <w:lang w:val="pt-PT"/>
        </w:rPr>
      </w:pPr>
      <w:r w:rsidRPr="006A75AC">
        <w:rPr>
          <w:rStyle w:val="Time1"/>
          <w:rFonts w:eastAsia="Arial Unicode MS"/>
          <w:lang w:val="en-GB"/>
        </w:rPr>
        <w:t>[Ad missam]</w:t>
      </w:r>
      <w:r>
        <w:rPr>
          <w:rFonts w:eastAsia="Arial Unicode MS"/>
          <w:lang w:val="en-GB"/>
        </w:rPr>
        <w:t xml:space="preserve"> </w:t>
      </w:r>
      <w:r w:rsidR="004D53CF">
        <w:rPr>
          <w:rFonts w:eastAsia="Arial Unicode MS"/>
          <w:lang w:val="en-GB"/>
        </w:rPr>
        <w:t xml:space="preserve">Ut in sancto die officium [IN] </w:t>
      </w:r>
      <w:r w:rsidR="004D53CF" w:rsidRPr="00570E1B">
        <w:rPr>
          <w:rStyle w:val="Neume"/>
          <w:rFonts w:eastAsia="Arial Unicode MS"/>
          <w:lang w:val="en-GB"/>
        </w:rPr>
        <w:t>Lux</w:t>
      </w:r>
      <w:r w:rsidR="00A71517">
        <w:rPr>
          <w:rStyle w:val="Incipit"/>
          <w:rFonts w:eastAsia="Arial Unicode MS"/>
          <w:lang w:val="en-GB"/>
        </w:rPr>
        <w:t>@</w:t>
      </w:r>
      <w:r w:rsidR="004D53CF" w:rsidRPr="00570E1B">
        <w:rPr>
          <w:rStyle w:val="Incipit"/>
          <w:rFonts w:eastAsia="Arial Unicode MS"/>
          <w:lang w:val="en-GB"/>
        </w:rPr>
        <w:t>fulgebit</w:t>
      </w:r>
      <w:r w:rsidR="004D53CF">
        <w:rPr>
          <w:rFonts w:eastAsia="Arial Unicode MS"/>
          <w:lang w:val="en-GB"/>
        </w:rPr>
        <w:t xml:space="preserve">. ORCL </w:t>
      </w:r>
      <w:r w:rsidR="004D53CF" w:rsidRPr="006A75AC">
        <w:rPr>
          <w:rStyle w:val="Incipit"/>
          <w:rFonts w:eastAsia="Arial Unicode MS"/>
          <w:lang w:val="en-GB"/>
        </w:rPr>
        <w:t>Concede</w:t>
      </w:r>
      <w:r w:rsidR="00A71517">
        <w:rPr>
          <w:rFonts w:eastAsia="Arial Unicode MS"/>
          <w:lang w:val="en-GB"/>
        </w:rPr>
        <w:t xml:space="preserve"> et</w:t>
      </w:r>
      <w:r w:rsidR="004D53CF">
        <w:rPr>
          <w:rFonts w:eastAsia="Arial Unicode MS"/>
          <w:lang w:val="en-GB"/>
        </w:rPr>
        <w:t xml:space="preserve"> </w:t>
      </w:r>
      <w:r w:rsidR="00A71517">
        <w:rPr>
          <w:rFonts w:eastAsia="Arial Unicode MS"/>
          <w:lang w:val="en-GB"/>
        </w:rPr>
        <w:t>d</w:t>
      </w:r>
      <w:r w:rsidR="004D53CF">
        <w:rPr>
          <w:rFonts w:eastAsia="Arial Unicode MS"/>
          <w:lang w:val="en-GB"/>
        </w:rPr>
        <w:t xml:space="preserve">e sancto Stephano, et de sancto Ioanne, et de Innocentibus. </w:t>
      </w:r>
      <w:r w:rsidR="004D53CF" w:rsidRPr="006A75AC">
        <w:rPr>
          <w:rFonts w:eastAsia="Arial Unicode MS"/>
          <w:lang w:val="pt-PT"/>
        </w:rPr>
        <w:t xml:space="preserve">Quintamque quale volueris. Missa cum [IM] </w:t>
      </w:r>
      <w:r w:rsidR="004D53CF" w:rsidRPr="006A75AC">
        <w:rPr>
          <w:rStyle w:val="Incipit"/>
          <w:rFonts w:eastAsia="Arial Unicode MS"/>
          <w:lang w:val="pt-PT"/>
        </w:rPr>
        <w:t>Ite missa</w:t>
      </w:r>
      <w:r w:rsidR="004D53CF" w:rsidRPr="006A75AC">
        <w:rPr>
          <w:rFonts w:eastAsia="Arial Unicode MS"/>
          <w:lang w:val="pt-PT"/>
        </w:rPr>
        <w:t xml:space="preserve"> clauditur. </w:t>
      </w:r>
    </w:p>
    <w:p w:rsidR="00F954B6" w:rsidRPr="006A75AC" w:rsidRDefault="004B5D03" w:rsidP="00F81136">
      <w:pPr>
        <w:rPr>
          <w:rFonts w:eastAsia="Arial Unicode MS"/>
          <w:lang w:val="pt-PT"/>
        </w:rPr>
      </w:pPr>
      <w:r w:rsidRPr="006A75AC">
        <w:rPr>
          <w:rStyle w:val="Time1"/>
          <w:rFonts w:eastAsia="Arial Unicode MS"/>
          <w:lang w:val="pt-PT"/>
        </w:rPr>
        <w:t>Ad</w:t>
      </w:r>
      <w:r w:rsidR="004D53CF" w:rsidRPr="006A75AC">
        <w:rPr>
          <w:rStyle w:val="Time1"/>
          <w:rFonts w:eastAsia="Arial Unicode MS"/>
          <w:lang w:val="pt-PT"/>
        </w:rPr>
        <w:t xml:space="preserve"> sextam</w:t>
      </w:r>
      <w:r w:rsidR="004D53CF" w:rsidRPr="006A75AC">
        <w:rPr>
          <w:rFonts w:eastAsia="Arial Unicode MS"/>
          <w:lang w:val="pt-PT"/>
        </w:rPr>
        <w:t xml:space="preserve"> AN </w:t>
      </w:r>
      <w:r w:rsidR="004D53CF" w:rsidRPr="006A75AC">
        <w:rPr>
          <w:rStyle w:val="Neume"/>
          <w:rFonts w:eastAsia="Arial Unicode MS"/>
          <w:lang w:val="pt-PT"/>
        </w:rPr>
        <w:t>Natus</w:t>
      </w:r>
      <w:r w:rsidR="00F954B6" w:rsidRPr="006A75AC">
        <w:rPr>
          <w:rStyle w:val="Incipit"/>
          <w:rFonts w:eastAsia="Arial Unicode MS"/>
          <w:lang w:val="pt-PT"/>
        </w:rPr>
        <w:t>@</w:t>
      </w:r>
      <w:r w:rsidR="004D53CF" w:rsidRPr="006A75AC">
        <w:rPr>
          <w:rStyle w:val="Incipit"/>
          <w:rFonts w:eastAsia="Arial Unicode MS"/>
          <w:lang w:val="pt-PT"/>
        </w:rPr>
        <w:t>est nobis de</w:t>
      </w:r>
      <w:r w:rsidR="00F954B6" w:rsidRPr="006A75AC">
        <w:rPr>
          <w:rStyle w:val="Incipit"/>
          <w:rFonts w:eastAsia="Arial Unicode MS"/>
          <w:lang w:val="pt-PT"/>
        </w:rPr>
        <w:t>us</w:t>
      </w:r>
      <w:r w:rsidRPr="006A75AC">
        <w:rPr>
          <w:rFonts w:eastAsia="Arial Unicode MS"/>
          <w:lang w:val="pt-PT"/>
        </w:rPr>
        <w:t xml:space="preserve">. </w:t>
      </w:r>
    </w:p>
    <w:p w:rsidR="004B5D03" w:rsidRDefault="004B5D03" w:rsidP="00F81136">
      <w:pPr>
        <w:rPr>
          <w:rFonts w:eastAsia="Arial Unicode MS"/>
          <w:lang w:val="en-GB"/>
        </w:rPr>
      </w:pPr>
      <w:r w:rsidRPr="006A75AC">
        <w:rPr>
          <w:rStyle w:val="Time1"/>
          <w:rFonts w:eastAsia="Arial Unicode MS"/>
          <w:lang w:val="en-US"/>
        </w:rPr>
        <w:t>Ad</w:t>
      </w:r>
      <w:r w:rsidR="004D53CF" w:rsidRPr="006A75AC">
        <w:rPr>
          <w:rStyle w:val="Time1"/>
          <w:rFonts w:eastAsia="Arial Unicode MS"/>
          <w:lang w:val="en-US"/>
        </w:rPr>
        <w:t xml:space="preserve"> nonam</w:t>
      </w:r>
      <w:r w:rsidR="004D53CF" w:rsidRPr="00963EFD">
        <w:rPr>
          <w:rFonts w:eastAsia="Arial Unicode MS"/>
          <w:lang w:val="en-US"/>
        </w:rPr>
        <w:t xml:space="preserve"> </w:t>
      </w:r>
      <w:r w:rsidR="004D53CF">
        <w:rPr>
          <w:rFonts w:eastAsia="Arial Unicode MS"/>
          <w:lang w:val="en-GB"/>
        </w:rPr>
        <w:t xml:space="preserve">[AN] </w:t>
      </w:r>
      <w:r w:rsidR="004D53CF" w:rsidRPr="00750CD6">
        <w:rPr>
          <w:rStyle w:val="Neume"/>
          <w:rFonts w:eastAsia="Arial Unicode MS"/>
          <w:lang w:val="en-GB"/>
        </w:rPr>
        <w:t>Verbum caro</w:t>
      </w:r>
      <w:r w:rsidR="004D53CF">
        <w:rPr>
          <w:rFonts w:eastAsia="Arial Unicode MS"/>
          <w:lang w:val="en-GB"/>
        </w:rPr>
        <w:t xml:space="preserve">. </w:t>
      </w:r>
    </w:p>
    <w:p w:rsidR="004B5D03" w:rsidRDefault="004D53CF" w:rsidP="00F81136">
      <w:pPr>
        <w:rPr>
          <w:rFonts w:eastAsia="Arial Unicode MS"/>
          <w:lang w:val="en-GB"/>
        </w:rPr>
      </w:pPr>
      <w:r w:rsidRPr="006A75AC">
        <w:rPr>
          <w:rStyle w:val="Time1"/>
          <w:rFonts w:eastAsia="Arial Unicode MS"/>
          <w:lang w:val="en-US"/>
        </w:rPr>
        <w:t>Ad vesperas</w:t>
      </w:r>
      <w:r>
        <w:rPr>
          <w:rFonts w:eastAsia="Arial Unicode MS"/>
          <w:lang w:val="en-GB"/>
        </w:rPr>
        <w:t xml:space="preserve"> [AN] </w:t>
      </w:r>
      <w:r w:rsidRPr="00750CD6">
        <w:rPr>
          <w:rStyle w:val="Neume"/>
          <w:rFonts w:eastAsia="Arial Unicode MS"/>
          <w:lang w:val="en-GB"/>
        </w:rPr>
        <w:t>Tecum principium</w:t>
      </w:r>
      <w:r>
        <w:rPr>
          <w:rFonts w:eastAsia="Arial Unicode MS"/>
          <w:lang w:val="en-GB"/>
        </w:rPr>
        <w:t xml:space="preserve">. HY </w:t>
      </w:r>
      <w:r w:rsidRPr="00750CD6">
        <w:rPr>
          <w:rStyle w:val="Incipit"/>
          <w:rFonts w:eastAsia="Arial Unicode MS"/>
          <w:lang w:val="en-GB"/>
        </w:rPr>
        <w:t>A solis</w:t>
      </w:r>
      <w:r>
        <w:rPr>
          <w:rFonts w:eastAsia="Arial Unicode MS"/>
          <w:lang w:val="en-GB"/>
        </w:rPr>
        <w:t xml:space="preserve">. VS </w:t>
      </w:r>
      <w:r w:rsidRPr="00750CD6">
        <w:rPr>
          <w:rStyle w:val="Incipit"/>
          <w:rFonts w:eastAsia="Arial Unicode MS"/>
          <w:lang w:val="en-GB"/>
        </w:rPr>
        <w:t>Tecum principium</w:t>
      </w:r>
      <w:r>
        <w:rPr>
          <w:rFonts w:eastAsia="Arial Unicode MS"/>
          <w:lang w:val="en-GB"/>
        </w:rPr>
        <w:t xml:space="preserve">. </w:t>
      </w:r>
    </w:p>
    <w:p w:rsidR="004B5D03" w:rsidRDefault="004B5D03" w:rsidP="00A67FB0">
      <w:pPr>
        <w:pStyle w:val="berschrift1"/>
        <w:rPr>
          <w:rFonts w:eastAsia="Arial Unicode MS"/>
          <w:lang w:val="en-GB"/>
        </w:rPr>
      </w:pPr>
      <w:r>
        <w:rPr>
          <w:rFonts w:eastAsia="Arial Unicode MS"/>
          <w:lang w:val="en-GB"/>
        </w:rPr>
        <w:t>KOMMENTAR</w:t>
      </w:r>
    </w:p>
    <w:p w:rsidR="004D53CF" w:rsidRPr="006A75AC" w:rsidRDefault="004D53CF" w:rsidP="00F81136">
      <w:pPr>
        <w:rPr>
          <w:rFonts w:eastAsia="Arial Unicode MS"/>
          <w:lang w:val="it-IT"/>
        </w:rPr>
      </w:pPr>
      <w:r>
        <w:rPr>
          <w:rFonts w:eastAsia="Arial Unicode MS"/>
          <w:lang w:val="en-GB"/>
        </w:rPr>
        <w:t xml:space="preserve">Si dominica venerit infra octavam domini (78r) differatur EV </w:t>
      </w:r>
      <w:r w:rsidRPr="005E47A1">
        <w:rPr>
          <w:rStyle w:val="Incipit"/>
          <w:rFonts w:eastAsia="Arial Unicode MS"/>
          <w:lang w:val="la-Latn"/>
        </w:rPr>
        <w:t>Era</w:t>
      </w:r>
      <w:r w:rsidRPr="00EF5685">
        <w:rPr>
          <w:rStyle w:val="Incipit"/>
          <w:rFonts w:eastAsia="Arial Unicode MS"/>
          <w:lang w:val="la-Latn"/>
        </w:rPr>
        <w:t>n</w:t>
      </w:r>
      <w:r w:rsidRPr="005E47A1">
        <w:rPr>
          <w:rStyle w:val="Incipit"/>
          <w:rFonts w:eastAsia="Arial Unicode MS"/>
          <w:lang w:val="la-Latn"/>
        </w:rPr>
        <w:t>t</w:t>
      </w:r>
      <w:r w:rsidRPr="005E47A1">
        <w:rPr>
          <w:rFonts w:eastAsia="Arial Unicode MS"/>
          <w:lang w:val="la-Latn"/>
        </w:rPr>
        <w:t xml:space="preserve"> </w:t>
      </w:r>
      <w:r w:rsidRPr="005E47A1">
        <w:rPr>
          <w:rStyle w:val="Incipit"/>
          <w:rFonts w:eastAsia="Arial Unicode MS"/>
          <w:lang w:val="la-Latn"/>
        </w:rPr>
        <w:t>pa</w:t>
      </w:r>
      <w:r w:rsidR="00F954B6" w:rsidRPr="006A75AC">
        <w:rPr>
          <w:rStyle w:val="Incipit"/>
          <w:rFonts w:eastAsia="Arial Unicode MS"/>
          <w:lang w:val="en-GB"/>
        </w:rPr>
        <w:t>$E::</w:t>
      </w:r>
      <w:r w:rsidRPr="005E47A1">
        <w:rPr>
          <w:rStyle w:val="Incipit"/>
          <w:rFonts w:eastAsia="Arial Unicode MS"/>
          <w:lang w:val="la-Latn"/>
        </w:rPr>
        <w:t>t</w:t>
      </w:r>
      <w:r w:rsidR="00F954B6" w:rsidRPr="006A75AC">
        <w:rPr>
          <w:rStyle w:val="Incipit"/>
          <w:rFonts w:eastAsia="Arial Unicode MS"/>
          <w:lang w:val="en-GB"/>
        </w:rPr>
        <w:t>$</w:t>
      </w:r>
      <w:r w:rsidRPr="006A75AC">
        <w:rPr>
          <w:rStyle w:val="Incipit"/>
          <w:rFonts w:eastAsia="Arial Unicode MS"/>
          <w:lang w:val="en-GB"/>
        </w:rPr>
        <w:t>er et mat</w:t>
      </w:r>
      <w:r w:rsidRPr="005E47A1">
        <w:rPr>
          <w:rStyle w:val="Incipit"/>
          <w:rFonts w:eastAsia="Arial Unicode MS"/>
          <w:lang w:val="la-Latn"/>
        </w:rPr>
        <w:t>er</w:t>
      </w:r>
      <w:r w:rsidRPr="006E02D4">
        <w:rPr>
          <w:rFonts w:eastAsia="Arial Unicode MS"/>
          <w:lang w:val="en-GB"/>
        </w:rPr>
        <w:t xml:space="preserve"> et AN </w:t>
      </w:r>
      <w:r w:rsidRPr="006E02D4">
        <w:rPr>
          <w:rStyle w:val="Neume"/>
          <w:rFonts w:eastAsia="Arial Unicode MS"/>
          <w:lang w:val="en-GB"/>
        </w:rPr>
        <w:t>Dum medium</w:t>
      </w:r>
      <w:r w:rsidRPr="006E02D4">
        <w:rPr>
          <w:rFonts w:eastAsia="Arial Unicode MS"/>
          <w:lang w:val="en-GB"/>
        </w:rPr>
        <w:t xml:space="preserve"> et </w:t>
      </w:r>
      <w:r>
        <w:rPr>
          <w:rFonts w:eastAsia="Arial Unicode MS"/>
          <w:lang w:val="en-GB"/>
        </w:rPr>
        <w:t>officium [IN]</w:t>
      </w:r>
      <w:r w:rsidRPr="006E02D4">
        <w:rPr>
          <w:rFonts w:eastAsia="Arial Unicode MS"/>
          <w:lang w:val="en-GB"/>
        </w:rPr>
        <w:t xml:space="preserve"> </w:t>
      </w:r>
      <w:r w:rsidRPr="006E02D4">
        <w:rPr>
          <w:rStyle w:val="Neume"/>
          <w:rFonts w:eastAsia="Arial Unicode MS"/>
          <w:lang w:val="en-GB"/>
        </w:rPr>
        <w:t>Dum medium</w:t>
      </w:r>
      <w:r>
        <w:rPr>
          <w:rFonts w:eastAsia="Arial Unicode MS"/>
          <w:lang w:val="en-GB"/>
        </w:rPr>
        <w:t xml:space="preserve">. Sed hoc observandum est ut infra epiphaniam canatur officium [IN] </w:t>
      </w:r>
      <w:r w:rsidRPr="006E02D4">
        <w:rPr>
          <w:rStyle w:val="Neume"/>
          <w:rFonts w:eastAsia="Arial Unicode MS"/>
          <w:lang w:val="en-GB"/>
        </w:rPr>
        <w:t>Dum medium</w:t>
      </w:r>
      <w:r w:rsidR="00F954B6">
        <w:rPr>
          <w:rFonts w:eastAsia="Arial Unicode MS"/>
          <w:lang w:val="en-GB"/>
        </w:rPr>
        <w:t xml:space="preserve"> usque in illa</w:t>
      </w:r>
      <w:r w:rsidR="0039679F">
        <w:rPr>
          <w:rFonts w:eastAsia="Arial Unicode MS"/>
          <w:lang w:val="en-GB"/>
        </w:rPr>
        <w:t>m</w:t>
      </w:r>
      <w:r w:rsidR="00F954B6">
        <w:rPr>
          <w:rFonts w:eastAsia="Arial Unicode MS"/>
          <w:lang w:val="en-GB"/>
        </w:rPr>
        <w:t xml:space="preserve"> [dominica</w:t>
      </w:r>
      <w:r w:rsidR="0039679F">
        <w:rPr>
          <w:rFonts w:eastAsia="Arial Unicode MS"/>
          <w:lang w:val="en-GB"/>
        </w:rPr>
        <w:t>m</w:t>
      </w:r>
      <w:r w:rsidR="00F954B6">
        <w:rPr>
          <w:rFonts w:eastAsia="Arial Unicode MS"/>
          <w:lang w:val="en-GB"/>
        </w:rPr>
        <w:t>?</w:t>
      </w:r>
      <w:r>
        <w:rPr>
          <w:rFonts w:eastAsia="Arial Unicode MS"/>
          <w:lang w:val="en-GB"/>
        </w:rPr>
        <w:t xml:space="preserve">]. </w:t>
      </w:r>
      <w:r w:rsidRPr="006A75AC">
        <w:rPr>
          <w:rFonts w:eastAsia="Arial Unicode MS"/>
          <w:lang w:val="it-IT"/>
        </w:rPr>
        <w:t>Si vero non, tamen non omittatur, sed infra canitur et legatur quod dixi.</w:t>
      </w:r>
    </w:p>
    <w:p w:rsidR="004D53CF" w:rsidRPr="006A75AC" w:rsidRDefault="004D53CF" w:rsidP="00A67FB0">
      <w:pPr>
        <w:pStyle w:val="berschrift1"/>
        <w:rPr>
          <w:rStyle w:val="Time1"/>
          <w:rFonts w:eastAsia="Arial Unicode MS"/>
          <w:lang w:val="pt-PT"/>
        </w:rPr>
      </w:pPr>
      <w:r w:rsidRPr="006A75AC">
        <w:rPr>
          <w:rFonts w:eastAsia="Arial Unicode MS"/>
          <w:lang w:val="pt-PT"/>
        </w:rPr>
        <w:t>[DOMINICA INFRA OCTAVAM NATIVITATIS DOMINI]</w:t>
      </w:r>
    </w:p>
    <w:p w:rsidR="004D53CF" w:rsidRPr="006A75AC" w:rsidRDefault="004D53CF" w:rsidP="00F81136">
      <w:pPr>
        <w:rPr>
          <w:rFonts w:eastAsia="Arial Unicode MS"/>
          <w:lang w:val="pt-PT"/>
        </w:rPr>
      </w:pPr>
      <w:r w:rsidRPr="006A75AC">
        <w:rPr>
          <w:rFonts w:eastAsia="Arial Unicode MS"/>
          <w:lang w:val="pt-PT"/>
        </w:rPr>
        <w:t xml:space="preserve">Eadem dominica ad </w:t>
      </w:r>
      <w:r w:rsidRPr="006A75AC">
        <w:rPr>
          <w:rStyle w:val="Time1"/>
          <w:rFonts w:eastAsia="Arial Unicode MS"/>
          <w:lang w:val="pt-PT"/>
        </w:rPr>
        <w:t>priorem vesperam</w:t>
      </w:r>
      <w:r w:rsidRPr="006A75AC">
        <w:rPr>
          <w:rFonts w:eastAsia="Arial Unicode MS"/>
          <w:lang w:val="pt-PT"/>
        </w:rPr>
        <w:t xml:space="preserve"> RP </w:t>
      </w:r>
      <w:r w:rsidRPr="006A75AC">
        <w:rPr>
          <w:rStyle w:val="Neume"/>
          <w:rFonts w:eastAsia="Arial Unicode MS"/>
          <w:lang w:val="pt-PT"/>
        </w:rPr>
        <w:t>Confirmatum est</w:t>
      </w:r>
      <w:r w:rsidRPr="006A75AC">
        <w:rPr>
          <w:rFonts w:eastAsia="Arial Unicode MS"/>
          <w:lang w:val="pt-PT"/>
        </w:rPr>
        <w:t xml:space="preserve"> vel RP </w:t>
      </w:r>
      <w:r w:rsidRPr="006A75AC">
        <w:rPr>
          <w:rStyle w:val="Neume"/>
          <w:rFonts w:eastAsia="Arial Unicode MS"/>
          <w:lang w:val="pt-PT"/>
        </w:rPr>
        <w:t>Verbum</w:t>
      </w:r>
      <w:r w:rsidR="00F954B6" w:rsidRPr="006A75AC">
        <w:rPr>
          <w:rStyle w:val="Incipit"/>
          <w:rFonts w:eastAsia="Arial Unicode MS"/>
          <w:lang w:val="pt-PT"/>
        </w:rPr>
        <w:t>@</w:t>
      </w:r>
      <w:r w:rsidRPr="006A75AC">
        <w:rPr>
          <w:rStyle w:val="Incipit"/>
          <w:rFonts w:eastAsia="Arial Unicode MS"/>
          <w:lang w:val="pt-PT"/>
        </w:rPr>
        <w:t>caro</w:t>
      </w:r>
      <w:r w:rsidRPr="006A75AC">
        <w:rPr>
          <w:rFonts w:eastAsia="Arial Unicode MS"/>
          <w:lang w:val="pt-PT"/>
        </w:rPr>
        <w:t xml:space="preserve">. Antiphona quale vis de nativitate. ORC </w:t>
      </w:r>
      <w:r w:rsidRPr="006A75AC">
        <w:rPr>
          <w:rStyle w:val="Incipit"/>
          <w:rFonts w:eastAsia="Arial Unicode MS"/>
          <w:lang w:val="pt-PT"/>
        </w:rPr>
        <w:t>Omnipotens sempiterne</w:t>
      </w:r>
      <w:r w:rsidR="00F954B6" w:rsidRPr="006A75AC">
        <w:rPr>
          <w:rStyle w:val="Incipit"/>
          <w:rFonts w:eastAsia="Arial Unicode MS"/>
          <w:lang w:val="pt-PT"/>
        </w:rPr>
        <w:t xml:space="preserve"> deus</w:t>
      </w:r>
      <w:r w:rsidRPr="006A75AC">
        <w:rPr>
          <w:rFonts w:eastAsia="Arial Unicode MS"/>
          <w:lang w:val="pt-PT"/>
        </w:rPr>
        <w:t xml:space="preserve">, et de nativitate ORC </w:t>
      </w:r>
      <w:r w:rsidRPr="006A75AC">
        <w:rPr>
          <w:rStyle w:val="Incipit"/>
          <w:rFonts w:eastAsia="Arial Unicode MS"/>
          <w:lang w:val="pt-PT"/>
        </w:rPr>
        <w:t>Concede</w:t>
      </w:r>
      <w:r w:rsidRPr="006A75AC">
        <w:rPr>
          <w:rFonts w:eastAsia="Arial Unicode MS"/>
          <w:lang w:val="pt-PT"/>
        </w:rPr>
        <w:t xml:space="preserve"> vel de sancta Maria [ORC] </w:t>
      </w:r>
      <w:r w:rsidRPr="006A75AC">
        <w:rPr>
          <w:rStyle w:val="Incipit"/>
          <w:rFonts w:eastAsia="Arial Unicode MS"/>
          <w:lang w:val="pt-PT"/>
        </w:rPr>
        <w:t>Deus qui per beatae</w:t>
      </w:r>
      <w:r w:rsidRPr="006A75AC">
        <w:rPr>
          <w:rFonts w:eastAsia="Arial Unicode MS"/>
          <w:lang w:val="pt-PT"/>
        </w:rPr>
        <w:t>.</w:t>
      </w:r>
    </w:p>
    <w:p w:rsidR="004D53CF" w:rsidRDefault="004D53CF" w:rsidP="00F81136">
      <w:pPr>
        <w:rPr>
          <w:rFonts w:eastAsia="Arial Unicode MS"/>
          <w:lang w:val="en-GB"/>
        </w:rPr>
      </w:pPr>
      <w:r w:rsidRPr="00750CD6">
        <w:rPr>
          <w:rStyle w:val="Time1"/>
          <w:rFonts w:eastAsia="Arial Unicode MS"/>
          <w:lang w:val="en-GB"/>
        </w:rPr>
        <w:t>Ad matutin</w:t>
      </w:r>
      <w:r w:rsidR="00F954B6">
        <w:rPr>
          <w:rStyle w:val="Time1"/>
          <w:rFonts w:eastAsia="Arial Unicode MS"/>
          <w:lang w:val="en-GB"/>
        </w:rPr>
        <w:t>um</w:t>
      </w:r>
      <w:r>
        <w:rPr>
          <w:rFonts w:eastAsia="Arial Unicode MS"/>
          <w:lang w:val="en-GB"/>
        </w:rPr>
        <w:t xml:space="preserve"> invitatorium et antiphonae sicut in sancto die. HY </w:t>
      </w:r>
      <w:r w:rsidRPr="00750CD6">
        <w:rPr>
          <w:rStyle w:val="Incipit"/>
          <w:rFonts w:eastAsia="Arial Unicode MS"/>
          <w:lang w:val="en-GB"/>
        </w:rPr>
        <w:t>Christe redemptor</w:t>
      </w:r>
      <w:r>
        <w:rPr>
          <w:rFonts w:eastAsia="Arial Unicode MS"/>
          <w:lang w:val="en-GB"/>
        </w:rPr>
        <w:t xml:space="preserve">. RP </w:t>
      </w:r>
      <w:r w:rsidRPr="00750CD6">
        <w:rPr>
          <w:rStyle w:val="Neume"/>
          <w:rFonts w:eastAsia="Arial Unicode MS"/>
          <w:lang w:val="en-GB"/>
        </w:rPr>
        <w:t>Ecce agnus</w:t>
      </w:r>
      <w:r>
        <w:rPr>
          <w:rFonts w:eastAsia="Arial Unicode MS"/>
          <w:lang w:val="en-GB"/>
        </w:rPr>
        <w:t>.</w:t>
      </w:r>
    </w:p>
    <w:p w:rsidR="004D53CF" w:rsidRPr="00750CD6" w:rsidRDefault="004D53CF" w:rsidP="00F81136">
      <w:pPr>
        <w:rPr>
          <w:rFonts w:eastAsia="Arial Unicode MS"/>
          <w:lang w:val="en-GB"/>
        </w:rPr>
      </w:pPr>
      <w:r w:rsidRPr="00750CD6">
        <w:rPr>
          <w:rStyle w:val="Time1"/>
          <w:rFonts w:eastAsia="Arial Unicode MS"/>
          <w:lang w:val="en-GB"/>
        </w:rPr>
        <w:t>Laudes</w:t>
      </w:r>
      <w:r>
        <w:rPr>
          <w:rFonts w:eastAsia="Arial Unicode MS"/>
          <w:lang w:val="en-GB"/>
        </w:rPr>
        <w:t xml:space="preserve"> totas </w:t>
      </w:r>
      <w:r w:rsidR="0039679F">
        <w:rPr>
          <w:rFonts w:eastAsia="Arial Unicode MS"/>
          <w:lang w:val="en-GB"/>
        </w:rPr>
        <w:t>[</w:t>
      </w:r>
      <w:r>
        <w:rPr>
          <w:rFonts w:eastAsia="Arial Unicode MS"/>
          <w:lang w:val="en-GB"/>
        </w:rPr>
        <w:t>AN</w:t>
      </w:r>
      <w:r w:rsidR="0039679F">
        <w:rPr>
          <w:rFonts w:eastAsia="Arial Unicode MS"/>
          <w:lang w:val="en-GB"/>
        </w:rPr>
        <w:t>]</w:t>
      </w:r>
      <w:r>
        <w:rPr>
          <w:rFonts w:eastAsia="Arial Unicode MS"/>
          <w:lang w:val="en-GB"/>
        </w:rPr>
        <w:t xml:space="preserve"> </w:t>
      </w:r>
      <w:r w:rsidRPr="006A75AC">
        <w:rPr>
          <w:rStyle w:val="Incipit"/>
          <w:rFonts w:eastAsia="Arial Unicode MS"/>
          <w:lang w:val="en-GB"/>
        </w:rPr>
        <w:t>Quem vidistis</w:t>
      </w:r>
      <w:r>
        <w:rPr>
          <w:rFonts w:eastAsia="Arial Unicode MS"/>
          <w:lang w:val="en-GB"/>
        </w:rPr>
        <w:t xml:space="preserve">. HY </w:t>
      </w:r>
      <w:r w:rsidRPr="006A75AC">
        <w:rPr>
          <w:rStyle w:val="Incipit"/>
          <w:rFonts w:eastAsia="Arial Unicode MS"/>
          <w:lang w:val="en-GB"/>
        </w:rPr>
        <w:t>Agnoscat</w:t>
      </w:r>
      <w:r>
        <w:rPr>
          <w:rFonts w:eastAsia="Arial Unicode MS"/>
          <w:lang w:val="en-GB"/>
        </w:rPr>
        <w:t xml:space="preserve">. </w:t>
      </w:r>
      <w:r w:rsidRPr="00750CD6">
        <w:rPr>
          <w:rFonts w:eastAsia="Arial Unicode MS"/>
          <w:lang w:val="en-GB"/>
        </w:rPr>
        <w:t xml:space="preserve">AB </w:t>
      </w:r>
      <w:r w:rsidRPr="006A75AC">
        <w:rPr>
          <w:rStyle w:val="Incipit"/>
          <w:rFonts w:eastAsia="Arial Unicode MS"/>
          <w:lang w:val="en-GB"/>
        </w:rPr>
        <w:t>Dum medium</w:t>
      </w:r>
      <w:r w:rsidRPr="00750CD6">
        <w:rPr>
          <w:rFonts w:eastAsia="Arial Unicode MS"/>
          <w:lang w:val="en-GB"/>
        </w:rPr>
        <w:t>.</w:t>
      </w:r>
    </w:p>
    <w:p w:rsidR="004D53CF" w:rsidRDefault="004D53CF" w:rsidP="00F81136">
      <w:pPr>
        <w:rPr>
          <w:rFonts w:eastAsia="Arial Unicode MS"/>
          <w:lang w:val="en-GB"/>
        </w:rPr>
      </w:pPr>
      <w:r w:rsidRPr="00F637C8">
        <w:rPr>
          <w:rStyle w:val="Time1"/>
          <w:rFonts w:eastAsia="Arial Unicode MS"/>
          <w:lang w:val="en-GB"/>
        </w:rPr>
        <w:t>Ad cursus</w:t>
      </w:r>
      <w:r w:rsidRPr="00F637C8">
        <w:rPr>
          <w:rFonts w:eastAsia="Arial Unicode MS"/>
          <w:lang w:val="en-GB"/>
        </w:rPr>
        <w:t xml:space="preserve"> </w:t>
      </w:r>
      <w:r>
        <w:rPr>
          <w:rFonts w:eastAsia="Arial Unicode MS"/>
          <w:lang w:val="en-GB"/>
        </w:rPr>
        <w:t>a</w:t>
      </w:r>
      <w:r w:rsidRPr="00F637C8">
        <w:rPr>
          <w:rFonts w:eastAsia="Arial Unicode MS"/>
          <w:lang w:val="en-GB"/>
        </w:rPr>
        <w:t>ntiphonae et responsoria ut praedixi</w:t>
      </w:r>
      <w:r>
        <w:rPr>
          <w:rFonts w:eastAsia="Arial Unicode MS"/>
          <w:lang w:val="en-GB"/>
        </w:rPr>
        <w:t>.</w:t>
      </w:r>
      <w:r w:rsidRPr="00F637C8">
        <w:rPr>
          <w:rFonts w:eastAsia="Arial Unicode MS"/>
          <w:lang w:val="en-GB"/>
        </w:rPr>
        <w:t xml:space="preserve"> </w:t>
      </w:r>
    </w:p>
    <w:p w:rsidR="004D53CF" w:rsidRPr="006A75AC" w:rsidRDefault="004D53CF" w:rsidP="00F81136">
      <w:pPr>
        <w:rPr>
          <w:rFonts w:eastAsia="Arial Unicode MS"/>
          <w:lang w:val="it-IT"/>
        </w:rPr>
      </w:pPr>
      <w:r w:rsidRPr="006A75AC">
        <w:rPr>
          <w:rStyle w:val="Time1"/>
          <w:rFonts w:eastAsia="Arial Unicode MS"/>
          <w:lang w:val="it-IT"/>
        </w:rPr>
        <w:t>[Ad processionem]</w:t>
      </w:r>
      <w:r w:rsidRPr="006A75AC">
        <w:rPr>
          <w:rFonts w:eastAsia="Arial Unicode MS"/>
          <w:lang w:val="it-IT"/>
        </w:rPr>
        <w:t xml:space="preserve"> </w:t>
      </w:r>
      <w:r w:rsidRPr="006A75AC">
        <w:rPr>
          <w:rStyle w:val="Ort"/>
          <w:rFonts w:eastAsia="Arial Unicode MS"/>
          <w:lang w:val="it-IT"/>
        </w:rPr>
        <w:t>ad crucem</w:t>
      </w:r>
      <w:r w:rsidRPr="006A75AC">
        <w:rPr>
          <w:rFonts w:eastAsia="Arial Unicode MS"/>
          <w:lang w:val="it-IT"/>
        </w:rPr>
        <w:t xml:space="preserve"> in reditu RPP </w:t>
      </w:r>
      <w:r w:rsidRPr="006A75AC">
        <w:rPr>
          <w:rStyle w:val="Neume"/>
          <w:rFonts w:eastAsia="Arial Unicode MS"/>
          <w:lang w:val="it-IT"/>
        </w:rPr>
        <w:t>Verbum caro</w:t>
      </w:r>
      <w:r w:rsidRPr="006A75AC">
        <w:rPr>
          <w:rFonts w:eastAsia="Arial Unicode MS"/>
          <w:lang w:val="it-IT"/>
        </w:rPr>
        <w:t>.</w:t>
      </w:r>
    </w:p>
    <w:p w:rsidR="004D53CF" w:rsidRPr="006A75AC" w:rsidRDefault="004D53CF" w:rsidP="00F81136">
      <w:pPr>
        <w:rPr>
          <w:rFonts w:eastAsia="Arial Unicode MS"/>
          <w:lang w:val="fr-FR"/>
        </w:rPr>
      </w:pPr>
      <w:r w:rsidRPr="006A75AC">
        <w:rPr>
          <w:rStyle w:val="Time1"/>
          <w:rFonts w:eastAsia="Arial Unicode MS"/>
          <w:lang w:val="fr-FR"/>
        </w:rPr>
        <w:t>Ad missam</w:t>
      </w:r>
      <w:r w:rsidRPr="006A75AC">
        <w:rPr>
          <w:rFonts w:eastAsia="Arial Unicode MS"/>
          <w:lang w:val="fr-FR"/>
        </w:rPr>
        <w:t xml:space="preserve"> oratio dominicalis et de nativitate [CLC] </w:t>
      </w:r>
      <w:r w:rsidRPr="006A75AC">
        <w:rPr>
          <w:rStyle w:val="Incipit"/>
          <w:rFonts w:eastAsia="Arial Unicode MS"/>
          <w:lang w:val="fr-FR"/>
        </w:rPr>
        <w:t>Concede</w:t>
      </w:r>
      <w:r w:rsidRPr="006A75AC">
        <w:rPr>
          <w:rFonts w:eastAsia="Arial Unicode MS"/>
          <w:lang w:val="fr-FR"/>
        </w:rPr>
        <w:t xml:space="preserve"> et de sancto Stephano, et sancto Ioanne, et Innocentibus. EP </w:t>
      </w:r>
      <w:r w:rsidRPr="006A75AC">
        <w:rPr>
          <w:rStyle w:val="Incipit"/>
          <w:rFonts w:eastAsia="Arial Unicode MS"/>
          <w:lang w:val="fr-FR"/>
        </w:rPr>
        <w:t>Quanto tempore</w:t>
      </w:r>
      <w:r w:rsidRPr="006A75AC">
        <w:rPr>
          <w:rFonts w:eastAsia="Arial Unicode MS"/>
          <w:lang w:val="fr-FR"/>
        </w:rPr>
        <w:t xml:space="preserve">. ALV </w:t>
      </w:r>
      <w:r w:rsidRPr="006A75AC">
        <w:rPr>
          <w:rStyle w:val="Incipit"/>
          <w:rFonts w:eastAsia="Arial Unicode MS"/>
          <w:lang w:val="fr-FR"/>
        </w:rPr>
        <w:t>Dominus regnavit</w:t>
      </w:r>
      <w:r w:rsidRPr="006A75AC">
        <w:rPr>
          <w:rFonts w:eastAsia="Arial Unicode MS"/>
          <w:lang w:val="fr-FR"/>
        </w:rPr>
        <w:t>.</w:t>
      </w:r>
    </w:p>
    <w:p w:rsidR="004D53CF" w:rsidRPr="006A75AC" w:rsidRDefault="004D53CF" w:rsidP="00A67FB0">
      <w:pPr>
        <w:pStyle w:val="berschrift1"/>
        <w:rPr>
          <w:rFonts w:eastAsia="Arial Unicode MS"/>
          <w:lang w:val="fr-FR"/>
        </w:rPr>
      </w:pPr>
      <w:r w:rsidRPr="006A75AC">
        <w:rPr>
          <w:rFonts w:eastAsia="Arial Unicode MS"/>
          <w:lang w:val="fr-FR"/>
        </w:rPr>
        <w:t>IN FESTO SANCTI SILVESTRI</w:t>
      </w:r>
    </w:p>
    <w:p w:rsidR="004D53CF" w:rsidRPr="006A75AC" w:rsidRDefault="004D53CF" w:rsidP="00F81136">
      <w:pPr>
        <w:rPr>
          <w:rFonts w:eastAsia="Arial Unicode MS"/>
          <w:lang w:val="fr-FR"/>
        </w:rPr>
      </w:pPr>
      <w:r w:rsidRPr="006A75AC">
        <w:rPr>
          <w:rFonts w:eastAsia="Arial Unicode MS"/>
          <w:lang w:val="fr-FR"/>
        </w:rPr>
        <w:t xml:space="preserve">Novem [lectiones] et </w:t>
      </w:r>
      <w:r w:rsidR="0039679F">
        <w:rPr>
          <w:rFonts w:eastAsia="Arial Unicode MS"/>
          <w:lang w:val="fr-FR"/>
        </w:rPr>
        <w:t>tamen non negligantur antiphonaa et oratio</w:t>
      </w:r>
      <w:r w:rsidRPr="006A75AC">
        <w:rPr>
          <w:rFonts w:eastAsia="Arial Unicode MS"/>
          <w:lang w:val="fr-FR"/>
        </w:rPr>
        <w:t xml:space="preserve"> de nativitate.</w:t>
      </w:r>
    </w:p>
    <w:p w:rsidR="004D53CF" w:rsidRPr="006A75AC" w:rsidRDefault="004D53CF" w:rsidP="00A67FB0">
      <w:pPr>
        <w:pStyle w:val="berschrift1"/>
        <w:rPr>
          <w:rFonts w:eastAsia="Arial Unicode MS"/>
          <w:lang w:val="it-IT"/>
        </w:rPr>
      </w:pPr>
      <w:r w:rsidRPr="006A75AC">
        <w:rPr>
          <w:rFonts w:eastAsia="Arial Unicode MS"/>
          <w:lang w:val="it-IT"/>
        </w:rPr>
        <w:lastRenderedPageBreak/>
        <w:t>IN OCTAVA DOMINI</w:t>
      </w:r>
    </w:p>
    <w:p w:rsidR="004D53CF" w:rsidRDefault="004D53CF" w:rsidP="00F81136">
      <w:pPr>
        <w:rPr>
          <w:rFonts w:eastAsia="Arial Unicode MS"/>
          <w:lang w:val="la-Latn"/>
        </w:rPr>
      </w:pPr>
      <w:r w:rsidRPr="006A75AC">
        <w:rPr>
          <w:rStyle w:val="Time1"/>
          <w:rFonts w:eastAsia="Arial Unicode MS"/>
          <w:lang w:val="it-IT"/>
        </w:rPr>
        <w:t>Ad vesperas</w:t>
      </w:r>
      <w:r w:rsidRPr="006A75AC">
        <w:rPr>
          <w:rFonts w:eastAsia="Arial Unicode MS"/>
          <w:lang w:val="it-IT"/>
        </w:rPr>
        <w:t xml:space="preserve"> </w:t>
      </w:r>
      <w:r w:rsidRPr="005E47A1">
        <w:rPr>
          <w:rFonts w:eastAsia="Arial Unicode MS"/>
          <w:lang w:val="la-Latn"/>
        </w:rPr>
        <w:t xml:space="preserve">AN </w:t>
      </w:r>
      <w:r w:rsidRPr="006A75AC">
        <w:rPr>
          <w:rStyle w:val="Neume"/>
          <w:rFonts w:eastAsia="Arial Unicode MS"/>
          <w:lang w:val="it-IT"/>
        </w:rPr>
        <w:t>Tecum principium</w:t>
      </w:r>
      <w:r w:rsidRPr="005E47A1">
        <w:rPr>
          <w:rFonts w:eastAsia="Arial Unicode MS"/>
          <w:lang w:val="la-Latn"/>
        </w:rPr>
        <w:t>.</w:t>
      </w:r>
      <w:r w:rsidRPr="00EF5685">
        <w:rPr>
          <w:rFonts w:eastAsia="Arial Unicode MS"/>
          <w:lang w:val="it-IT"/>
        </w:rPr>
        <w:t xml:space="preserve"> </w:t>
      </w:r>
      <w:r>
        <w:rPr>
          <w:rFonts w:eastAsia="Arial Unicode MS"/>
          <w:lang w:val="it-IT"/>
        </w:rPr>
        <w:t>[</w:t>
      </w:r>
      <w:r w:rsidRPr="00EF5685">
        <w:rPr>
          <w:rFonts w:eastAsia="Arial Unicode MS"/>
          <w:lang w:val="it-IT"/>
        </w:rPr>
        <w:t>PS</w:t>
      </w:r>
      <w:r>
        <w:rPr>
          <w:rFonts w:eastAsia="Arial Unicode MS"/>
          <w:lang w:val="it-IT"/>
        </w:rPr>
        <w:t>]</w:t>
      </w:r>
      <w:r w:rsidRPr="00EF5685">
        <w:rPr>
          <w:rFonts w:eastAsia="Arial Unicode MS"/>
          <w:lang w:val="it-IT"/>
        </w:rPr>
        <w:t xml:space="preserve"> </w:t>
      </w:r>
      <w:r>
        <w:rPr>
          <w:rStyle w:val="Incipit"/>
          <w:rFonts w:eastAsia="Arial Unicode MS"/>
          <w:lang w:val="it-IT"/>
        </w:rPr>
        <w:t>Dixit</w:t>
      </w:r>
      <w:r w:rsidRPr="00EF5685">
        <w:rPr>
          <w:rFonts w:eastAsia="Arial Unicode MS"/>
          <w:lang w:val="it-IT"/>
        </w:rPr>
        <w:t>.</w:t>
      </w:r>
      <w:r w:rsidRPr="005E47A1">
        <w:rPr>
          <w:rFonts w:eastAsia="Arial Unicode MS"/>
          <w:lang w:val="la-Latn"/>
        </w:rPr>
        <w:t xml:space="preserve"> </w:t>
      </w:r>
      <w:r w:rsidRPr="006A75AC">
        <w:rPr>
          <w:rFonts w:eastAsia="Arial Unicode MS"/>
          <w:lang w:val="it-IT"/>
        </w:rPr>
        <w:t xml:space="preserve">RP </w:t>
      </w:r>
      <w:r w:rsidRPr="006A75AC">
        <w:rPr>
          <w:rStyle w:val="Neume"/>
          <w:rFonts w:eastAsia="Arial Unicode MS"/>
          <w:lang w:val="it-IT"/>
        </w:rPr>
        <w:t>In principio</w:t>
      </w:r>
      <w:r>
        <w:rPr>
          <w:rFonts w:eastAsia="Arial Unicode MS"/>
          <w:lang w:val="la-Latn"/>
        </w:rPr>
        <w:t xml:space="preserve"> vel </w:t>
      </w:r>
      <w:r w:rsidRPr="005E47A1">
        <w:rPr>
          <w:rFonts w:eastAsia="Arial Unicode MS"/>
          <w:lang w:val="la-Latn"/>
        </w:rPr>
        <w:t xml:space="preserve">RP </w:t>
      </w:r>
      <w:r w:rsidRPr="006A75AC">
        <w:rPr>
          <w:rStyle w:val="Neume"/>
          <w:rFonts w:eastAsia="Arial Unicode MS"/>
          <w:lang w:val="it-IT"/>
        </w:rPr>
        <w:t>Verbum</w:t>
      </w:r>
      <w:r w:rsidRPr="005E47A1">
        <w:rPr>
          <w:rFonts w:eastAsia="Arial Unicode MS"/>
          <w:lang w:val="la-Latn"/>
        </w:rPr>
        <w:t>.</w:t>
      </w:r>
      <w:r w:rsidRPr="00EF5685">
        <w:rPr>
          <w:rFonts w:eastAsia="Arial Unicode MS"/>
          <w:lang w:val="la-Latn"/>
        </w:rPr>
        <w:t xml:space="preserve"> </w:t>
      </w:r>
      <w:r w:rsidRPr="005E47A1">
        <w:rPr>
          <w:rFonts w:eastAsia="Arial Unicode MS"/>
          <w:lang w:val="la-Latn"/>
        </w:rPr>
        <w:t xml:space="preserve">HY </w:t>
      </w:r>
      <w:r w:rsidRPr="005E47A1">
        <w:rPr>
          <w:rStyle w:val="Incipit"/>
          <w:rFonts w:eastAsia="Arial Unicode MS"/>
          <w:lang w:val="la-Latn"/>
        </w:rPr>
        <w:t>A</w:t>
      </w:r>
      <w:r w:rsidRPr="005E47A1">
        <w:rPr>
          <w:rFonts w:eastAsia="Arial Unicode MS"/>
          <w:lang w:val="la-Latn"/>
        </w:rPr>
        <w:t xml:space="preserve"> </w:t>
      </w:r>
      <w:r w:rsidRPr="005E47A1">
        <w:rPr>
          <w:rStyle w:val="Incipit"/>
          <w:rFonts w:eastAsia="Arial Unicode MS"/>
          <w:lang w:val="la-Latn"/>
        </w:rPr>
        <w:t>solis</w:t>
      </w:r>
      <w:r w:rsidRPr="005E47A1">
        <w:rPr>
          <w:rFonts w:eastAsia="Arial Unicode MS"/>
          <w:lang w:val="la-Latn"/>
        </w:rPr>
        <w:t xml:space="preserve">. VS </w:t>
      </w:r>
      <w:r w:rsidRPr="005E47A1">
        <w:rPr>
          <w:rStyle w:val="Incipit"/>
          <w:rFonts w:eastAsia="Arial Unicode MS"/>
          <w:lang w:val="la-Latn"/>
        </w:rPr>
        <w:t>Tecum</w:t>
      </w:r>
      <w:r w:rsidRPr="005E47A1">
        <w:rPr>
          <w:rFonts w:eastAsia="Arial Unicode MS"/>
          <w:lang w:val="la-Latn"/>
        </w:rPr>
        <w:t xml:space="preserve"> </w:t>
      </w:r>
      <w:r w:rsidRPr="005E47A1">
        <w:rPr>
          <w:rStyle w:val="Incipit"/>
          <w:rFonts w:eastAsia="Arial Unicode MS"/>
          <w:lang w:val="la-Latn"/>
        </w:rPr>
        <w:t>principium</w:t>
      </w:r>
      <w:r w:rsidRPr="006A75AC">
        <w:rPr>
          <w:rFonts w:eastAsia="Arial Unicode MS"/>
          <w:lang w:val="pt-PT"/>
        </w:rPr>
        <w:t xml:space="preserve">. RPAM </w:t>
      </w:r>
      <w:r w:rsidRPr="006A75AC">
        <w:rPr>
          <w:rStyle w:val="Neume"/>
          <w:rFonts w:eastAsia="Arial Unicode MS"/>
          <w:lang w:val="pt-PT"/>
        </w:rPr>
        <w:t>Magnum</w:t>
      </w:r>
      <w:r w:rsidRPr="006A75AC">
        <w:rPr>
          <w:rFonts w:eastAsia="Arial Unicode MS"/>
          <w:lang w:val="pt-PT"/>
        </w:rPr>
        <w:t xml:space="preserve">. </w:t>
      </w:r>
      <w:r w:rsidR="001D0BA5" w:rsidRPr="006A75AC">
        <w:rPr>
          <w:rFonts w:eastAsia="Arial Unicode MS"/>
          <w:lang w:val="pt-PT"/>
        </w:rPr>
        <w:t xml:space="preserve">Una tantum oratio </w:t>
      </w:r>
      <w:r>
        <w:rPr>
          <w:rFonts w:eastAsia="Arial Unicode MS"/>
          <w:lang w:val="la-Latn"/>
        </w:rPr>
        <w:t>[OR</w:t>
      </w:r>
      <w:r w:rsidRPr="006A75AC">
        <w:rPr>
          <w:rFonts w:eastAsia="Arial Unicode MS"/>
          <w:lang w:val="pt-PT"/>
        </w:rPr>
        <w:t>]</w:t>
      </w:r>
      <w:r w:rsidRPr="005E47A1">
        <w:rPr>
          <w:rFonts w:eastAsia="Arial Unicode MS"/>
          <w:lang w:val="la-Latn"/>
        </w:rPr>
        <w:t xml:space="preserve"> </w:t>
      </w:r>
      <w:r w:rsidRPr="005E47A1">
        <w:rPr>
          <w:rStyle w:val="Incipit"/>
          <w:rFonts w:eastAsia="Arial Unicode MS"/>
          <w:lang w:val="la-Latn"/>
        </w:rPr>
        <w:t>Deus</w:t>
      </w:r>
      <w:r w:rsidRPr="005E47A1">
        <w:rPr>
          <w:rFonts w:eastAsia="Arial Unicode MS"/>
          <w:lang w:val="la-Latn"/>
        </w:rPr>
        <w:t xml:space="preserve"> </w:t>
      </w:r>
      <w:r w:rsidRPr="005E47A1">
        <w:rPr>
          <w:rStyle w:val="Incipit"/>
          <w:rFonts w:eastAsia="Arial Unicode MS"/>
          <w:lang w:val="la-Latn"/>
        </w:rPr>
        <w:t>qui</w:t>
      </w:r>
      <w:r w:rsidRPr="005E47A1">
        <w:rPr>
          <w:rFonts w:eastAsia="Arial Unicode MS"/>
          <w:lang w:val="la-Latn"/>
        </w:rPr>
        <w:t xml:space="preserve"> </w:t>
      </w:r>
      <w:r w:rsidRPr="005E47A1">
        <w:rPr>
          <w:rStyle w:val="Incipit"/>
          <w:rFonts w:eastAsia="Arial Unicode MS"/>
          <w:lang w:val="la-Latn"/>
        </w:rPr>
        <w:t>salutis</w:t>
      </w:r>
      <w:r w:rsidRPr="002E4508">
        <w:rPr>
          <w:rFonts w:eastAsia="Arial Unicode MS"/>
          <w:lang w:val="la-Latn"/>
        </w:rPr>
        <w:t>.</w:t>
      </w:r>
    </w:p>
    <w:p w:rsidR="004D53CF" w:rsidRPr="006A75AC" w:rsidRDefault="004D53CF" w:rsidP="00F81136">
      <w:pPr>
        <w:rPr>
          <w:rFonts w:eastAsia="Arial Unicode MS"/>
          <w:lang w:val="la-Latn"/>
        </w:rPr>
      </w:pPr>
      <w:r w:rsidRPr="006A75AC">
        <w:rPr>
          <w:rStyle w:val="Time1"/>
          <w:rFonts w:eastAsia="Arial Unicode MS"/>
          <w:lang w:val="la-Latn"/>
        </w:rPr>
        <w:t>Ad completorium</w:t>
      </w:r>
      <w:r w:rsidRPr="005E47A1">
        <w:rPr>
          <w:rFonts w:eastAsia="Arial Unicode MS"/>
          <w:lang w:val="la-Latn"/>
        </w:rPr>
        <w:t xml:space="preserve"> </w:t>
      </w:r>
      <w:r w:rsidRPr="006A75AC">
        <w:rPr>
          <w:rFonts w:eastAsia="Arial Unicode MS"/>
          <w:lang w:val="la-Latn"/>
        </w:rPr>
        <w:t xml:space="preserve">preces usque [_PE] </w:t>
      </w:r>
      <w:r w:rsidRPr="006A75AC">
        <w:rPr>
          <w:rStyle w:val="Incipit"/>
          <w:rFonts w:eastAsia="Arial Unicode MS"/>
          <w:lang w:val="la-Latn"/>
        </w:rPr>
        <w:t>Fiat misericordia</w:t>
      </w:r>
      <w:r w:rsidR="001D0BA5" w:rsidRPr="006A75AC">
        <w:rPr>
          <w:rFonts w:eastAsia="Arial Unicode MS"/>
          <w:lang w:val="la-Latn"/>
        </w:rPr>
        <w:t xml:space="preserve">. Oratio </w:t>
      </w:r>
      <w:r w:rsidRPr="006A75AC">
        <w:rPr>
          <w:rFonts w:eastAsia="Arial Unicode MS"/>
          <w:lang w:val="la-Latn"/>
        </w:rPr>
        <w:t>[OR]</w:t>
      </w:r>
      <w:r w:rsidRPr="002E4508">
        <w:rPr>
          <w:rFonts w:eastAsia="Arial Unicode MS"/>
          <w:lang w:val="la-Latn"/>
        </w:rPr>
        <w:t xml:space="preserve"> </w:t>
      </w:r>
      <w:r w:rsidRPr="00475903">
        <w:rPr>
          <w:rStyle w:val="Incipit"/>
          <w:rFonts w:eastAsia="Arial Unicode MS"/>
          <w:lang w:val="la-Latn"/>
        </w:rPr>
        <w:t>Deus qui salutis</w:t>
      </w:r>
      <w:r w:rsidRPr="006A75AC">
        <w:rPr>
          <w:rFonts w:eastAsia="Arial Unicode MS"/>
          <w:lang w:val="la-Latn"/>
        </w:rPr>
        <w:t>. Similiter ad primam.</w:t>
      </w:r>
    </w:p>
    <w:p w:rsidR="004D53CF" w:rsidRPr="006A75AC" w:rsidRDefault="004D53CF" w:rsidP="00F81136">
      <w:pPr>
        <w:rPr>
          <w:rFonts w:eastAsia="Arial Unicode MS"/>
          <w:lang w:val="la-Latn"/>
        </w:rPr>
      </w:pPr>
      <w:r w:rsidRPr="006A75AC">
        <w:rPr>
          <w:rStyle w:val="Time1"/>
          <w:rFonts w:eastAsia="Arial Unicode MS"/>
          <w:lang w:val="la-Latn"/>
        </w:rPr>
        <w:t>Ad matutinas</w:t>
      </w:r>
      <w:r w:rsidRPr="005E47A1">
        <w:rPr>
          <w:rFonts w:eastAsia="Arial Unicode MS"/>
          <w:lang w:val="la-Latn"/>
        </w:rPr>
        <w:t xml:space="preserve"> </w:t>
      </w:r>
      <w:r>
        <w:rPr>
          <w:rFonts w:eastAsia="Arial Unicode MS"/>
          <w:lang w:val="la-Latn"/>
        </w:rPr>
        <w:t xml:space="preserve">INV </w:t>
      </w:r>
      <w:r w:rsidRPr="006A75AC">
        <w:rPr>
          <w:rStyle w:val="Neume"/>
          <w:rFonts w:eastAsia="Arial Unicode MS"/>
          <w:lang w:val="la-Latn"/>
        </w:rPr>
        <w:t>Christus natus</w:t>
      </w:r>
      <w:r w:rsidRPr="005E47A1">
        <w:rPr>
          <w:rFonts w:eastAsia="Arial Unicode MS"/>
          <w:lang w:val="la-Latn"/>
        </w:rPr>
        <w:t xml:space="preserve">. </w:t>
      </w:r>
      <w:r w:rsidRPr="006A75AC">
        <w:rPr>
          <w:rFonts w:eastAsia="Arial Unicode MS"/>
          <w:lang w:val="la-Latn"/>
        </w:rPr>
        <w:t xml:space="preserve">HY </w:t>
      </w:r>
      <w:r w:rsidRPr="006A75AC">
        <w:rPr>
          <w:rStyle w:val="Incipit"/>
          <w:rFonts w:eastAsia="Arial Unicode MS"/>
          <w:lang w:val="la-Latn"/>
        </w:rPr>
        <w:t>Christe redemptor</w:t>
      </w:r>
      <w:r w:rsidRPr="006A75AC">
        <w:rPr>
          <w:rFonts w:eastAsia="Arial Unicode MS"/>
          <w:lang w:val="la-Latn"/>
        </w:rPr>
        <w:t>.</w:t>
      </w:r>
    </w:p>
    <w:p w:rsidR="004D53CF" w:rsidRPr="005E47A1" w:rsidRDefault="004D53CF" w:rsidP="00F81136">
      <w:pPr>
        <w:rPr>
          <w:rFonts w:eastAsia="Arial Unicode MS"/>
          <w:lang w:val="la-Latn"/>
        </w:rPr>
      </w:pPr>
      <w:r>
        <w:rPr>
          <w:rStyle w:val="Time2"/>
          <w:rFonts w:eastAsia="Arial Unicode MS"/>
          <w:lang w:val="la-Latn"/>
        </w:rPr>
        <w:t>[I</w:t>
      </w:r>
      <w:r w:rsidRPr="00F04BF3">
        <w:rPr>
          <w:rStyle w:val="Time2"/>
          <w:rFonts w:eastAsia="Arial Unicode MS"/>
          <w:lang w:val="la-Latn"/>
        </w:rPr>
        <w:t xml:space="preserve">n </w:t>
      </w:r>
      <w:r w:rsidRPr="006A75AC">
        <w:rPr>
          <w:rStyle w:val="Time2"/>
          <w:rFonts w:eastAsia="Arial Unicode MS"/>
          <w:lang w:val="la-Latn"/>
        </w:rPr>
        <w:t>p</w:t>
      </w:r>
      <w:r w:rsidRPr="00F04BF3">
        <w:rPr>
          <w:rStyle w:val="Time2"/>
          <w:rFonts w:eastAsia="Arial Unicode MS"/>
          <w:lang w:val="la-Latn"/>
        </w:rPr>
        <w:t>rim</w:t>
      </w:r>
      <w:r w:rsidRPr="006A75AC">
        <w:rPr>
          <w:rStyle w:val="Time2"/>
          <w:rFonts w:eastAsia="Arial Unicode MS"/>
          <w:lang w:val="la-Latn"/>
        </w:rPr>
        <w:t>a</w:t>
      </w:r>
      <w:r w:rsidRPr="00F04BF3">
        <w:rPr>
          <w:rStyle w:val="Time2"/>
          <w:rFonts w:eastAsia="Arial Unicode MS"/>
          <w:lang w:val="la-Latn"/>
        </w:rPr>
        <w:t xml:space="preserve"> </w:t>
      </w:r>
      <w:r w:rsidRPr="006A75AC">
        <w:rPr>
          <w:rStyle w:val="Time2"/>
          <w:rFonts w:eastAsia="Arial Unicode MS"/>
          <w:lang w:val="la-Latn"/>
        </w:rPr>
        <w:t>n</w:t>
      </w:r>
      <w:r w:rsidRPr="00F04BF3">
        <w:rPr>
          <w:rStyle w:val="Time2"/>
          <w:rFonts w:eastAsia="Arial Unicode MS"/>
          <w:lang w:val="la-Latn"/>
        </w:rPr>
        <w:t>octurn</w:t>
      </w:r>
      <w:r w:rsidRPr="006A75AC">
        <w:rPr>
          <w:rStyle w:val="Time2"/>
          <w:rFonts w:eastAsia="Arial Unicode MS"/>
          <w:lang w:val="la-Latn"/>
        </w:rPr>
        <w:t>a]</w:t>
      </w:r>
      <w:r w:rsidRPr="005E47A1">
        <w:rPr>
          <w:rFonts w:eastAsia="Arial Unicode MS"/>
          <w:lang w:val="la-Latn"/>
        </w:rPr>
        <w:t xml:space="preserve"> AN </w:t>
      </w:r>
      <w:r w:rsidRPr="006A75AC">
        <w:rPr>
          <w:rStyle w:val="Neume"/>
          <w:rFonts w:eastAsia="Arial Unicode MS"/>
          <w:lang w:val="la-Latn"/>
        </w:rPr>
        <w:t>In sole po</w:t>
      </w:r>
      <w:r w:rsidRPr="006A75AC">
        <w:rPr>
          <w:rStyle w:val="Incipit"/>
          <w:rFonts w:eastAsia="Arial Unicode MS"/>
          <w:lang w:val="la-Latn"/>
        </w:rPr>
        <w:t>suit</w:t>
      </w:r>
      <w:r w:rsidRPr="005E47A1">
        <w:rPr>
          <w:rFonts w:eastAsia="Arial Unicode MS"/>
          <w:lang w:val="la-Latn"/>
        </w:rPr>
        <w:t xml:space="preserve">. PS </w:t>
      </w:r>
      <w:r w:rsidRPr="005E47A1">
        <w:rPr>
          <w:rStyle w:val="Incipit"/>
          <w:rFonts w:eastAsia="Arial Unicode MS"/>
          <w:lang w:val="la-Latn"/>
        </w:rPr>
        <w:t>Caeli</w:t>
      </w:r>
      <w:r w:rsidRPr="005E47A1">
        <w:rPr>
          <w:rFonts w:eastAsia="Arial Unicode MS"/>
          <w:lang w:val="la-Latn"/>
        </w:rPr>
        <w:t xml:space="preserve"> </w:t>
      </w:r>
      <w:r w:rsidRPr="005E47A1">
        <w:rPr>
          <w:rStyle w:val="Incipit"/>
          <w:rFonts w:eastAsia="Arial Unicode MS"/>
          <w:lang w:val="la-Latn"/>
        </w:rPr>
        <w:t>enarrant</w:t>
      </w:r>
      <w:r w:rsidRPr="005E47A1">
        <w:rPr>
          <w:rFonts w:eastAsia="Arial Unicode MS"/>
          <w:lang w:val="la-Latn"/>
        </w:rPr>
        <w:t>.</w:t>
      </w:r>
      <w:r w:rsidRPr="006A75AC">
        <w:rPr>
          <w:rFonts w:eastAsia="Arial Unicode MS"/>
          <w:lang w:val="la-Latn"/>
        </w:rPr>
        <w:t xml:space="preserve"> </w:t>
      </w:r>
      <w:r w:rsidRPr="005E47A1">
        <w:rPr>
          <w:rFonts w:eastAsia="Arial Unicode MS"/>
          <w:lang w:val="la-Latn"/>
        </w:rPr>
        <w:t xml:space="preserve">AN </w:t>
      </w:r>
      <w:r w:rsidRPr="006A75AC">
        <w:rPr>
          <w:rStyle w:val="Neume"/>
          <w:rFonts w:eastAsia="Arial Unicode MS"/>
          <w:lang w:val="la-Latn"/>
        </w:rPr>
        <w:t>Elevamini</w:t>
      </w:r>
      <w:r w:rsidRPr="005E47A1">
        <w:rPr>
          <w:rFonts w:eastAsia="Arial Unicode MS"/>
          <w:lang w:val="la-Latn"/>
        </w:rPr>
        <w:t xml:space="preserve">. PS </w:t>
      </w:r>
      <w:r w:rsidRPr="005E47A1">
        <w:rPr>
          <w:rStyle w:val="Incipit"/>
          <w:rFonts w:eastAsia="Arial Unicode MS"/>
          <w:lang w:val="la-Latn"/>
        </w:rPr>
        <w:t>Domini</w:t>
      </w:r>
      <w:r w:rsidRPr="005E47A1">
        <w:rPr>
          <w:rFonts w:eastAsia="Arial Unicode MS"/>
          <w:lang w:val="la-Latn"/>
        </w:rPr>
        <w:t xml:space="preserve"> </w:t>
      </w:r>
      <w:r w:rsidRPr="005E47A1">
        <w:rPr>
          <w:rStyle w:val="Incipit"/>
          <w:rFonts w:eastAsia="Arial Unicode MS"/>
          <w:lang w:val="la-Latn"/>
        </w:rPr>
        <w:t>est</w:t>
      </w:r>
      <w:r w:rsidRPr="005E47A1">
        <w:rPr>
          <w:rFonts w:eastAsia="Arial Unicode MS"/>
          <w:lang w:val="la-Latn"/>
        </w:rPr>
        <w:t xml:space="preserve"> </w:t>
      </w:r>
      <w:r w:rsidRPr="005E47A1">
        <w:rPr>
          <w:rStyle w:val="Incipit"/>
          <w:rFonts w:eastAsia="Arial Unicode MS"/>
          <w:lang w:val="la-Latn"/>
        </w:rPr>
        <w:t>terra</w:t>
      </w:r>
      <w:r w:rsidRPr="005E47A1">
        <w:rPr>
          <w:rFonts w:eastAsia="Arial Unicode MS"/>
          <w:lang w:val="la-Latn"/>
        </w:rPr>
        <w:t>.</w:t>
      </w:r>
      <w:r w:rsidRPr="006A75AC">
        <w:rPr>
          <w:rFonts w:eastAsia="Arial Unicode MS"/>
          <w:lang w:val="la-Latn"/>
        </w:rPr>
        <w:t xml:space="preserve"> </w:t>
      </w:r>
      <w:r w:rsidRPr="005E47A1">
        <w:rPr>
          <w:rFonts w:eastAsia="Arial Unicode MS"/>
          <w:lang w:val="la-Latn"/>
        </w:rPr>
        <w:t xml:space="preserve">AN </w:t>
      </w:r>
      <w:r w:rsidRPr="006A75AC">
        <w:rPr>
          <w:rStyle w:val="Neume"/>
          <w:rFonts w:eastAsia="Arial Unicode MS"/>
          <w:lang w:val="la-Latn"/>
        </w:rPr>
        <w:t>Speciosus</w:t>
      </w:r>
      <w:r w:rsidRPr="005E47A1">
        <w:rPr>
          <w:rFonts w:eastAsia="Arial Unicode MS"/>
          <w:lang w:val="la-Latn"/>
        </w:rPr>
        <w:t xml:space="preserve">. PS </w:t>
      </w:r>
      <w:r w:rsidRPr="006A75AC">
        <w:rPr>
          <w:rStyle w:val="Incipit"/>
          <w:rFonts w:eastAsia="Arial Unicode MS"/>
          <w:lang w:val="la-Latn"/>
        </w:rPr>
        <w:t>Eructavit</w:t>
      </w:r>
      <w:r w:rsidRPr="00EF5685">
        <w:rPr>
          <w:rFonts w:eastAsia="Arial Unicode MS"/>
          <w:lang w:val="la-Latn"/>
        </w:rPr>
        <w:t>.</w:t>
      </w:r>
      <w:r w:rsidRPr="005E47A1">
        <w:rPr>
          <w:rFonts w:eastAsia="Arial Unicode MS"/>
          <w:lang w:val="la-Latn"/>
        </w:rPr>
        <w:t xml:space="preserve"> VS </w:t>
      </w:r>
      <w:r w:rsidRPr="006A75AC">
        <w:rPr>
          <w:rStyle w:val="Incipit"/>
          <w:rFonts w:eastAsia="Arial Unicode MS"/>
          <w:lang w:val="la-Latn"/>
        </w:rPr>
        <w:t>Tamquam sponsus</w:t>
      </w:r>
      <w:r w:rsidRPr="005E47A1">
        <w:rPr>
          <w:rFonts w:eastAsia="Arial Unicode MS"/>
          <w:lang w:val="la-Latn"/>
        </w:rPr>
        <w:t>.</w:t>
      </w:r>
      <w:r w:rsidRPr="006A75AC">
        <w:rPr>
          <w:rFonts w:eastAsia="Arial Unicode MS"/>
          <w:lang w:val="la-Latn"/>
        </w:rPr>
        <w:t xml:space="preserve"> </w:t>
      </w:r>
      <w:r w:rsidRPr="005E47A1">
        <w:rPr>
          <w:rFonts w:eastAsia="Arial Unicode MS"/>
          <w:lang w:val="la-Latn"/>
        </w:rPr>
        <w:t xml:space="preserve">RP </w:t>
      </w:r>
      <w:r w:rsidRPr="006A75AC">
        <w:rPr>
          <w:rStyle w:val="Neume"/>
          <w:rFonts w:eastAsia="Arial Unicode MS"/>
          <w:lang w:val="la-Latn"/>
        </w:rPr>
        <w:t>Descendit</w:t>
      </w:r>
      <w:r w:rsidR="001D0BA5" w:rsidRPr="006A75AC">
        <w:rPr>
          <w:rStyle w:val="Incipit"/>
          <w:rFonts w:eastAsia="Arial Unicode MS"/>
          <w:lang w:val="la-Latn"/>
        </w:rPr>
        <w:t>@</w:t>
      </w:r>
      <w:r w:rsidRPr="006A75AC">
        <w:rPr>
          <w:rStyle w:val="Incipit"/>
          <w:rFonts w:eastAsia="Arial Unicode MS"/>
          <w:lang w:val="la-Latn"/>
        </w:rPr>
        <w:t>de caelis</w:t>
      </w:r>
      <w:r w:rsidRPr="005E47A1">
        <w:rPr>
          <w:rFonts w:eastAsia="Arial Unicode MS"/>
          <w:lang w:val="la-Latn"/>
        </w:rPr>
        <w:t>.</w:t>
      </w:r>
      <w:r w:rsidRPr="006A75AC">
        <w:rPr>
          <w:rFonts w:eastAsia="Arial Unicode MS"/>
          <w:lang w:val="la-Latn"/>
        </w:rPr>
        <w:t xml:space="preserve"> </w:t>
      </w:r>
      <w:r w:rsidRPr="005E47A1">
        <w:rPr>
          <w:rFonts w:eastAsia="Arial Unicode MS"/>
          <w:lang w:val="la-Latn"/>
        </w:rPr>
        <w:t xml:space="preserve">RP </w:t>
      </w:r>
      <w:r w:rsidRPr="006A75AC">
        <w:rPr>
          <w:rStyle w:val="Neume"/>
          <w:rFonts w:eastAsia="Arial Unicode MS"/>
          <w:lang w:val="la-Latn"/>
        </w:rPr>
        <w:t>O magnum</w:t>
      </w:r>
      <w:r w:rsidRPr="005E47A1">
        <w:rPr>
          <w:rFonts w:eastAsia="Arial Unicode MS"/>
          <w:lang w:val="la-Latn"/>
        </w:rPr>
        <w:t xml:space="preserve">. RP </w:t>
      </w:r>
      <w:r w:rsidRPr="006A75AC">
        <w:rPr>
          <w:rStyle w:val="Neume"/>
          <w:rFonts w:eastAsia="Arial Unicode MS"/>
          <w:lang w:val="la-Latn"/>
        </w:rPr>
        <w:t>Sancta et</w:t>
      </w:r>
      <w:r w:rsidRPr="005E47A1">
        <w:rPr>
          <w:rFonts w:eastAsia="Arial Unicode MS"/>
          <w:lang w:val="la-Latn"/>
        </w:rPr>
        <w:t>.</w:t>
      </w:r>
    </w:p>
    <w:p w:rsidR="004D53CF" w:rsidRPr="001318DF" w:rsidRDefault="004D53CF" w:rsidP="00F81136">
      <w:pPr>
        <w:rPr>
          <w:rFonts w:eastAsia="Arial Unicode MS"/>
          <w:lang w:val="en-GB"/>
        </w:rPr>
      </w:pPr>
      <w:r>
        <w:rPr>
          <w:rStyle w:val="Time2"/>
          <w:rFonts w:eastAsia="Arial Unicode MS"/>
          <w:lang w:val="la-Latn"/>
        </w:rPr>
        <w:t>[I</w:t>
      </w:r>
      <w:r w:rsidRPr="00A26084">
        <w:rPr>
          <w:rStyle w:val="Time2"/>
          <w:rFonts w:eastAsia="Arial Unicode MS"/>
          <w:lang w:val="la-Latn"/>
        </w:rPr>
        <w:t xml:space="preserve">n </w:t>
      </w:r>
      <w:r w:rsidRPr="006A75AC">
        <w:rPr>
          <w:rStyle w:val="Time2"/>
          <w:rFonts w:eastAsia="Arial Unicode MS"/>
          <w:lang w:val="la-Latn"/>
        </w:rPr>
        <w:t>s</w:t>
      </w:r>
      <w:r w:rsidRPr="00A26084">
        <w:rPr>
          <w:rStyle w:val="Time2"/>
          <w:rFonts w:eastAsia="Arial Unicode MS"/>
          <w:lang w:val="la-Latn"/>
        </w:rPr>
        <w:t>ecund</w:t>
      </w:r>
      <w:r w:rsidRPr="006A75AC">
        <w:rPr>
          <w:rStyle w:val="Time2"/>
          <w:rFonts w:eastAsia="Arial Unicode MS"/>
          <w:lang w:val="la-Latn"/>
        </w:rPr>
        <w:t>a</w:t>
      </w:r>
      <w:r w:rsidRPr="00A26084">
        <w:rPr>
          <w:rStyle w:val="Time2"/>
          <w:rFonts w:eastAsia="Arial Unicode MS"/>
          <w:lang w:val="la-Latn"/>
        </w:rPr>
        <w:t xml:space="preserve"> </w:t>
      </w:r>
      <w:r w:rsidRPr="006A75AC">
        <w:rPr>
          <w:rStyle w:val="Time2"/>
          <w:rFonts w:eastAsia="Arial Unicode MS"/>
          <w:lang w:val="la-Latn"/>
        </w:rPr>
        <w:t>n</w:t>
      </w:r>
      <w:r w:rsidRPr="00A26084">
        <w:rPr>
          <w:rStyle w:val="Time2"/>
          <w:rFonts w:eastAsia="Arial Unicode MS"/>
          <w:lang w:val="la-Latn"/>
        </w:rPr>
        <w:t>octurn</w:t>
      </w:r>
      <w:r w:rsidRPr="006A75AC">
        <w:rPr>
          <w:rStyle w:val="Time2"/>
          <w:rFonts w:eastAsia="Arial Unicode MS"/>
          <w:lang w:val="la-Latn"/>
        </w:rPr>
        <w:t>a]</w:t>
      </w:r>
      <w:r w:rsidRPr="005E47A1">
        <w:rPr>
          <w:rFonts w:eastAsia="Arial Unicode MS"/>
          <w:lang w:val="la-Latn"/>
        </w:rPr>
        <w:t xml:space="preserve"> AN </w:t>
      </w:r>
      <w:r w:rsidRPr="006A75AC">
        <w:rPr>
          <w:rStyle w:val="Neume"/>
          <w:rFonts w:eastAsia="Arial Unicode MS"/>
          <w:lang w:val="la-Latn"/>
        </w:rPr>
        <w:t>Rex omnis</w:t>
      </w:r>
      <w:r w:rsidRPr="005E47A1">
        <w:rPr>
          <w:rFonts w:eastAsia="Arial Unicode MS"/>
          <w:lang w:val="la-Latn"/>
        </w:rPr>
        <w:t xml:space="preserve">. PS </w:t>
      </w:r>
      <w:r w:rsidRPr="005E47A1">
        <w:rPr>
          <w:rStyle w:val="Incipit"/>
          <w:rFonts w:eastAsia="Arial Unicode MS"/>
          <w:lang w:val="la-Latn"/>
        </w:rPr>
        <w:t>Omnes</w:t>
      </w:r>
      <w:r w:rsidRPr="005E47A1">
        <w:rPr>
          <w:rFonts w:eastAsia="Arial Unicode MS"/>
          <w:lang w:val="la-Latn"/>
        </w:rPr>
        <w:t xml:space="preserve"> </w:t>
      </w:r>
      <w:r w:rsidRPr="005E47A1">
        <w:rPr>
          <w:rStyle w:val="Incipit"/>
          <w:rFonts w:eastAsia="Arial Unicode MS"/>
          <w:lang w:val="la-Latn"/>
        </w:rPr>
        <w:t>gentes</w:t>
      </w:r>
      <w:r w:rsidRPr="005E47A1">
        <w:rPr>
          <w:rFonts w:eastAsia="Arial Unicode MS"/>
          <w:lang w:val="la-Latn"/>
        </w:rPr>
        <w:t xml:space="preserve">. AN </w:t>
      </w:r>
      <w:r w:rsidRPr="006A75AC">
        <w:rPr>
          <w:rStyle w:val="Neume"/>
          <w:rFonts w:eastAsia="Arial Unicode MS"/>
          <w:lang w:val="la-Latn"/>
        </w:rPr>
        <w:t>Suscepimus deus</w:t>
      </w:r>
      <w:r w:rsidRPr="005E47A1">
        <w:rPr>
          <w:rFonts w:eastAsia="Arial Unicode MS"/>
          <w:lang w:val="la-Latn"/>
        </w:rPr>
        <w:t xml:space="preserve">. PS </w:t>
      </w:r>
      <w:r w:rsidRPr="005E47A1">
        <w:rPr>
          <w:rStyle w:val="Incipit"/>
          <w:rFonts w:eastAsia="Arial Unicode MS"/>
          <w:lang w:val="la-Latn"/>
        </w:rPr>
        <w:t>Magnus</w:t>
      </w:r>
      <w:r w:rsidRPr="005E47A1">
        <w:rPr>
          <w:rFonts w:eastAsia="Arial Unicode MS"/>
          <w:lang w:val="la-Latn"/>
        </w:rPr>
        <w:t xml:space="preserve"> </w:t>
      </w:r>
      <w:r>
        <w:rPr>
          <w:rStyle w:val="Incipit"/>
          <w:rFonts w:eastAsia="Arial Unicode MS"/>
          <w:lang w:val="la-Latn"/>
        </w:rPr>
        <w:t>domin</w:t>
      </w:r>
      <w:r w:rsidRPr="005E47A1">
        <w:rPr>
          <w:rStyle w:val="Incipit"/>
          <w:rFonts w:eastAsia="Arial Unicode MS"/>
          <w:lang w:val="la-Latn"/>
        </w:rPr>
        <w:t>us</w:t>
      </w:r>
      <w:r w:rsidRPr="005E47A1">
        <w:rPr>
          <w:rFonts w:eastAsia="Arial Unicode MS"/>
          <w:lang w:val="la-Latn"/>
        </w:rPr>
        <w:t xml:space="preserve">. AN </w:t>
      </w:r>
      <w:r w:rsidRPr="006A75AC">
        <w:rPr>
          <w:rStyle w:val="Neume"/>
          <w:rFonts w:eastAsia="Arial Unicode MS"/>
          <w:lang w:val="la-Latn"/>
        </w:rPr>
        <w:t>Homo natus</w:t>
      </w:r>
      <w:r w:rsidRPr="005E47A1">
        <w:rPr>
          <w:rFonts w:eastAsia="Arial Unicode MS"/>
          <w:lang w:val="la-Latn"/>
        </w:rPr>
        <w:t xml:space="preserve">. PS </w:t>
      </w:r>
      <w:r w:rsidRPr="006A75AC">
        <w:rPr>
          <w:rStyle w:val="Incipit"/>
          <w:rFonts w:eastAsia="Arial Unicode MS"/>
          <w:lang w:val="pt-PT"/>
        </w:rPr>
        <w:t>Fundamenta</w:t>
      </w:r>
      <w:r w:rsidRPr="005E47A1">
        <w:rPr>
          <w:rFonts w:eastAsia="Arial Unicode MS"/>
          <w:lang w:val="la-Latn"/>
        </w:rPr>
        <w:t xml:space="preserve">. VS </w:t>
      </w:r>
      <w:r w:rsidRPr="005E47A1">
        <w:rPr>
          <w:rStyle w:val="Incipit"/>
          <w:rFonts w:eastAsia="Arial Unicode MS"/>
          <w:lang w:val="la-Latn"/>
        </w:rPr>
        <w:t>Notum</w:t>
      </w:r>
      <w:r w:rsidRPr="005E47A1">
        <w:rPr>
          <w:rFonts w:eastAsia="Arial Unicode MS"/>
          <w:lang w:val="la-Latn"/>
        </w:rPr>
        <w:t xml:space="preserve"> </w:t>
      </w:r>
      <w:r w:rsidRPr="005E47A1">
        <w:rPr>
          <w:rStyle w:val="Incipit"/>
          <w:rFonts w:eastAsia="Arial Unicode MS"/>
          <w:lang w:val="la-Latn"/>
        </w:rPr>
        <w:t>fecit</w:t>
      </w:r>
      <w:r w:rsidRPr="005E47A1">
        <w:rPr>
          <w:rFonts w:eastAsia="Arial Unicode MS"/>
          <w:lang w:val="la-Latn"/>
        </w:rPr>
        <w:t xml:space="preserve"> </w:t>
      </w:r>
      <w:r>
        <w:rPr>
          <w:rStyle w:val="Incipit"/>
          <w:rFonts w:eastAsia="Arial Unicode MS"/>
          <w:lang w:val="la-Latn"/>
        </w:rPr>
        <w:t>domin</w:t>
      </w:r>
      <w:r w:rsidRPr="005E47A1">
        <w:rPr>
          <w:rStyle w:val="Incipit"/>
          <w:rFonts w:eastAsia="Arial Unicode MS"/>
          <w:lang w:val="la-Latn"/>
        </w:rPr>
        <w:t>us</w:t>
      </w:r>
      <w:r w:rsidRPr="005E47A1">
        <w:rPr>
          <w:rFonts w:eastAsia="Arial Unicode MS"/>
          <w:lang w:val="la-Latn"/>
        </w:rPr>
        <w:t xml:space="preserve">. RP </w:t>
      </w:r>
      <w:r w:rsidRPr="006A75AC">
        <w:rPr>
          <w:rStyle w:val="Neume"/>
          <w:rFonts w:eastAsia="Arial Unicode MS"/>
          <w:lang w:val="pt-PT"/>
        </w:rPr>
        <w:t>Beata</w:t>
      </w:r>
      <w:r w:rsidR="001D0BA5" w:rsidRPr="006A75AC">
        <w:rPr>
          <w:rStyle w:val="Incipit"/>
          <w:rFonts w:eastAsia="Arial Unicode MS"/>
          <w:lang w:val="pt-PT"/>
        </w:rPr>
        <w:t>@</w:t>
      </w:r>
      <w:r w:rsidRPr="006A75AC">
        <w:rPr>
          <w:rStyle w:val="Incipit"/>
          <w:rFonts w:eastAsia="Arial Unicode MS"/>
          <w:lang w:val="pt-PT"/>
        </w:rPr>
        <w:t>et v</w:t>
      </w:r>
      <w:r w:rsidRPr="005E47A1">
        <w:rPr>
          <w:rStyle w:val="Incipit"/>
          <w:rFonts w:eastAsia="Arial Unicode MS"/>
          <w:lang w:val="la-Latn"/>
        </w:rPr>
        <w:t>enerabilis</w:t>
      </w:r>
      <w:r w:rsidRPr="005E47A1">
        <w:rPr>
          <w:rFonts w:eastAsia="Arial Unicode MS"/>
          <w:lang w:val="la-Latn"/>
        </w:rPr>
        <w:t>.</w:t>
      </w:r>
      <w:r w:rsidRPr="006A75AC">
        <w:rPr>
          <w:rFonts w:eastAsia="Arial Unicode MS"/>
          <w:lang w:val="pt-PT"/>
        </w:rPr>
        <w:t xml:space="preserve"> </w:t>
      </w:r>
      <w:r w:rsidRPr="005E47A1">
        <w:rPr>
          <w:rFonts w:eastAsia="Arial Unicode MS"/>
          <w:lang w:val="la-Latn"/>
        </w:rPr>
        <w:t xml:space="preserve">RP </w:t>
      </w:r>
      <w:r w:rsidRPr="006A75AC">
        <w:rPr>
          <w:rStyle w:val="Neume"/>
          <w:rFonts w:eastAsia="Arial Unicode MS"/>
          <w:lang w:val="pt-PT"/>
        </w:rPr>
        <w:t>Confirmatum est</w:t>
      </w:r>
      <w:r w:rsidRPr="005E47A1">
        <w:rPr>
          <w:rFonts w:eastAsia="Arial Unicode MS"/>
          <w:lang w:val="la-Latn"/>
        </w:rPr>
        <w:t>.</w:t>
      </w:r>
      <w:r w:rsidRPr="006A75AC">
        <w:rPr>
          <w:rFonts w:eastAsia="Arial Unicode MS"/>
          <w:lang w:val="pt-PT"/>
        </w:rPr>
        <w:t xml:space="preserve"> </w:t>
      </w:r>
      <w:r w:rsidRPr="005E47A1">
        <w:rPr>
          <w:rFonts w:eastAsia="Arial Unicode MS"/>
          <w:lang w:val="la-Latn"/>
        </w:rPr>
        <w:t xml:space="preserve">RP </w:t>
      </w:r>
      <w:r w:rsidRPr="001318DF">
        <w:rPr>
          <w:rStyle w:val="Neume"/>
          <w:rFonts w:eastAsia="Arial Unicode MS"/>
          <w:lang w:val="en-GB"/>
        </w:rPr>
        <w:t>In principio</w:t>
      </w:r>
      <w:r w:rsidRPr="005E47A1">
        <w:rPr>
          <w:rFonts w:eastAsia="Arial Unicode MS"/>
          <w:lang w:val="la-Latn"/>
        </w:rPr>
        <w:t>.</w:t>
      </w:r>
    </w:p>
    <w:p w:rsidR="004D53CF" w:rsidRPr="005C7268" w:rsidRDefault="004D53CF" w:rsidP="00F81136">
      <w:pPr>
        <w:rPr>
          <w:rFonts w:eastAsia="Arial Unicode MS"/>
          <w:lang w:val="la-Latn"/>
        </w:rPr>
      </w:pPr>
      <w:r>
        <w:rPr>
          <w:rStyle w:val="Time2"/>
          <w:rFonts w:eastAsia="Arial Unicode MS"/>
          <w:lang w:val="la-Latn"/>
        </w:rPr>
        <w:t>[I</w:t>
      </w:r>
      <w:r w:rsidRPr="00A26084">
        <w:rPr>
          <w:rStyle w:val="Time2"/>
          <w:rFonts w:eastAsia="Arial Unicode MS"/>
          <w:lang w:val="la-Latn"/>
        </w:rPr>
        <w:t xml:space="preserve">n </w:t>
      </w:r>
      <w:r w:rsidRPr="001318DF">
        <w:rPr>
          <w:rStyle w:val="Time2"/>
          <w:rFonts w:eastAsia="Arial Unicode MS"/>
          <w:lang w:val="en-GB"/>
        </w:rPr>
        <w:t>t</w:t>
      </w:r>
      <w:r w:rsidRPr="00A26084">
        <w:rPr>
          <w:rStyle w:val="Time2"/>
          <w:rFonts w:eastAsia="Arial Unicode MS"/>
          <w:lang w:val="la-Latn"/>
        </w:rPr>
        <w:t>erti</w:t>
      </w:r>
      <w:r w:rsidRPr="001318DF">
        <w:rPr>
          <w:rStyle w:val="Time2"/>
          <w:rFonts w:eastAsia="Arial Unicode MS"/>
          <w:lang w:val="en-GB"/>
        </w:rPr>
        <w:t>a</w:t>
      </w:r>
      <w:r w:rsidRPr="00A26084">
        <w:rPr>
          <w:rStyle w:val="Time2"/>
          <w:rFonts w:eastAsia="Arial Unicode MS"/>
          <w:lang w:val="la-Latn"/>
        </w:rPr>
        <w:t xml:space="preserve"> </w:t>
      </w:r>
      <w:r w:rsidRPr="001318DF">
        <w:rPr>
          <w:rStyle w:val="Time2"/>
          <w:rFonts w:eastAsia="Arial Unicode MS"/>
          <w:lang w:val="en-GB"/>
        </w:rPr>
        <w:t>n</w:t>
      </w:r>
      <w:r w:rsidRPr="00A26084">
        <w:rPr>
          <w:rStyle w:val="Time2"/>
          <w:rFonts w:eastAsia="Arial Unicode MS"/>
          <w:lang w:val="la-Latn"/>
        </w:rPr>
        <w:t>octurn</w:t>
      </w:r>
      <w:r w:rsidRPr="001318DF">
        <w:rPr>
          <w:rStyle w:val="Time2"/>
          <w:rFonts w:eastAsia="Arial Unicode MS"/>
          <w:lang w:val="en-GB"/>
        </w:rPr>
        <w:t>a]</w:t>
      </w:r>
      <w:r w:rsidRPr="005E47A1">
        <w:rPr>
          <w:rFonts w:eastAsia="Arial Unicode MS"/>
          <w:lang w:val="la-Latn"/>
        </w:rPr>
        <w:t xml:space="preserve"> AN </w:t>
      </w:r>
      <w:r w:rsidRPr="005C7268">
        <w:rPr>
          <w:rStyle w:val="Neume"/>
          <w:rFonts w:eastAsia="Arial Unicode MS"/>
          <w:lang w:val="en-GB"/>
        </w:rPr>
        <w:t>Exultabunt</w:t>
      </w:r>
      <w:r w:rsidRPr="005E47A1">
        <w:rPr>
          <w:rFonts w:eastAsia="Arial Unicode MS"/>
          <w:lang w:val="la-Latn"/>
        </w:rPr>
        <w:t xml:space="preserve">. PS </w:t>
      </w:r>
      <w:r w:rsidRPr="005E47A1">
        <w:rPr>
          <w:rStyle w:val="Incipit"/>
          <w:rFonts w:eastAsia="Arial Unicode MS"/>
          <w:lang w:val="la-Latn"/>
        </w:rPr>
        <w:t>Cantate</w:t>
      </w:r>
      <w:r>
        <w:rPr>
          <w:rFonts w:eastAsia="Arial Unicode MS"/>
          <w:lang w:val="la-Latn"/>
        </w:rPr>
        <w:t xml:space="preserve"> </w:t>
      </w:r>
      <w:r w:rsidR="001D0BA5" w:rsidRPr="006A75AC">
        <w:rPr>
          <w:rFonts w:eastAsia="Arial Unicode MS"/>
          <w:lang w:val="en-US"/>
        </w:rPr>
        <w:t>primum</w:t>
      </w:r>
      <w:r w:rsidRPr="00EF5685">
        <w:rPr>
          <w:rFonts w:eastAsia="Arial Unicode MS"/>
          <w:lang w:val="la-Latn"/>
        </w:rPr>
        <w:t xml:space="preserve">. </w:t>
      </w:r>
      <w:r w:rsidRPr="001318DF">
        <w:rPr>
          <w:rFonts w:eastAsia="Arial Unicode MS"/>
          <w:lang w:val="en-GB"/>
        </w:rPr>
        <w:t xml:space="preserve">AN </w:t>
      </w:r>
      <w:r w:rsidRPr="001318DF">
        <w:rPr>
          <w:rStyle w:val="Neume"/>
          <w:rFonts w:eastAsia="Arial Unicode MS"/>
          <w:lang w:val="en-GB"/>
        </w:rPr>
        <w:t>Natus est</w:t>
      </w:r>
      <w:r w:rsidR="001D0BA5" w:rsidRPr="006A75AC">
        <w:rPr>
          <w:rStyle w:val="Incipit"/>
          <w:rFonts w:eastAsia="Arial Unicode MS"/>
          <w:lang w:val="en-US"/>
        </w:rPr>
        <w:t>@nobis</w:t>
      </w:r>
      <w:r w:rsidRPr="001318DF">
        <w:rPr>
          <w:rFonts w:eastAsia="Arial Unicode MS"/>
          <w:lang w:val="en-GB"/>
        </w:rPr>
        <w:t xml:space="preserve">. </w:t>
      </w:r>
      <w:r>
        <w:rPr>
          <w:rFonts w:eastAsia="Arial Unicode MS"/>
          <w:lang w:val="en-GB"/>
        </w:rPr>
        <w:t xml:space="preserve">PS </w:t>
      </w:r>
      <w:r w:rsidRPr="001318DF">
        <w:rPr>
          <w:rStyle w:val="Incipit"/>
          <w:rFonts w:eastAsia="Arial Unicode MS"/>
          <w:lang w:val="en-GB"/>
        </w:rPr>
        <w:t>Dominus regnavit</w:t>
      </w:r>
      <w:r>
        <w:rPr>
          <w:rFonts w:eastAsia="Arial Unicode MS"/>
          <w:lang w:val="en-GB"/>
        </w:rPr>
        <w:t xml:space="preserve">. </w:t>
      </w:r>
      <w:r w:rsidRPr="005E47A1">
        <w:rPr>
          <w:rFonts w:eastAsia="Arial Unicode MS"/>
          <w:lang w:val="la-Latn"/>
        </w:rPr>
        <w:t xml:space="preserve">AN </w:t>
      </w:r>
      <w:r w:rsidRPr="001318DF">
        <w:rPr>
          <w:rStyle w:val="Neume"/>
          <w:rFonts w:eastAsia="Arial Unicode MS"/>
          <w:lang w:val="en-GB"/>
        </w:rPr>
        <w:t>Notum fe</w:t>
      </w:r>
      <w:r w:rsidRPr="006A75AC">
        <w:rPr>
          <w:rStyle w:val="Incipit"/>
          <w:rFonts w:eastAsia="Arial Unicode MS"/>
          <w:lang w:val="en-GB"/>
        </w:rPr>
        <w:t>cit</w:t>
      </w:r>
      <w:r w:rsidRPr="005E47A1">
        <w:rPr>
          <w:rFonts w:eastAsia="Arial Unicode MS"/>
          <w:lang w:val="la-Latn"/>
        </w:rPr>
        <w:t xml:space="preserve">. PS </w:t>
      </w:r>
      <w:r>
        <w:rPr>
          <w:rStyle w:val="Incipit"/>
          <w:rFonts w:eastAsia="Arial Unicode MS"/>
          <w:lang w:val="la-Latn"/>
        </w:rPr>
        <w:t>Cantat</w:t>
      </w:r>
      <w:r w:rsidRPr="00EF5685">
        <w:rPr>
          <w:rStyle w:val="Incipit"/>
          <w:rFonts w:eastAsia="Arial Unicode MS"/>
          <w:lang w:val="la-Latn"/>
        </w:rPr>
        <w:t>e</w:t>
      </w:r>
      <w:r w:rsidRPr="00EF5685">
        <w:rPr>
          <w:rFonts w:eastAsia="Arial Unicode MS"/>
          <w:lang w:val="la-Latn"/>
        </w:rPr>
        <w:t xml:space="preserve"> </w:t>
      </w:r>
      <w:r w:rsidR="001D0BA5" w:rsidRPr="006A75AC">
        <w:rPr>
          <w:rFonts w:eastAsia="Arial Unicode MS"/>
          <w:lang w:val="en-GB"/>
        </w:rPr>
        <w:t>secundum</w:t>
      </w:r>
      <w:r w:rsidRPr="00EF5685">
        <w:rPr>
          <w:rFonts w:eastAsia="Arial Unicode MS"/>
          <w:lang w:val="la-Latn"/>
        </w:rPr>
        <w:t>.</w:t>
      </w:r>
      <w:r w:rsidRPr="005C7268">
        <w:rPr>
          <w:rFonts w:eastAsia="Arial Unicode MS"/>
          <w:lang w:val="en-GB"/>
        </w:rPr>
        <w:t xml:space="preserve"> </w:t>
      </w:r>
      <w:r>
        <w:rPr>
          <w:rFonts w:eastAsia="Arial Unicode MS"/>
          <w:lang w:val="en-GB"/>
        </w:rPr>
        <w:t>V</w:t>
      </w:r>
      <w:r w:rsidRPr="005E47A1">
        <w:rPr>
          <w:rFonts w:eastAsia="Arial Unicode MS"/>
          <w:lang w:val="la-Latn"/>
        </w:rPr>
        <w:t xml:space="preserve">S </w:t>
      </w:r>
      <w:r w:rsidRPr="005E47A1">
        <w:rPr>
          <w:rStyle w:val="Incipit"/>
          <w:rFonts w:eastAsia="Arial Unicode MS"/>
          <w:lang w:val="la-Latn"/>
        </w:rPr>
        <w:t>Ipse</w:t>
      </w:r>
      <w:r w:rsidRPr="005E47A1">
        <w:rPr>
          <w:rFonts w:eastAsia="Arial Unicode MS"/>
          <w:lang w:val="la-Latn"/>
        </w:rPr>
        <w:t xml:space="preserve"> </w:t>
      </w:r>
      <w:r w:rsidR="00A74ED8">
        <w:rPr>
          <w:rStyle w:val="Incipit"/>
          <w:rFonts w:eastAsia="Arial Unicode MS"/>
          <w:lang w:val="la-Latn"/>
        </w:rPr>
        <w:t>invoca</w:t>
      </w:r>
      <w:r w:rsidR="00A74ED8" w:rsidRPr="00963EFD">
        <w:rPr>
          <w:rStyle w:val="Incipit"/>
          <w:rFonts w:eastAsia="Arial Unicode MS"/>
          <w:lang w:val="en-GB"/>
        </w:rPr>
        <w:t>v</w:t>
      </w:r>
      <w:r w:rsidRPr="005E47A1">
        <w:rPr>
          <w:rStyle w:val="Incipit"/>
          <w:rFonts w:eastAsia="Arial Unicode MS"/>
          <w:lang w:val="la-Latn"/>
        </w:rPr>
        <w:t>it</w:t>
      </w:r>
      <w:r w:rsidRPr="00EF5685">
        <w:rPr>
          <w:rStyle w:val="Incipit"/>
          <w:rFonts w:eastAsia="Arial Unicode MS"/>
          <w:lang w:val="la-Latn"/>
        </w:rPr>
        <w:t xml:space="preserve"> </w:t>
      </w:r>
      <w:r w:rsidRPr="005C7268">
        <w:rPr>
          <w:rStyle w:val="Neume"/>
          <w:rFonts w:eastAsia="Arial Unicode MS"/>
          <w:lang w:val="en-GB"/>
        </w:rPr>
        <w:t>me</w:t>
      </w:r>
      <w:r w:rsidRPr="005E47A1">
        <w:rPr>
          <w:rFonts w:eastAsia="Arial Unicode MS"/>
          <w:lang w:val="la-Latn"/>
        </w:rPr>
        <w:t>.</w:t>
      </w:r>
      <w:r w:rsidRPr="005C7268">
        <w:rPr>
          <w:rFonts w:eastAsia="Arial Unicode MS"/>
          <w:lang w:val="en-GB"/>
        </w:rPr>
        <w:t xml:space="preserve"> </w:t>
      </w:r>
      <w:r w:rsidRPr="005E47A1">
        <w:rPr>
          <w:rFonts w:eastAsia="Arial Unicode MS"/>
          <w:lang w:val="la-Latn"/>
        </w:rPr>
        <w:t xml:space="preserve">RP </w:t>
      </w:r>
      <w:r w:rsidRPr="005C7268">
        <w:rPr>
          <w:rStyle w:val="Neume"/>
          <w:rFonts w:eastAsia="Arial Unicode MS"/>
          <w:lang w:val="en-GB"/>
        </w:rPr>
        <w:t>Nesciens</w:t>
      </w:r>
      <w:r w:rsidR="001D0BA5" w:rsidRPr="006A75AC">
        <w:rPr>
          <w:rStyle w:val="Incipit"/>
          <w:rFonts w:eastAsia="Arial Unicode MS"/>
          <w:lang w:val="en-GB"/>
        </w:rPr>
        <w:t>@</w:t>
      </w:r>
      <w:r w:rsidRPr="00EF5685">
        <w:rPr>
          <w:rStyle w:val="Incipit"/>
          <w:rFonts w:eastAsia="Arial Unicode MS"/>
          <w:lang w:val="la-Latn"/>
        </w:rPr>
        <w:t>mater</w:t>
      </w:r>
      <w:r w:rsidRPr="005E47A1">
        <w:rPr>
          <w:rFonts w:eastAsia="Arial Unicode MS"/>
          <w:lang w:val="la-Latn"/>
        </w:rPr>
        <w:t xml:space="preserve">. RP </w:t>
      </w:r>
      <w:r w:rsidRPr="005C7268">
        <w:rPr>
          <w:rStyle w:val="Neume"/>
          <w:rFonts w:eastAsia="Arial Unicode MS"/>
          <w:lang w:val="en-GB"/>
        </w:rPr>
        <w:t>Continet in</w:t>
      </w:r>
      <w:r w:rsidR="001D0BA5">
        <w:rPr>
          <w:rStyle w:val="Incipit"/>
          <w:rFonts w:eastAsia="Arial Unicode MS"/>
          <w:lang w:val="en-GB"/>
        </w:rPr>
        <w:t>@</w:t>
      </w:r>
      <w:r w:rsidRPr="005C7268">
        <w:rPr>
          <w:rStyle w:val="Incipit"/>
          <w:rFonts w:eastAsia="Arial Unicode MS"/>
          <w:lang w:val="en-GB"/>
        </w:rPr>
        <w:t>gremio</w:t>
      </w:r>
      <w:r w:rsidRPr="005E47A1">
        <w:rPr>
          <w:rFonts w:eastAsia="Arial Unicode MS"/>
          <w:lang w:val="la-Latn"/>
        </w:rPr>
        <w:t xml:space="preserve">. RP </w:t>
      </w:r>
      <w:r w:rsidRPr="005C7268">
        <w:rPr>
          <w:rStyle w:val="Neume"/>
          <w:rFonts w:eastAsia="Arial Unicode MS"/>
          <w:lang w:val="la-Latn"/>
        </w:rPr>
        <w:t>Verbum</w:t>
      </w:r>
      <w:r w:rsidRPr="005E47A1">
        <w:rPr>
          <w:rFonts w:eastAsia="Arial Unicode MS"/>
          <w:lang w:val="la-Latn"/>
        </w:rPr>
        <w:t>.</w:t>
      </w:r>
      <w:r w:rsidRPr="005C7268">
        <w:rPr>
          <w:rFonts w:eastAsia="Arial Unicode MS"/>
          <w:lang w:val="la-Latn"/>
        </w:rPr>
        <w:t xml:space="preserve"> </w:t>
      </w:r>
      <w:r w:rsidRPr="006A75AC">
        <w:rPr>
          <w:rFonts w:eastAsia="Arial Unicode MS"/>
          <w:lang w:val="fr-FR"/>
        </w:rPr>
        <w:t>RV</w:t>
      </w:r>
      <w:r w:rsidRPr="005C7268">
        <w:rPr>
          <w:rFonts w:eastAsia="Arial Unicode MS"/>
          <w:lang w:val="la-Latn"/>
        </w:rPr>
        <w:t xml:space="preserve"> </w:t>
      </w:r>
      <w:r w:rsidRPr="005C7268">
        <w:rPr>
          <w:rStyle w:val="Neume"/>
          <w:rFonts w:eastAsia="Arial Unicode MS"/>
          <w:lang w:val="la-Latn"/>
        </w:rPr>
        <w:t>Puer qui natus</w:t>
      </w:r>
      <w:r w:rsidRPr="005C7268">
        <w:rPr>
          <w:rFonts w:eastAsia="Arial Unicode MS"/>
          <w:lang w:val="la-Latn"/>
        </w:rPr>
        <w:t>.</w:t>
      </w:r>
    </w:p>
    <w:p w:rsidR="004D53CF" w:rsidRPr="00963EFD" w:rsidRDefault="004D53CF" w:rsidP="00F81136">
      <w:pPr>
        <w:rPr>
          <w:rFonts w:eastAsia="Arial Unicode MS"/>
        </w:rPr>
      </w:pPr>
      <w:r w:rsidRPr="005C7268">
        <w:rPr>
          <w:rStyle w:val="Time1"/>
          <w:rFonts w:eastAsia="Arial Unicode MS"/>
          <w:lang w:val="la-Latn"/>
        </w:rPr>
        <w:t>Laudes</w:t>
      </w:r>
      <w:r w:rsidRPr="005E47A1">
        <w:rPr>
          <w:rFonts w:eastAsia="Arial Unicode MS"/>
          <w:lang w:val="la-Latn"/>
        </w:rPr>
        <w:t xml:space="preserve"> AN </w:t>
      </w:r>
      <w:r w:rsidRPr="006A75AC">
        <w:rPr>
          <w:rStyle w:val="Neume"/>
          <w:rFonts w:eastAsia="Arial Unicode MS"/>
          <w:lang w:val="fr-FR"/>
        </w:rPr>
        <w:t>O admirabile</w:t>
      </w:r>
      <w:r w:rsidRPr="006A75AC">
        <w:rPr>
          <w:rFonts w:eastAsia="Arial Unicode MS"/>
          <w:lang w:val="fr-FR"/>
        </w:rPr>
        <w:t xml:space="preserve">. </w:t>
      </w:r>
      <w:r w:rsidRPr="006A75AC">
        <w:rPr>
          <w:rFonts w:eastAsia="Arial Unicode MS"/>
          <w:lang w:val="it-IT"/>
        </w:rPr>
        <w:t xml:space="preserve">HY </w:t>
      </w:r>
      <w:r w:rsidRPr="006A75AC">
        <w:rPr>
          <w:rStyle w:val="Incipit"/>
          <w:rFonts w:eastAsia="Arial Unicode MS"/>
          <w:lang w:val="it-IT"/>
        </w:rPr>
        <w:t>Agnoscat</w:t>
      </w:r>
      <w:r w:rsidRPr="006A75AC">
        <w:rPr>
          <w:rFonts w:eastAsia="Arial Unicode MS"/>
          <w:lang w:val="it-IT"/>
        </w:rPr>
        <w:t xml:space="preserve">. </w:t>
      </w:r>
      <w:r w:rsidRPr="005E47A1">
        <w:rPr>
          <w:rFonts w:eastAsia="Arial Unicode MS"/>
          <w:lang w:val="la-Latn"/>
        </w:rPr>
        <w:t xml:space="preserve">VS </w:t>
      </w:r>
      <w:r w:rsidRPr="005E47A1">
        <w:rPr>
          <w:rStyle w:val="Incipit"/>
          <w:rFonts w:eastAsia="Arial Unicode MS"/>
          <w:lang w:val="la-Latn"/>
        </w:rPr>
        <w:t>Benedictus</w:t>
      </w:r>
      <w:r w:rsidRPr="005E47A1">
        <w:rPr>
          <w:rFonts w:eastAsia="Arial Unicode MS"/>
          <w:lang w:val="la-Latn"/>
        </w:rPr>
        <w:t xml:space="preserve"> </w:t>
      </w:r>
      <w:r w:rsidRPr="005E47A1">
        <w:rPr>
          <w:rStyle w:val="Incipit"/>
          <w:rFonts w:eastAsia="Arial Unicode MS"/>
          <w:lang w:val="la-Latn"/>
        </w:rPr>
        <w:t>qui</w:t>
      </w:r>
      <w:r w:rsidRPr="005E47A1">
        <w:rPr>
          <w:rFonts w:eastAsia="Arial Unicode MS"/>
          <w:lang w:val="la-Latn"/>
        </w:rPr>
        <w:t xml:space="preserve"> </w:t>
      </w:r>
      <w:r w:rsidRPr="005E47A1">
        <w:rPr>
          <w:rStyle w:val="Incipit"/>
          <w:rFonts w:eastAsia="Arial Unicode MS"/>
          <w:lang w:val="la-Latn"/>
        </w:rPr>
        <w:t>ve</w:t>
      </w:r>
      <w:r w:rsidRPr="006A75AC">
        <w:rPr>
          <w:rStyle w:val="Neume"/>
          <w:rFonts w:eastAsia="Arial Unicode MS"/>
          <w:lang w:val="it-IT"/>
        </w:rPr>
        <w:t>nit</w:t>
      </w:r>
      <w:r w:rsidRPr="005E47A1">
        <w:rPr>
          <w:rFonts w:eastAsia="Arial Unicode MS"/>
          <w:lang w:val="la-Latn"/>
        </w:rPr>
        <w:t xml:space="preserve">. </w:t>
      </w:r>
      <w:r>
        <w:rPr>
          <w:rFonts w:eastAsia="Arial Unicode MS"/>
          <w:lang w:val="la-Latn"/>
        </w:rPr>
        <w:t>A</w:t>
      </w:r>
      <w:r w:rsidRPr="005E47A1">
        <w:rPr>
          <w:rFonts w:eastAsia="Arial Unicode MS"/>
          <w:lang w:val="la-Latn"/>
        </w:rPr>
        <w:t xml:space="preserve">B </w:t>
      </w:r>
      <w:r w:rsidRPr="00A74ED8">
        <w:rPr>
          <w:rStyle w:val="Neume"/>
          <w:rFonts w:eastAsia="Arial Unicode MS"/>
        </w:rPr>
        <w:t>Mirabile my</w:t>
      </w:r>
      <w:r w:rsidRPr="005E47A1">
        <w:rPr>
          <w:rStyle w:val="Incipit"/>
          <w:rFonts w:eastAsia="Arial Unicode MS"/>
          <w:lang w:val="la-Latn"/>
        </w:rPr>
        <w:t>sterium</w:t>
      </w:r>
      <w:r w:rsidRPr="005E47A1">
        <w:rPr>
          <w:rFonts w:eastAsia="Arial Unicode MS"/>
          <w:lang w:val="la-Latn"/>
        </w:rPr>
        <w:t xml:space="preserve">. </w:t>
      </w:r>
      <w:r w:rsidRPr="00963EFD">
        <w:rPr>
          <w:rFonts w:eastAsia="Arial Unicode MS"/>
        </w:rPr>
        <w:t>Una</w:t>
      </w:r>
      <w:r w:rsidR="00A74ED8" w:rsidRPr="00963EFD">
        <w:rPr>
          <w:rFonts w:eastAsia="Arial Unicode MS"/>
        </w:rPr>
        <w:t>m</w:t>
      </w:r>
      <w:r w:rsidRPr="00963EFD">
        <w:rPr>
          <w:rFonts w:eastAsia="Arial Unicode MS"/>
        </w:rPr>
        <w:t xml:space="preserve"> tantum oratio</w:t>
      </w:r>
      <w:r w:rsidR="00A74ED8" w:rsidRPr="00963EFD">
        <w:rPr>
          <w:rFonts w:eastAsia="Arial Unicode MS"/>
        </w:rPr>
        <w:t>nem</w:t>
      </w:r>
      <w:r w:rsidRPr="00963EFD">
        <w:rPr>
          <w:rFonts w:eastAsia="Arial Unicode MS"/>
        </w:rPr>
        <w:t xml:space="preserve">. </w:t>
      </w:r>
    </w:p>
    <w:p w:rsidR="004D53CF" w:rsidRDefault="004D53CF" w:rsidP="00F81136">
      <w:pPr>
        <w:rPr>
          <w:rFonts w:eastAsia="Arial Unicode MS"/>
          <w:lang w:val="la-Latn"/>
        </w:rPr>
      </w:pPr>
      <w:r w:rsidRPr="00963EFD">
        <w:rPr>
          <w:rStyle w:val="Time1"/>
          <w:rFonts w:eastAsia="Arial Unicode MS"/>
          <w:lang w:val="da-DK"/>
        </w:rPr>
        <w:t>Ad cursus</w:t>
      </w:r>
      <w:r w:rsidRPr="00963EFD">
        <w:rPr>
          <w:rFonts w:eastAsia="Arial Unicode MS"/>
          <w:lang w:val="da-DK"/>
        </w:rPr>
        <w:t xml:space="preserve"> et ad vesperam laudes</w:t>
      </w:r>
      <w:r w:rsidRPr="005E47A1">
        <w:rPr>
          <w:rFonts w:eastAsia="Arial Unicode MS"/>
          <w:lang w:val="la-Latn"/>
        </w:rPr>
        <w:t>.</w:t>
      </w:r>
    </w:p>
    <w:p w:rsidR="004D53CF" w:rsidRPr="00EF5685" w:rsidRDefault="004D53CF" w:rsidP="00F81136">
      <w:pPr>
        <w:rPr>
          <w:rFonts w:eastAsia="Arial Unicode MS"/>
          <w:lang w:val="la-Latn"/>
        </w:rPr>
      </w:pPr>
      <w:r w:rsidRPr="006A75AC">
        <w:rPr>
          <w:rStyle w:val="Time1"/>
          <w:rFonts w:eastAsia="Arial Unicode MS"/>
          <w:lang w:val="it-IT"/>
        </w:rPr>
        <w:t>Ad missam</w:t>
      </w:r>
      <w:r w:rsidRPr="005E47A1">
        <w:rPr>
          <w:rFonts w:eastAsia="Arial Unicode MS"/>
          <w:lang w:val="la-Latn"/>
        </w:rPr>
        <w:t xml:space="preserve"> </w:t>
      </w:r>
      <w:r>
        <w:rPr>
          <w:rFonts w:eastAsia="Arial Unicode MS"/>
          <w:lang w:val="la-Latn"/>
        </w:rPr>
        <w:t xml:space="preserve">ALV </w:t>
      </w:r>
      <w:r w:rsidRPr="006A75AC">
        <w:rPr>
          <w:rStyle w:val="Neume"/>
          <w:rFonts w:eastAsia="Arial Unicode MS"/>
          <w:lang w:val="it-IT"/>
        </w:rPr>
        <w:t>Adducentur</w:t>
      </w:r>
      <w:r w:rsidRPr="005E47A1">
        <w:rPr>
          <w:rFonts w:eastAsia="Arial Unicode MS"/>
          <w:lang w:val="la-Latn"/>
        </w:rPr>
        <w:t>.</w:t>
      </w:r>
    </w:p>
    <w:p w:rsidR="004D53CF" w:rsidRPr="00963EFD" w:rsidRDefault="004D53CF" w:rsidP="00F81136">
      <w:pPr>
        <w:rPr>
          <w:rFonts w:eastAsia="Arial Unicode MS"/>
          <w:lang w:val="pt-PT"/>
        </w:rPr>
      </w:pPr>
      <w:r w:rsidRPr="006A75AC">
        <w:rPr>
          <w:rStyle w:val="Time1"/>
          <w:rFonts w:eastAsia="Arial Unicode MS"/>
          <w:lang w:val="it-IT"/>
        </w:rPr>
        <w:t>In secunda vespera</w:t>
      </w:r>
      <w:r w:rsidRPr="005E47A1">
        <w:rPr>
          <w:rFonts w:eastAsia="Arial Unicode MS"/>
          <w:lang w:val="la-Latn"/>
        </w:rPr>
        <w:t xml:space="preserve"> RP </w:t>
      </w:r>
      <w:r w:rsidRPr="006A75AC">
        <w:rPr>
          <w:rStyle w:val="Neume"/>
          <w:rFonts w:eastAsia="Arial Unicode MS"/>
          <w:lang w:val="it-IT"/>
        </w:rPr>
        <w:t>Verbum</w:t>
      </w:r>
      <w:r w:rsidRPr="006A75AC">
        <w:rPr>
          <w:rFonts w:eastAsia="Arial Unicode MS"/>
          <w:lang w:val="it-IT"/>
        </w:rPr>
        <w:t xml:space="preserve"> </w:t>
      </w:r>
      <w:r w:rsidR="00A74ED8">
        <w:rPr>
          <w:rFonts w:eastAsia="Arial Unicode MS"/>
          <w:lang w:val="it-IT"/>
        </w:rPr>
        <w:t xml:space="preserve">[vel] </w:t>
      </w:r>
      <w:r w:rsidRPr="006A75AC">
        <w:rPr>
          <w:rFonts w:eastAsia="Arial Unicode MS"/>
          <w:lang w:val="it-IT"/>
        </w:rPr>
        <w:t xml:space="preserve">RP </w:t>
      </w:r>
      <w:r w:rsidRPr="006A75AC">
        <w:rPr>
          <w:rStyle w:val="Neume"/>
          <w:rFonts w:eastAsia="Arial Unicode MS"/>
          <w:lang w:val="it-IT"/>
        </w:rPr>
        <w:t>In principio</w:t>
      </w:r>
      <w:r w:rsidRPr="006A75AC">
        <w:rPr>
          <w:rFonts w:eastAsia="Arial Unicode MS"/>
          <w:lang w:val="it-IT"/>
        </w:rPr>
        <w:t xml:space="preserve">. </w:t>
      </w:r>
      <w:r w:rsidRPr="005E47A1">
        <w:rPr>
          <w:rFonts w:eastAsia="Arial Unicode MS"/>
          <w:lang w:val="la-Latn"/>
        </w:rPr>
        <w:t xml:space="preserve">HY </w:t>
      </w:r>
      <w:r w:rsidRPr="00963EFD">
        <w:rPr>
          <w:rStyle w:val="Incipit"/>
          <w:rFonts w:eastAsia="Arial Unicode MS"/>
          <w:lang w:val="pt-PT"/>
        </w:rPr>
        <w:t>A solis</w:t>
      </w:r>
      <w:r w:rsidRPr="005E47A1">
        <w:rPr>
          <w:rFonts w:eastAsia="Arial Unicode MS"/>
          <w:lang w:val="la-Latn"/>
        </w:rPr>
        <w:t>.</w:t>
      </w:r>
      <w:r w:rsidRPr="00963EFD">
        <w:rPr>
          <w:rFonts w:eastAsia="Arial Unicode MS"/>
          <w:lang w:val="pt-PT"/>
        </w:rPr>
        <w:t xml:space="preserve"> </w:t>
      </w:r>
      <w:r w:rsidRPr="005E47A1">
        <w:rPr>
          <w:rFonts w:eastAsia="Arial Unicode MS"/>
          <w:lang w:val="la-Latn"/>
        </w:rPr>
        <w:t xml:space="preserve">AM </w:t>
      </w:r>
      <w:r w:rsidRPr="00963EFD">
        <w:rPr>
          <w:rStyle w:val="Neume"/>
          <w:rFonts w:eastAsia="Arial Unicode MS"/>
          <w:lang w:val="pt-PT"/>
        </w:rPr>
        <w:t>Qui de terra</w:t>
      </w:r>
      <w:r w:rsidRPr="005E47A1">
        <w:rPr>
          <w:rFonts w:eastAsia="Arial Unicode MS"/>
          <w:lang w:val="la-Latn"/>
        </w:rPr>
        <w:t>.</w:t>
      </w:r>
      <w:r w:rsidRPr="00963EFD">
        <w:rPr>
          <w:rFonts w:eastAsia="Arial Unicode MS"/>
          <w:lang w:val="pt-PT"/>
        </w:rPr>
        <w:t xml:space="preserve"> Post orationem dicitur de sancto </w:t>
      </w:r>
      <w:r w:rsidRPr="005E47A1">
        <w:rPr>
          <w:rFonts w:eastAsia="Arial Unicode MS"/>
          <w:lang w:val="la-Latn"/>
        </w:rPr>
        <w:t xml:space="preserve">Stephano AC </w:t>
      </w:r>
      <w:r w:rsidRPr="00963EFD">
        <w:rPr>
          <w:rStyle w:val="Neume"/>
          <w:rFonts w:eastAsia="Arial Unicode MS"/>
          <w:lang w:val="pt-PT"/>
        </w:rPr>
        <w:t>Intuens</w:t>
      </w:r>
      <w:r w:rsidR="001D0BA5" w:rsidRPr="00963EFD">
        <w:rPr>
          <w:rStyle w:val="Incipit"/>
          <w:rFonts w:eastAsia="Arial Unicode MS"/>
          <w:lang w:val="pt-PT"/>
        </w:rPr>
        <w:t>@</w:t>
      </w:r>
      <w:r w:rsidRPr="00963EFD">
        <w:rPr>
          <w:rStyle w:val="Incipit"/>
          <w:rFonts w:eastAsia="Arial Unicode MS"/>
          <w:lang w:val="pt-PT"/>
        </w:rPr>
        <w:t>in c</w:t>
      </w:r>
      <w:r w:rsidRPr="005E47A1">
        <w:rPr>
          <w:rStyle w:val="Incipit"/>
          <w:rFonts w:eastAsia="Arial Unicode MS"/>
          <w:lang w:val="la-Latn"/>
        </w:rPr>
        <w:t>aelum</w:t>
      </w:r>
      <w:r w:rsidRPr="00963EFD">
        <w:rPr>
          <w:rFonts w:eastAsia="Arial Unicode MS"/>
          <w:lang w:val="pt-PT"/>
        </w:rPr>
        <w:t xml:space="preserve"> et oratio</w:t>
      </w:r>
      <w:r w:rsidR="001D0BA5" w:rsidRPr="00963EFD">
        <w:rPr>
          <w:rFonts w:eastAsia="Arial Unicode MS"/>
          <w:lang w:val="pt-PT"/>
        </w:rPr>
        <w:t>.</w:t>
      </w:r>
      <w:r w:rsidRPr="00963EFD">
        <w:rPr>
          <w:rFonts w:eastAsia="Arial Unicode MS"/>
          <w:lang w:val="pt-PT"/>
        </w:rPr>
        <w:t xml:space="preserve"> </w:t>
      </w:r>
      <w:r w:rsidR="001D0BA5" w:rsidRPr="00963EFD">
        <w:rPr>
          <w:rFonts w:eastAsia="Arial Unicode MS"/>
          <w:lang w:val="pt-PT"/>
        </w:rPr>
        <w:t>D</w:t>
      </w:r>
      <w:r w:rsidRPr="00963EFD">
        <w:rPr>
          <w:rFonts w:eastAsia="Arial Unicode MS"/>
          <w:lang w:val="pt-PT"/>
        </w:rPr>
        <w:t xml:space="preserve">e </w:t>
      </w:r>
      <w:r w:rsidR="001D0BA5" w:rsidRPr="00963EFD">
        <w:rPr>
          <w:rFonts w:eastAsia="Arial Unicode MS"/>
          <w:lang w:val="pt-PT"/>
        </w:rPr>
        <w:t>sancto Ioanne</w:t>
      </w:r>
      <w:r w:rsidRPr="00963EFD">
        <w:rPr>
          <w:rFonts w:eastAsia="Arial Unicode MS"/>
          <w:lang w:val="pt-PT"/>
        </w:rPr>
        <w:t xml:space="preserve"> et Innocentibus nihil.</w:t>
      </w:r>
    </w:p>
    <w:p w:rsidR="004D53CF" w:rsidRPr="00963EFD" w:rsidRDefault="004D53CF" w:rsidP="00A67FB0">
      <w:pPr>
        <w:pStyle w:val="berschrift1"/>
        <w:rPr>
          <w:rFonts w:eastAsia="Arial Unicode MS"/>
          <w:lang w:val="pt-PT"/>
        </w:rPr>
      </w:pPr>
      <w:r w:rsidRPr="00963EFD">
        <w:rPr>
          <w:rFonts w:eastAsia="Arial Unicode MS"/>
          <w:lang w:val="pt-PT"/>
        </w:rPr>
        <w:t>[</w:t>
      </w:r>
      <w:r>
        <w:rPr>
          <w:rFonts w:eastAsia="Arial Unicode MS"/>
          <w:lang w:val="la-Latn"/>
        </w:rPr>
        <w:t>O</w:t>
      </w:r>
      <w:r w:rsidRPr="00963EFD">
        <w:rPr>
          <w:rFonts w:eastAsia="Arial Unicode MS"/>
          <w:lang w:val="pt-PT"/>
        </w:rPr>
        <w:t>CTAVA SANCTI STEPHANI]</w:t>
      </w:r>
    </w:p>
    <w:p w:rsidR="004D53CF" w:rsidRPr="006A75AC" w:rsidRDefault="004D53CF" w:rsidP="00F81136">
      <w:pPr>
        <w:rPr>
          <w:rFonts w:eastAsia="Arial Unicode MS"/>
          <w:lang w:val="fr-FR"/>
        </w:rPr>
      </w:pPr>
      <w:r w:rsidRPr="00963EFD">
        <w:rPr>
          <w:rStyle w:val="Time1"/>
          <w:rFonts w:eastAsia="Arial Unicode MS"/>
          <w:lang w:val="pt-PT"/>
        </w:rPr>
        <w:t>Ad matutinas</w:t>
      </w:r>
      <w:r w:rsidRPr="005E47A1">
        <w:rPr>
          <w:rFonts w:eastAsia="Arial Unicode MS"/>
          <w:lang w:val="la-Latn"/>
        </w:rPr>
        <w:t xml:space="preserve"> </w:t>
      </w:r>
      <w:r>
        <w:rPr>
          <w:rFonts w:eastAsia="Arial Unicode MS"/>
          <w:lang w:val="la-Latn"/>
        </w:rPr>
        <w:t xml:space="preserve">INV </w:t>
      </w:r>
      <w:r w:rsidRPr="005E47A1">
        <w:rPr>
          <w:rStyle w:val="Incipit"/>
          <w:rFonts w:eastAsia="Arial Unicode MS"/>
          <w:lang w:val="la-Latn"/>
        </w:rPr>
        <w:t>Regem</w:t>
      </w:r>
      <w:r w:rsidRPr="005E47A1">
        <w:rPr>
          <w:rFonts w:eastAsia="Arial Unicode MS"/>
          <w:lang w:val="la-Latn"/>
        </w:rPr>
        <w:t xml:space="preserve"> </w:t>
      </w:r>
      <w:r w:rsidRPr="005E47A1">
        <w:rPr>
          <w:rStyle w:val="Incipit"/>
          <w:rFonts w:eastAsia="Arial Unicode MS"/>
          <w:lang w:val="la-Latn"/>
        </w:rPr>
        <w:t>protomartyris</w:t>
      </w:r>
      <w:r w:rsidRPr="005E47A1">
        <w:rPr>
          <w:rFonts w:eastAsia="Arial Unicode MS"/>
          <w:lang w:val="la-Latn"/>
        </w:rPr>
        <w:t xml:space="preserve">. </w:t>
      </w:r>
      <w:r w:rsidRPr="006A75AC">
        <w:rPr>
          <w:rFonts w:eastAsia="Arial Unicode MS"/>
          <w:lang w:val="la-Latn"/>
        </w:rPr>
        <w:t xml:space="preserve">HY </w:t>
      </w:r>
      <w:r w:rsidRPr="006A75AC">
        <w:rPr>
          <w:rStyle w:val="Incipit"/>
          <w:rFonts w:eastAsia="Arial Unicode MS"/>
          <w:lang w:val="la-Latn"/>
        </w:rPr>
        <w:t>Deus tuorum</w:t>
      </w:r>
      <w:r w:rsidRPr="006A75AC">
        <w:rPr>
          <w:rFonts w:eastAsia="Arial Unicode MS"/>
          <w:lang w:val="la-Latn"/>
        </w:rPr>
        <w:t>.</w:t>
      </w:r>
      <w:r w:rsidRPr="005E47A1">
        <w:rPr>
          <w:rFonts w:eastAsia="Arial Unicode MS"/>
          <w:lang w:val="la-Latn"/>
        </w:rPr>
        <w:t xml:space="preserve"> AN </w:t>
      </w:r>
      <w:r w:rsidRPr="006A75AC">
        <w:rPr>
          <w:rStyle w:val="Neume"/>
          <w:rFonts w:eastAsia="Arial Unicode MS"/>
          <w:lang w:val="la-Latn"/>
        </w:rPr>
        <w:t>Beatus Stepha</w:t>
      </w:r>
      <w:r w:rsidRPr="006A75AC">
        <w:rPr>
          <w:rStyle w:val="Incipit"/>
          <w:rFonts w:eastAsia="Arial Unicode MS"/>
          <w:lang w:val="la-Latn"/>
        </w:rPr>
        <w:t>nus</w:t>
      </w:r>
      <w:r>
        <w:rPr>
          <w:rFonts w:eastAsia="Arial Unicode MS"/>
          <w:lang w:val="la-Latn"/>
        </w:rPr>
        <w:t xml:space="preserve"> </w:t>
      </w:r>
      <w:r w:rsidRPr="006A75AC">
        <w:rPr>
          <w:rFonts w:eastAsia="Arial Unicode MS"/>
          <w:lang w:val="la-Latn"/>
        </w:rPr>
        <w:t xml:space="preserve">cum reliquis. </w:t>
      </w:r>
      <w:r w:rsidRPr="005E47A1">
        <w:rPr>
          <w:rFonts w:eastAsia="Arial Unicode MS"/>
          <w:lang w:val="la-Latn"/>
        </w:rPr>
        <w:t xml:space="preserve">RP </w:t>
      </w:r>
      <w:r w:rsidRPr="006A75AC">
        <w:rPr>
          <w:rStyle w:val="Neume"/>
          <w:rFonts w:eastAsia="Arial Unicode MS"/>
          <w:lang w:val="la-Latn"/>
        </w:rPr>
        <w:t>Videbant</w:t>
      </w:r>
      <w:r w:rsidR="009E353D" w:rsidRPr="006A75AC">
        <w:rPr>
          <w:rStyle w:val="Incipit"/>
          <w:rFonts w:eastAsia="Arial Unicode MS"/>
          <w:lang w:val="la-Latn"/>
        </w:rPr>
        <w:t>@</w:t>
      </w:r>
      <w:r w:rsidRPr="005E47A1">
        <w:rPr>
          <w:rStyle w:val="Incipit"/>
          <w:rFonts w:eastAsia="Arial Unicode MS"/>
          <w:lang w:val="la-Latn"/>
        </w:rPr>
        <w:t>omnes</w:t>
      </w:r>
      <w:r w:rsidRPr="005E47A1">
        <w:rPr>
          <w:rFonts w:eastAsia="Arial Unicode MS"/>
          <w:lang w:val="la-Latn"/>
        </w:rPr>
        <w:t xml:space="preserve">. </w:t>
      </w:r>
      <w:r w:rsidRPr="006A75AC">
        <w:rPr>
          <w:rFonts w:eastAsia="Arial Unicode MS"/>
          <w:lang w:val="la-Latn"/>
        </w:rPr>
        <w:t>Nonum [</w:t>
      </w:r>
      <w:r w:rsidRPr="005E47A1">
        <w:rPr>
          <w:rFonts w:eastAsia="Arial Unicode MS"/>
          <w:lang w:val="la-Latn"/>
        </w:rPr>
        <w:t>RP</w:t>
      </w:r>
      <w:r w:rsidRPr="006A75AC">
        <w:rPr>
          <w:rFonts w:eastAsia="Arial Unicode MS"/>
          <w:lang w:val="la-Latn"/>
        </w:rPr>
        <w:t>]</w:t>
      </w:r>
      <w:r w:rsidRPr="005E47A1">
        <w:rPr>
          <w:rFonts w:eastAsia="Arial Unicode MS"/>
          <w:lang w:val="la-Latn"/>
        </w:rPr>
        <w:t xml:space="preserve"> </w:t>
      </w:r>
      <w:r w:rsidRPr="005E47A1">
        <w:rPr>
          <w:rStyle w:val="Incipit"/>
          <w:rFonts w:eastAsia="Arial Unicode MS"/>
          <w:lang w:val="la-Latn"/>
        </w:rPr>
        <w:t>S</w:t>
      </w:r>
      <w:r w:rsidRPr="006A75AC">
        <w:rPr>
          <w:rStyle w:val="Incipit"/>
          <w:rFonts w:eastAsia="Arial Unicode MS"/>
          <w:lang w:val="la-Latn"/>
        </w:rPr>
        <w:t>ancte dei pretiose</w:t>
      </w:r>
      <w:r w:rsidRPr="006A75AC">
        <w:rPr>
          <w:rFonts w:eastAsia="Arial Unicode MS"/>
          <w:lang w:val="la-Latn"/>
        </w:rPr>
        <w:t>. C</w:t>
      </w:r>
      <w:r>
        <w:rPr>
          <w:rFonts w:eastAsia="Arial Unicode MS"/>
          <w:lang w:val="la-Latn"/>
        </w:rPr>
        <w:t xml:space="preserve">etera ut in festo. </w:t>
      </w:r>
      <w:r w:rsidRPr="006A75AC">
        <w:rPr>
          <w:rFonts w:eastAsia="Arial Unicode MS"/>
          <w:lang w:val="la-Latn"/>
        </w:rPr>
        <w:t xml:space="preserve">Deinceps usque in purificationem dicimus antiphona de sancta Maria ad matutinas et vesperas unam ex his: AC </w:t>
      </w:r>
      <w:r w:rsidRPr="006A75AC">
        <w:rPr>
          <w:rStyle w:val="Neume"/>
          <w:rFonts w:eastAsia="Arial Unicode MS"/>
          <w:lang w:val="la-Latn"/>
        </w:rPr>
        <w:t>Rubum</w:t>
      </w:r>
      <w:r w:rsidR="009E353D" w:rsidRPr="006A75AC">
        <w:rPr>
          <w:rStyle w:val="Incipit"/>
          <w:rFonts w:eastAsia="Arial Unicode MS"/>
          <w:lang w:val="la-Latn"/>
        </w:rPr>
        <w:t>@</w:t>
      </w:r>
      <w:r w:rsidRPr="006A75AC">
        <w:rPr>
          <w:rStyle w:val="Incipit"/>
          <w:rFonts w:eastAsia="Arial Unicode MS"/>
          <w:lang w:val="la-Latn"/>
        </w:rPr>
        <w:t>quem</w:t>
      </w:r>
      <w:r w:rsidRPr="006A75AC">
        <w:rPr>
          <w:rFonts w:eastAsia="Arial Unicode MS"/>
          <w:lang w:val="la-Latn"/>
        </w:rPr>
        <w:t xml:space="preserve">. </w:t>
      </w:r>
      <w:r w:rsidRPr="006A75AC">
        <w:rPr>
          <w:rFonts w:eastAsia="Arial Unicode MS"/>
          <w:lang w:val="fr-FR"/>
        </w:rPr>
        <w:t xml:space="preserve">AC </w:t>
      </w:r>
      <w:r w:rsidRPr="006A75AC">
        <w:rPr>
          <w:rStyle w:val="Neume"/>
          <w:rFonts w:eastAsia="Arial Unicode MS"/>
          <w:lang w:val="fr-FR"/>
        </w:rPr>
        <w:t>Germinavit</w:t>
      </w:r>
      <w:r w:rsidRPr="006A75AC">
        <w:rPr>
          <w:rFonts w:eastAsia="Arial Unicode MS"/>
          <w:lang w:val="fr-FR"/>
        </w:rPr>
        <w:t xml:space="preserve">. AC </w:t>
      </w:r>
      <w:r w:rsidRPr="006A75AC">
        <w:rPr>
          <w:rStyle w:val="Neume"/>
          <w:rFonts w:eastAsia="Arial Unicode MS"/>
          <w:lang w:val="fr-FR"/>
        </w:rPr>
        <w:t>Ecce Maria</w:t>
      </w:r>
      <w:r w:rsidRPr="006A75AC">
        <w:rPr>
          <w:rFonts w:eastAsia="Arial Unicode MS"/>
          <w:lang w:val="fr-FR"/>
        </w:rPr>
        <w:t xml:space="preserve">. VS </w:t>
      </w:r>
      <w:r w:rsidRPr="006A75AC">
        <w:rPr>
          <w:rStyle w:val="Incipit"/>
          <w:rFonts w:eastAsia="Arial Unicode MS"/>
          <w:lang w:val="fr-FR"/>
        </w:rPr>
        <w:t>Post partum virgo</w:t>
      </w:r>
      <w:r w:rsidRPr="006A75AC">
        <w:rPr>
          <w:rFonts w:eastAsia="Arial Unicode MS"/>
          <w:lang w:val="fr-FR"/>
        </w:rPr>
        <w:t xml:space="preserve"> et ORC </w:t>
      </w:r>
      <w:r w:rsidRPr="006A75AC">
        <w:rPr>
          <w:rStyle w:val="Incipit"/>
          <w:rFonts w:eastAsia="Arial Unicode MS"/>
          <w:lang w:val="fr-FR"/>
        </w:rPr>
        <w:t>Deus qui salutis</w:t>
      </w:r>
      <w:r w:rsidRPr="006A75AC">
        <w:rPr>
          <w:rFonts w:eastAsia="Arial Unicode MS"/>
          <w:lang w:val="fr-FR"/>
        </w:rPr>
        <w:t xml:space="preserve">. Hanc </w:t>
      </w:r>
      <w:r w:rsidR="00BF64F1">
        <w:rPr>
          <w:rFonts w:eastAsia="Arial Unicode MS"/>
          <w:lang w:val="fr-FR"/>
        </w:rPr>
        <w:t xml:space="preserve">[orationem] </w:t>
      </w:r>
      <w:r w:rsidRPr="006A75AC">
        <w:rPr>
          <w:rFonts w:eastAsia="Arial Unicode MS"/>
          <w:lang w:val="fr-FR"/>
        </w:rPr>
        <w:t>et ad missas.</w:t>
      </w:r>
    </w:p>
    <w:p w:rsidR="004D53CF" w:rsidRPr="006A75AC" w:rsidRDefault="004D53CF" w:rsidP="00F81136">
      <w:pPr>
        <w:rPr>
          <w:rFonts w:eastAsia="Arial Unicode MS"/>
          <w:lang w:val="fr-FR"/>
        </w:rPr>
      </w:pPr>
      <w:r w:rsidRPr="006A75AC">
        <w:rPr>
          <w:rStyle w:val="Time1"/>
          <w:rFonts w:eastAsia="Arial Unicode MS"/>
          <w:lang w:val="fr-FR"/>
        </w:rPr>
        <w:t>Ad cursus</w:t>
      </w:r>
      <w:r w:rsidRPr="006A75AC">
        <w:rPr>
          <w:rFonts w:eastAsia="Arial Unicode MS"/>
          <w:lang w:val="fr-FR"/>
        </w:rPr>
        <w:t xml:space="preserve"> redimus et ad cottidianos hymnos cum [HV] </w:t>
      </w:r>
      <w:r w:rsidRPr="006A75AC">
        <w:rPr>
          <w:rStyle w:val="Incipit"/>
          <w:rFonts w:eastAsia="Arial Unicode MS"/>
          <w:lang w:val="fr-FR"/>
        </w:rPr>
        <w:t>Gloria tibi</w:t>
      </w:r>
      <w:r w:rsidRPr="006A75AC">
        <w:rPr>
          <w:rFonts w:eastAsia="Arial Unicode MS"/>
          <w:lang w:val="fr-FR"/>
        </w:rPr>
        <w:t>.</w:t>
      </w:r>
    </w:p>
    <w:p w:rsidR="004D53CF" w:rsidRPr="006A75AC" w:rsidRDefault="004D53CF" w:rsidP="00F81136">
      <w:pPr>
        <w:rPr>
          <w:rFonts w:eastAsia="Arial Unicode MS"/>
          <w:lang w:val="fr-FR"/>
        </w:rPr>
      </w:pPr>
      <w:r w:rsidRPr="006A75AC">
        <w:rPr>
          <w:rStyle w:val="Time1"/>
          <w:rFonts w:eastAsia="Arial Unicode MS"/>
          <w:lang w:val="fr-FR"/>
        </w:rPr>
        <w:t>Officium</w:t>
      </w:r>
      <w:r w:rsidRPr="006A75AC">
        <w:rPr>
          <w:rFonts w:eastAsia="Arial Unicode MS"/>
          <w:lang w:val="fr-FR"/>
        </w:rPr>
        <w:t xml:space="preserve"> sicut in festo, nisi </w:t>
      </w:r>
      <w:r w:rsidRPr="006A75AC">
        <w:rPr>
          <w:lang w:val="fr-FR"/>
        </w:rPr>
        <w:t>|officium::</w:t>
      </w:r>
      <w:r w:rsidRPr="006A75AC">
        <w:rPr>
          <w:rFonts w:eastAsia="Arial Unicode MS"/>
          <w:lang w:val="fr-FR"/>
        </w:rPr>
        <w:t>offertorium</w:t>
      </w:r>
      <w:r w:rsidRPr="006A75AC">
        <w:rPr>
          <w:lang w:val="fr-FR"/>
        </w:rPr>
        <w:t>|</w:t>
      </w:r>
      <w:r w:rsidRPr="006A75AC">
        <w:rPr>
          <w:rFonts w:eastAsia="Arial Unicode MS"/>
          <w:lang w:val="fr-FR"/>
        </w:rPr>
        <w:t xml:space="preserve"> [OF] </w:t>
      </w:r>
      <w:r w:rsidRPr="006A75AC">
        <w:rPr>
          <w:rStyle w:val="Neume"/>
          <w:rFonts w:eastAsia="Arial Unicode MS"/>
          <w:lang w:val="fr-FR"/>
        </w:rPr>
        <w:t>In virtute</w:t>
      </w:r>
      <w:r w:rsidRPr="006A75AC">
        <w:rPr>
          <w:rFonts w:eastAsia="Arial Unicode MS"/>
          <w:lang w:val="fr-FR"/>
        </w:rPr>
        <w:t>.</w:t>
      </w:r>
    </w:p>
    <w:p w:rsidR="004D53CF" w:rsidRPr="006A75AC" w:rsidRDefault="004D53CF" w:rsidP="00F81136">
      <w:pPr>
        <w:rPr>
          <w:rFonts w:eastAsia="Arial Unicode MS"/>
          <w:lang w:val="pt-PT"/>
        </w:rPr>
      </w:pPr>
      <w:r w:rsidRPr="006A75AC">
        <w:rPr>
          <w:rStyle w:val="Time1"/>
          <w:rFonts w:eastAsia="Arial Unicode MS"/>
          <w:lang w:val="fr-FR"/>
        </w:rPr>
        <w:t>Secunda vespera</w:t>
      </w:r>
      <w:r w:rsidRPr="006A75AC">
        <w:rPr>
          <w:rFonts w:eastAsia="Arial Unicode MS"/>
          <w:lang w:val="fr-FR"/>
        </w:rPr>
        <w:t xml:space="preserve"> de sancto Stephano, sed de sancto Ioanne antiphona et oratio. </w:t>
      </w:r>
      <w:r w:rsidRPr="006A75AC">
        <w:rPr>
          <w:rFonts w:eastAsia="Arial Unicode MS"/>
          <w:lang w:val="pt-PT"/>
        </w:rPr>
        <w:t xml:space="preserve">Deinde de sancta Maria. Deinde de Innocentibus. </w:t>
      </w:r>
    </w:p>
    <w:p w:rsidR="004D53CF" w:rsidRPr="006A75AC" w:rsidRDefault="004D53CF" w:rsidP="00A67FB0">
      <w:pPr>
        <w:pStyle w:val="berschrift1"/>
        <w:rPr>
          <w:rFonts w:eastAsia="Arial Unicode MS"/>
          <w:lang w:val="pt-PT"/>
        </w:rPr>
      </w:pPr>
      <w:r w:rsidRPr="006A75AC">
        <w:rPr>
          <w:rFonts w:eastAsia="Arial Unicode MS"/>
          <w:lang w:val="pt-PT"/>
        </w:rPr>
        <w:lastRenderedPageBreak/>
        <w:t>[</w:t>
      </w:r>
      <w:r>
        <w:rPr>
          <w:rFonts w:eastAsia="Arial Unicode MS"/>
          <w:lang w:val="la-Latn"/>
        </w:rPr>
        <w:t>O</w:t>
      </w:r>
      <w:r w:rsidRPr="006A75AC">
        <w:rPr>
          <w:rFonts w:eastAsia="Arial Unicode MS"/>
          <w:lang w:val="pt-PT"/>
        </w:rPr>
        <w:t>CTAVA SANCTI IOANNIS]</w:t>
      </w:r>
    </w:p>
    <w:p w:rsidR="004D53CF" w:rsidRPr="005E47A1" w:rsidRDefault="004D53CF" w:rsidP="00F81136">
      <w:pPr>
        <w:rPr>
          <w:rStyle w:val="Incipit"/>
          <w:rFonts w:eastAsia="Arial Unicode MS"/>
          <w:lang w:val="la-Latn"/>
        </w:rPr>
      </w:pPr>
      <w:r w:rsidRPr="006A75AC">
        <w:rPr>
          <w:rStyle w:val="Time1"/>
          <w:rFonts w:eastAsia="Arial Unicode MS"/>
          <w:lang w:val="pt-PT"/>
        </w:rPr>
        <w:t>Ad matutinas</w:t>
      </w:r>
      <w:r w:rsidRPr="005E47A1">
        <w:rPr>
          <w:rFonts w:eastAsia="Arial Unicode MS"/>
          <w:lang w:val="la-Latn"/>
        </w:rPr>
        <w:t xml:space="preserve"> </w:t>
      </w:r>
      <w:r>
        <w:rPr>
          <w:rFonts w:eastAsia="Arial Unicode MS"/>
          <w:lang w:val="la-Latn"/>
        </w:rPr>
        <w:t xml:space="preserve">INV </w:t>
      </w:r>
      <w:r w:rsidRPr="006A75AC">
        <w:rPr>
          <w:rStyle w:val="Neume"/>
          <w:rFonts w:eastAsia="Arial Unicode MS"/>
          <w:lang w:val="pt-PT"/>
        </w:rPr>
        <w:t>Adoremus regem</w:t>
      </w:r>
      <w:r w:rsidRPr="005E47A1">
        <w:rPr>
          <w:rFonts w:eastAsia="Arial Unicode MS"/>
          <w:lang w:val="la-Latn"/>
        </w:rPr>
        <w:t>.</w:t>
      </w:r>
      <w:r w:rsidRPr="006A75AC">
        <w:rPr>
          <w:rFonts w:eastAsia="Arial Unicode MS"/>
          <w:lang w:val="pt-PT"/>
        </w:rPr>
        <w:t xml:space="preserve"> HY </w:t>
      </w:r>
      <w:r w:rsidRPr="006A75AC">
        <w:rPr>
          <w:rStyle w:val="Incipit"/>
          <w:rFonts w:eastAsia="Arial Unicode MS"/>
          <w:lang w:val="pt-PT"/>
        </w:rPr>
        <w:t>Exultet caelum</w:t>
      </w:r>
      <w:r w:rsidRPr="006A75AC">
        <w:rPr>
          <w:rFonts w:eastAsia="Arial Unicode MS"/>
          <w:lang w:val="pt-PT"/>
        </w:rPr>
        <w:t xml:space="preserve">. </w:t>
      </w:r>
      <w:r w:rsidRPr="005E47A1">
        <w:rPr>
          <w:rFonts w:eastAsia="Arial Unicode MS"/>
          <w:lang w:val="la-Latn"/>
        </w:rPr>
        <w:t xml:space="preserve">AN </w:t>
      </w:r>
      <w:r w:rsidRPr="006A75AC">
        <w:rPr>
          <w:rStyle w:val="Neume"/>
          <w:rFonts w:eastAsia="Arial Unicode MS"/>
          <w:lang w:val="pt-PT"/>
        </w:rPr>
        <w:t>Ioannes apostolus</w:t>
      </w:r>
      <w:r w:rsidRPr="006A75AC">
        <w:rPr>
          <w:rFonts w:eastAsia="Arial Unicode MS"/>
          <w:lang w:val="pt-PT"/>
        </w:rPr>
        <w:t xml:space="preserve"> cum reliquis.</w:t>
      </w:r>
    </w:p>
    <w:p w:rsidR="004D53CF" w:rsidRPr="005E47A1" w:rsidRDefault="009E353D" w:rsidP="00F81136">
      <w:pPr>
        <w:rPr>
          <w:rStyle w:val="Incipit"/>
          <w:rFonts w:eastAsia="Arial Unicode MS"/>
          <w:lang w:val="la-Latn"/>
        </w:rPr>
      </w:pPr>
      <w:r w:rsidRPr="006A75AC">
        <w:rPr>
          <w:rStyle w:val="Time1"/>
          <w:rFonts w:eastAsia="Arial Unicode MS"/>
          <w:lang w:val="pt-PT"/>
        </w:rPr>
        <w:t>Ad l</w:t>
      </w:r>
      <w:r w:rsidR="004D53CF" w:rsidRPr="006A75AC">
        <w:rPr>
          <w:rStyle w:val="Time1"/>
          <w:rFonts w:eastAsia="Arial Unicode MS"/>
          <w:lang w:val="pt-PT"/>
        </w:rPr>
        <w:t>audes</w:t>
      </w:r>
      <w:r w:rsidR="004D53CF">
        <w:rPr>
          <w:rFonts w:eastAsia="Arial Unicode MS"/>
          <w:lang w:val="la-Latn"/>
        </w:rPr>
        <w:t xml:space="preserve"> </w:t>
      </w:r>
      <w:r w:rsidR="004D53CF" w:rsidRPr="006A75AC">
        <w:rPr>
          <w:rFonts w:eastAsia="Arial Unicode MS"/>
          <w:lang w:val="pt-PT"/>
        </w:rPr>
        <w:t xml:space="preserve">HY </w:t>
      </w:r>
      <w:r w:rsidR="004D53CF" w:rsidRPr="006A75AC">
        <w:rPr>
          <w:rStyle w:val="Incipit"/>
          <w:rFonts w:eastAsia="Arial Unicode MS"/>
          <w:lang w:val="pt-PT"/>
        </w:rPr>
        <w:t>De patre</w:t>
      </w:r>
      <w:r w:rsidR="004D53CF" w:rsidRPr="006A75AC">
        <w:rPr>
          <w:rFonts w:eastAsia="Arial Unicode MS"/>
          <w:lang w:val="pt-PT"/>
        </w:rPr>
        <w:t>.</w:t>
      </w:r>
      <w:r w:rsidR="004D53CF" w:rsidRPr="005E47A1">
        <w:rPr>
          <w:rFonts w:eastAsia="Arial Unicode MS"/>
          <w:lang w:val="la-Latn"/>
        </w:rPr>
        <w:t xml:space="preserve"> </w:t>
      </w:r>
      <w:r w:rsidR="004D53CF" w:rsidRPr="006A75AC">
        <w:rPr>
          <w:rFonts w:eastAsia="Arial Unicode MS"/>
          <w:lang w:val="it-IT"/>
        </w:rPr>
        <w:t xml:space="preserve">Cetera ut in festo praeter [CR] </w:t>
      </w:r>
      <w:r w:rsidR="004D53CF" w:rsidRPr="006A75AC">
        <w:rPr>
          <w:rStyle w:val="Incipit"/>
          <w:rFonts w:eastAsia="Arial Unicode MS"/>
          <w:lang w:val="it-IT"/>
        </w:rPr>
        <w:t>Credo in unum</w:t>
      </w:r>
      <w:r w:rsidR="004D53CF" w:rsidRPr="006A75AC">
        <w:rPr>
          <w:rFonts w:eastAsia="Arial Unicode MS"/>
          <w:lang w:val="it-IT"/>
        </w:rPr>
        <w:t>.</w:t>
      </w:r>
    </w:p>
    <w:p w:rsidR="004D53CF" w:rsidRPr="005E47A1" w:rsidRDefault="004D53CF" w:rsidP="00F81136">
      <w:pPr>
        <w:rPr>
          <w:rFonts w:eastAsia="Arial Unicode MS"/>
          <w:lang w:val="la-Latn"/>
        </w:rPr>
      </w:pPr>
      <w:r w:rsidRPr="00A26084">
        <w:rPr>
          <w:rStyle w:val="Time1"/>
          <w:rFonts w:eastAsia="Arial Unicode MS"/>
          <w:lang w:val="pt-PT"/>
        </w:rPr>
        <w:t>Secunda</w:t>
      </w:r>
      <w:r>
        <w:rPr>
          <w:rStyle w:val="Time1"/>
          <w:rFonts w:eastAsia="Arial Unicode MS"/>
          <w:lang w:val="pt-PT"/>
        </w:rPr>
        <w:t>m</w:t>
      </w:r>
      <w:r w:rsidRPr="00A26084">
        <w:rPr>
          <w:rStyle w:val="Time1"/>
          <w:rFonts w:eastAsia="Arial Unicode MS"/>
          <w:lang w:val="pt-PT"/>
        </w:rPr>
        <w:t xml:space="preserve"> </w:t>
      </w:r>
      <w:r>
        <w:rPr>
          <w:rStyle w:val="Time1"/>
          <w:rFonts w:eastAsia="Arial Unicode MS"/>
          <w:lang w:val="pt-PT"/>
        </w:rPr>
        <w:t>v</w:t>
      </w:r>
      <w:r w:rsidRPr="00A26084">
        <w:rPr>
          <w:rStyle w:val="Time1"/>
          <w:rFonts w:eastAsia="Arial Unicode MS"/>
          <w:lang w:val="pt-PT"/>
        </w:rPr>
        <w:t>espera</w:t>
      </w:r>
      <w:r>
        <w:rPr>
          <w:rStyle w:val="Time1"/>
          <w:rFonts w:eastAsia="Arial Unicode MS"/>
          <w:lang w:val="pt-PT"/>
        </w:rPr>
        <w:t>m</w:t>
      </w:r>
      <w:r w:rsidRPr="005E47A1">
        <w:rPr>
          <w:rFonts w:eastAsia="Arial Unicode MS"/>
          <w:lang w:val="la-Latn"/>
        </w:rPr>
        <w:t xml:space="preserve"> </w:t>
      </w:r>
      <w:r w:rsidRPr="006A75AC">
        <w:rPr>
          <w:rFonts w:eastAsia="Arial Unicode MS"/>
          <w:lang w:val="pt-PT"/>
        </w:rPr>
        <w:t>de</w:t>
      </w:r>
      <w:r w:rsidR="009E353D" w:rsidRPr="006A75AC">
        <w:rPr>
          <w:rFonts w:eastAsia="Arial Unicode MS"/>
          <w:lang w:val="pt-PT"/>
        </w:rPr>
        <w:t xml:space="preserve"> </w:t>
      </w:r>
      <w:r w:rsidRPr="006A75AC">
        <w:rPr>
          <w:rFonts w:eastAsia="Arial Unicode MS"/>
          <w:lang w:val="pt-PT"/>
        </w:rPr>
        <w:t xml:space="preserve">ipso HY </w:t>
      </w:r>
      <w:r w:rsidRPr="006A75AC">
        <w:rPr>
          <w:rStyle w:val="Incipit"/>
          <w:rFonts w:eastAsia="Arial Unicode MS"/>
          <w:lang w:val="pt-PT"/>
        </w:rPr>
        <w:t>De patre</w:t>
      </w:r>
      <w:r w:rsidRPr="006A75AC">
        <w:rPr>
          <w:rFonts w:eastAsia="Arial Unicode MS"/>
          <w:lang w:val="pt-PT"/>
        </w:rPr>
        <w:t xml:space="preserve">. </w:t>
      </w:r>
      <w:r w:rsidRPr="005E47A1">
        <w:rPr>
          <w:rFonts w:eastAsia="Arial Unicode MS"/>
          <w:lang w:val="la-Latn"/>
        </w:rPr>
        <w:t xml:space="preserve">AM </w:t>
      </w:r>
      <w:r w:rsidRPr="009E353D">
        <w:rPr>
          <w:rStyle w:val="Neume"/>
          <w:rFonts w:eastAsia="Arial Unicode MS"/>
        </w:rPr>
        <w:t>Iste est</w:t>
      </w:r>
      <w:r w:rsidR="009E353D">
        <w:rPr>
          <w:rStyle w:val="Incipit"/>
          <w:rFonts w:eastAsia="Arial Unicode MS"/>
        </w:rPr>
        <w:t>@</w:t>
      </w:r>
      <w:r>
        <w:rPr>
          <w:rStyle w:val="Incipit"/>
          <w:rFonts w:eastAsia="Arial Unicode MS"/>
        </w:rPr>
        <w:t>Ioannes</w:t>
      </w:r>
      <w:r w:rsidRPr="005E47A1">
        <w:rPr>
          <w:rFonts w:eastAsia="Arial Unicode MS"/>
          <w:lang w:val="la-Latn"/>
        </w:rPr>
        <w:t xml:space="preserve">. </w:t>
      </w:r>
      <w:r w:rsidRPr="006A75AC">
        <w:rPr>
          <w:rFonts w:eastAsia="Arial Unicode MS"/>
        </w:rPr>
        <w:t>D</w:t>
      </w:r>
      <w:r w:rsidRPr="00EF5685">
        <w:rPr>
          <w:rFonts w:eastAsia="Arial Unicode MS"/>
          <w:lang w:val="la-Latn"/>
        </w:rPr>
        <w:t>e Innocentibus</w:t>
      </w:r>
      <w:r w:rsidRPr="006A75AC">
        <w:rPr>
          <w:rFonts w:eastAsia="Arial Unicode MS"/>
        </w:rPr>
        <w:t xml:space="preserve">. </w:t>
      </w:r>
      <w:r w:rsidRPr="006A75AC">
        <w:rPr>
          <w:rFonts w:eastAsia="Arial Unicode MS"/>
          <w:lang w:val="pt-PT"/>
        </w:rPr>
        <w:t>Unam antiphonam et orationem de sancta Maria.</w:t>
      </w:r>
    </w:p>
    <w:p w:rsidR="004D53CF" w:rsidRPr="006A75AC" w:rsidRDefault="004D53CF" w:rsidP="00A67FB0">
      <w:pPr>
        <w:pStyle w:val="berschrift1"/>
        <w:rPr>
          <w:rFonts w:eastAsia="Arial Unicode MS"/>
          <w:lang w:val="pt-PT"/>
        </w:rPr>
      </w:pPr>
      <w:r>
        <w:rPr>
          <w:rFonts w:eastAsia="Arial Unicode MS"/>
          <w:lang w:val="sv-SE"/>
        </w:rPr>
        <w:t>[</w:t>
      </w:r>
      <w:r w:rsidRPr="005E47A1">
        <w:rPr>
          <w:rFonts w:eastAsia="Arial Unicode MS"/>
          <w:lang w:val="la-Latn"/>
        </w:rPr>
        <w:t>O</w:t>
      </w:r>
      <w:r w:rsidRPr="006A75AC">
        <w:rPr>
          <w:rFonts w:eastAsia="Arial Unicode MS"/>
          <w:lang w:val="pt-PT"/>
        </w:rPr>
        <w:t>CTAVA INNOCENTUM]</w:t>
      </w:r>
    </w:p>
    <w:p w:rsidR="004D53CF" w:rsidRPr="006A75AC" w:rsidRDefault="00173363" w:rsidP="00F81136">
      <w:pPr>
        <w:rPr>
          <w:rFonts w:eastAsia="Arial Unicode MS"/>
          <w:lang w:val="pt-PT"/>
        </w:rPr>
      </w:pPr>
      <w:r>
        <w:rPr>
          <w:rStyle w:val="Time1"/>
          <w:rFonts w:eastAsia="Arial Unicode MS"/>
          <w:lang w:val="pt-PT"/>
        </w:rPr>
        <w:t>[Ad matutinum]</w:t>
      </w:r>
      <w:r w:rsidR="004D53CF" w:rsidRPr="005E47A1">
        <w:rPr>
          <w:rFonts w:eastAsia="Arial Unicode MS"/>
          <w:lang w:val="la-Latn"/>
        </w:rPr>
        <w:t xml:space="preserve"> </w:t>
      </w:r>
      <w:r w:rsidR="004D53CF" w:rsidRPr="006A75AC">
        <w:rPr>
          <w:rFonts w:eastAsia="Arial Unicode MS"/>
          <w:lang w:val="pt-PT"/>
        </w:rPr>
        <w:t xml:space="preserve">INV </w:t>
      </w:r>
      <w:r w:rsidR="004D53CF" w:rsidRPr="006A75AC">
        <w:rPr>
          <w:rStyle w:val="Neume"/>
          <w:rFonts w:eastAsia="Arial Unicode MS"/>
          <w:lang w:val="pt-PT"/>
        </w:rPr>
        <w:t>Regem</w:t>
      </w:r>
      <w:r w:rsidR="006106F2" w:rsidRPr="006A75AC">
        <w:rPr>
          <w:rStyle w:val="Incipit"/>
          <w:rFonts w:eastAsia="Arial Unicode MS"/>
          <w:lang w:val="pt-PT"/>
        </w:rPr>
        <w:t>@</w:t>
      </w:r>
      <w:r w:rsidR="004D53CF" w:rsidRPr="006A75AC">
        <w:rPr>
          <w:rStyle w:val="Incipit"/>
          <w:rFonts w:eastAsia="Arial Unicode MS"/>
          <w:lang w:val="pt-PT"/>
        </w:rPr>
        <w:t>martyrum</w:t>
      </w:r>
      <w:r w:rsidR="004D53CF" w:rsidRPr="006A75AC">
        <w:rPr>
          <w:rFonts w:eastAsia="Arial Unicode MS"/>
          <w:lang w:val="pt-PT"/>
        </w:rPr>
        <w:t xml:space="preserve">. Cetera ut in festo, nisi quod [VV] </w:t>
      </w:r>
      <w:r w:rsidR="004D53CF" w:rsidRPr="006A75AC">
        <w:rPr>
          <w:rStyle w:val="Incipit"/>
          <w:rFonts w:eastAsia="Arial Unicode MS"/>
          <w:lang w:val="pt-PT"/>
        </w:rPr>
        <w:t>Gloria patri</w:t>
      </w:r>
      <w:r w:rsidR="004D53CF" w:rsidRPr="006A75AC">
        <w:rPr>
          <w:rFonts w:eastAsia="Arial Unicode MS"/>
          <w:lang w:val="pt-PT"/>
        </w:rPr>
        <w:t xml:space="preserve"> et [GL] </w:t>
      </w:r>
      <w:r w:rsidR="004D53CF" w:rsidRPr="006A75AC">
        <w:rPr>
          <w:rStyle w:val="Incipit"/>
          <w:rFonts w:eastAsia="Arial Unicode MS"/>
          <w:lang w:val="pt-PT"/>
        </w:rPr>
        <w:t>Gloria in excelsis</w:t>
      </w:r>
      <w:r w:rsidR="004D53CF" w:rsidRPr="006A75AC">
        <w:rPr>
          <w:rFonts w:eastAsia="Arial Unicode MS"/>
          <w:lang w:val="pt-PT"/>
        </w:rPr>
        <w:t xml:space="preserve">, et </w:t>
      </w:r>
      <w:r w:rsidR="006106F2" w:rsidRPr="006A75AC">
        <w:rPr>
          <w:rFonts w:eastAsia="Arial Unicode MS"/>
          <w:lang w:val="pt-PT"/>
        </w:rPr>
        <w:t xml:space="preserve">[AL] </w:t>
      </w:r>
      <w:r w:rsidR="006106F2" w:rsidRPr="006A75AC">
        <w:rPr>
          <w:rStyle w:val="Incipit"/>
          <w:rFonts w:eastAsia="Arial Unicode MS"/>
          <w:lang w:val="pt-PT"/>
        </w:rPr>
        <w:t>A</w:t>
      </w:r>
      <w:r w:rsidR="004D53CF" w:rsidRPr="006A75AC">
        <w:rPr>
          <w:rStyle w:val="Incipit"/>
          <w:rFonts w:eastAsia="Arial Unicode MS"/>
          <w:lang w:val="pt-PT"/>
        </w:rPr>
        <w:t>lleluia</w:t>
      </w:r>
      <w:r w:rsidR="004D53CF" w:rsidRPr="006A75AC">
        <w:rPr>
          <w:rFonts w:eastAsia="Arial Unicode MS"/>
          <w:lang w:val="pt-PT"/>
        </w:rPr>
        <w:t xml:space="preserve"> dicitur et [IM] </w:t>
      </w:r>
      <w:r w:rsidR="004D53CF" w:rsidRPr="006A75AC">
        <w:rPr>
          <w:rStyle w:val="Incipit"/>
          <w:rFonts w:eastAsia="Arial Unicode MS"/>
          <w:lang w:val="pt-PT"/>
        </w:rPr>
        <w:t>Ite missa est</w:t>
      </w:r>
      <w:r w:rsidR="004D53CF" w:rsidRPr="006A75AC">
        <w:rPr>
          <w:rFonts w:eastAsia="Arial Unicode MS"/>
          <w:lang w:val="pt-PT"/>
        </w:rPr>
        <w:t>.</w:t>
      </w:r>
    </w:p>
    <w:p w:rsidR="004D53CF" w:rsidRPr="006A75AC" w:rsidRDefault="004D53CF" w:rsidP="00A67FB0">
      <w:pPr>
        <w:pStyle w:val="berschrift1"/>
        <w:rPr>
          <w:rFonts w:eastAsia="Arial Unicode MS"/>
          <w:lang w:val="it-IT"/>
        </w:rPr>
      </w:pPr>
      <w:r w:rsidRPr="006A75AC">
        <w:rPr>
          <w:rFonts w:eastAsia="Arial Unicode MS"/>
          <w:lang w:val="it-IT"/>
        </w:rPr>
        <w:t>IN VIGILIA EPIPHANIAE</w:t>
      </w:r>
    </w:p>
    <w:p w:rsidR="004D53CF" w:rsidRPr="006A75AC" w:rsidRDefault="00173363" w:rsidP="00F81136">
      <w:pPr>
        <w:rPr>
          <w:rFonts w:eastAsia="Arial Unicode MS"/>
          <w:lang w:val="pt-PT"/>
        </w:rPr>
      </w:pPr>
      <w:r>
        <w:rPr>
          <w:rStyle w:val="Time1"/>
          <w:rFonts w:eastAsia="Arial Unicode MS"/>
          <w:lang w:val="it-IT"/>
        </w:rPr>
        <w:t>[Ad matutinum]</w:t>
      </w:r>
      <w:r w:rsidR="004D53CF" w:rsidRPr="005E47A1">
        <w:rPr>
          <w:rFonts w:eastAsia="Arial Unicode MS"/>
          <w:lang w:val="la-Latn"/>
        </w:rPr>
        <w:t xml:space="preserve"> </w:t>
      </w:r>
      <w:r w:rsidR="004D53CF" w:rsidRPr="006A75AC">
        <w:rPr>
          <w:rFonts w:eastAsia="Arial Unicode MS"/>
          <w:lang w:val="it-IT"/>
        </w:rPr>
        <w:t xml:space="preserve">INV </w:t>
      </w:r>
      <w:r w:rsidR="004D53CF" w:rsidRPr="006A75AC">
        <w:rPr>
          <w:rStyle w:val="Neume"/>
          <w:rFonts w:eastAsia="Arial Unicode MS"/>
          <w:lang w:val="it-IT"/>
        </w:rPr>
        <w:t>Christus</w:t>
      </w:r>
      <w:r w:rsidR="006106F2" w:rsidRPr="006A75AC">
        <w:rPr>
          <w:rStyle w:val="Incipit"/>
          <w:rFonts w:eastAsia="Arial Unicode MS"/>
          <w:lang w:val="it-IT"/>
        </w:rPr>
        <w:t>@</w:t>
      </w:r>
      <w:r w:rsidR="004D53CF" w:rsidRPr="006A75AC">
        <w:rPr>
          <w:rStyle w:val="Incipit"/>
          <w:rFonts w:eastAsia="Arial Unicode MS"/>
          <w:lang w:val="it-IT"/>
        </w:rPr>
        <w:t>natus</w:t>
      </w:r>
      <w:r w:rsidR="004D53CF" w:rsidRPr="006A75AC">
        <w:rPr>
          <w:rFonts w:eastAsia="Arial Unicode MS"/>
          <w:lang w:val="it-IT"/>
        </w:rPr>
        <w:t xml:space="preserve">. </w:t>
      </w:r>
      <w:r w:rsidR="004D53CF" w:rsidRPr="006A75AC">
        <w:rPr>
          <w:rFonts w:eastAsia="Arial Unicode MS"/>
          <w:lang w:val="pt-PT"/>
        </w:rPr>
        <w:t xml:space="preserve">HY </w:t>
      </w:r>
      <w:r w:rsidR="004D53CF" w:rsidRPr="006A75AC">
        <w:rPr>
          <w:rStyle w:val="Incipit"/>
          <w:rFonts w:eastAsia="Arial Unicode MS"/>
          <w:lang w:val="pt-PT"/>
        </w:rPr>
        <w:t>Christe redemptor</w:t>
      </w:r>
      <w:r w:rsidR="004D53CF" w:rsidRPr="006A75AC">
        <w:rPr>
          <w:rFonts w:eastAsia="Arial Unicode MS"/>
          <w:lang w:val="pt-PT"/>
        </w:rPr>
        <w:t xml:space="preserve">. EV </w:t>
      </w:r>
      <w:r w:rsidR="004D53CF" w:rsidRPr="006A75AC">
        <w:rPr>
          <w:rStyle w:val="Incipit"/>
          <w:rFonts w:eastAsia="Arial Unicode MS"/>
          <w:lang w:val="pt-PT"/>
        </w:rPr>
        <w:t>Defuncto Herode</w:t>
      </w:r>
      <w:r w:rsidR="004D53CF" w:rsidRPr="006A75AC">
        <w:rPr>
          <w:rFonts w:eastAsia="Arial Unicode MS"/>
          <w:lang w:val="pt-PT"/>
        </w:rPr>
        <w:t xml:space="preserve">. Responsoria de historia [RP] </w:t>
      </w:r>
      <w:r w:rsidR="004D53CF" w:rsidRPr="006A75AC">
        <w:rPr>
          <w:rStyle w:val="Incipit"/>
          <w:rFonts w:eastAsia="Arial Unicode MS"/>
          <w:lang w:val="pt-PT"/>
        </w:rPr>
        <w:t>Ecce agnus dei</w:t>
      </w:r>
      <w:r w:rsidR="004D53CF" w:rsidRPr="006A75AC">
        <w:rPr>
          <w:rFonts w:eastAsia="Arial Unicode MS"/>
          <w:lang w:val="pt-PT"/>
        </w:rPr>
        <w:t xml:space="preserve"> q</w:t>
      </w:r>
      <w:r w:rsidR="006106F2" w:rsidRPr="006A75AC">
        <w:rPr>
          <w:rFonts w:eastAsia="Arial Unicode MS"/>
          <w:lang w:val="pt-PT"/>
        </w:rPr>
        <w:t>uae</w:t>
      </w:r>
      <w:r w:rsidR="004D53CF" w:rsidRPr="006A75AC">
        <w:rPr>
          <w:rFonts w:eastAsia="Arial Unicode MS"/>
          <w:lang w:val="pt-PT"/>
        </w:rPr>
        <w:t>libet tria.</w:t>
      </w:r>
    </w:p>
    <w:p w:rsidR="004D53CF" w:rsidRPr="006A75AC" w:rsidRDefault="004D53CF" w:rsidP="00F81136">
      <w:pPr>
        <w:rPr>
          <w:rFonts w:eastAsia="Arial Unicode MS"/>
          <w:lang w:val="nb-NO"/>
        </w:rPr>
      </w:pPr>
      <w:r w:rsidRPr="006A75AC">
        <w:rPr>
          <w:rStyle w:val="Time1"/>
          <w:rFonts w:eastAsia="Arial Unicode MS"/>
          <w:lang w:val="pt-PT"/>
        </w:rPr>
        <w:t>Ad laudes</w:t>
      </w:r>
      <w:r w:rsidRPr="006A75AC">
        <w:rPr>
          <w:rFonts w:eastAsia="Arial Unicode MS"/>
          <w:lang w:val="pt-PT"/>
        </w:rPr>
        <w:t xml:space="preserve"> unam </w:t>
      </w:r>
      <w:r w:rsidR="00173363">
        <w:rPr>
          <w:rFonts w:eastAsia="Arial Unicode MS"/>
          <w:lang w:val="pt-PT"/>
        </w:rPr>
        <w:t xml:space="preserve">antiphonam </w:t>
      </w:r>
      <w:r w:rsidRPr="006A75AC">
        <w:rPr>
          <w:rFonts w:eastAsia="Arial Unicode MS"/>
          <w:lang w:val="pt-PT"/>
        </w:rPr>
        <w:t xml:space="preserve">AN </w:t>
      </w:r>
      <w:r w:rsidRPr="006A75AC">
        <w:rPr>
          <w:rStyle w:val="Neume"/>
          <w:rFonts w:eastAsia="Arial Unicode MS"/>
          <w:lang w:val="pt-PT"/>
        </w:rPr>
        <w:t>Quem vidistis pa</w:t>
      </w:r>
      <w:r w:rsidRPr="006A75AC">
        <w:rPr>
          <w:rStyle w:val="Incipit"/>
          <w:rFonts w:eastAsia="Arial Unicode MS"/>
          <w:lang w:val="pt-PT"/>
        </w:rPr>
        <w:t>stores</w:t>
      </w:r>
      <w:r w:rsidRPr="006A75AC">
        <w:rPr>
          <w:rFonts w:eastAsia="Arial Unicode MS"/>
          <w:lang w:val="pt-PT"/>
        </w:rPr>
        <w:t xml:space="preserve">. </w:t>
      </w:r>
      <w:r w:rsidRPr="006A75AC">
        <w:rPr>
          <w:rFonts w:eastAsia="Arial Unicode MS"/>
          <w:lang w:val="nb-NO"/>
        </w:rPr>
        <w:t xml:space="preserve">(78v) HY </w:t>
      </w:r>
      <w:r w:rsidRPr="006A75AC">
        <w:rPr>
          <w:rStyle w:val="Incipit"/>
          <w:rFonts w:eastAsia="Arial Unicode MS"/>
          <w:lang w:val="nb-NO"/>
        </w:rPr>
        <w:t>Agnoscat</w:t>
      </w:r>
      <w:r w:rsidRPr="006A75AC">
        <w:rPr>
          <w:rFonts w:eastAsia="Arial Unicode MS"/>
          <w:lang w:val="nb-NO"/>
        </w:rPr>
        <w:t xml:space="preserve">. OR </w:t>
      </w:r>
      <w:r w:rsidRPr="006A75AC">
        <w:rPr>
          <w:rStyle w:val="Incipit"/>
          <w:rFonts w:eastAsia="Arial Unicode MS"/>
          <w:lang w:val="nb-NO"/>
        </w:rPr>
        <w:t>Omnipotens sempiterne deus dirige</w:t>
      </w:r>
      <w:r w:rsidRPr="006A75AC">
        <w:rPr>
          <w:rFonts w:eastAsia="Arial Unicode MS"/>
          <w:lang w:val="nb-NO"/>
        </w:rPr>
        <w:t>.</w:t>
      </w:r>
    </w:p>
    <w:p w:rsidR="004D53CF" w:rsidRPr="006A75AC" w:rsidRDefault="004D53CF" w:rsidP="00F81136">
      <w:pPr>
        <w:rPr>
          <w:rFonts w:eastAsia="Arial Unicode MS"/>
          <w:lang w:val="pt-PT"/>
        </w:rPr>
      </w:pPr>
      <w:r w:rsidRPr="006A75AC">
        <w:rPr>
          <w:rStyle w:val="Time1"/>
          <w:rFonts w:eastAsia="Arial Unicode MS"/>
          <w:lang w:val="pt-PT"/>
        </w:rPr>
        <w:t>Ad cursus</w:t>
      </w:r>
      <w:r w:rsidRPr="006A75AC">
        <w:rPr>
          <w:rFonts w:eastAsia="Arial Unicode MS"/>
          <w:lang w:val="pt-PT"/>
        </w:rPr>
        <w:t xml:space="preserve"> AN </w:t>
      </w:r>
      <w:r w:rsidRPr="006A75AC">
        <w:rPr>
          <w:rStyle w:val="Incipit"/>
          <w:rFonts w:eastAsia="Arial Unicode MS"/>
          <w:lang w:val="pt-PT"/>
        </w:rPr>
        <w:t>In principio</w:t>
      </w:r>
      <w:r w:rsidRPr="006A75AC">
        <w:rPr>
          <w:rFonts w:eastAsia="Arial Unicode MS"/>
          <w:lang w:val="pt-PT"/>
        </w:rPr>
        <w:t xml:space="preserve"> cum reliquis ut supra.</w:t>
      </w:r>
    </w:p>
    <w:p w:rsidR="004D53CF" w:rsidRPr="006A75AC" w:rsidRDefault="004D53CF" w:rsidP="00F81136">
      <w:pPr>
        <w:rPr>
          <w:rFonts w:eastAsia="Arial Unicode MS"/>
          <w:lang w:val="it-IT"/>
        </w:rPr>
      </w:pPr>
      <w:r w:rsidRPr="006A75AC">
        <w:rPr>
          <w:rStyle w:val="Time1"/>
          <w:rFonts w:eastAsia="Arial Unicode MS"/>
          <w:lang w:val="pt-PT"/>
        </w:rPr>
        <w:t>Missam</w:t>
      </w:r>
      <w:r w:rsidRPr="006A75AC">
        <w:rPr>
          <w:rFonts w:eastAsia="Arial Unicode MS"/>
          <w:lang w:val="pt-PT"/>
        </w:rPr>
        <w:t xml:space="preserve"> post tertiam horam agimus. </w:t>
      </w:r>
      <w:r w:rsidRPr="006A75AC">
        <w:rPr>
          <w:rFonts w:eastAsia="Arial Unicode MS"/>
          <w:lang w:val="it-IT"/>
        </w:rPr>
        <w:t xml:space="preserve">Officium [IN] </w:t>
      </w:r>
      <w:r w:rsidRPr="006A75AC">
        <w:rPr>
          <w:rStyle w:val="Neume"/>
          <w:rFonts w:eastAsia="Arial Unicode MS"/>
          <w:lang w:val="it-IT"/>
        </w:rPr>
        <w:t>Lux fulgebit</w:t>
      </w:r>
      <w:r w:rsidRPr="006A75AC">
        <w:rPr>
          <w:rFonts w:eastAsia="Arial Unicode MS"/>
          <w:lang w:val="it-IT"/>
        </w:rPr>
        <w:t xml:space="preserve"> per totum cum [AL] </w:t>
      </w:r>
      <w:r w:rsidRPr="006A75AC">
        <w:rPr>
          <w:rStyle w:val="Incipit"/>
          <w:rFonts w:eastAsia="Arial Unicode MS"/>
          <w:lang w:val="it-IT"/>
        </w:rPr>
        <w:t>Alleluia</w:t>
      </w:r>
      <w:r w:rsidRPr="006A75AC">
        <w:rPr>
          <w:rFonts w:eastAsia="Arial Unicode MS"/>
          <w:lang w:val="it-IT"/>
        </w:rPr>
        <w:t xml:space="preserve">. ORCL </w:t>
      </w:r>
      <w:r w:rsidRPr="006A75AC">
        <w:rPr>
          <w:rStyle w:val="Incipit"/>
          <w:rFonts w:eastAsia="Arial Unicode MS"/>
          <w:lang w:val="it-IT"/>
        </w:rPr>
        <w:t>Corda nostra</w:t>
      </w:r>
      <w:r w:rsidRPr="006A75AC">
        <w:rPr>
          <w:rFonts w:eastAsia="Arial Unicode MS"/>
          <w:lang w:val="it-IT"/>
        </w:rPr>
        <w:t xml:space="preserve">, et de sancta Maria [CLC] </w:t>
      </w:r>
      <w:r w:rsidRPr="006A75AC">
        <w:rPr>
          <w:rStyle w:val="Incipit"/>
          <w:rFonts w:eastAsia="Arial Unicode MS"/>
          <w:lang w:val="it-IT"/>
        </w:rPr>
        <w:t>Deus qui salutis</w:t>
      </w:r>
      <w:r w:rsidRPr="006A75AC">
        <w:rPr>
          <w:rFonts w:eastAsia="Arial Unicode MS"/>
          <w:lang w:val="it-IT"/>
        </w:rPr>
        <w:t xml:space="preserve">. EP </w:t>
      </w:r>
      <w:r w:rsidR="00173363">
        <w:rPr>
          <w:rStyle w:val="Incipit"/>
          <w:rFonts w:eastAsia="Arial Unicode MS"/>
          <w:lang w:val="it-IT"/>
        </w:rPr>
        <w:t xml:space="preserve">Scimus quoniam </w:t>
      </w:r>
      <w:r w:rsidRPr="006A75AC">
        <w:rPr>
          <w:rStyle w:val="Incipit"/>
          <w:rFonts w:eastAsia="Arial Unicode MS"/>
          <w:lang w:val="it-IT"/>
        </w:rPr>
        <w:t>quaecumque lex</w:t>
      </w:r>
      <w:r w:rsidRPr="006A75AC">
        <w:rPr>
          <w:rFonts w:eastAsia="Arial Unicode MS"/>
          <w:lang w:val="it-IT"/>
        </w:rPr>
        <w:t xml:space="preserve">. [IM] </w:t>
      </w:r>
      <w:r w:rsidRPr="006A75AC">
        <w:rPr>
          <w:rStyle w:val="Incipit"/>
          <w:rFonts w:eastAsia="Arial Unicode MS"/>
          <w:lang w:val="it-IT"/>
        </w:rPr>
        <w:t>Ite missa est</w:t>
      </w:r>
      <w:r w:rsidRPr="006A75AC">
        <w:rPr>
          <w:rFonts w:eastAsia="Arial Unicode MS"/>
          <w:lang w:val="it-IT"/>
        </w:rPr>
        <w:t xml:space="preserve"> dicitur.</w:t>
      </w:r>
    </w:p>
    <w:p w:rsidR="004D53CF" w:rsidRPr="006A75AC" w:rsidRDefault="004D53CF" w:rsidP="00A67FB0">
      <w:pPr>
        <w:pStyle w:val="berschrift1"/>
        <w:rPr>
          <w:rFonts w:eastAsia="Arial Unicode MS"/>
          <w:lang w:val="it-IT"/>
        </w:rPr>
      </w:pPr>
      <w:r w:rsidRPr="006A75AC">
        <w:rPr>
          <w:rFonts w:eastAsia="Arial Unicode MS"/>
          <w:lang w:val="it-IT"/>
        </w:rPr>
        <w:t>KOMMENTAR</w:t>
      </w:r>
    </w:p>
    <w:p w:rsidR="004D53CF" w:rsidRPr="006A75AC" w:rsidRDefault="004D53CF" w:rsidP="00F81136">
      <w:pPr>
        <w:rPr>
          <w:rFonts w:eastAsia="Arial Unicode MS"/>
          <w:lang w:val="it-IT"/>
        </w:rPr>
      </w:pPr>
      <w:r w:rsidRPr="006A75AC">
        <w:rPr>
          <w:rFonts w:eastAsia="Arial Unicode MS"/>
          <w:lang w:val="it-IT"/>
        </w:rPr>
        <w:t xml:space="preserve">Si vigilia in dominicam evenerit, dicitur ad vesperas AN </w:t>
      </w:r>
      <w:r w:rsidRPr="006A75AC">
        <w:rPr>
          <w:rStyle w:val="Neume"/>
          <w:rFonts w:eastAsia="Arial Unicode MS"/>
          <w:lang w:val="it-IT"/>
        </w:rPr>
        <w:t>Tecum principium</w:t>
      </w:r>
      <w:r w:rsidRPr="006A75AC">
        <w:rPr>
          <w:rFonts w:eastAsia="Arial Unicode MS"/>
          <w:lang w:val="it-IT"/>
        </w:rPr>
        <w:t xml:space="preserve">. RP </w:t>
      </w:r>
      <w:r w:rsidRPr="006A75AC">
        <w:rPr>
          <w:rStyle w:val="Neume"/>
          <w:rFonts w:eastAsia="Arial Unicode MS"/>
          <w:lang w:val="it-IT"/>
        </w:rPr>
        <w:t>Ver</w:t>
      </w:r>
      <w:r w:rsidR="00173363">
        <w:rPr>
          <w:rStyle w:val="Neume"/>
          <w:rFonts w:eastAsia="Arial Unicode MS"/>
          <w:lang w:val="it-IT"/>
        </w:rPr>
        <w:t>b</w:t>
      </w:r>
      <w:r w:rsidRPr="006A75AC">
        <w:rPr>
          <w:rStyle w:val="Neume"/>
          <w:rFonts w:eastAsia="Arial Unicode MS"/>
          <w:lang w:val="it-IT"/>
        </w:rPr>
        <w:t>um</w:t>
      </w:r>
      <w:r w:rsidRPr="006A75AC">
        <w:rPr>
          <w:rFonts w:eastAsia="Arial Unicode MS"/>
          <w:lang w:val="it-IT"/>
        </w:rPr>
        <w:t xml:space="preserve">. HY </w:t>
      </w:r>
      <w:r w:rsidRPr="006A75AC">
        <w:rPr>
          <w:rStyle w:val="Incipit"/>
          <w:rFonts w:eastAsia="Arial Unicode MS"/>
          <w:lang w:val="it-IT"/>
        </w:rPr>
        <w:t>A solis</w:t>
      </w:r>
      <w:r w:rsidR="006106F2" w:rsidRPr="006A75AC">
        <w:rPr>
          <w:rFonts w:eastAsia="Arial Unicode MS"/>
          <w:lang w:val="it-IT"/>
        </w:rPr>
        <w:t>. Antiphona qua</w:t>
      </w:r>
      <w:r w:rsidRPr="006A75AC">
        <w:rPr>
          <w:rFonts w:eastAsia="Arial Unicode MS"/>
          <w:lang w:val="it-IT"/>
        </w:rPr>
        <w:t xml:space="preserve">elibet de nativitate. Ad matutinas sicut in circumcisione domini. </w:t>
      </w:r>
      <w:r w:rsidRPr="006A75AC">
        <w:rPr>
          <w:rFonts w:eastAsia="Arial Unicode MS"/>
          <w:lang w:val="pt-PT"/>
        </w:rPr>
        <w:t xml:space="preserve">Laudes AN </w:t>
      </w:r>
      <w:r w:rsidRPr="006A75AC">
        <w:rPr>
          <w:rStyle w:val="Neume"/>
          <w:rFonts w:eastAsia="Arial Unicode MS"/>
          <w:lang w:val="pt-PT"/>
        </w:rPr>
        <w:t>Quem vidistis</w:t>
      </w:r>
      <w:r w:rsidRPr="006A75AC">
        <w:rPr>
          <w:rFonts w:eastAsia="Arial Unicode MS"/>
          <w:lang w:val="pt-PT"/>
        </w:rPr>
        <w:t xml:space="preserve"> cum reliquis. Ad cursus AN </w:t>
      </w:r>
      <w:r w:rsidRPr="006A75AC">
        <w:rPr>
          <w:rStyle w:val="Neume"/>
          <w:rFonts w:eastAsia="Arial Unicode MS"/>
          <w:lang w:val="pt-PT"/>
        </w:rPr>
        <w:t>In principio</w:t>
      </w:r>
      <w:r w:rsidRPr="006A75AC">
        <w:rPr>
          <w:rFonts w:eastAsia="Arial Unicode MS"/>
          <w:lang w:val="pt-PT"/>
        </w:rPr>
        <w:t xml:space="preserve"> cum reliquis. </w:t>
      </w:r>
      <w:r w:rsidRPr="006A75AC">
        <w:rPr>
          <w:rFonts w:eastAsia="Arial Unicode MS"/>
          <w:lang w:val="it-IT"/>
        </w:rPr>
        <w:t xml:space="preserve">Officium [IN] </w:t>
      </w:r>
      <w:r w:rsidRPr="006A75AC">
        <w:rPr>
          <w:rStyle w:val="Neume"/>
          <w:rFonts w:eastAsia="Arial Unicode MS"/>
          <w:lang w:val="it-IT"/>
        </w:rPr>
        <w:t>Lux fulgebit</w:t>
      </w:r>
      <w:r w:rsidRPr="006A75AC">
        <w:rPr>
          <w:rFonts w:eastAsia="Arial Unicode MS"/>
          <w:lang w:val="it-IT"/>
        </w:rPr>
        <w:t xml:space="preserve">. </w:t>
      </w:r>
    </w:p>
    <w:p w:rsidR="004D53CF" w:rsidRPr="007E2D69" w:rsidRDefault="004D53CF" w:rsidP="00A67FB0">
      <w:pPr>
        <w:pStyle w:val="berschrift1"/>
        <w:rPr>
          <w:rFonts w:eastAsia="Arial Unicode MS"/>
          <w:lang w:val="it-IT"/>
        </w:rPr>
      </w:pPr>
      <w:r w:rsidRPr="006A75AC">
        <w:rPr>
          <w:rFonts w:eastAsia="Arial Unicode MS"/>
          <w:lang w:val="it-IT"/>
        </w:rPr>
        <w:t>[I</w:t>
      </w:r>
      <w:r>
        <w:rPr>
          <w:rFonts w:eastAsia="Arial Unicode MS"/>
          <w:lang w:val="it-IT"/>
        </w:rPr>
        <w:t>N</w:t>
      </w:r>
      <w:r w:rsidRPr="005E47A1">
        <w:rPr>
          <w:rFonts w:eastAsia="Arial Unicode MS"/>
          <w:lang w:val="la-Latn"/>
        </w:rPr>
        <w:t xml:space="preserve"> </w:t>
      </w:r>
      <w:r>
        <w:rPr>
          <w:rFonts w:eastAsia="Arial Unicode MS"/>
          <w:lang w:val="it-IT"/>
        </w:rPr>
        <w:t>EPIPHANIA</w:t>
      </w:r>
      <w:r w:rsidRPr="005E47A1">
        <w:rPr>
          <w:rFonts w:eastAsia="Arial Unicode MS"/>
          <w:lang w:val="la-Latn"/>
        </w:rPr>
        <w:t xml:space="preserve"> </w:t>
      </w:r>
      <w:r>
        <w:rPr>
          <w:rFonts w:eastAsia="Arial Unicode MS"/>
          <w:lang w:val="it-IT"/>
        </w:rPr>
        <w:t>DOMINI]</w:t>
      </w:r>
    </w:p>
    <w:p w:rsidR="004D53CF" w:rsidRPr="006A75AC" w:rsidRDefault="004D53CF" w:rsidP="00F81136">
      <w:pPr>
        <w:rPr>
          <w:rFonts w:eastAsia="Arial Unicode MS"/>
          <w:lang w:val="it-IT"/>
        </w:rPr>
      </w:pPr>
      <w:r w:rsidRPr="006A75AC">
        <w:rPr>
          <w:rStyle w:val="Time1"/>
          <w:rFonts w:eastAsia="Arial Unicode MS"/>
          <w:lang w:val="it-IT"/>
        </w:rPr>
        <w:t>[Ad vesperas]</w:t>
      </w:r>
      <w:r w:rsidRPr="006A75AC">
        <w:rPr>
          <w:rFonts w:eastAsia="Arial Unicode MS"/>
          <w:lang w:val="it-IT"/>
        </w:rPr>
        <w:t xml:space="preserve"> AN </w:t>
      </w:r>
      <w:r w:rsidRPr="006A75AC">
        <w:rPr>
          <w:rStyle w:val="Neume"/>
          <w:rFonts w:eastAsia="Arial Unicode MS"/>
          <w:lang w:val="it-IT"/>
        </w:rPr>
        <w:t>O admirabile</w:t>
      </w:r>
      <w:r w:rsidRPr="006A75AC">
        <w:rPr>
          <w:rFonts w:eastAsia="Arial Unicode MS"/>
          <w:lang w:val="it-IT"/>
        </w:rPr>
        <w:t xml:space="preserve"> cum reliquis. PS </w:t>
      </w:r>
      <w:r w:rsidRPr="006A75AC">
        <w:rPr>
          <w:rStyle w:val="Incipit"/>
          <w:rFonts w:eastAsia="Arial Unicode MS"/>
          <w:lang w:val="it-IT"/>
        </w:rPr>
        <w:t>Laudate pueri</w:t>
      </w:r>
      <w:r w:rsidRPr="006A75AC">
        <w:rPr>
          <w:rFonts w:eastAsia="Arial Unicode MS"/>
          <w:lang w:val="it-IT"/>
        </w:rPr>
        <w:t xml:space="preserve">. RP </w:t>
      </w:r>
      <w:r w:rsidRPr="006A75AC">
        <w:rPr>
          <w:rStyle w:val="Neume"/>
          <w:rFonts w:eastAsia="Arial Unicode MS"/>
          <w:lang w:val="it-IT"/>
        </w:rPr>
        <w:t>Illuminare</w:t>
      </w:r>
      <w:r w:rsidRPr="006A75AC">
        <w:rPr>
          <w:rFonts w:eastAsia="Arial Unicode MS"/>
          <w:lang w:val="it-IT"/>
        </w:rPr>
        <w:t xml:space="preserve">. HY </w:t>
      </w:r>
      <w:r w:rsidRPr="006A75AC">
        <w:rPr>
          <w:rStyle w:val="Incipit"/>
          <w:rFonts w:eastAsia="Arial Unicode MS"/>
          <w:lang w:val="it-IT"/>
        </w:rPr>
        <w:t>Hostis</w:t>
      </w:r>
      <w:r w:rsidRPr="006A75AC">
        <w:rPr>
          <w:rFonts w:eastAsia="Arial Unicode MS"/>
          <w:lang w:val="it-IT"/>
        </w:rPr>
        <w:t xml:space="preserve">. VS </w:t>
      </w:r>
      <w:r w:rsidRPr="006A75AC">
        <w:rPr>
          <w:rStyle w:val="Incipit"/>
          <w:rFonts w:eastAsia="Arial Unicode MS"/>
          <w:lang w:val="it-IT"/>
        </w:rPr>
        <w:t>Reges Tharsis et insu</w:t>
      </w:r>
      <w:r w:rsidRPr="006A75AC">
        <w:rPr>
          <w:rStyle w:val="Neume"/>
          <w:rFonts w:eastAsia="Arial Unicode MS"/>
          <w:lang w:val="it-IT"/>
        </w:rPr>
        <w:t>lae</w:t>
      </w:r>
      <w:r w:rsidRPr="006A75AC">
        <w:rPr>
          <w:rFonts w:eastAsia="Arial Unicode MS"/>
          <w:lang w:val="it-IT"/>
        </w:rPr>
        <w:t xml:space="preserve">. AM </w:t>
      </w:r>
      <w:r w:rsidRPr="006A75AC">
        <w:rPr>
          <w:rStyle w:val="Neume"/>
          <w:rFonts w:eastAsia="Arial Unicode MS"/>
          <w:lang w:val="it-IT"/>
        </w:rPr>
        <w:t>Magi vi</w:t>
      </w:r>
      <w:r w:rsidRPr="006A75AC">
        <w:rPr>
          <w:rStyle w:val="Incipit"/>
          <w:rFonts w:eastAsia="Arial Unicode MS"/>
          <w:lang w:val="it-IT"/>
        </w:rPr>
        <w:t>dentes</w:t>
      </w:r>
      <w:r w:rsidRPr="006A75AC">
        <w:rPr>
          <w:rFonts w:eastAsia="Arial Unicode MS"/>
          <w:lang w:val="it-IT"/>
        </w:rPr>
        <w:t xml:space="preserve">. OR </w:t>
      </w:r>
      <w:r w:rsidRPr="006A75AC">
        <w:rPr>
          <w:rStyle w:val="Incipit"/>
          <w:rFonts w:eastAsia="Arial Unicode MS"/>
          <w:lang w:val="it-IT"/>
        </w:rPr>
        <w:t>Deus qui unigeniti</w:t>
      </w:r>
      <w:r w:rsidRPr="006A75AC">
        <w:rPr>
          <w:rFonts w:eastAsia="Arial Unicode MS"/>
          <w:lang w:val="it-IT"/>
        </w:rPr>
        <w:t xml:space="preserve">, vel quamlibet de epiphania et unam tantum. </w:t>
      </w:r>
      <w:r w:rsidRPr="006A75AC">
        <w:rPr>
          <w:rStyle w:val="Funktion"/>
          <w:rFonts w:eastAsia="Arial Unicode MS"/>
          <w:lang w:val="it-IT"/>
        </w:rPr>
        <w:t>Presbyter</w:t>
      </w:r>
      <w:r w:rsidRPr="006A75AC">
        <w:rPr>
          <w:rFonts w:eastAsia="Arial Unicode MS"/>
          <w:lang w:val="it-IT"/>
        </w:rPr>
        <w:t xml:space="preserve"> utitur his versibus VS </w:t>
      </w:r>
      <w:r w:rsidRPr="006A75AC">
        <w:rPr>
          <w:rStyle w:val="Incipit"/>
          <w:rFonts w:eastAsia="Arial Unicode MS"/>
          <w:lang w:val="it-IT"/>
        </w:rPr>
        <w:t>Reges Tharsis</w:t>
      </w:r>
      <w:r w:rsidRPr="006A75AC">
        <w:rPr>
          <w:rFonts w:eastAsia="Arial Unicode MS"/>
          <w:lang w:val="it-IT"/>
        </w:rPr>
        <w:t xml:space="preserve">. VS </w:t>
      </w:r>
      <w:r w:rsidRPr="006A75AC">
        <w:rPr>
          <w:rStyle w:val="Incipit"/>
          <w:rFonts w:eastAsia="Arial Unicode MS"/>
          <w:lang w:val="it-IT"/>
        </w:rPr>
        <w:t>Omnes gentes quascumque</w:t>
      </w:r>
      <w:r w:rsidRPr="006A75AC">
        <w:rPr>
          <w:rFonts w:eastAsia="Arial Unicode MS"/>
          <w:lang w:val="it-IT"/>
        </w:rPr>
        <w:t xml:space="preserve">. VS </w:t>
      </w:r>
      <w:r w:rsidRPr="006A75AC">
        <w:rPr>
          <w:rStyle w:val="Incipit"/>
          <w:rFonts w:eastAsia="Arial Unicode MS"/>
          <w:lang w:val="it-IT"/>
        </w:rPr>
        <w:t>Venient ad te</w:t>
      </w:r>
      <w:r w:rsidRPr="006A75AC">
        <w:rPr>
          <w:rFonts w:eastAsia="Arial Unicode MS"/>
          <w:lang w:val="it-IT"/>
        </w:rPr>
        <w:t xml:space="preserve">. VS </w:t>
      </w:r>
      <w:r w:rsidRPr="006A75AC">
        <w:rPr>
          <w:rStyle w:val="Incipit"/>
          <w:rFonts w:eastAsia="Arial Unicode MS"/>
          <w:lang w:val="it-IT"/>
        </w:rPr>
        <w:t>Omnes de Saba venient</w:t>
      </w:r>
      <w:r w:rsidRPr="006A75AC">
        <w:rPr>
          <w:rFonts w:eastAsia="Arial Unicode MS"/>
          <w:lang w:val="it-IT"/>
        </w:rPr>
        <w:t xml:space="preserve">. VS </w:t>
      </w:r>
      <w:r w:rsidRPr="006A75AC">
        <w:rPr>
          <w:rStyle w:val="Incipit"/>
          <w:rFonts w:eastAsia="Arial Unicode MS"/>
          <w:lang w:val="it-IT"/>
        </w:rPr>
        <w:t>Omnis terra adoret</w:t>
      </w:r>
      <w:r w:rsidRPr="006A75AC">
        <w:rPr>
          <w:rFonts w:eastAsia="Arial Unicode MS"/>
          <w:lang w:val="it-IT"/>
        </w:rPr>
        <w:t>.</w:t>
      </w:r>
    </w:p>
    <w:p w:rsidR="004D53CF" w:rsidRPr="006A75AC" w:rsidRDefault="004D53CF" w:rsidP="00F81136">
      <w:pPr>
        <w:rPr>
          <w:rFonts w:eastAsia="Arial Unicode MS"/>
          <w:shd w:val="clear" w:color="auto" w:fill="8DB3E2" w:themeFill="text2" w:themeFillTint="66"/>
          <w:lang w:val="it-IT"/>
        </w:rPr>
      </w:pPr>
      <w:r w:rsidRPr="006A75AC">
        <w:rPr>
          <w:rStyle w:val="Time1"/>
          <w:rFonts w:eastAsia="Arial Unicode MS"/>
          <w:lang w:val="it-IT"/>
        </w:rPr>
        <w:lastRenderedPageBreak/>
        <w:t>Ad completorium</w:t>
      </w:r>
      <w:r w:rsidRPr="006A75AC">
        <w:rPr>
          <w:rFonts w:eastAsia="Arial Unicode MS"/>
          <w:lang w:val="it-IT"/>
        </w:rPr>
        <w:t xml:space="preserve"> </w:t>
      </w:r>
      <w:r w:rsidRPr="005E47A1">
        <w:rPr>
          <w:rFonts w:eastAsia="Arial Unicode MS"/>
          <w:lang w:val="la-Latn"/>
        </w:rPr>
        <w:t xml:space="preserve">HY </w:t>
      </w:r>
      <w:r w:rsidRPr="005E47A1">
        <w:rPr>
          <w:rStyle w:val="Incipit"/>
          <w:rFonts w:eastAsia="Arial Unicode MS"/>
          <w:lang w:val="la-Latn"/>
        </w:rPr>
        <w:t>Corde</w:t>
      </w:r>
      <w:r w:rsidRPr="005E47A1">
        <w:rPr>
          <w:rFonts w:eastAsia="Arial Unicode MS"/>
          <w:lang w:val="la-Latn"/>
        </w:rPr>
        <w:t xml:space="preserve"> </w:t>
      </w:r>
      <w:r w:rsidRPr="005E47A1">
        <w:rPr>
          <w:rStyle w:val="Incipit"/>
          <w:rFonts w:eastAsia="Arial Unicode MS"/>
          <w:lang w:val="la-Latn"/>
        </w:rPr>
        <w:t>natus</w:t>
      </w:r>
      <w:r w:rsidRPr="005E47A1">
        <w:rPr>
          <w:rFonts w:eastAsia="Arial Unicode MS"/>
          <w:lang w:val="la-Latn"/>
        </w:rPr>
        <w:t xml:space="preserve">. AD </w:t>
      </w:r>
      <w:r w:rsidRPr="006A75AC">
        <w:rPr>
          <w:rStyle w:val="Neume"/>
          <w:rFonts w:eastAsia="Arial Unicode MS"/>
          <w:lang w:val="it-IT"/>
        </w:rPr>
        <w:t>Salutis nostrae</w:t>
      </w:r>
      <w:r w:rsidRPr="005E47A1">
        <w:rPr>
          <w:rFonts w:eastAsia="Arial Unicode MS"/>
          <w:lang w:val="la-Latn"/>
        </w:rPr>
        <w:t xml:space="preserve">. </w:t>
      </w:r>
      <w:r w:rsidRPr="006A75AC">
        <w:rPr>
          <w:rFonts w:eastAsia="Arial Unicode MS"/>
          <w:lang w:val="it-IT"/>
        </w:rPr>
        <w:t>Sic usque post octavam</w:t>
      </w:r>
      <w:r w:rsidR="00CA7E71" w:rsidRPr="006A75AC">
        <w:rPr>
          <w:rFonts w:eastAsia="Arial Unicode MS"/>
          <w:lang w:val="it-IT"/>
        </w:rPr>
        <w:t>,</w:t>
      </w:r>
      <w:r w:rsidRPr="006A75AC">
        <w:rPr>
          <w:rFonts w:eastAsia="Arial Unicode MS"/>
          <w:lang w:val="it-IT"/>
        </w:rPr>
        <w:t xml:space="preserve"> sed in hac nocte et secunda preces usque [_PE] </w:t>
      </w:r>
      <w:r w:rsidRPr="006A75AC">
        <w:rPr>
          <w:rStyle w:val="Incipit"/>
          <w:rFonts w:eastAsia="Arial Unicode MS"/>
          <w:lang w:val="it-IT"/>
        </w:rPr>
        <w:t>Fiat misericordia</w:t>
      </w:r>
      <w:r w:rsidRPr="006A75AC">
        <w:rPr>
          <w:rFonts w:eastAsia="Arial Unicode MS"/>
          <w:lang w:val="it-IT"/>
        </w:rPr>
        <w:t>. Oratio de epiphania.</w:t>
      </w:r>
    </w:p>
    <w:p w:rsidR="004D53CF" w:rsidRPr="006A75AC" w:rsidRDefault="004D53CF" w:rsidP="00F81136">
      <w:pPr>
        <w:rPr>
          <w:rFonts w:eastAsia="Arial Unicode MS"/>
          <w:lang w:val="da-DK"/>
        </w:rPr>
      </w:pPr>
      <w:r w:rsidRPr="006A75AC">
        <w:rPr>
          <w:rStyle w:val="Time1"/>
          <w:rFonts w:eastAsia="Arial Unicode MS"/>
          <w:lang w:val="it-IT"/>
        </w:rPr>
        <w:t>Ad matutin</w:t>
      </w:r>
      <w:r w:rsidR="00CA7E71" w:rsidRPr="006A75AC">
        <w:rPr>
          <w:rStyle w:val="Time1"/>
          <w:rFonts w:eastAsia="Arial Unicode MS"/>
          <w:lang w:val="it-IT"/>
        </w:rPr>
        <w:t>um</w:t>
      </w:r>
      <w:r w:rsidRPr="005E47A1">
        <w:rPr>
          <w:rFonts w:eastAsia="Arial Unicode MS"/>
          <w:lang w:val="la-Latn"/>
        </w:rPr>
        <w:t xml:space="preserve"> invitatorium non dicimus, </w:t>
      </w:r>
      <w:r w:rsidRPr="006A75AC">
        <w:rPr>
          <w:rFonts w:eastAsia="Arial Unicode MS"/>
          <w:lang w:val="it-IT"/>
        </w:rPr>
        <w:t xml:space="preserve">ad disiungendam nostram invitationem, ab invitatione </w:t>
      </w:r>
      <w:r w:rsidRPr="006A75AC">
        <w:rPr>
          <w:rStyle w:val="Person"/>
          <w:rFonts w:eastAsia="Arial Unicode MS"/>
          <w:lang w:val="it-IT"/>
        </w:rPr>
        <w:t>Herodis</w:t>
      </w:r>
      <w:r w:rsidRPr="006A75AC">
        <w:rPr>
          <w:rFonts w:eastAsia="Arial Unicode MS"/>
          <w:lang w:val="it-IT"/>
        </w:rPr>
        <w:t xml:space="preserve">, sed canitur pro sexto psalmo, quia vacatio gentium facta est in sexta aetate. PS </w:t>
      </w:r>
      <w:r w:rsidRPr="006A75AC">
        <w:rPr>
          <w:rStyle w:val="Incipit"/>
          <w:rFonts w:eastAsia="Arial Unicode MS"/>
          <w:lang w:val="it-IT"/>
        </w:rPr>
        <w:t>Deus noster</w:t>
      </w:r>
      <w:r w:rsidRPr="006A75AC">
        <w:rPr>
          <w:rFonts w:eastAsia="Arial Unicode MS"/>
          <w:lang w:val="it-IT"/>
        </w:rPr>
        <w:t xml:space="preserve"> </w:t>
      </w:r>
      <w:r w:rsidRPr="006A75AC">
        <w:rPr>
          <w:rStyle w:val="Incipit"/>
          <w:rFonts w:eastAsia="Arial Unicode MS"/>
          <w:lang w:val="it-IT"/>
        </w:rPr>
        <w:t>refugium</w:t>
      </w:r>
      <w:r w:rsidRPr="006A75AC">
        <w:rPr>
          <w:rFonts w:eastAsia="Arial Unicode MS"/>
          <w:lang w:val="it-IT"/>
        </w:rPr>
        <w:t>, qui ceteris noctibus est secundus hac nocte diffe</w:t>
      </w:r>
      <w:r w:rsidR="00EB02AD">
        <w:rPr>
          <w:rFonts w:eastAsia="Arial Unicode MS"/>
          <w:lang w:val="it-IT"/>
        </w:rPr>
        <w:t>rtur, quia hic etiam post agit</w:t>
      </w:r>
      <w:r w:rsidRPr="006A75AC">
        <w:rPr>
          <w:rFonts w:eastAsia="Arial Unicode MS"/>
          <w:lang w:val="it-IT"/>
        </w:rPr>
        <w:t xml:space="preserve"> de vocatione gentium, et in septima aetate, cum plenitudo gentium introierit, tunc omnis Israel salvus erit. </w:t>
      </w:r>
      <w:r>
        <w:rPr>
          <w:rFonts w:eastAsia="Arial Unicode MS"/>
          <w:lang w:val="en-GB"/>
        </w:rPr>
        <w:t xml:space="preserve">Hymnus non canitur, quia invitatorium non praecessit. </w:t>
      </w:r>
      <w:r w:rsidRPr="006A75AC">
        <w:rPr>
          <w:rFonts w:eastAsia="Arial Unicode MS"/>
          <w:lang w:val="da-DK"/>
        </w:rPr>
        <w:t xml:space="preserve">VS </w:t>
      </w:r>
      <w:r w:rsidRPr="006A75AC">
        <w:rPr>
          <w:rStyle w:val="Incipit"/>
          <w:rFonts w:eastAsia="Arial Unicode MS"/>
          <w:lang w:val="da-DK"/>
        </w:rPr>
        <w:t>Reges Tharsis</w:t>
      </w:r>
      <w:r w:rsidRPr="006A75AC">
        <w:rPr>
          <w:rFonts w:eastAsia="Arial Unicode MS"/>
          <w:lang w:val="da-DK"/>
        </w:rPr>
        <w:t xml:space="preserve">. VS </w:t>
      </w:r>
      <w:r w:rsidRPr="006A75AC">
        <w:rPr>
          <w:rStyle w:val="Incipit"/>
          <w:rFonts w:eastAsia="Arial Unicode MS"/>
          <w:lang w:val="da-DK"/>
        </w:rPr>
        <w:t>Omnes gentes</w:t>
      </w:r>
      <w:r w:rsidRPr="006A75AC">
        <w:rPr>
          <w:rFonts w:eastAsia="Arial Unicode MS"/>
          <w:lang w:val="da-DK"/>
        </w:rPr>
        <w:t xml:space="preserve">. VS </w:t>
      </w:r>
      <w:r w:rsidRPr="006A75AC">
        <w:rPr>
          <w:rStyle w:val="Incipit"/>
          <w:rFonts w:eastAsia="Arial Unicode MS"/>
          <w:lang w:val="da-DK"/>
        </w:rPr>
        <w:t xml:space="preserve">Venient ad </w:t>
      </w:r>
      <w:r w:rsidRPr="006A75AC">
        <w:rPr>
          <w:rStyle w:val="Neume"/>
          <w:rFonts w:eastAsia="Arial Unicode MS"/>
          <w:lang w:val="da-DK"/>
        </w:rPr>
        <w:t>te</w:t>
      </w:r>
      <w:r w:rsidRPr="006A75AC">
        <w:rPr>
          <w:rFonts w:eastAsia="Arial Unicode MS"/>
          <w:lang w:val="da-DK"/>
        </w:rPr>
        <w:t>. L</w:t>
      </w:r>
      <w:r w:rsidR="00EB02AD">
        <w:rPr>
          <w:rFonts w:eastAsia="Arial Unicode MS"/>
          <w:lang w:val="da-DK"/>
        </w:rPr>
        <w:t>eguntur lectiones tres de Isaia.</w:t>
      </w:r>
      <w:r w:rsidRPr="006A75AC">
        <w:rPr>
          <w:rFonts w:eastAsia="Arial Unicode MS"/>
          <w:lang w:val="da-DK"/>
        </w:rPr>
        <w:t xml:space="preserve"> </w:t>
      </w:r>
      <w:r w:rsidR="00EB02AD">
        <w:rPr>
          <w:rFonts w:eastAsia="Arial Unicode MS"/>
          <w:lang w:val="da-DK"/>
        </w:rPr>
        <w:t>P</w:t>
      </w:r>
      <w:r w:rsidRPr="006A75AC">
        <w:rPr>
          <w:rFonts w:eastAsia="Arial Unicode MS"/>
          <w:lang w:val="da-DK"/>
        </w:rPr>
        <w:t xml:space="preserve">rima [LE] </w:t>
      </w:r>
      <w:r w:rsidRPr="006A75AC">
        <w:rPr>
          <w:rStyle w:val="Incipit"/>
          <w:rFonts w:eastAsia="Arial Unicode MS"/>
          <w:lang w:val="da-DK"/>
        </w:rPr>
        <w:t>Omnes sitientes</w:t>
      </w:r>
      <w:r w:rsidRPr="006A75AC">
        <w:rPr>
          <w:rFonts w:eastAsia="Arial Unicode MS"/>
          <w:lang w:val="da-DK"/>
        </w:rPr>
        <w:t xml:space="preserve">. Secunda [LE] </w:t>
      </w:r>
      <w:r w:rsidRPr="006A75AC">
        <w:rPr>
          <w:rStyle w:val="Incipit"/>
          <w:rFonts w:eastAsia="Arial Unicode MS"/>
          <w:lang w:val="da-DK"/>
        </w:rPr>
        <w:t>Surge illuminare</w:t>
      </w:r>
      <w:r w:rsidRPr="006A75AC">
        <w:rPr>
          <w:rFonts w:eastAsia="Arial Unicode MS"/>
          <w:lang w:val="da-DK"/>
        </w:rPr>
        <w:t xml:space="preserve">. Tertia [LE] </w:t>
      </w:r>
      <w:r w:rsidRPr="006A75AC">
        <w:rPr>
          <w:rStyle w:val="Incipit"/>
          <w:rFonts w:eastAsia="Arial Unicode MS"/>
          <w:lang w:val="da-DK"/>
        </w:rPr>
        <w:t>Gaudens gaudebo</w:t>
      </w:r>
      <w:r w:rsidRPr="006A75AC">
        <w:rPr>
          <w:rFonts w:eastAsia="Arial Unicode MS"/>
          <w:lang w:val="da-DK"/>
        </w:rPr>
        <w:t xml:space="preserve">. Tres de sermonibus. EV </w:t>
      </w:r>
      <w:r w:rsidRPr="006A75AC">
        <w:rPr>
          <w:rStyle w:val="Incipit"/>
          <w:rFonts w:eastAsia="Arial Unicode MS"/>
          <w:lang w:val="da-DK"/>
        </w:rPr>
        <w:t>Cum natus esset</w:t>
      </w:r>
      <w:r w:rsidRPr="006A75AC">
        <w:rPr>
          <w:rFonts w:eastAsia="Arial Unicode MS"/>
          <w:lang w:val="da-DK"/>
        </w:rPr>
        <w:t>.</w:t>
      </w:r>
    </w:p>
    <w:p w:rsidR="004D53CF" w:rsidRPr="006A75AC" w:rsidRDefault="004D53CF" w:rsidP="00F81136">
      <w:pPr>
        <w:rPr>
          <w:rFonts w:eastAsia="Arial Unicode MS"/>
          <w:lang w:val="da-DK"/>
        </w:rPr>
      </w:pPr>
      <w:r w:rsidRPr="006A75AC">
        <w:rPr>
          <w:rStyle w:val="Time1"/>
          <w:rFonts w:eastAsia="Arial Unicode MS"/>
          <w:lang w:val="da-DK"/>
        </w:rPr>
        <w:t>Ad laudes</w:t>
      </w:r>
      <w:r w:rsidRPr="006A75AC">
        <w:rPr>
          <w:rFonts w:eastAsia="Arial Unicode MS"/>
          <w:lang w:val="da-DK"/>
        </w:rPr>
        <w:t xml:space="preserve"> HY </w:t>
      </w:r>
      <w:r w:rsidRPr="006A75AC">
        <w:rPr>
          <w:rStyle w:val="Incipit"/>
          <w:rFonts w:eastAsia="Arial Unicode MS"/>
          <w:lang w:val="da-DK"/>
        </w:rPr>
        <w:t>A patre</w:t>
      </w:r>
      <w:r w:rsidRPr="006A75AC">
        <w:rPr>
          <w:rFonts w:eastAsia="Arial Unicode MS"/>
          <w:lang w:val="da-DK"/>
        </w:rPr>
        <w:t xml:space="preserve">. </w:t>
      </w:r>
      <w:r w:rsidRPr="005E47A1">
        <w:rPr>
          <w:rFonts w:eastAsia="Arial Unicode MS"/>
          <w:lang w:val="la-Latn"/>
        </w:rPr>
        <w:t xml:space="preserve">VS </w:t>
      </w:r>
      <w:r w:rsidRPr="005E47A1">
        <w:rPr>
          <w:rStyle w:val="Incipit"/>
          <w:rFonts w:eastAsia="Arial Unicode MS"/>
          <w:lang w:val="la-Latn"/>
        </w:rPr>
        <w:t>Omnes</w:t>
      </w:r>
      <w:r w:rsidRPr="005E47A1">
        <w:rPr>
          <w:rFonts w:eastAsia="Arial Unicode MS"/>
          <w:lang w:val="la-Latn"/>
        </w:rPr>
        <w:t xml:space="preserve"> </w:t>
      </w:r>
      <w:r w:rsidRPr="005E47A1">
        <w:rPr>
          <w:rStyle w:val="Incipit"/>
          <w:rFonts w:eastAsia="Arial Unicode MS"/>
          <w:lang w:val="la-Latn"/>
        </w:rPr>
        <w:t>de</w:t>
      </w:r>
      <w:r w:rsidRPr="005E47A1">
        <w:rPr>
          <w:rFonts w:eastAsia="Arial Unicode MS"/>
          <w:lang w:val="la-Latn"/>
        </w:rPr>
        <w:t xml:space="preserve"> </w:t>
      </w:r>
      <w:r w:rsidRPr="005E47A1">
        <w:rPr>
          <w:rStyle w:val="Incipit"/>
          <w:rFonts w:eastAsia="Arial Unicode MS"/>
          <w:lang w:val="la-Latn"/>
        </w:rPr>
        <w:t>Saba</w:t>
      </w:r>
      <w:r w:rsidRPr="005E47A1">
        <w:rPr>
          <w:rFonts w:eastAsia="Arial Unicode MS"/>
          <w:lang w:val="la-Latn"/>
        </w:rPr>
        <w:t xml:space="preserve"> </w:t>
      </w:r>
      <w:r w:rsidRPr="005E47A1">
        <w:rPr>
          <w:rStyle w:val="Incipit"/>
          <w:rFonts w:eastAsia="Arial Unicode MS"/>
          <w:lang w:val="la-Latn"/>
        </w:rPr>
        <w:t>venient</w:t>
      </w:r>
      <w:r w:rsidRPr="005E47A1">
        <w:rPr>
          <w:rFonts w:eastAsia="Arial Unicode MS"/>
          <w:lang w:val="la-Latn"/>
        </w:rPr>
        <w:t>.</w:t>
      </w:r>
      <w:r w:rsidRPr="006A75AC">
        <w:rPr>
          <w:rFonts w:eastAsia="Arial Unicode MS"/>
          <w:lang w:val="da-DK"/>
        </w:rPr>
        <w:t xml:space="preserve"> </w:t>
      </w:r>
      <w:r w:rsidRPr="005E47A1">
        <w:rPr>
          <w:rFonts w:eastAsia="Arial Unicode MS"/>
          <w:lang w:val="la-Latn"/>
        </w:rPr>
        <w:t xml:space="preserve">AB </w:t>
      </w:r>
      <w:r w:rsidRPr="006A75AC">
        <w:rPr>
          <w:rStyle w:val="Neume"/>
          <w:rFonts w:eastAsia="Arial Unicode MS"/>
          <w:lang w:val="da-DK"/>
        </w:rPr>
        <w:t>Hodie caelesti sponso</w:t>
      </w:r>
      <w:r w:rsidRPr="006A75AC">
        <w:rPr>
          <w:rFonts w:eastAsia="Arial Unicode MS"/>
          <w:lang w:val="da-DK"/>
        </w:rPr>
        <w:t>.U</w:t>
      </w:r>
      <w:r>
        <w:rPr>
          <w:rFonts w:eastAsia="Arial Unicode MS"/>
          <w:lang w:val="la-Latn"/>
        </w:rPr>
        <w:t xml:space="preserve">nam tantum orationem </w:t>
      </w:r>
      <w:r w:rsidRPr="006A75AC">
        <w:rPr>
          <w:rFonts w:eastAsia="Arial Unicode MS"/>
          <w:lang w:val="da-DK"/>
        </w:rPr>
        <w:t xml:space="preserve">[OR] </w:t>
      </w:r>
      <w:r w:rsidRPr="006A75AC">
        <w:rPr>
          <w:rStyle w:val="Incipit"/>
          <w:rFonts w:eastAsia="Arial Unicode MS"/>
          <w:lang w:val="da-DK"/>
        </w:rPr>
        <w:t>Deus qui hodierna</w:t>
      </w:r>
      <w:r w:rsidRPr="006A75AC">
        <w:rPr>
          <w:rFonts w:eastAsia="Arial Unicode MS"/>
          <w:lang w:val="da-DK"/>
        </w:rPr>
        <w:t>.</w:t>
      </w:r>
    </w:p>
    <w:p w:rsidR="004D53CF" w:rsidRPr="006A75AC" w:rsidRDefault="004D53CF" w:rsidP="00F81136">
      <w:pPr>
        <w:rPr>
          <w:rStyle w:val="Time1"/>
          <w:rFonts w:eastAsia="Arial Unicode MS"/>
          <w:lang w:val="da-DK"/>
        </w:rPr>
      </w:pPr>
      <w:r w:rsidRPr="006A75AC">
        <w:rPr>
          <w:rStyle w:val="Time1"/>
          <w:rFonts w:eastAsia="Arial Unicode MS"/>
          <w:lang w:val="da-DK"/>
        </w:rPr>
        <w:t>Ad cursus</w:t>
      </w:r>
      <w:r w:rsidRPr="006A75AC">
        <w:rPr>
          <w:rFonts w:eastAsia="Arial Unicode MS"/>
          <w:lang w:val="da-DK"/>
        </w:rPr>
        <w:t xml:space="preserve"> dicimus cottidianos hymnos cum [HV] </w:t>
      </w:r>
      <w:r w:rsidRPr="006A75AC">
        <w:rPr>
          <w:rStyle w:val="Incipit"/>
          <w:rFonts w:eastAsia="Arial Unicode MS"/>
          <w:lang w:val="da-DK"/>
        </w:rPr>
        <w:t>Gloria tibi</w:t>
      </w:r>
      <w:r w:rsidRPr="006A75AC">
        <w:rPr>
          <w:rFonts w:eastAsia="Arial Unicode MS"/>
          <w:lang w:val="da-DK"/>
        </w:rPr>
        <w:t xml:space="preserve"> usque post octavam.</w:t>
      </w:r>
    </w:p>
    <w:p w:rsidR="004D53CF" w:rsidRDefault="004D53CF" w:rsidP="00F81136">
      <w:pPr>
        <w:rPr>
          <w:rFonts w:eastAsia="Arial Unicode MS"/>
          <w:lang w:val="la-Latn"/>
        </w:rPr>
      </w:pPr>
      <w:r w:rsidRPr="006A75AC">
        <w:rPr>
          <w:rStyle w:val="Time1"/>
          <w:rFonts w:eastAsia="Arial Unicode MS"/>
          <w:lang w:val="da-DK"/>
        </w:rPr>
        <w:t>Ad primam</w:t>
      </w:r>
      <w:r w:rsidRPr="005E47A1">
        <w:rPr>
          <w:rFonts w:eastAsia="Arial Unicode MS"/>
          <w:lang w:val="la-Latn"/>
        </w:rPr>
        <w:t xml:space="preserve"> AN </w:t>
      </w:r>
      <w:r w:rsidRPr="006A75AC">
        <w:rPr>
          <w:rStyle w:val="Neume"/>
          <w:rFonts w:eastAsia="Arial Unicode MS"/>
          <w:lang w:val="da-DK"/>
        </w:rPr>
        <w:t>Lux de luce</w:t>
      </w:r>
      <w:r w:rsidRPr="005E47A1">
        <w:rPr>
          <w:rFonts w:eastAsia="Arial Unicode MS"/>
          <w:lang w:val="la-Latn"/>
        </w:rPr>
        <w:t xml:space="preserve">. </w:t>
      </w:r>
    </w:p>
    <w:p w:rsidR="004D53CF" w:rsidRPr="00EF5685" w:rsidRDefault="004D53CF" w:rsidP="00F81136">
      <w:pPr>
        <w:rPr>
          <w:rStyle w:val="Incipit"/>
          <w:rFonts w:eastAsia="Arial Unicode MS"/>
          <w:lang w:val="la-Latn"/>
        </w:rPr>
      </w:pPr>
      <w:r w:rsidRPr="006A75AC">
        <w:rPr>
          <w:rStyle w:val="Time1"/>
          <w:rFonts w:eastAsia="Arial Unicode MS"/>
          <w:lang w:val="la-Latn"/>
        </w:rPr>
        <w:t>Ad tertiam</w:t>
      </w:r>
      <w:r w:rsidRPr="005E47A1">
        <w:rPr>
          <w:rFonts w:eastAsia="Arial Unicode MS"/>
          <w:lang w:val="la-Latn"/>
        </w:rPr>
        <w:t xml:space="preserve"> </w:t>
      </w:r>
      <w:r w:rsidRPr="006A75AC">
        <w:rPr>
          <w:rFonts w:eastAsia="Arial Unicode MS"/>
          <w:lang w:val="la-Latn"/>
        </w:rPr>
        <w:t>[</w:t>
      </w:r>
      <w:r w:rsidRPr="005E47A1">
        <w:rPr>
          <w:rFonts w:eastAsia="Arial Unicode MS"/>
          <w:lang w:val="la-Latn"/>
        </w:rPr>
        <w:t>AN</w:t>
      </w:r>
      <w:r w:rsidRPr="006A75AC">
        <w:rPr>
          <w:rFonts w:eastAsia="Arial Unicode MS"/>
          <w:lang w:val="la-Latn"/>
        </w:rPr>
        <w:t>]</w:t>
      </w:r>
      <w:r w:rsidRPr="005E47A1">
        <w:rPr>
          <w:rFonts w:eastAsia="Arial Unicode MS"/>
          <w:lang w:val="la-Latn"/>
        </w:rPr>
        <w:t xml:space="preserve"> </w:t>
      </w:r>
      <w:r w:rsidRPr="006A75AC">
        <w:rPr>
          <w:rStyle w:val="Neume"/>
          <w:rFonts w:eastAsia="Arial Unicode MS"/>
          <w:lang w:val="la-Latn"/>
        </w:rPr>
        <w:t>Magi videntes</w:t>
      </w:r>
      <w:r w:rsidRPr="005E47A1">
        <w:rPr>
          <w:rFonts w:eastAsia="Arial Unicode MS"/>
          <w:lang w:val="la-Latn"/>
        </w:rPr>
        <w:t xml:space="preserve">. RP </w:t>
      </w:r>
      <w:r w:rsidRPr="006A75AC">
        <w:rPr>
          <w:rStyle w:val="Neume"/>
          <w:rFonts w:eastAsia="Arial Unicode MS"/>
          <w:lang w:val="la-Latn"/>
        </w:rPr>
        <w:t>Reges Tharsis et insulae</w:t>
      </w:r>
      <w:r w:rsidRPr="00EF5685">
        <w:rPr>
          <w:rFonts w:eastAsia="Arial Unicode MS"/>
          <w:lang w:val="la-Latn"/>
        </w:rPr>
        <w:t>.</w:t>
      </w:r>
      <w:r w:rsidRPr="006A75AC">
        <w:rPr>
          <w:rFonts w:eastAsia="Arial Unicode MS"/>
          <w:lang w:val="la-Latn"/>
        </w:rPr>
        <w:t xml:space="preserve"> </w:t>
      </w:r>
      <w:r w:rsidRPr="005E47A1">
        <w:rPr>
          <w:rFonts w:eastAsia="Arial Unicode MS"/>
          <w:lang w:val="la-Latn"/>
        </w:rPr>
        <w:t xml:space="preserve">VS </w:t>
      </w:r>
      <w:r w:rsidRPr="005E47A1">
        <w:rPr>
          <w:rStyle w:val="Incipit"/>
          <w:rFonts w:eastAsia="Arial Unicode MS"/>
          <w:lang w:val="la-Latn"/>
        </w:rPr>
        <w:t>Omnes</w:t>
      </w:r>
      <w:r w:rsidRPr="005E47A1">
        <w:rPr>
          <w:rFonts w:eastAsia="Arial Unicode MS"/>
          <w:lang w:val="la-Latn"/>
        </w:rPr>
        <w:t xml:space="preserve"> </w:t>
      </w:r>
      <w:r w:rsidRPr="005E47A1">
        <w:rPr>
          <w:rStyle w:val="Incipit"/>
          <w:rFonts w:eastAsia="Arial Unicode MS"/>
          <w:lang w:val="la-Latn"/>
        </w:rPr>
        <w:t>gentes</w:t>
      </w:r>
      <w:r w:rsidRPr="005E47A1">
        <w:rPr>
          <w:rFonts w:eastAsia="Arial Unicode MS"/>
          <w:lang w:val="la-Latn"/>
        </w:rPr>
        <w:t xml:space="preserve"> </w:t>
      </w:r>
      <w:r w:rsidRPr="005E47A1">
        <w:rPr>
          <w:rStyle w:val="Incipit"/>
          <w:rFonts w:eastAsia="Arial Unicode MS"/>
          <w:lang w:val="la-Latn"/>
        </w:rPr>
        <w:t>quascumque</w:t>
      </w:r>
      <w:r w:rsidRPr="005E47A1">
        <w:rPr>
          <w:rFonts w:eastAsia="Arial Unicode MS"/>
          <w:lang w:val="la-Latn"/>
        </w:rPr>
        <w:t>.</w:t>
      </w:r>
    </w:p>
    <w:p w:rsidR="004D53CF" w:rsidRPr="006A75AC" w:rsidRDefault="004D53CF" w:rsidP="00F81136">
      <w:pPr>
        <w:rPr>
          <w:rFonts w:eastAsia="Arial Unicode MS"/>
          <w:lang w:val="la-Latn"/>
        </w:rPr>
      </w:pPr>
      <w:r w:rsidRPr="0006792E">
        <w:rPr>
          <w:rStyle w:val="Time1"/>
          <w:rFonts w:eastAsia="Arial Unicode MS"/>
          <w:lang w:val="la-Latn"/>
        </w:rPr>
        <w:t xml:space="preserve">Ad </w:t>
      </w:r>
      <w:r w:rsidRPr="006A75AC">
        <w:rPr>
          <w:rStyle w:val="Time1"/>
          <w:rFonts w:eastAsia="Arial Unicode MS"/>
          <w:lang w:val="la-Latn"/>
        </w:rPr>
        <w:t>s</w:t>
      </w:r>
      <w:r w:rsidRPr="0006792E">
        <w:rPr>
          <w:rStyle w:val="Time1"/>
          <w:rFonts w:eastAsia="Arial Unicode MS"/>
          <w:lang w:val="la-Latn"/>
        </w:rPr>
        <w:t>extam</w:t>
      </w:r>
      <w:r w:rsidRPr="005E47A1">
        <w:rPr>
          <w:rFonts w:eastAsia="Arial Unicode MS"/>
          <w:lang w:val="la-Latn"/>
        </w:rPr>
        <w:t xml:space="preserve"> </w:t>
      </w:r>
      <w:r w:rsidRPr="006A75AC">
        <w:rPr>
          <w:rFonts w:eastAsia="Arial Unicode MS"/>
          <w:lang w:val="la-Latn"/>
        </w:rPr>
        <w:t>[</w:t>
      </w:r>
      <w:r w:rsidRPr="005E47A1">
        <w:rPr>
          <w:rFonts w:eastAsia="Arial Unicode MS"/>
          <w:lang w:val="la-Latn"/>
        </w:rPr>
        <w:t>AN</w:t>
      </w:r>
      <w:r w:rsidRPr="006A75AC">
        <w:rPr>
          <w:rFonts w:eastAsia="Arial Unicode MS"/>
          <w:lang w:val="la-Latn"/>
        </w:rPr>
        <w:t>]</w:t>
      </w:r>
      <w:r w:rsidRPr="005E47A1">
        <w:rPr>
          <w:rFonts w:eastAsia="Arial Unicode MS"/>
          <w:lang w:val="la-Latn"/>
        </w:rPr>
        <w:t xml:space="preserve"> </w:t>
      </w:r>
      <w:r w:rsidRPr="006A75AC">
        <w:rPr>
          <w:rStyle w:val="Neume"/>
          <w:rFonts w:eastAsia="Arial Unicode MS"/>
          <w:lang w:val="la-Latn"/>
        </w:rPr>
        <w:t>Videntes stellam</w:t>
      </w:r>
      <w:r w:rsidRPr="005E47A1">
        <w:rPr>
          <w:rFonts w:eastAsia="Arial Unicode MS"/>
          <w:lang w:val="la-Latn"/>
        </w:rPr>
        <w:t xml:space="preserve">. RP </w:t>
      </w:r>
      <w:r w:rsidRPr="006A75AC">
        <w:rPr>
          <w:rStyle w:val="Neume"/>
          <w:rFonts w:eastAsia="Arial Unicode MS"/>
          <w:lang w:val="la-Latn"/>
        </w:rPr>
        <w:t>Omnes gentes</w:t>
      </w:r>
      <w:r w:rsidRPr="00EF5685">
        <w:rPr>
          <w:rFonts w:eastAsia="Arial Unicode MS"/>
          <w:lang w:val="la-Latn"/>
        </w:rPr>
        <w:t>.</w:t>
      </w:r>
      <w:r w:rsidRPr="005E47A1">
        <w:rPr>
          <w:rFonts w:eastAsia="Arial Unicode MS"/>
          <w:lang w:val="la-Latn"/>
        </w:rPr>
        <w:t xml:space="preserve"> VS </w:t>
      </w:r>
      <w:r w:rsidRPr="005E47A1">
        <w:rPr>
          <w:rStyle w:val="Incipit"/>
          <w:rFonts w:eastAsia="Arial Unicode MS"/>
          <w:lang w:val="la-Latn"/>
        </w:rPr>
        <w:t>Venient</w:t>
      </w:r>
      <w:r w:rsidRPr="005E47A1">
        <w:rPr>
          <w:rFonts w:eastAsia="Arial Unicode MS"/>
          <w:lang w:val="la-Latn"/>
        </w:rPr>
        <w:t xml:space="preserve"> </w:t>
      </w:r>
      <w:r w:rsidRPr="005E47A1">
        <w:rPr>
          <w:rStyle w:val="Incipit"/>
          <w:rFonts w:eastAsia="Arial Unicode MS"/>
          <w:lang w:val="la-Latn"/>
        </w:rPr>
        <w:t>ad</w:t>
      </w:r>
      <w:r w:rsidRPr="005E47A1">
        <w:rPr>
          <w:rFonts w:eastAsia="Arial Unicode MS"/>
          <w:lang w:val="la-Latn"/>
        </w:rPr>
        <w:t xml:space="preserve"> </w:t>
      </w:r>
      <w:r w:rsidRPr="006A75AC">
        <w:rPr>
          <w:rStyle w:val="Neume"/>
          <w:rFonts w:eastAsia="Arial Unicode MS"/>
          <w:lang w:val="la-Latn"/>
        </w:rPr>
        <w:t>te</w:t>
      </w:r>
      <w:r w:rsidRPr="005E47A1">
        <w:rPr>
          <w:rFonts w:eastAsia="Arial Unicode MS"/>
          <w:lang w:val="la-Latn"/>
        </w:rPr>
        <w:t xml:space="preserve">. </w:t>
      </w:r>
    </w:p>
    <w:p w:rsidR="004D53CF" w:rsidRPr="006A75AC" w:rsidRDefault="004D53CF" w:rsidP="00F81136">
      <w:pPr>
        <w:rPr>
          <w:rFonts w:eastAsia="Arial Unicode MS"/>
          <w:lang w:val="da-DK"/>
        </w:rPr>
      </w:pPr>
      <w:r w:rsidRPr="006A75AC">
        <w:rPr>
          <w:rStyle w:val="Time1"/>
          <w:rFonts w:eastAsia="Arial Unicode MS"/>
          <w:lang w:val="la-Latn"/>
        </w:rPr>
        <w:t>[Ad nonam]</w:t>
      </w:r>
      <w:r w:rsidRPr="006A75AC">
        <w:rPr>
          <w:rFonts w:eastAsia="Arial Unicode MS"/>
          <w:lang w:val="la-Latn"/>
        </w:rPr>
        <w:t xml:space="preserve"> In sancto die ad nonam</w:t>
      </w:r>
      <w:r w:rsidRPr="005E47A1">
        <w:rPr>
          <w:rFonts w:eastAsia="Arial Unicode MS"/>
          <w:lang w:val="la-Latn"/>
        </w:rPr>
        <w:t xml:space="preserve"> </w:t>
      </w:r>
      <w:r w:rsidRPr="006A75AC">
        <w:rPr>
          <w:rFonts w:eastAsia="Arial Unicode MS"/>
          <w:lang w:val="la-Latn"/>
        </w:rPr>
        <w:t>[</w:t>
      </w:r>
      <w:r w:rsidRPr="005E47A1">
        <w:rPr>
          <w:rFonts w:eastAsia="Arial Unicode MS"/>
          <w:lang w:val="la-Latn"/>
        </w:rPr>
        <w:t>AN</w:t>
      </w:r>
      <w:r w:rsidRPr="006A75AC">
        <w:rPr>
          <w:rFonts w:eastAsia="Arial Unicode MS"/>
          <w:lang w:val="la-Latn"/>
        </w:rPr>
        <w:t>]</w:t>
      </w:r>
      <w:r w:rsidRPr="005E47A1">
        <w:rPr>
          <w:rFonts w:eastAsia="Arial Unicode MS"/>
          <w:lang w:val="la-Latn"/>
        </w:rPr>
        <w:t xml:space="preserve"> </w:t>
      </w:r>
      <w:r w:rsidRPr="006A75AC">
        <w:rPr>
          <w:rStyle w:val="Neume"/>
          <w:rFonts w:eastAsia="Arial Unicode MS"/>
          <w:lang w:val="la-Latn"/>
        </w:rPr>
        <w:t>Tria sunt munera</w:t>
      </w:r>
      <w:r w:rsidRPr="005E47A1">
        <w:rPr>
          <w:rFonts w:eastAsia="Arial Unicode MS"/>
          <w:lang w:val="la-Latn"/>
        </w:rPr>
        <w:t xml:space="preserve">. </w:t>
      </w:r>
      <w:r w:rsidRPr="006A75AC">
        <w:rPr>
          <w:rFonts w:eastAsia="Arial Unicode MS"/>
          <w:lang w:val="la-Latn"/>
        </w:rPr>
        <w:t xml:space="preserve">Ceteris diebus AN </w:t>
      </w:r>
      <w:r w:rsidRPr="006A75AC">
        <w:rPr>
          <w:rStyle w:val="Neume"/>
          <w:rFonts w:eastAsia="Arial Unicode MS"/>
          <w:lang w:val="la-Latn"/>
        </w:rPr>
        <w:t>Stella ista</w:t>
      </w:r>
      <w:r w:rsidRPr="006A75AC">
        <w:rPr>
          <w:rFonts w:eastAsia="Arial Unicode MS"/>
          <w:lang w:val="la-Latn"/>
        </w:rPr>
        <w:t xml:space="preserve">. </w:t>
      </w:r>
      <w:r w:rsidRPr="006A75AC">
        <w:rPr>
          <w:rFonts w:eastAsia="Arial Unicode MS"/>
          <w:lang w:val="da-DK"/>
        </w:rPr>
        <w:t xml:space="preserve">RB </w:t>
      </w:r>
      <w:r w:rsidRPr="006A75AC">
        <w:rPr>
          <w:rStyle w:val="Neume"/>
          <w:rFonts w:eastAsia="Arial Unicode MS"/>
          <w:lang w:val="da-DK"/>
        </w:rPr>
        <w:t>Venient ad te</w:t>
      </w:r>
      <w:r w:rsidRPr="006A75AC">
        <w:rPr>
          <w:rFonts w:eastAsia="Arial Unicode MS"/>
          <w:lang w:val="da-DK"/>
        </w:rPr>
        <w:t xml:space="preserve">. VS </w:t>
      </w:r>
      <w:r w:rsidRPr="006A75AC">
        <w:rPr>
          <w:rStyle w:val="Incipit"/>
          <w:rFonts w:eastAsia="Arial Unicode MS"/>
          <w:lang w:val="da-DK"/>
        </w:rPr>
        <w:t>Omnes de Saba venient</w:t>
      </w:r>
      <w:r w:rsidRPr="006A75AC">
        <w:rPr>
          <w:rFonts w:eastAsia="Arial Unicode MS"/>
          <w:lang w:val="da-DK"/>
        </w:rPr>
        <w:t xml:space="preserve">. </w:t>
      </w:r>
    </w:p>
    <w:p w:rsidR="004D53CF" w:rsidRPr="006A75AC" w:rsidRDefault="004D53CF" w:rsidP="00F81136">
      <w:pPr>
        <w:rPr>
          <w:rFonts w:eastAsia="Arial Unicode MS"/>
          <w:lang w:val="pt-PT"/>
        </w:rPr>
      </w:pPr>
      <w:r w:rsidRPr="006A75AC">
        <w:rPr>
          <w:rStyle w:val="Time1"/>
          <w:rFonts w:eastAsia="Arial Unicode MS"/>
          <w:lang w:val="da-DK"/>
        </w:rPr>
        <w:t>[Ad missam]</w:t>
      </w:r>
      <w:r w:rsidRPr="006A75AC">
        <w:rPr>
          <w:rFonts w:eastAsia="Arial Unicode MS"/>
          <w:lang w:val="da-DK"/>
        </w:rPr>
        <w:t xml:space="preserve"> [ALV] </w:t>
      </w:r>
      <w:r w:rsidRPr="006A75AC">
        <w:rPr>
          <w:rStyle w:val="Neume"/>
          <w:rFonts w:eastAsia="Arial Unicode MS"/>
          <w:lang w:val="da-DK"/>
        </w:rPr>
        <w:t>Adducentur</w:t>
      </w:r>
      <w:r w:rsidRPr="006A75AC">
        <w:rPr>
          <w:rFonts w:eastAsia="Arial Unicode MS"/>
          <w:lang w:val="da-DK"/>
        </w:rPr>
        <w:t xml:space="preserve">. </w:t>
      </w:r>
      <w:r w:rsidRPr="006A75AC">
        <w:rPr>
          <w:rFonts w:eastAsia="Arial Unicode MS"/>
          <w:lang w:val="pt-PT"/>
        </w:rPr>
        <w:t>Praefatio de epiphania dicitur usque post octavam.</w:t>
      </w:r>
    </w:p>
    <w:p w:rsidR="004D53CF" w:rsidRPr="005E47A1" w:rsidRDefault="004D53CF" w:rsidP="00F81136">
      <w:pPr>
        <w:rPr>
          <w:rFonts w:eastAsia="Arial Unicode MS"/>
          <w:lang w:val="la-Latn"/>
        </w:rPr>
      </w:pPr>
      <w:r w:rsidRPr="006A75AC">
        <w:rPr>
          <w:rStyle w:val="Time1"/>
          <w:rFonts w:eastAsia="Arial Unicode MS"/>
          <w:lang w:val="pt-PT"/>
        </w:rPr>
        <w:t>Ad</w:t>
      </w:r>
      <w:r w:rsidRPr="0006792E">
        <w:rPr>
          <w:rStyle w:val="Time1"/>
          <w:rFonts w:eastAsia="Arial Unicode MS"/>
          <w:lang w:val="la-Latn"/>
        </w:rPr>
        <w:t xml:space="preserve"> </w:t>
      </w:r>
      <w:r w:rsidRPr="006A75AC">
        <w:rPr>
          <w:rStyle w:val="Time1"/>
          <w:rFonts w:eastAsia="Arial Unicode MS"/>
          <w:lang w:val="pt-PT"/>
        </w:rPr>
        <w:t>[secundas] vesperas</w:t>
      </w:r>
      <w:r w:rsidRPr="005E47A1">
        <w:rPr>
          <w:rFonts w:eastAsia="Arial Unicode MS"/>
          <w:lang w:val="la-Latn"/>
        </w:rPr>
        <w:t xml:space="preserve"> </w:t>
      </w:r>
      <w:r w:rsidRPr="006A75AC">
        <w:rPr>
          <w:rFonts w:eastAsia="Arial Unicode MS"/>
          <w:lang w:val="pt-PT"/>
        </w:rPr>
        <w:t xml:space="preserve">canitur </w:t>
      </w:r>
      <w:r w:rsidRPr="005E47A1">
        <w:rPr>
          <w:rFonts w:eastAsia="Arial Unicode MS"/>
          <w:lang w:val="la-Latn"/>
        </w:rPr>
        <w:t xml:space="preserve">AN </w:t>
      </w:r>
      <w:r w:rsidRPr="006A75AC">
        <w:rPr>
          <w:rStyle w:val="Neume"/>
          <w:rFonts w:eastAsia="Arial Unicode MS"/>
          <w:lang w:val="pt-PT"/>
        </w:rPr>
        <w:t>Tecum</w:t>
      </w:r>
      <w:r w:rsidRPr="005E47A1">
        <w:rPr>
          <w:rFonts w:eastAsia="Arial Unicode MS"/>
          <w:lang w:val="la-Latn"/>
        </w:rPr>
        <w:t xml:space="preserve"> </w:t>
      </w:r>
      <w:r w:rsidRPr="005E47A1">
        <w:rPr>
          <w:rStyle w:val="Incipit"/>
          <w:rFonts w:eastAsia="Arial Unicode MS"/>
          <w:lang w:val="la-Latn"/>
        </w:rPr>
        <w:t>principium</w:t>
      </w:r>
      <w:r>
        <w:rPr>
          <w:rFonts w:eastAsia="Arial Unicode MS"/>
          <w:lang w:val="la-Latn"/>
        </w:rPr>
        <w:t xml:space="preserve"> </w:t>
      </w:r>
      <w:r w:rsidRPr="005E47A1">
        <w:rPr>
          <w:rFonts w:eastAsia="Arial Unicode MS"/>
          <w:lang w:val="la-Latn"/>
        </w:rPr>
        <w:t>cum reliquis.</w:t>
      </w:r>
      <w:r w:rsidRPr="006A75AC">
        <w:rPr>
          <w:rFonts w:eastAsia="Arial Unicode MS"/>
          <w:lang w:val="pt-PT"/>
        </w:rPr>
        <w:t xml:space="preserve"> </w:t>
      </w:r>
      <w:r w:rsidRPr="005E47A1">
        <w:rPr>
          <w:rFonts w:eastAsia="Arial Unicode MS"/>
          <w:lang w:val="la-Latn"/>
        </w:rPr>
        <w:t xml:space="preserve">HY </w:t>
      </w:r>
      <w:r w:rsidRPr="005E47A1">
        <w:rPr>
          <w:rStyle w:val="Incipit"/>
          <w:rFonts w:eastAsia="Arial Unicode MS"/>
          <w:lang w:val="la-Latn"/>
        </w:rPr>
        <w:t>Hostis</w:t>
      </w:r>
      <w:r w:rsidRPr="005E47A1">
        <w:rPr>
          <w:rFonts w:eastAsia="Arial Unicode MS"/>
          <w:lang w:val="la-Latn"/>
        </w:rPr>
        <w:t xml:space="preserve"> </w:t>
      </w:r>
      <w:r>
        <w:rPr>
          <w:rFonts w:eastAsia="Arial Unicode MS"/>
          <w:lang w:val="la-Latn"/>
        </w:rPr>
        <w:t xml:space="preserve">usque post octavam. </w:t>
      </w:r>
      <w:r w:rsidRPr="005E47A1">
        <w:rPr>
          <w:rFonts w:eastAsia="Arial Unicode MS"/>
          <w:lang w:val="la-Latn"/>
        </w:rPr>
        <w:t xml:space="preserve">AM </w:t>
      </w:r>
      <w:r w:rsidRPr="006A75AC">
        <w:rPr>
          <w:rStyle w:val="Neume"/>
          <w:rFonts w:eastAsia="Arial Unicode MS"/>
          <w:lang w:val="pt-PT"/>
        </w:rPr>
        <w:t>Tribus miraculis</w:t>
      </w:r>
      <w:r w:rsidRPr="005E47A1">
        <w:rPr>
          <w:rFonts w:eastAsia="Arial Unicode MS"/>
          <w:lang w:val="la-Latn"/>
        </w:rPr>
        <w:t xml:space="preserve">. </w:t>
      </w:r>
      <w:r w:rsidRPr="006A75AC">
        <w:rPr>
          <w:rFonts w:eastAsia="Arial Unicode MS"/>
          <w:lang w:val="pt-PT"/>
        </w:rPr>
        <w:t xml:space="preserve">Una tantum oratio. </w:t>
      </w:r>
    </w:p>
    <w:p w:rsidR="004D53CF" w:rsidRPr="006A75AC" w:rsidRDefault="004D53CF" w:rsidP="00A67FB0">
      <w:pPr>
        <w:pStyle w:val="berschrift1"/>
        <w:rPr>
          <w:rFonts w:eastAsia="Arial Unicode MS"/>
          <w:lang w:val="la-Latn"/>
        </w:rPr>
      </w:pPr>
      <w:r w:rsidRPr="006A75AC">
        <w:rPr>
          <w:rFonts w:eastAsia="Arial Unicode MS"/>
          <w:lang w:val="la-Latn"/>
        </w:rPr>
        <w:t>[</w:t>
      </w:r>
      <w:r w:rsidRPr="005E47A1">
        <w:rPr>
          <w:rFonts w:eastAsia="Arial Unicode MS"/>
          <w:lang w:val="la-Latn"/>
        </w:rPr>
        <w:t>DE SANCTO VALENTINO</w:t>
      </w:r>
      <w:r w:rsidRPr="006A75AC">
        <w:rPr>
          <w:rFonts w:eastAsia="Arial Unicode MS"/>
          <w:lang w:val="la-Latn"/>
        </w:rPr>
        <w:t xml:space="preserve"> EPISCOPO]</w:t>
      </w:r>
    </w:p>
    <w:p w:rsidR="004D53CF" w:rsidRPr="006A75AC" w:rsidRDefault="004D53CF" w:rsidP="00F81136">
      <w:pPr>
        <w:rPr>
          <w:rFonts w:eastAsia="Arial Unicode MS"/>
          <w:lang w:val="la-Latn"/>
        </w:rPr>
      </w:pPr>
      <w:r w:rsidRPr="006A75AC">
        <w:rPr>
          <w:rFonts w:eastAsia="Arial Unicode MS"/>
          <w:lang w:val="la-Latn"/>
        </w:rPr>
        <w:t>Valentini episcopi novem lectiones et vacatur.</w:t>
      </w:r>
    </w:p>
    <w:p w:rsidR="004D53CF" w:rsidRPr="006A75AC" w:rsidRDefault="004D53CF" w:rsidP="000B126A">
      <w:pPr>
        <w:pStyle w:val="berschrift1"/>
        <w:rPr>
          <w:rFonts w:eastAsia="Arial Unicode MS"/>
          <w:lang w:val="la-Latn"/>
        </w:rPr>
      </w:pPr>
      <w:r w:rsidRPr="006A75AC">
        <w:rPr>
          <w:rFonts w:eastAsia="Arial Unicode MS"/>
          <w:lang w:val="la-Latn"/>
        </w:rPr>
        <w:t>KOMMENTAR</w:t>
      </w:r>
    </w:p>
    <w:p w:rsidR="00150CCB" w:rsidRPr="006A75AC" w:rsidRDefault="004D53CF" w:rsidP="00F81136">
      <w:pPr>
        <w:rPr>
          <w:rFonts w:eastAsia="Arial Unicode MS"/>
          <w:lang w:val="pt-PT"/>
        </w:rPr>
      </w:pPr>
      <w:r w:rsidRPr="006A75AC">
        <w:rPr>
          <w:rFonts w:eastAsia="Arial Unicode MS"/>
          <w:lang w:val="la-Latn"/>
        </w:rPr>
        <w:t>Si festum alicuius infra octavam veneri</w:t>
      </w:r>
      <w:r w:rsidR="00F25E92">
        <w:rPr>
          <w:rFonts w:eastAsia="Arial Unicode MS"/>
          <w:lang w:val="la-Latn"/>
        </w:rPr>
        <w:t>t, dicetur antiphona et oratio</w:t>
      </w:r>
      <w:r w:rsidRPr="006A75AC">
        <w:rPr>
          <w:rFonts w:eastAsia="Arial Unicode MS"/>
          <w:lang w:val="la-Latn"/>
        </w:rPr>
        <w:t xml:space="preserve"> de epiphania. </w:t>
      </w:r>
      <w:r w:rsidRPr="006A75AC">
        <w:rPr>
          <w:rFonts w:eastAsia="Arial Unicode MS"/>
          <w:lang w:val="pt-PT"/>
        </w:rPr>
        <w:t xml:space="preserve">Similiter de sancta Maria. </w:t>
      </w:r>
    </w:p>
    <w:p w:rsidR="0049678C" w:rsidRPr="006A75AC" w:rsidRDefault="0049678C" w:rsidP="00A67FB0">
      <w:pPr>
        <w:pStyle w:val="berschrift1"/>
        <w:rPr>
          <w:rFonts w:eastAsia="Arial Unicode MS"/>
          <w:lang w:val="pt-PT"/>
        </w:rPr>
      </w:pPr>
      <w:r w:rsidRPr="006A75AC">
        <w:rPr>
          <w:rFonts w:eastAsia="Arial Unicode MS"/>
          <w:lang w:val="pt-PT"/>
        </w:rPr>
        <w:t>INFRA OCTAVAM</w:t>
      </w:r>
      <w:r w:rsidR="004D53CF" w:rsidRPr="006A75AC">
        <w:rPr>
          <w:rFonts w:eastAsia="Arial Unicode MS"/>
          <w:lang w:val="pt-PT"/>
        </w:rPr>
        <w:t xml:space="preserve"> </w:t>
      </w:r>
      <w:r w:rsidRPr="006A75AC">
        <w:rPr>
          <w:rFonts w:eastAsia="Arial Unicode MS"/>
          <w:lang w:val="pt-PT"/>
        </w:rPr>
        <w:t>[EPIPHANIAE]</w:t>
      </w:r>
    </w:p>
    <w:p w:rsidR="00CA7E71" w:rsidRPr="006A75AC" w:rsidRDefault="00C524B0" w:rsidP="00F81136">
      <w:pPr>
        <w:rPr>
          <w:rFonts w:eastAsia="Arial Unicode MS"/>
          <w:lang w:val="pt-PT"/>
        </w:rPr>
      </w:pPr>
      <w:r w:rsidRPr="006A75AC">
        <w:rPr>
          <w:rStyle w:val="Time1"/>
          <w:rFonts w:eastAsia="Arial Unicode MS"/>
          <w:lang w:val="pt-PT"/>
        </w:rPr>
        <w:t>[Ad matutinum]</w:t>
      </w:r>
      <w:r w:rsidRPr="006A75AC">
        <w:rPr>
          <w:rFonts w:eastAsia="Arial Unicode MS"/>
          <w:lang w:val="pt-PT"/>
        </w:rPr>
        <w:t xml:space="preserve"> </w:t>
      </w:r>
      <w:r w:rsidR="004D53CF" w:rsidRPr="006A75AC">
        <w:rPr>
          <w:rFonts w:eastAsia="Arial Unicode MS"/>
          <w:lang w:val="pt-PT"/>
        </w:rPr>
        <w:t xml:space="preserve">INV </w:t>
      </w:r>
      <w:r w:rsidR="004D53CF" w:rsidRPr="006A75AC">
        <w:rPr>
          <w:rStyle w:val="Neume"/>
          <w:rFonts w:eastAsia="Arial Unicode MS"/>
          <w:lang w:val="pt-PT"/>
        </w:rPr>
        <w:t>Christus apparuit</w:t>
      </w:r>
      <w:r w:rsidR="004D53CF" w:rsidRPr="006A75AC">
        <w:rPr>
          <w:rFonts w:eastAsia="Arial Unicode MS"/>
          <w:lang w:val="pt-PT"/>
        </w:rPr>
        <w:t xml:space="preserve">. HY </w:t>
      </w:r>
      <w:r w:rsidR="004D53CF" w:rsidRPr="006A75AC">
        <w:rPr>
          <w:rStyle w:val="Incipit"/>
          <w:rFonts w:eastAsia="Arial Unicode MS"/>
          <w:lang w:val="pt-PT"/>
        </w:rPr>
        <w:t>Hostis Herodes</w:t>
      </w:r>
      <w:r w:rsidR="004D53CF" w:rsidRPr="006A75AC">
        <w:rPr>
          <w:rFonts w:eastAsia="Arial Unicode MS"/>
          <w:lang w:val="pt-PT"/>
        </w:rPr>
        <w:t xml:space="preserve">. </w:t>
      </w:r>
    </w:p>
    <w:p w:rsidR="00C524B0" w:rsidRPr="006A75AC" w:rsidRDefault="004D53CF" w:rsidP="00F81136">
      <w:pPr>
        <w:rPr>
          <w:rFonts w:eastAsia="Arial Unicode MS"/>
          <w:lang w:val="pt-PT"/>
        </w:rPr>
      </w:pPr>
      <w:r w:rsidRPr="006A75AC">
        <w:rPr>
          <w:rStyle w:val="Time2"/>
          <w:rFonts w:eastAsia="Arial Unicode MS"/>
          <w:lang w:val="pt-PT"/>
        </w:rPr>
        <w:t>Ad nocturnam</w:t>
      </w:r>
      <w:r w:rsidRPr="006A75AC">
        <w:rPr>
          <w:rFonts w:eastAsia="Arial Unicode MS"/>
          <w:lang w:val="pt-PT"/>
        </w:rPr>
        <w:t xml:space="preserve"> sumantur de eisdem psalmis antiphonae sanctae noctis.</w:t>
      </w:r>
      <w:r w:rsidR="0049678C" w:rsidRPr="006A75AC">
        <w:rPr>
          <w:rFonts w:eastAsia="Arial Unicode MS"/>
          <w:lang w:val="pt-PT"/>
        </w:rPr>
        <w:t xml:space="preserve"> </w:t>
      </w:r>
      <w:r w:rsidRPr="006A75AC">
        <w:rPr>
          <w:rFonts w:eastAsia="Arial Unicode MS"/>
          <w:lang w:val="pt-PT"/>
        </w:rPr>
        <w:t>F</w:t>
      </w:r>
      <w:r w:rsidR="0049678C" w:rsidRPr="006A75AC">
        <w:rPr>
          <w:rFonts w:eastAsia="Arial Unicode MS"/>
          <w:lang w:val="pt-PT"/>
        </w:rPr>
        <w:t xml:space="preserve">eria secunda </w:t>
      </w:r>
      <w:r w:rsidRPr="006A75AC">
        <w:rPr>
          <w:rFonts w:eastAsia="Arial Unicode MS"/>
          <w:lang w:val="pt-PT"/>
        </w:rPr>
        <w:t xml:space="preserve">AN </w:t>
      </w:r>
      <w:r w:rsidRPr="006A75AC">
        <w:rPr>
          <w:rStyle w:val="Neume"/>
          <w:rFonts w:eastAsia="Arial Unicode MS"/>
          <w:lang w:val="pt-PT"/>
        </w:rPr>
        <w:t>Afferte</w:t>
      </w:r>
      <w:r w:rsidRPr="006A75AC">
        <w:rPr>
          <w:rFonts w:eastAsia="Arial Unicode MS"/>
          <w:lang w:val="pt-PT"/>
        </w:rPr>
        <w:t>.</w:t>
      </w:r>
      <w:r w:rsidR="00C524B0" w:rsidRPr="006A75AC">
        <w:rPr>
          <w:rFonts w:eastAsia="Arial Unicode MS"/>
          <w:lang w:val="pt-PT"/>
        </w:rPr>
        <w:t xml:space="preserve"> Feria tertia </w:t>
      </w:r>
      <w:r w:rsidRPr="006A75AC">
        <w:rPr>
          <w:rFonts w:eastAsia="Arial Unicode MS"/>
          <w:lang w:val="pt-PT"/>
        </w:rPr>
        <w:t xml:space="preserve">AN </w:t>
      </w:r>
      <w:r w:rsidRPr="006A75AC">
        <w:rPr>
          <w:rStyle w:val="Neume"/>
          <w:rFonts w:eastAsia="Arial Unicode MS"/>
          <w:lang w:val="pt-PT"/>
        </w:rPr>
        <w:t>Fluminis</w:t>
      </w:r>
      <w:r w:rsidRPr="006A75AC">
        <w:rPr>
          <w:rFonts w:eastAsia="Arial Unicode MS"/>
          <w:lang w:val="pt-PT"/>
        </w:rPr>
        <w:t>.</w:t>
      </w:r>
      <w:r w:rsidR="00C524B0" w:rsidRPr="006A75AC">
        <w:rPr>
          <w:rFonts w:eastAsia="Arial Unicode MS"/>
          <w:lang w:val="pt-PT"/>
        </w:rPr>
        <w:t xml:space="preserve"> Feria quarta </w:t>
      </w:r>
      <w:r w:rsidRPr="006A75AC">
        <w:rPr>
          <w:rFonts w:eastAsia="Arial Unicode MS"/>
          <w:lang w:val="pt-PT"/>
        </w:rPr>
        <w:t xml:space="preserve">AN </w:t>
      </w:r>
      <w:r w:rsidRPr="006A75AC">
        <w:rPr>
          <w:rStyle w:val="Neume"/>
          <w:rFonts w:eastAsia="Arial Unicode MS"/>
          <w:lang w:val="pt-PT"/>
        </w:rPr>
        <w:t>Omnis terra</w:t>
      </w:r>
      <w:r w:rsidRPr="006A75AC">
        <w:rPr>
          <w:rFonts w:eastAsia="Arial Unicode MS"/>
          <w:lang w:val="pt-PT"/>
        </w:rPr>
        <w:t xml:space="preserve"> vel [AN] </w:t>
      </w:r>
      <w:r w:rsidRPr="006A75AC">
        <w:rPr>
          <w:rStyle w:val="Neume"/>
          <w:rFonts w:eastAsia="Arial Unicode MS"/>
          <w:lang w:val="pt-PT"/>
        </w:rPr>
        <w:t>Adorate dominum</w:t>
      </w:r>
      <w:r w:rsidRPr="006A75AC">
        <w:rPr>
          <w:rFonts w:eastAsia="Arial Unicode MS"/>
          <w:lang w:val="pt-PT"/>
        </w:rPr>
        <w:t>.</w:t>
      </w:r>
      <w:r w:rsidR="00C524B0" w:rsidRPr="006A75AC">
        <w:rPr>
          <w:rFonts w:eastAsia="Arial Unicode MS"/>
          <w:lang w:val="pt-PT"/>
        </w:rPr>
        <w:t xml:space="preserve"> Feria quinta </w:t>
      </w:r>
      <w:r w:rsidRPr="006A75AC">
        <w:rPr>
          <w:rFonts w:eastAsia="Arial Unicode MS"/>
          <w:lang w:val="pt-PT"/>
        </w:rPr>
        <w:t xml:space="preserve">AN </w:t>
      </w:r>
      <w:r w:rsidRPr="006A75AC">
        <w:rPr>
          <w:rStyle w:val="Neume"/>
          <w:rFonts w:eastAsia="Arial Unicode MS"/>
          <w:lang w:val="pt-PT"/>
        </w:rPr>
        <w:t xml:space="preserve">Reges </w:t>
      </w:r>
      <w:r w:rsidRPr="006A75AC">
        <w:rPr>
          <w:rStyle w:val="Neume"/>
          <w:rFonts w:eastAsia="Arial Unicode MS"/>
          <w:lang w:val="pt-PT"/>
        </w:rPr>
        <w:lastRenderedPageBreak/>
        <w:t>Tharsis</w:t>
      </w:r>
      <w:r w:rsidRPr="006A75AC">
        <w:rPr>
          <w:rFonts w:eastAsia="Arial Unicode MS"/>
          <w:lang w:val="pt-PT"/>
        </w:rPr>
        <w:t>.</w:t>
      </w:r>
      <w:r w:rsidR="00C524B0" w:rsidRPr="006A75AC">
        <w:rPr>
          <w:rFonts w:eastAsia="Arial Unicode MS"/>
          <w:lang w:val="pt-PT"/>
        </w:rPr>
        <w:t xml:space="preserve"> Feria sexta </w:t>
      </w:r>
      <w:r w:rsidRPr="006A75AC">
        <w:rPr>
          <w:rFonts w:eastAsia="Arial Unicode MS"/>
          <w:lang w:val="pt-PT"/>
        </w:rPr>
        <w:t xml:space="preserve">AN </w:t>
      </w:r>
      <w:r w:rsidRPr="006A75AC">
        <w:rPr>
          <w:rStyle w:val="Neume"/>
          <w:rFonts w:eastAsia="Arial Unicode MS"/>
          <w:lang w:val="pt-PT"/>
        </w:rPr>
        <w:t>Omnes gentes</w:t>
      </w:r>
      <w:r w:rsidRPr="006A75AC">
        <w:rPr>
          <w:rFonts w:eastAsia="Arial Unicode MS"/>
          <w:lang w:val="pt-PT"/>
        </w:rPr>
        <w:t>.</w:t>
      </w:r>
      <w:r w:rsidR="00C524B0" w:rsidRPr="006A75AC">
        <w:rPr>
          <w:rFonts w:eastAsia="Arial Unicode MS"/>
          <w:lang w:val="pt-PT"/>
        </w:rPr>
        <w:t xml:space="preserve"> Sabbato </w:t>
      </w:r>
      <w:r w:rsidRPr="006A75AC">
        <w:rPr>
          <w:rFonts w:eastAsia="Arial Unicode MS"/>
          <w:lang w:val="pt-PT"/>
        </w:rPr>
        <w:t xml:space="preserve">AN </w:t>
      </w:r>
      <w:r w:rsidRPr="006A75AC">
        <w:rPr>
          <w:rStyle w:val="Neume"/>
          <w:rFonts w:eastAsia="Arial Unicode MS"/>
          <w:lang w:val="pt-PT"/>
        </w:rPr>
        <w:t>Notum fecit</w:t>
      </w:r>
      <w:r w:rsidRPr="006A75AC">
        <w:rPr>
          <w:rFonts w:eastAsia="Arial Unicode MS"/>
          <w:lang w:val="pt-PT"/>
        </w:rPr>
        <w:t xml:space="preserve">. Versus una nocte VS </w:t>
      </w:r>
      <w:r w:rsidRPr="006A75AC">
        <w:rPr>
          <w:rStyle w:val="Incipit"/>
          <w:rFonts w:eastAsia="Arial Unicode MS"/>
          <w:lang w:val="pt-PT"/>
        </w:rPr>
        <w:t>Reges Tharsis</w:t>
      </w:r>
      <w:r w:rsidRPr="006A75AC">
        <w:rPr>
          <w:rFonts w:eastAsia="Arial Unicode MS"/>
          <w:lang w:val="pt-PT"/>
        </w:rPr>
        <w:t xml:space="preserve">. Alia [VS] </w:t>
      </w:r>
      <w:r w:rsidRPr="006A75AC">
        <w:rPr>
          <w:rStyle w:val="Incipit"/>
          <w:rFonts w:eastAsia="Arial Unicode MS"/>
          <w:lang w:val="pt-PT"/>
        </w:rPr>
        <w:t>Omnes gentes</w:t>
      </w:r>
      <w:r w:rsidRPr="006A75AC">
        <w:rPr>
          <w:rFonts w:eastAsia="Arial Unicode MS"/>
          <w:lang w:val="pt-PT"/>
        </w:rPr>
        <w:t xml:space="preserve">. Tertia [VS] </w:t>
      </w:r>
      <w:r w:rsidRPr="006A75AC">
        <w:rPr>
          <w:rStyle w:val="Incipit"/>
          <w:rFonts w:eastAsia="Arial Unicode MS"/>
          <w:lang w:val="pt-PT"/>
        </w:rPr>
        <w:t xml:space="preserve">Venient ad </w:t>
      </w:r>
      <w:r w:rsidRPr="006A75AC">
        <w:rPr>
          <w:rStyle w:val="Neume"/>
          <w:rFonts w:eastAsia="Arial Unicode MS"/>
          <w:lang w:val="pt-PT"/>
        </w:rPr>
        <w:t>te</w:t>
      </w:r>
      <w:r w:rsidRPr="006A75AC">
        <w:rPr>
          <w:rFonts w:eastAsia="Arial Unicode MS"/>
          <w:lang w:val="pt-PT"/>
        </w:rPr>
        <w:t xml:space="preserve">. </w:t>
      </w:r>
    </w:p>
    <w:p w:rsidR="004D53CF" w:rsidRPr="006A75AC" w:rsidRDefault="004D53CF" w:rsidP="00F81136">
      <w:pPr>
        <w:rPr>
          <w:lang w:val="pt-PT"/>
        </w:rPr>
      </w:pPr>
      <w:r w:rsidRPr="006A75AC">
        <w:rPr>
          <w:rStyle w:val="Time1"/>
          <w:rFonts w:eastAsia="Arial Unicode MS"/>
          <w:lang w:val="pt-PT"/>
        </w:rPr>
        <w:t>Ad laudes</w:t>
      </w:r>
      <w:r w:rsidRPr="006A75AC">
        <w:rPr>
          <w:rFonts w:eastAsia="Arial Unicode MS"/>
          <w:lang w:val="pt-PT"/>
        </w:rPr>
        <w:t xml:space="preserve"> singulis noctibus una antiphona de laudibus epiphaniae in PS </w:t>
      </w:r>
      <w:r w:rsidRPr="006A75AC">
        <w:rPr>
          <w:rStyle w:val="Incipit"/>
          <w:rFonts w:eastAsia="Arial Unicode MS"/>
          <w:lang w:val="pt-PT"/>
        </w:rPr>
        <w:t>Dominus regnavit</w:t>
      </w:r>
      <w:r w:rsidRPr="006A75AC">
        <w:rPr>
          <w:rFonts w:eastAsia="Arial Unicode MS"/>
          <w:lang w:val="pt-PT"/>
        </w:rPr>
        <w:t xml:space="preserve">. </w:t>
      </w:r>
      <w:r w:rsidRPr="00963EFD">
        <w:rPr>
          <w:rFonts w:eastAsia="Arial Unicode MS"/>
          <w:lang w:val="fr-FR"/>
        </w:rPr>
        <w:t xml:space="preserve">HY </w:t>
      </w:r>
      <w:r w:rsidRPr="00963EFD">
        <w:rPr>
          <w:rStyle w:val="Incipit"/>
          <w:rFonts w:eastAsia="Arial Unicode MS"/>
          <w:lang w:val="fr-FR"/>
        </w:rPr>
        <w:t>A patre</w:t>
      </w:r>
      <w:r w:rsidRPr="00963EFD">
        <w:rPr>
          <w:rFonts w:eastAsia="Arial Unicode MS"/>
          <w:lang w:val="fr-FR"/>
        </w:rPr>
        <w:t xml:space="preserve">. VS </w:t>
      </w:r>
      <w:r w:rsidRPr="00963EFD">
        <w:rPr>
          <w:rStyle w:val="Incipit"/>
          <w:rFonts w:eastAsia="Arial Unicode MS"/>
          <w:lang w:val="fr-FR"/>
        </w:rPr>
        <w:t>Omnes de Saba venient</w:t>
      </w:r>
      <w:r w:rsidRPr="00963EFD">
        <w:rPr>
          <w:rFonts w:eastAsia="Arial Unicode MS"/>
          <w:lang w:val="fr-FR"/>
        </w:rPr>
        <w:t>. Hunc singulis noctibus</w:t>
      </w:r>
      <w:r w:rsidR="00F25E92" w:rsidRPr="00963EFD">
        <w:rPr>
          <w:rFonts w:eastAsia="Arial Unicode MS"/>
          <w:lang w:val="fr-FR"/>
        </w:rPr>
        <w:t>.</w:t>
      </w:r>
      <w:r w:rsidRPr="00963EFD">
        <w:rPr>
          <w:rFonts w:eastAsia="Arial Unicode MS"/>
          <w:lang w:val="fr-FR"/>
        </w:rPr>
        <w:t xml:space="preserve"> </w:t>
      </w:r>
      <w:r w:rsidR="00F25E92" w:rsidRPr="00963EFD">
        <w:rPr>
          <w:rFonts w:eastAsia="Arial Unicode MS"/>
          <w:lang w:val="en-US"/>
        </w:rPr>
        <w:t>A</w:t>
      </w:r>
      <w:r w:rsidRPr="00963EFD">
        <w:rPr>
          <w:rFonts w:eastAsia="Arial Unicode MS"/>
          <w:lang w:val="en-US"/>
        </w:rPr>
        <w:t xml:space="preserve">d Benedictus et Magnificat dicimus has antiphonas: AE </w:t>
      </w:r>
      <w:r w:rsidRPr="00963EFD">
        <w:rPr>
          <w:rStyle w:val="Neume"/>
          <w:rFonts w:eastAsia="Arial Unicode MS"/>
          <w:lang w:val="en-US"/>
        </w:rPr>
        <w:t>Ab oriente</w:t>
      </w:r>
      <w:r w:rsidRPr="00963EFD">
        <w:rPr>
          <w:rFonts w:eastAsia="Arial Unicode MS"/>
          <w:lang w:val="en-US"/>
        </w:rPr>
        <w:t xml:space="preserve">. AE </w:t>
      </w:r>
      <w:r w:rsidRPr="00963EFD">
        <w:rPr>
          <w:rStyle w:val="Neume"/>
          <w:rFonts w:eastAsia="Arial Unicode MS"/>
          <w:lang w:val="en-US"/>
        </w:rPr>
        <w:t xml:space="preserve">Vidimus </w:t>
      </w:r>
      <w:r w:rsidRPr="00963EFD">
        <w:rPr>
          <w:rStyle w:val="Incipit"/>
          <w:rFonts w:eastAsia="Arial Unicode MS"/>
          <w:lang w:val="en-US"/>
        </w:rPr>
        <w:t>stellam</w:t>
      </w:r>
      <w:r w:rsidRPr="00963EFD">
        <w:rPr>
          <w:rFonts w:eastAsia="Arial Unicode MS"/>
          <w:lang w:val="en-US"/>
        </w:rPr>
        <w:t>. (79r)</w:t>
      </w:r>
      <w:r w:rsidR="0075522B" w:rsidRPr="00963EFD">
        <w:rPr>
          <w:rFonts w:eastAsia="Arial Unicode MS"/>
          <w:lang w:val="en-US"/>
        </w:rPr>
        <w:t xml:space="preserve"> AE </w:t>
      </w:r>
      <w:r w:rsidR="0075522B" w:rsidRPr="00963EFD">
        <w:rPr>
          <w:rStyle w:val="Neume"/>
          <w:rFonts w:eastAsia="Arial Unicode MS"/>
          <w:lang w:val="en-US"/>
        </w:rPr>
        <w:t>Venient ad te</w:t>
      </w:r>
      <w:r w:rsidR="0075522B" w:rsidRPr="00963EFD">
        <w:rPr>
          <w:rFonts w:eastAsia="Arial Unicode MS"/>
          <w:lang w:val="en-US"/>
        </w:rPr>
        <w:t xml:space="preserve">. AE </w:t>
      </w:r>
      <w:r w:rsidR="0075522B" w:rsidRPr="00963EFD">
        <w:rPr>
          <w:rStyle w:val="Neume"/>
          <w:rFonts w:eastAsia="Arial Unicode MS"/>
          <w:lang w:val="en-US"/>
        </w:rPr>
        <w:t>Caeli aperti sunt</w:t>
      </w:r>
      <w:r w:rsidR="0075522B" w:rsidRPr="00963EFD">
        <w:rPr>
          <w:rFonts w:eastAsia="Arial Unicode MS"/>
          <w:lang w:val="en-US"/>
        </w:rPr>
        <w:t xml:space="preserve">. AE </w:t>
      </w:r>
      <w:r w:rsidR="0075522B" w:rsidRPr="00963EFD">
        <w:rPr>
          <w:rStyle w:val="Neume"/>
          <w:rFonts w:eastAsia="Arial Unicode MS"/>
          <w:lang w:val="en-US"/>
        </w:rPr>
        <w:t>Ad flumen Iordanis</w:t>
      </w:r>
      <w:r w:rsidR="0075522B" w:rsidRPr="00963EFD">
        <w:rPr>
          <w:rFonts w:eastAsia="Arial Unicode MS"/>
          <w:lang w:val="en-US"/>
        </w:rPr>
        <w:t xml:space="preserve">. AE </w:t>
      </w:r>
      <w:r w:rsidR="0075522B" w:rsidRPr="00963EFD">
        <w:rPr>
          <w:rStyle w:val="Neume"/>
          <w:rFonts w:eastAsia="Arial Unicode MS"/>
          <w:lang w:val="en-US"/>
        </w:rPr>
        <w:t>Super ripam Iordanis</w:t>
      </w:r>
      <w:r w:rsidR="0075522B" w:rsidRPr="00963EFD">
        <w:rPr>
          <w:rFonts w:eastAsia="Arial Unicode MS"/>
          <w:lang w:val="en-US"/>
        </w:rPr>
        <w:t xml:space="preserve">. AE </w:t>
      </w:r>
      <w:r w:rsidR="0075522B" w:rsidRPr="00963EFD">
        <w:rPr>
          <w:rStyle w:val="Neume"/>
          <w:rFonts w:eastAsia="Arial Unicode MS"/>
          <w:lang w:val="en-US"/>
        </w:rPr>
        <w:t>Baptizatur Christus</w:t>
      </w:r>
      <w:r w:rsidR="0075522B" w:rsidRPr="00963EFD">
        <w:rPr>
          <w:rFonts w:eastAsia="Arial Unicode MS"/>
          <w:lang w:val="en-US"/>
        </w:rPr>
        <w:t xml:space="preserve">. </w:t>
      </w:r>
      <w:r w:rsidR="00150CCB" w:rsidRPr="00963EFD">
        <w:rPr>
          <w:rFonts w:eastAsia="Arial Unicode MS"/>
          <w:lang w:val="en-US"/>
        </w:rPr>
        <w:t xml:space="preserve">Et dominica </w:t>
      </w:r>
      <w:r w:rsidR="0075522B" w:rsidRPr="00963EFD">
        <w:rPr>
          <w:rFonts w:eastAsia="Arial Unicode MS"/>
          <w:lang w:val="en-US"/>
        </w:rPr>
        <w:t>A</w:t>
      </w:r>
      <w:r w:rsidR="00C524B0" w:rsidRPr="00963EFD">
        <w:rPr>
          <w:rFonts w:eastAsia="Arial Unicode MS"/>
          <w:lang w:val="en-US"/>
        </w:rPr>
        <w:t>B</w:t>
      </w:r>
      <w:r w:rsidR="0075522B" w:rsidRPr="00963EFD">
        <w:rPr>
          <w:rFonts w:eastAsia="Arial Unicode MS"/>
          <w:lang w:val="en-US"/>
        </w:rPr>
        <w:t xml:space="preserve"> </w:t>
      </w:r>
      <w:r w:rsidR="00150CCB" w:rsidRPr="00963EFD">
        <w:rPr>
          <w:rStyle w:val="Neume"/>
          <w:rFonts w:eastAsia="Arial Unicode MS"/>
          <w:lang w:val="en-US"/>
        </w:rPr>
        <w:t>Fili</w:t>
      </w:r>
      <w:r w:rsidR="00C524B0" w:rsidRPr="00963EFD">
        <w:rPr>
          <w:rFonts w:eastAsia="Arial Unicode MS"/>
          <w:lang w:val="en-US"/>
        </w:rPr>
        <w:t xml:space="preserve">. AM </w:t>
      </w:r>
      <w:r w:rsidR="00C524B0" w:rsidRPr="00963EFD">
        <w:rPr>
          <w:rStyle w:val="Neume"/>
          <w:rFonts w:eastAsia="Arial Unicode MS"/>
          <w:lang w:val="en-US"/>
        </w:rPr>
        <w:t>Puer Iesus</w:t>
      </w:r>
      <w:r w:rsidR="00C524B0" w:rsidRPr="00963EFD">
        <w:rPr>
          <w:rFonts w:eastAsia="Arial Unicode MS"/>
          <w:lang w:val="en-US"/>
        </w:rPr>
        <w:t>.</w:t>
      </w:r>
      <w:r w:rsidR="00DA43E8" w:rsidRPr="00963EFD">
        <w:rPr>
          <w:rFonts w:eastAsia="Arial Unicode MS"/>
          <w:lang w:val="en-US"/>
        </w:rPr>
        <w:t xml:space="preserve"> </w:t>
      </w:r>
      <w:r w:rsidR="000A5505" w:rsidRPr="00963EFD">
        <w:rPr>
          <w:lang w:val="en-US"/>
        </w:rPr>
        <w:t>|</w:t>
      </w:r>
      <w:r w:rsidR="00160C1A" w:rsidRPr="00963EFD">
        <w:rPr>
          <w:rFonts w:eastAsia="Arial Unicode MS"/>
          <w:lang w:val="en-US"/>
        </w:rPr>
        <w:t>Antiphonae et responsoria</w:t>
      </w:r>
      <w:r w:rsidR="000A5505" w:rsidRPr="00963EFD">
        <w:rPr>
          <w:rFonts w:eastAsia="Arial Unicode MS"/>
          <w:lang w:val="en-US"/>
        </w:rPr>
        <w:t>::Responsoria</w:t>
      </w:r>
      <w:r w:rsidR="000A5505" w:rsidRPr="00963EFD">
        <w:rPr>
          <w:lang w:val="en-US"/>
        </w:rPr>
        <w:t>|</w:t>
      </w:r>
      <w:r w:rsidR="00303E44" w:rsidRPr="00963EFD">
        <w:rPr>
          <w:rFonts w:eastAsia="Arial Unicode MS"/>
          <w:lang w:val="en-US"/>
        </w:rPr>
        <w:t xml:space="preserve"> de epiphania sumantur</w:t>
      </w:r>
      <w:r w:rsidR="00160C1A" w:rsidRPr="00963EFD">
        <w:rPr>
          <w:rFonts w:eastAsia="Arial Unicode MS"/>
          <w:lang w:val="en-US"/>
        </w:rPr>
        <w:t xml:space="preserve"> </w:t>
      </w:r>
      <w:r w:rsidR="000A5505" w:rsidRPr="00963EFD">
        <w:rPr>
          <w:rFonts w:eastAsia="Arial Unicode MS"/>
          <w:lang w:val="en-US"/>
        </w:rPr>
        <w:t>e</w:t>
      </w:r>
      <w:r w:rsidR="00303E44" w:rsidRPr="00963EFD">
        <w:rPr>
          <w:rFonts w:eastAsia="Arial Unicode MS"/>
          <w:lang w:val="en-US"/>
        </w:rPr>
        <w:t>t repeta</w:t>
      </w:r>
      <w:r w:rsidR="00160C1A" w:rsidRPr="00963EFD">
        <w:rPr>
          <w:rFonts w:eastAsia="Arial Unicode MS"/>
          <w:lang w:val="en-US"/>
        </w:rPr>
        <w:t>ntur</w:t>
      </w:r>
      <w:r w:rsidR="000A5505" w:rsidRPr="00963EFD">
        <w:rPr>
          <w:lang w:val="en-US"/>
        </w:rPr>
        <w:t xml:space="preserve"> primo responsorio praetermisso. RP </w:t>
      </w:r>
      <w:r w:rsidR="000A5505" w:rsidRPr="00963EFD">
        <w:rPr>
          <w:rStyle w:val="Neume"/>
          <w:lang w:val="en-US"/>
        </w:rPr>
        <w:t>Dies sanctificatus</w:t>
      </w:r>
      <w:r w:rsidR="000A5505" w:rsidRPr="00963EFD">
        <w:rPr>
          <w:lang w:val="en-US"/>
        </w:rPr>
        <w:t xml:space="preserve"> et [RP] </w:t>
      </w:r>
      <w:r w:rsidR="000A5505" w:rsidRPr="00963EFD">
        <w:rPr>
          <w:rStyle w:val="Neume"/>
          <w:lang w:val="en-US"/>
        </w:rPr>
        <w:t>Hic est dies praeclarus</w:t>
      </w:r>
      <w:r w:rsidR="000A5505" w:rsidRPr="00963EFD">
        <w:rPr>
          <w:lang w:val="en-US"/>
        </w:rPr>
        <w:t xml:space="preserve">. Genua non flectamus, preces non dicimus, nisi ad primam et ad completorium. Orationes duas ad vesperas et ad matutinas scilicet de epiphania vel dominica cum placet, et de sancta Maria, nisi cum evangelium et antiphona de dominica dicitur. </w:t>
      </w:r>
      <w:r w:rsidR="000A5505" w:rsidRPr="006A75AC">
        <w:rPr>
          <w:lang w:val="pt-PT"/>
        </w:rPr>
        <w:t>Nam nunc post dominicalem orationem dicitur oratio et antiphona de epiphania.</w:t>
      </w:r>
    </w:p>
    <w:p w:rsidR="000A5505" w:rsidRPr="006A75AC" w:rsidRDefault="000A5505" w:rsidP="00F81136">
      <w:pPr>
        <w:rPr>
          <w:lang w:val="pt-PT"/>
        </w:rPr>
      </w:pPr>
      <w:r w:rsidRPr="006A75AC">
        <w:rPr>
          <w:rStyle w:val="Time1"/>
          <w:lang w:val="pt-PT"/>
        </w:rPr>
        <w:t>Completorium</w:t>
      </w:r>
      <w:r w:rsidRPr="006A75AC">
        <w:rPr>
          <w:lang w:val="pt-PT"/>
        </w:rPr>
        <w:t xml:space="preserve"> de sancta Maria dicimus.</w:t>
      </w:r>
    </w:p>
    <w:p w:rsidR="000A5505" w:rsidRPr="006A75AC" w:rsidRDefault="000A5505" w:rsidP="00F81136">
      <w:pPr>
        <w:rPr>
          <w:lang w:val="fr-FR"/>
        </w:rPr>
      </w:pPr>
      <w:r w:rsidRPr="006A75AC">
        <w:rPr>
          <w:rStyle w:val="Time1"/>
          <w:lang w:val="fr-FR"/>
        </w:rPr>
        <w:t>Ad cursus</w:t>
      </w:r>
      <w:r w:rsidRPr="006A75AC">
        <w:rPr>
          <w:lang w:val="fr-FR"/>
        </w:rPr>
        <w:t xml:space="preserve"> antiphonae et responsoria ut praedictum est.</w:t>
      </w:r>
      <w:r w:rsidR="003C6704" w:rsidRPr="006A75AC">
        <w:rPr>
          <w:lang w:val="fr-FR"/>
        </w:rPr>
        <w:t xml:space="preserve"> Quindecim gradus et vigilias et psalmos pro defunctis in fine cursuum dicimus.</w:t>
      </w:r>
    </w:p>
    <w:p w:rsidR="003C6704" w:rsidRPr="006A75AC" w:rsidRDefault="003C6704" w:rsidP="00F81136">
      <w:pPr>
        <w:rPr>
          <w:lang w:val="fr-FR"/>
        </w:rPr>
      </w:pPr>
      <w:r w:rsidRPr="006A75AC">
        <w:rPr>
          <w:rStyle w:val="Time1"/>
          <w:lang w:val="fr-FR"/>
        </w:rPr>
        <w:t>[Ad missam]</w:t>
      </w:r>
      <w:r w:rsidRPr="006A75AC">
        <w:rPr>
          <w:lang w:val="fr-FR"/>
        </w:rPr>
        <w:t xml:space="preserve"> Praefatio de epiphania</w:t>
      </w:r>
      <w:r w:rsidR="002135D7" w:rsidRPr="006A75AC">
        <w:rPr>
          <w:lang w:val="fr-FR"/>
        </w:rPr>
        <w:t xml:space="preserve"> cottidia et [IM] </w:t>
      </w:r>
      <w:r w:rsidR="002135D7" w:rsidRPr="006A75AC">
        <w:rPr>
          <w:rStyle w:val="Incipit"/>
          <w:lang w:val="fr-FR"/>
        </w:rPr>
        <w:t>Ite miss</w:t>
      </w:r>
      <w:r w:rsidR="002135D7" w:rsidRPr="00963EFD">
        <w:rPr>
          <w:rStyle w:val="Incipit"/>
          <w:lang w:val="fr-FR"/>
        </w:rPr>
        <w:t>a est</w:t>
      </w:r>
      <w:r w:rsidR="002135D7" w:rsidRPr="006A75AC">
        <w:rPr>
          <w:lang w:val="fr-FR"/>
        </w:rPr>
        <w:t xml:space="preserve"> usque post octavam. Qua die placet legetur infra octavam ad matutinum et ad missam singulare evangelium [EV] </w:t>
      </w:r>
      <w:r w:rsidR="002135D7" w:rsidRPr="006A75AC">
        <w:rPr>
          <w:rStyle w:val="Incipit"/>
          <w:lang w:val="fr-FR"/>
        </w:rPr>
        <w:t>Vidit Iesum</w:t>
      </w:r>
      <w:r w:rsidR="006B60EC" w:rsidRPr="006A75AC">
        <w:rPr>
          <w:rStyle w:val="Incipit"/>
          <w:lang w:val="fr-FR"/>
        </w:rPr>
        <w:t xml:space="preserve"> Ioannes</w:t>
      </w:r>
      <w:r w:rsidR="006B60EC" w:rsidRPr="006A75AC">
        <w:rPr>
          <w:lang w:val="fr-FR"/>
        </w:rPr>
        <w:t>.</w:t>
      </w:r>
    </w:p>
    <w:p w:rsidR="002135D7" w:rsidRPr="006A75AC" w:rsidRDefault="002135D7" w:rsidP="00A67FB0">
      <w:pPr>
        <w:pStyle w:val="berschrift1"/>
        <w:rPr>
          <w:lang w:val="pt-PT"/>
        </w:rPr>
      </w:pPr>
      <w:r w:rsidRPr="006A75AC">
        <w:rPr>
          <w:lang w:val="pt-PT"/>
        </w:rPr>
        <w:t>[DOMINICA INFRA OCTAVAM EPIPHANIAE]</w:t>
      </w:r>
    </w:p>
    <w:p w:rsidR="002135D7" w:rsidRPr="006A75AC" w:rsidRDefault="006B60EC" w:rsidP="00F81136">
      <w:pPr>
        <w:rPr>
          <w:rFonts w:eastAsia="Arial Unicode MS"/>
          <w:lang w:val="pt-PT"/>
        </w:rPr>
      </w:pPr>
      <w:r w:rsidRPr="006A75AC">
        <w:rPr>
          <w:rFonts w:eastAsia="Arial Unicode MS"/>
          <w:lang w:val="pt-PT"/>
        </w:rPr>
        <w:t>Si dominica infra [octavam] venerit dicetur</w:t>
      </w:r>
    </w:p>
    <w:p w:rsidR="006B60EC" w:rsidRPr="006A75AC" w:rsidRDefault="006B60EC" w:rsidP="00F81136">
      <w:pPr>
        <w:rPr>
          <w:rFonts w:eastAsia="Arial Unicode MS"/>
          <w:lang w:val="en-US"/>
        </w:rPr>
      </w:pPr>
      <w:r w:rsidRPr="006A75AC">
        <w:rPr>
          <w:rStyle w:val="Time1"/>
          <w:rFonts w:eastAsia="Arial Unicode MS"/>
          <w:lang w:val="en-US"/>
        </w:rPr>
        <w:t>[Ad vesperas]</w:t>
      </w:r>
      <w:r w:rsidRPr="006A75AC">
        <w:rPr>
          <w:rFonts w:eastAsia="Arial Unicode MS"/>
          <w:lang w:val="en-US"/>
        </w:rPr>
        <w:t xml:space="preserve"> RP </w:t>
      </w:r>
      <w:r w:rsidRPr="006A75AC">
        <w:rPr>
          <w:rStyle w:val="Neume"/>
          <w:rFonts w:eastAsia="Arial Unicode MS"/>
          <w:lang w:val="en-US"/>
        </w:rPr>
        <w:t>In columbae</w:t>
      </w:r>
      <w:r w:rsidRPr="006A75AC">
        <w:rPr>
          <w:rFonts w:eastAsia="Arial Unicode MS"/>
          <w:lang w:val="en-US"/>
        </w:rPr>
        <w:t>.</w:t>
      </w:r>
    </w:p>
    <w:p w:rsidR="006B60EC" w:rsidRDefault="006B60EC" w:rsidP="00F81136">
      <w:pPr>
        <w:rPr>
          <w:rFonts w:eastAsia="Arial Unicode MS"/>
          <w:lang w:val="it-IT"/>
        </w:rPr>
      </w:pPr>
      <w:r w:rsidRPr="006A75AC">
        <w:rPr>
          <w:rStyle w:val="Time1"/>
          <w:rFonts w:eastAsia="Arial Unicode MS"/>
          <w:lang w:val="en-US"/>
        </w:rPr>
        <w:t>[Ad matutinum]</w:t>
      </w:r>
      <w:r w:rsidRPr="006A75AC">
        <w:rPr>
          <w:rFonts w:eastAsia="Arial Unicode MS"/>
          <w:lang w:val="en-US"/>
        </w:rPr>
        <w:t xml:space="preserve"> INV </w:t>
      </w:r>
      <w:r w:rsidRPr="006A75AC">
        <w:rPr>
          <w:rStyle w:val="Neume"/>
          <w:rFonts w:eastAsia="Arial Unicode MS"/>
          <w:lang w:val="en-US"/>
        </w:rPr>
        <w:t>Christus apparuit</w:t>
      </w:r>
      <w:r w:rsidRPr="006A75AC">
        <w:rPr>
          <w:rFonts w:eastAsia="Arial Unicode MS"/>
          <w:lang w:val="en-US"/>
        </w:rPr>
        <w:t xml:space="preserve">. </w:t>
      </w:r>
      <w:r>
        <w:rPr>
          <w:rFonts w:eastAsia="Arial Unicode MS"/>
          <w:lang w:val="it-IT"/>
        </w:rPr>
        <w:t xml:space="preserve">HY </w:t>
      </w:r>
      <w:r w:rsidRPr="006A75AC">
        <w:rPr>
          <w:rStyle w:val="Incipit"/>
          <w:rFonts w:eastAsia="Arial Unicode MS"/>
          <w:lang w:val="it-IT"/>
        </w:rPr>
        <w:t>Hostis</w:t>
      </w:r>
      <w:r>
        <w:rPr>
          <w:rFonts w:eastAsia="Arial Unicode MS"/>
          <w:lang w:val="it-IT"/>
        </w:rPr>
        <w:t xml:space="preserve">. </w:t>
      </w:r>
    </w:p>
    <w:p w:rsidR="006B60EC" w:rsidRPr="006A75AC" w:rsidRDefault="006B60EC" w:rsidP="00F81136">
      <w:pPr>
        <w:rPr>
          <w:rFonts w:eastAsia="Arial Unicode MS"/>
          <w:lang w:val="pt-PT"/>
        </w:rPr>
      </w:pPr>
      <w:r w:rsidRPr="006A75AC">
        <w:rPr>
          <w:rStyle w:val="Time2"/>
          <w:rFonts w:eastAsia="Arial Unicode MS"/>
          <w:lang w:val="it-IT"/>
        </w:rPr>
        <w:t>[In primo nocturno]</w:t>
      </w:r>
      <w:r w:rsidRPr="006A75AC">
        <w:rPr>
          <w:rFonts w:eastAsia="Arial Unicode MS"/>
          <w:lang w:val="it-IT"/>
        </w:rPr>
        <w:t xml:space="preserve"> </w:t>
      </w:r>
      <w:r>
        <w:rPr>
          <w:rFonts w:eastAsia="Arial Unicode MS"/>
          <w:lang w:val="it-IT"/>
        </w:rPr>
        <w:t xml:space="preserve">AN </w:t>
      </w:r>
      <w:r w:rsidRPr="006A75AC">
        <w:rPr>
          <w:rStyle w:val="Neume"/>
          <w:rFonts w:eastAsia="Arial Unicode MS"/>
          <w:lang w:val="it-IT"/>
        </w:rPr>
        <w:t>Afferte</w:t>
      </w:r>
      <w:r>
        <w:rPr>
          <w:rFonts w:eastAsia="Arial Unicode MS"/>
          <w:lang w:val="it-IT"/>
        </w:rPr>
        <w:t xml:space="preserve">. </w:t>
      </w:r>
      <w:r w:rsidR="00303E44" w:rsidRPr="00963EFD">
        <w:rPr>
          <w:rFonts w:eastAsia="Arial Unicode MS"/>
          <w:lang w:val="pt-PT"/>
        </w:rPr>
        <w:t>[</w:t>
      </w:r>
      <w:r w:rsidRPr="006A75AC">
        <w:rPr>
          <w:rFonts w:eastAsia="Arial Unicode MS"/>
          <w:lang w:val="pt-PT"/>
        </w:rPr>
        <w:t>P</w:t>
      </w:r>
      <w:r w:rsidR="00B124F8">
        <w:rPr>
          <w:rFonts w:eastAsia="Arial Unicode MS"/>
          <w:lang w:val="pt-PT"/>
        </w:rPr>
        <w:t>s</w:t>
      </w:r>
      <w:r w:rsidRPr="006A75AC">
        <w:rPr>
          <w:rFonts w:eastAsia="Arial Unicode MS"/>
          <w:lang w:val="pt-PT"/>
        </w:rPr>
        <w:t>almum</w:t>
      </w:r>
      <w:r w:rsidR="00303E44">
        <w:rPr>
          <w:rFonts w:eastAsia="Arial Unicode MS"/>
          <w:lang w:val="pt-PT"/>
        </w:rPr>
        <w:t>]</w:t>
      </w:r>
      <w:r w:rsidRPr="006A75AC">
        <w:rPr>
          <w:rFonts w:eastAsia="Arial Unicode MS"/>
          <w:lang w:val="pt-PT"/>
        </w:rPr>
        <w:t xml:space="preserve"> ipsum. AN </w:t>
      </w:r>
      <w:r w:rsidRPr="006A75AC">
        <w:rPr>
          <w:rStyle w:val="Neume"/>
          <w:rFonts w:eastAsia="Arial Unicode MS"/>
          <w:lang w:val="pt-PT"/>
        </w:rPr>
        <w:t>Fluminis</w:t>
      </w:r>
      <w:r w:rsidRPr="006A75AC">
        <w:rPr>
          <w:rFonts w:eastAsia="Arial Unicode MS"/>
          <w:lang w:val="pt-PT"/>
        </w:rPr>
        <w:t xml:space="preserve">. PS </w:t>
      </w:r>
      <w:r w:rsidRPr="006A75AC">
        <w:rPr>
          <w:rStyle w:val="Incipit"/>
          <w:rFonts w:eastAsia="Arial Unicode MS"/>
          <w:lang w:val="pt-PT"/>
        </w:rPr>
        <w:t>Deus noster refugium</w:t>
      </w:r>
      <w:r w:rsidRPr="006A75AC">
        <w:rPr>
          <w:rFonts w:eastAsia="Arial Unicode MS"/>
          <w:lang w:val="pt-PT"/>
        </w:rPr>
        <w:t xml:space="preserve">. AN </w:t>
      </w:r>
      <w:r w:rsidRPr="006A75AC">
        <w:rPr>
          <w:rStyle w:val="Neume"/>
          <w:rFonts w:eastAsia="Arial Unicode MS"/>
          <w:lang w:val="pt-PT"/>
        </w:rPr>
        <w:t>Psallite</w:t>
      </w:r>
      <w:r w:rsidRPr="006A75AC">
        <w:rPr>
          <w:rFonts w:eastAsia="Arial Unicode MS"/>
          <w:lang w:val="pt-PT"/>
        </w:rPr>
        <w:t xml:space="preserve">. PS </w:t>
      </w:r>
      <w:r w:rsidRPr="006A75AC">
        <w:rPr>
          <w:rStyle w:val="Incipit"/>
          <w:rFonts w:eastAsia="Arial Unicode MS"/>
          <w:lang w:val="pt-PT"/>
        </w:rPr>
        <w:t>Omnes gentes</w:t>
      </w:r>
      <w:r w:rsidRPr="006A75AC">
        <w:rPr>
          <w:rFonts w:eastAsia="Arial Unicode MS"/>
          <w:lang w:val="pt-PT"/>
        </w:rPr>
        <w:t xml:space="preserve">. VS </w:t>
      </w:r>
      <w:r w:rsidRPr="006A75AC">
        <w:rPr>
          <w:rStyle w:val="Incipit"/>
          <w:rFonts w:eastAsia="Arial Unicode MS"/>
          <w:lang w:val="pt-PT"/>
        </w:rPr>
        <w:t>Reges Tharsis et insul</w:t>
      </w:r>
      <w:r w:rsidRPr="006A75AC">
        <w:rPr>
          <w:rStyle w:val="Neume"/>
          <w:rFonts w:eastAsia="Arial Unicode MS"/>
          <w:lang w:val="pt-PT"/>
        </w:rPr>
        <w:t>ae</w:t>
      </w:r>
      <w:r w:rsidRPr="006A75AC">
        <w:rPr>
          <w:rFonts w:eastAsia="Arial Unicode MS"/>
          <w:lang w:val="pt-PT"/>
        </w:rPr>
        <w:t xml:space="preserve">. Leguntur sermones. RP </w:t>
      </w:r>
      <w:r w:rsidRPr="006A75AC">
        <w:rPr>
          <w:rStyle w:val="Neume"/>
          <w:rFonts w:eastAsia="Arial Unicode MS"/>
          <w:lang w:val="pt-PT"/>
        </w:rPr>
        <w:t>Omnes de Saba</w:t>
      </w:r>
      <w:r w:rsidRPr="006A75AC">
        <w:rPr>
          <w:rFonts w:eastAsia="Arial Unicode MS"/>
          <w:lang w:val="pt-PT"/>
        </w:rPr>
        <w:t>.</w:t>
      </w:r>
    </w:p>
    <w:p w:rsidR="006B60EC" w:rsidRPr="006A75AC" w:rsidRDefault="006B60EC" w:rsidP="00F81136">
      <w:pPr>
        <w:rPr>
          <w:rFonts w:eastAsia="Arial Unicode MS"/>
          <w:lang w:val="pt-PT"/>
        </w:rPr>
      </w:pPr>
      <w:r w:rsidRPr="006A75AC">
        <w:rPr>
          <w:rStyle w:val="Time2"/>
          <w:rFonts w:eastAsia="Arial Unicode MS"/>
          <w:lang w:val="pt-PT"/>
        </w:rPr>
        <w:t>In secunda nocturna</w:t>
      </w:r>
      <w:r w:rsidRPr="006A75AC">
        <w:rPr>
          <w:rFonts w:eastAsia="Arial Unicode MS"/>
          <w:lang w:val="pt-PT"/>
        </w:rPr>
        <w:t xml:space="preserve"> AN </w:t>
      </w:r>
      <w:r w:rsidRPr="006A75AC">
        <w:rPr>
          <w:rStyle w:val="Neume"/>
          <w:rFonts w:eastAsia="Arial Unicode MS"/>
          <w:lang w:val="pt-PT"/>
        </w:rPr>
        <w:t>Omnis terra</w:t>
      </w:r>
      <w:r w:rsidRPr="006A75AC">
        <w:rPr>
          <w:rFonts w:eastAsia="Arial Unicode MS"/>
          <w:lang w:val="pt-PT"/>
        </w:rPr>
        <w:t xml:space="preserve">. </w:t>
      </w:r>
      <w:r w:rsidRPr="006A75AC">
        <w:rPr>
          <w:rFonts w:eastAsia="Arial Unicode MS"/>
        </w:rPr>
        <w:t xml:space="preserve">PS </w:t>
      </w:r>
      <w:r w:rsidRPr="0095276E">
        <w:rPr>
          <w:rStyle w:val="Incipit"/>
          <w:rFonts w:eastAsia="Arial Unicode MS"/>
        </w:rPr>
        <w:t>Iubilate</w:t>
      </w:r>
      <w:r w:rsidRPr="006A75AC">
        <w:rPr>
          <w:rFonts w:eastAsia="Arial Unicode MS"/>
        </w:rPr>
        <w:t xml:space="preserve">. AN </w:t>
      </w:r>
      <w:r w:rsidRPr="0095276E">
        <w:rPr>
          <w:rStyle w:val="Neume"/>
          <w:rFonts w:eastAsia="Arial Unicode MS"/>
        </w:rPr>
        <w:t>Reges terrae</w:t>
      </w:r>
      <w:r w:rsidRPr="006A75AC">
        <w:rPr>
          <w:rFonts w:eastAsia="Arial Unicode MS"/>
        </w:rPr>
        <w:t xml:space="preserve">. </w:t>
      </w:r>
      <w:r w:rsidRPr="006A75AC">
        <w:rPr>
          <w:rFonts w:eastAsia="Arial Unicode MS"/>
          <w:lang w:val="pt-PT"/>
        </w:rPr>
        <w:t xml:space="preserve">PS </w:t>
      </w:r>
      <w:r w:rsidRPr="006A75AC">
        <w:rPr>
          <w:rStyle w:val="Incipit"/>
          <w:rFonts w:eastAsia="Arial Unicode MS"/>
          <w:lang w:val="pt-PT"/>
        </w:rPr>
        <w:t>Deus iuditium</w:t>
      </w:r>
      <w:r w:rsidRPr="006A75AC">
        <w:rPr>
          <w:rFonts w:eastAsia="Arial Unicode MS"/>
          <w:lang w:val="pt-PT"/>
        </w:rPr>
        <w:t xml:space="preserve">. AN </w:t>
      </w:r>
      <w:r w:rsidRPr="006A75AC">
        <w:rPr>
          <w:rStyle w:val="Neume"/>
          <w:rFonts w:eastAsia="Arial Unicode MS"/>
          <w:lang w:val="pt-PT"/>
        </w:rPr>
        <w:t>Omnes gentes</w:t>
      </w:r>
      <w:r w:rsidRPr="006A75AC">
        <w:rPr>
          <w:rFonts w:eastAsia="Arial Unicode MS"/>
          <w:lang w:val="pt-PT"/>
        </w:rPr>
        <w:t xml:space="preserve">. PS </w:t>
      </w:r>
      <w:r w:rsidRPr="006A75AC">
        <w:rPr>
          <w:rStyle w:val="Incipit"/>
          <w:rFonts w:eastAsia="Arial Unicode MS"/>
          <w:lang w:val="pt-PT"/>
        </w:rPr>
        <w:t>Inclina</w:t>
      </w:r>
      <w:r w:rsidRPr="006A75AC">
        <w:rPr>
          <w:rFonts w:eastAsia="Arial Unicode MS"/>
          <w:lang w:val="pt-PT"/>
        </w:rPr>
        <w:t xml:space="preserve">. VS </w:t>
      </w:r>
      <w:r w:rsidRPr="006A75AC">
        <w:rPr>
          <w:rStyle w:val="Incipit"/>
          <w:rFonts w:eastAsia="Arial Unicode MS"/>
          <w:lang w:val="pt-PT"/>
        </w:rPr>
        <w:t>Omnis terra adoret</w:t>
      </w:r>
      <w:r w:rsidRPr="006A75AC">
        <w:rPr>
          <w:rFonts w:eastAsia="Arial Unicode MS"/>
          <w:lang w:val="pt-PT"/>
        </w:rPr>
        <w:t>.</w:t>
      </w:r>
    </w:p>
    <w:p w:rsidR="006B60EC" w:rsidRPr="006A75AC" w:rsidRDefault="006B60EC" w:rsidP="00F81136">
      <w:pPr>
        <w:rPr>
          <w:rFonts w:eastAsia="Arial Unicode MS"/>
          <w:lang w:val="fr-FR"/>
        </w:rPr>
      </w:pPr>
      <w:r w:rsidRPr="006A75AC">
        <w:rPr>
          <w:rStyle w:val="Time2"/>
          <w:rFonts w:eastAsia="Arial Unicode MS"/>
          <w:lang w:val="en-US"/>
        </w:rPr>
        <w:t>In tertio nocturno</w:t>
      </w:r>
      <w:r w:rsidRPr="006A75AC">
        <w:rPr>
          <w:rFonts w:eastAsia="Arial Unicode MS"/>
          <w:lang w:val="en-US"/>
        </w:rPr>
        <w:t xml:space="preserve"> AN </w:t>
      </w:r>
      <w:r w:rsidRPr="006A75AC">
        <w:rPr>
          <w:rStyle w:val="Neume"/>
          <w:rFonts w:eastAsia="Arial Unicode MS"/>
          <w:lang w:val="en-US"/>
        </w:rPr>
        <w:t>Adorate</w:t>
      </w:r>
      <w:r w:rsidRPr="006A75AC">
        <w:rPr>
          <w:rFonts w:eastAsia="Arial Unicode MS"/>
          <w:lang w:val="en-US"/>
        </w:rPr>
        <w:t xml:space="preserve">. PS </w:t>
      </w:r>
      <w:r w:rsidRPr="006A75AC">
        <w:rPr>
          <w:rStyle w:val="Incipit"/>
          <w:rFonts w:eastAsia="Arial Unicode MS"/>
          <w:lang w:val="en-US"/>
        </w:rPr>
        <w:t>Cantate</w:t>
      </w:r>
      <w:r w:rsidRPr="006A75AC">
        <w:rPr>
          <w:rFonts w:eastAsia="Arial Unicode MS"/>
          <w:lang w:val="en-US"/>
        </w:rPr>
        <w:t xml:space="preserve"> primum. AN </w:t>
      </w:r>
      <w:r w:rsidRPr="006A75AC">
        <w:rPr>
          <w:rStyle w:val="Neume"/>
          <w:rFonts w:eastAsia="Arial Unicode MS"/>
          <w:lang w:val="en-US"/>
        </w:rPr>
        <w:t>Adorate deum</w:t>
      </w:r>
      <w:r w:rsidRPr="006A75AC">
        <w:rPr>
          <w:rFonts w:eastAsia="Arial Unicode MS"/>
          <w:lang w:val="en-US"/>
        </w:rPr>
        <w:t xml:space="preserve">. </w:t>
      </w:r>
      <w:r w:rsidRPr="006A75AC">
        <w:rPr>
          <w:rFonts w:eastAsia="Arial Unicode MS"/>
          <w:lang w:val="fr-FR"/>
        </w:rPr>
        <w:t xml:space="preserve">PS </w:t>
      </w:r>
      <w:r w:rsidRPr="006A75AC">
        <w:rPr>
          <w:rStyle w:val="Incipit"/>
          <w:rFonts w:eastAsia="Arial Unicode MS"/>
          <w:lang w:val="fr-FR"/>
        </w:rPr>
        <w:t>Dominus regnavit exultet</w:t>
      </w:r>
      <w:r w:rsidRPr="006A75AC">
        <w:rPr>
          <w:rFonts w:eastAsia="Arial Unicode MS"/>
          <w:lang w:val="fr-FR"/>
        </w:rPr>
        <w:t xml:space="preserve">. AN </w:t>
      </w:r>
      <w:r w:rsidRPr="006A75AC">
        <w:rPr>
          <w:rStyle w:val="Neume"/>
          <w:rFonts w:eastAsia="Arial Unicode MS"/>
          <w:lang w:val="fr-FR"/>
        </w:rPr>
        <w:t>Notum fecit dominus</w:t>
      </w:r>
      <w:r w:rsidRPr="006A75AC">
        <w:rPr>
          <w:rFonts w:eastAsia="Arial Unicode MS"/>
          <w:lang w:val="fr-FR"/>
        </w:rPr>
        <w:t xml:space="preserve">. PS </w:t>
      </w:r>
      <w:r w:rsidRPr="006A75AC">
        <w:rPr>
          <w:rStyle w:val="Incipit"/>
          <w:rFonts w:eastAsia="Arial Unicode MS"/>
          <w:lang w:val="fr-FR"/>
        </w:rPr>
        <w:t>Cantate</w:t>
      </w:r>
      <w:r w:rsidRPr="006A75AC">
        <w:rPr>
          <w:rFonts w:eastAsia="Arial Unicode MS"/>
          <w:lang w:val="fr-FR"/>
        </w:rPr>
        <w:t xml:space="preserve"> secundum. VS </w:t>
      </w:r>
      <w:r w:rsidRPr="006A75AC">
        <w:rPr>
          <w:rStyle w:val="Incipit"/>
          <w:rFonts w:eastAsia="Arial Unicode MS"/>
          <w:lang w:val="fr-FR"/>
        </w:rPr>
        <w:t>Venient ad t</w:t>
      </w:r>
      <w:r w:rsidRPr="006A75AC">
        <w:rPr>
          <w:rStyle w:val="Neume"/>
          <w:rFonts w:eastAsia="Arial Unicode MS"/>
          <w:lang w:val="fr-FR"/>
        </w:rPr>
        <w:t>e</w:t>
      </w:r>
      <w:r w:rsidRPr="006A75AC">
        <w:rPr>
          <w:rFonts w:eastAsia="Arial Unicode MS"/>
          <w:lang w:val="fr-FR"/>
        </w:rPr>
        <w:t xml:space="preserve">. EV </w:t>
      </w:r>
      <w:r w:rsidRPr="006A75AC">
        <w:rPr>
          <w:rStyle w:val="Incipit"/>
          <w:rFonts w:eastAsia="Arial Unicode MS"/>
          <w:lang w:val="fr-FR"/>
        </w:rPr>
        <w:t>Cum esse</w:t>
      </w:r>
      <w:r w:rsidR="009A550B" w:rsidRPr="006A75AC">
        <w:rPr>
          <w:rStyle w:val="Incipit"/>
          <w:rFonts w:eastAsia="Arial Unicode MS"/>
          <w:lang w:val="fr-FR"/>
        </w:rPr>
        <w:t>t</w:t>
      </w:r>
      <w:r w:rsidRPr="006A75AC">
        <w:rPr>
          <w:rStyle w:val="Incipit"/>
          <w:rFonts w:eastAsia="Arial Unicode MS"/>
          <w:lang w:val="fr-FR"/>
        </w:rPr>
        <w:t xml:space="preserve"> Iesus annorum</w:t>
      </w:r>
      <w:r w:rsidRPr="006A75AC">
        <w:rPr>
          <w:rFonts w:eastAsia="Arial Unicode MS"/>
          <w:lang w:val="fr-FR"/>
        </w:rPr>
        <w:t>.</w:t>
      </w:r>
    </w:p>
    <w:p w:rsidR="006B60EC" w:rsidRDefault="006B60EC" w:rsidP="00F81136">
      <w:pPr>
        <w:rPr>
          <w:rFonts w:eastAsia="Arial Unicode MS"/>
          <w:lang w:val="it-IT"/>
        </w:rPr>
      </w:pPr>
      <w:r w:rsidRPr="006A75AC">
        <w:rPr>
          <w:rStyle w:val="Time1"/>
          <w:rFonts w:eastAsia="Arial Unicode MS"/>
          <w:lang w:val="fr-FR"/>
        </w:rPr>
        <w:t>Laudes</w:t>
      </w:r>
      <w:r w:rsidRPr="006A75AC">
        <w:rPr>
          <w:rFonts w:eastAsia="Arial Unicode MS"/>
          <w:lang w:val="fr-FR"/>
        </w:rPr>
        <w:t xml:space="preserve"> et cetera </w:t>
      </w:r>
      <w:r w:rsidR="00D43E41" w:rsidRPr="006A75AC">
        <w:rPr>
          <w:rFonts w:eastAsia="Arial Unicode MS"/>
          <w:lang w:val="fr-FR"/>
        </w:rPr>
        <w:t xml:space="preserve">ut in sancta nocte. </w:t>
      </w:r>
      <w:r w:rsidR="00D43E41">
        <w:rPr>
          <w:rFonts w:eastAsia="Arial Unicode MS"/>
          <w:lang w:val="it-IT"/>
        </w:rPr>
        <w:t xml:space="preserve">AB </w:t>
      </w:r>
      <w:r w:rsidR="00D43E41" w:rsidRPr="006A75AC">
        <w:rPr>
          <w:rStyle w:val="Neume"/>
          <w:rFonts w:eastAsia="Arial Unicode MS"/>
          <w:lang w:val="it-IT"/>
        </w:rPr>
        <w:t>Fili quid</w:t>
      </w:r>
      <w:r w:rsidR="00D43E41">
        <w:rPr>
          <w:rFonts w:eastAsia="Arial Unicode MS"/>
          <w:lang w:val="it-IT"/>
        </w:rPr>
        <w:t xml:space="preserve">. OR </w:t>
      </w:r>
      <w:r w:rsidR="00D43E41" w:rsidRPr="006A75AC">
        <w:rPr>
          <w:rStyle w:val="Incipit"/>
          <w:rFonts w:eastAsia="Arial Unicode MS"/>
          <w:lang w:val="it-IT"/>
        </w:rPr>
        <w:t>Vota quaesumus</w:t>
      </w:r>
      <w:r w:rsidR="00D43E41">
        <w:rPr>
          <w:rFonts w:eastAsia="Arial Unicode MS"/>
          <w:lang w:val="it-IT"/>
        </w:rPr>
        <w:t>.</w:t>
      </w:r>
    </w:p>
    <w:p w:rsidR="00D43E41" w:rsidRPr="006A75AC" w:rsidRDefault="00D43E41" w:rsidP="00F81136">
      <w:pPr>
        <w:rPr>
          <w:rFonts w:eastAsia="Arial Unicode MS"/>
          <w:lang w:val="en-US"/>
        </w:rPr>
      </w:pPr>
      <w:r w:rsidRPr="006A75AC">
        <w:rPr>
          <w:rStyle w:val="Time1"/>
          <w:rFonts w:eastAsia="Arial Unicode MS"/>
          <w:lang w:val="en-US"/>
        </w:rPr>
        <w:t>In secunda vespera</w:t>
      </w:r>
      <w:r w:rsidRPr="006A75AC">
        <w:rPr>
          <w:rFonts w:eastAsia="Arial Unicode MS"/>
          <w:lang w:val="en-US"/>
        </w:rPr>
        <w:t xml:space="preserve"> AN </w:t>
      </w:r>
      <w:r w:rsidRPr="006A75AC">
        <w:rPr>
          <w:rStyle w:val="Neume"/>
          <w:rFonts w:eastAsia="Arial Unicode MS"/>
          <w:lang w:val="en-US"/>
        </w:rPr>
        <w:t>Puer Iesus</w:t>
      </w:r>
      <w:r w:rsidRPr="006A75AC">
        <w:rPr>
          <w:rFonts w:eastAsia="Arial Unicode MS"/>
          <w:lang w:val="en-US"/>
        </w:rPr>
        <w:t>.</w:t>
      </w:r>
    </w:p>
    <w:p w:rsidR="00C50A3F" w:rsidRDefault="00C50A3F" w:rsidP="00F81136">
      <w:pPr>
        <w:rPr>
          <w:rFonts w:eastAsia="Arial Unicode MS"/>
          <w:lang w:val="it-IT"/>
        </w:rPr>
      </w:pPr>
      <w:r w:rsidRPr="006A75AC">
        <w:rPr>
          <w:rStyle w:val="Time1"/>
          <w:rFonts w:eastAsia="Arial Unicode MS"/>
          <w:lang w:val="en-US"/>
        </w:rPr>
        <w:t>Officium</w:t>
      </w:r>
      <w:r w:rsidRPr="006A75AC">
        <w:rPr>
          <w:rFonts w:eastAsia="Arial Unicode MS"/>
          <w:lang w:val="en-US"/>
        </w:rPr>
        <w:t xml:space="preserve"> [IN] </w:t>
      </w:r>
      <w:r w:rsidRPr="006A75AC">
        <w:rPr>
          <w:rStyle w:val="Neume"/>
          <w:rFonts w:eastAsia="Arial Unicode MS"/>
          <w:lang w:val="en-US"/>
        </w:rPr>
        <w:t>In excelso</w:t>
      </w:r>
      <w:r w:rsidRPr="006A75AC">
        <w:rPr>
          <w:rFonts w:eastAsia="Arial Unicode MS"/>
          <w:lang w:val="en-US"/>
        </w:rPr>
        <w:t xml:space="preserve">. </w:t>
      </w:r>
      <w:r>
        <w:rPr>
          <w:rFonts w:eastAsia="Arial Unicode MS"/>
          <w:lang w:val="it-IT"/>
        </w:rPr>
        <w:t>Si dominica infra evenerit in eam differatur et usque in fine illius ebdomadae cantetur, si sic opus fuerit eo anno. Sin autem</w:t>
      </w:r>
      <w:r w:rsidR="0005699A">
        <w:rPr>
          <w:rFonts w:eastAsia="Arial Unicode MS"/>
          <w:lang w:val="it-IT"/>
        </w:rPr>
        <w:t xml:space="preserve"> </w:t>
      </w:r>
      <w:r w:rsidR="00071CE4">
        <w:rPr>
          <w:rFonts w:eastAsia="Arial Unicode MS"/>
          <w:lang w:val="it-IT"/>
        </w:rPr>
        <w:t xml:space="preserve">disponatur ut tunc opus erit. Si vero dominica non evenerit infra et simul cantetur [IN] </w:t>
      </w:r>
      <w:r w:rsidR="00071CE4" w:rsidRPr="006A75AC">
        <w:rPr>
          <w:rStyle w:val="Neume"/>
          <w:rFonts w:eastAsia="Arial Unicode MS"/>
          <w:lang w:val="it-IT"/>
        </w:rPr>
        <w:t>Ecce advenit</w:t>
      </w:r>
      <w:r w:rsidR="00071CE4">
        <w:rPr>
          <w:rFonts w:eastAsia="Arial Unicode MS"/>
          <w:lang w:val="it-IT"/>
        </w:rPr>
        <w:t xml:space="preserve"> quando volueris.</w:t>
      </w:r>
    </w:p>
    <w:p w:rsidR="00071CE4" w:rsidRPr="006A75AC" w:rsidRDefault="00071CE4" w:rsidP="00A67FB0">
      <w:pPr>
        <w:pStyle w:val="berschrift1"/>
        <w:rPr>
          <w:rFonts w:eastAsia="Arial Unicode MS"/>
          <w:lang w:val="en-US"/>
        </w:rPr>
      </w:pPr>
      <w:r w:rsidRPr="006A75AC">
        <w:rPr>
          <w:rFonts w:eastAsia="Arial Unicode MS"/>
          <w:lang w:val="en-US"/>
        </w:rPr>
        <w:lastRenderedPageBreak/>
        <w:t>IN OCTAVA [EPIPHANIAE]</w:t>
      </w:r>
    </w:p>
    <w:p w:rsidR="00F340A3" w:rsidRPr="006A75AC" w:rsidRDefault="00071CE4" w:rsidP="00F81136">
      <w:pPr>
        <w:rPr>
          <w:rFonts w:eastAsia="Arial Unicode MS"/>
          <w:lang w:val="en-US"/>
        </w:rPr>
      </w:pPr>
      <w:r w:rsidRPr="006A75AC">
        <w:rPr>
          <w:rStyle w:val="Time1"/>
          <w:rFonts w:eastAsia="Arial Unicode MS"/>
          <w:lang w:val="en-US"/>
        </w:rPr>
        <w:t>Ad vesperas</w:t>
      </w:r>
      <w:r w:rsidRPr="006A75AC">
        <w:rPr>
          <w:rFonts w:eastAsia="Arial Unicode MS"/>
          <w:lang w:val="en-US"/>
        </w:rPr>
        <w:t xml:space="preserve"> RP </w:t>
      </w:r>
      <w:r w:rsidRPr="006A75AC">
        <w:rPr>
          <w:rStyle w:val="Neume"/>
          <w:rFonts w:eastAsia="Arial Unicode MS"/>
          <w:lang w:val="en-US"/>
        </w:rPr>
        <w:t>In columbae</w:t>
      </w:r>
      <w:r w:rsidRPr="006A75AC">
        <w:rPr>
          <w:rFonts w:eastAsia="Arial Unicode MS"/>
          <w:lang w:val="en-US"/>
        </w:rPr>
        <w:t xml:space="preserve">. AM </w:t>
      </w:r>
      <w:r w:rsidRPr="006A75AC">
        <w:rPr>
          <w:rStyle w:val="Neume"/>
          <w:rFonts w:eastAsia="Arial Unicode MS"/>
          <w:lang w:val="en-US"/>
        </w:rPr>
        <w:t>Fontes aquarum</w:t>
      </w:r>
      <w:r w:rsidRPr="006A75AC">
        <w:rPr>
          <w:rFonts w:eastAsia="Arial Unicode MS"/>
          <w:lang w:val="en-US"/>
        </w:rPr>
        <w:t xml:space="preserve">. OR </w:t>
      </w:r>
      <w:r w:rsidRPr="006A75AC">
        <w:rPr>
          <w:rStyle w:val="Incipit"/>
          <w:rFonts w:eastAsia="Arial Unicode MS"/>
          <w:lang w:val="en-US"/>
        </w:rPr>
        <w:t>Deus cuius unigenitus</w:t>
      </w:r>
      <w:r w:rsidRPr="006A75AC">
        <w:rPr>
          <w:rFonts w:eastAsia="Arial Unicode MS"/>
          <w:lang w:val="en-US"/>
        </w:rPr>
        <w:t xml:space="preserve">. </w:t>
      </w:r>
    </w:p>
    <w:p w:rsidR="00674DA4" w:rsidRPr="006A75AC" w:rsidRDefault="00F340A3" w:rsidP="00F81136">
      <w:pPr>
        <w:rPr>
          <w:rFonts w:eastAsia="Arial Unicode MS"/>
        </w:rPr>
      </w:pPr>
      <w:r w:rsidRPr="006A75AC">
        <w:rPr>
          <w:rStyle w:val="Time1"/>
          <w:rFonts w:eastAsia="Arial Unicode MS"/>
          <w:lang w:val="en-US"/>
        </w:rPr>
        <w:t>[Ad matutinum]</w:t>
      </w:r>
      <w:r w:rsidRPr="006A75AC">
        <w:rPr>
          <w:rFonts w:eastAsia="Arial Unicode MS"/>
          <w:lang w:val="en-US"/>
        </w:rPr>
        <w:t xml:space="preserve"> </w:t>
      </w:r>
      <w:r w:rsidR="00071CE4" w:rsidRPr="006A75AC">
        <w:rPr>
          <w:rFonts w:eastAsia="Arial Unicode MS"/>
          <w:lang w:val="en-US"/>
        </w:rPr>
        <w:t>Cetera ut in domini</w:t>
      </w:r>
      <w:r w:rsidRPr="006A75AC">
        <w:rPr>
          <w:rFonts w:eastAsia="Arial Unicode MS"/>
          <w:lang w:val="en-US"/>
        </w:rPr>
        <w:t xml:space="preserve">ca praescriptum est, nisi quod primum RP </w:t>
      </w:r>
      <w:r w:rsidRPr="006A75AC">
        <w:rPr>
          <w:rStyle w:val="Neume"/>
          <w:rFonts w:eastAsia="Arial Unicode MS"/>
          <w:lang w:val="en-US"/>
        </w:rPr>
        <w:t>Hodie in Iordane</w:t>
      </w:r>
      <w:r w:rsidRPr="006A75AC">
        <w:rPr>
          <w:rFonts w:eastAsia="Arial Unicode MS"/>
          <w:lang w:val="en-US"/>
        </w:rPr>
        <w:t xml:space="preserve"> canitur, quod infra octavam fuit omissum. </w:t>
      </w:r>
      <w:r w:rsidRPr="006A75AC">
        <w:rPr>
          <w:rFonts w:eastAsia="Arial Unicode MS"/>
        </w:rPr>
        <w:t xml:space="preserve">EV </w:t>
      </w:r>
      <w:r w:rsidRPr="009A550B">
        <w:rPr>
          <w:rStyle w:val="Incipit"/>
          <w:rFonts w:eastAsia="Arial Unicode MS"/>
        </w:rPr>
        <w:t>Venit Iesus a</w:t>
      </w:r>
      <w:r w:rsidRPr="006A75AC">
        <w:rPr>
          <w:rFonts w:eastAsia="Arial Unicode MS"/>
        </w:rPr>
        <w:t>.</w:t>
      </w:r>
    </w:p>
    <w:p w:rsidR="00674DA4" w:rsidRPr="006A75AC" w:rsidRDefault="00674DA4" w:rsidP="00F81136">
      <w:pPr>
        <w:rPr>
          <w:rFonts w:eastAsia="Arial Unicode MS"/>
        </w:rPr>
      </w:pPr>
      <w:r w:rsidRPr="009A550B">
        <w:rPr>
          <w:rStyle w:val="Time1"/>
          <w:rFonts w:eastAsia="Arial Unicode MS"/>
        </w:rPr>
        <w:t>Laudes</w:t>
      </w:r>
      <w:r w:rsidRPr="006A75AC">
        <w:rPr>
          <w:rFonts w:eastAsia="Arial Unicode MS"/>
        </w:rPr>
        <w:t xml:space="preserve"> AN </w:t>
      </w:r>
      <w:r w:rsidRPr="009A550B">
        <w:rPr>
          <w:rStyle w:val="Neume"/>
          <w:rFonts w:eastAsia="Arial Unicode MS"/>
        </w:rPr>
        <w:t>Veterem hominem</w:t>
      </w:r>
      <w:r w:rsidRPr="006A75AC">
        <w:rPr>
          <w:rFonts w:eastAsia="Arial Unicode MS"/>
        </w:rPr>
        <w:t xml:space="preserve">. AB </w:t>
      </w:r>
      <w:r w:rsidRPr="009A550B">
        <w:rPr>
          <w:rStyle w:val="Neume"/>
          <w:rFonts w:eastAsia="Arial Unicode MS"/>
        </w:rPr>
        <w:t>Praecursor</w:t>
      </w:r>
      <w:r w:rsidRPr="006A75AC">
        <w:rPr>
          <w:rFonts w:eastAsia="Arial Unicode MS"/>
        </w:rPr>
        <w:t>.</w:t>
      </w:r>
    </w:p>
    <w:p w:rsidR="00674DA4" w:rsidRPr="006A75AC" w:rsidRDefault="00674DA4" w:rsidP="00F81136">
      <w:pPr>
        <w:rPr>
          <w:rFonts w:eastAsia="Arial Unicode MS"/>
          <w:lang w:val="en-US"/>
        </w:rPr>
      </w:pPr>
      <w:r w:rsidRPr="006A75AC">
        <w:rPr>
          <w:rStyle w:val="Time1"/>
          <w:rFonts w:eastAsia="Arial Unicode MS"/>
          <w:lang w:val="en-US"/>
        </w:rPr>
        <w:t>Ad primam</w:t>
      </w:r>
      <w:r w:rsidRPr="006A75AC">
        <w:rPr>
          <w:rFonts w:eastAsia="Arial Unicode MS"/>
          <w:lang w:val="en-US"/>
        </w:rPr>
        <w:t xml:space="preserve"> AN </w:t>
      </w:r>
      <w:r w:rsidRPr="006A75AC">
        <w:rPr>
          <w:rStyle w:val="Neume"/>
          <w:rFonts w:eastAsia="Arial Unicode MS"/>
          <w:lang w:val="en-US"/>
        </w:rPr>
        <w:t>Aqua comburit</w:t>
      </w:r>
      <w:r w:rsidRPr="006A75AC">
        <w:rPr>
          <w:rFonts w:eastAsia="Arial Unicode MS"/>
          <w:lang w:val="en-US"/>
        </w:rPr>
        <w:t>.</w:t>
      </w:r>
    </w:p>
    <w:p w:rsidR="00071CE4" w:rsidRPr="006A75AC" w:rsidRDefault="00674DA4" w:rsidP="00F81136">
      <w:pPr>
        <w:rPr>
          <w:rFonts w:eastAsia="Arial Unicode MS"/>
          <w:lang w:val="en-US"/>
        </w:rPr>
      </w:pPr>
      <w:r w:rsidRPr="006A75AC">
        <w:rPr>
          <w:rStyle w:val="Time1"/>
          <w:rFonts w:eastAsia="Arial Unicode MS"/>
          <w:lang w:val="en-US"/>
        </w:rPr>
        <w:t>Ad tertiam</w:t>
      </w:r>
      <w:r w:rsidRPr="006A75AC">
        <w:rPr>
          <w:rFonts w:eastAsia="Arial Unicode MS"/>
          <w:lang w:val="en-US"/>
        </w:rPr>
        <w:t xml:space="preserve"> AN</w:t>
      </w:r>
      <w:r w:rsidR="00F340A3" w:rsidRPr="006A75AC">
        <w:rPr>
          <w:rFonts w:eastAsia="Arial Unicode MS"/>
          <w:lang w:val="en-US"/>
        </w:rPr>
        <w:t xml:space="preserve"> </w:t>
      </w:r>
      <w:r w:rsidRPr="006A75AC">
        <w:rPr>
          <w:rStyle w:val="Neume"/>
          <w:rFonts w:eastAsia="Arial Unicode MS"/>
          <w:lang w:val="en-US"/>
        </w:rPr>
        <w:t>Pater de caelis</w:t>
      </w:r>
      <w:r w:rsidRPr="006A75AC">
        <w:rPr>
          <w:rFonts w:eastAsia="Arial Unicode MS"/>
          <w:lang w:val="en-US"/>
        </w:rPr>
        <w:t>.</w:t>
      </w:r>
    </w:p>
    <w:p w:rsidR="00674DA4" w:rsidRPr="006A75AC" w:rsidRDefault="00674DA4" w:rsidP="00F81136">
      <w:pPr>
        <w:rPr>
          <w:rFonts w:eastAsia="Arial Unicode MS"/>
          <w:lang w:val="en-US"/>
        </w:rPr>
      </w:pPr>
      <w:r w:rsidRPr="006A75AC">
        <w:rPr>
          <w:rStyle w:val="Time1"/>
          <w:rFonts w:eastAsia="Arial Unicode MS"/>
          <w:lang w:val="en-US"/>
        </w:rPr>
        <w:t>Ad sextam</w:t>
      </w:r>
      <w:r w:rsidRPr="006A75AC">
        <w:rPr>
          <w:rFonts w:eastAsia="Arial Unicode MS"/>
          <w:lang w:val="en-US"/>
        </w:rPr>
        <w:t xml:space="preserve"> AN </w:t>
      </w:r>
      <w:r w:rsidRPr="006A75AC">
        <w:rPr>
          <w:rStyle w:val="Neume"/>
          <w:rFonts w:eastAsia="Arial Unicode MS"/>
          <w:lang w:val="en-US"/>
        </w:rPr>
        <w:t>Te qui in spiritu</w:t>
      </w:r>
      <w:r w:rsidRPr="006A75AC">
        <w:rPr>
          <w:rFonts w:eastAsia="Arial Unicode MS"/>
          <w:lang w:val="en-US"/>
        </w:rPr>
        <w:t>.</w:t>
      </w:r>
    </w:p>
    <w:p w:rsidR="00674DA4" w:rsidRPr="006A75AC" w:rsidRDefault="00674DA4" w:rsidP="00F81136">
      <w:pPr>
        <w:rPr>
          <w:rFonts w:eastAsia="Arial Unicode MS"/>
          <w:lang w:val="en-US"/>
        </w:rPr>
      </w:pPr>
      <w:r w:rsidRPr="006A75AC">
        <w:rPr>
          <w:rStyle w:val="Time1"/>
          <w:rFonts w:eastAsia="Arial Unicode MS"/>
          <w:lang w:val="en-US"/>
        </w:rPr>
        <w:t>Ad nonam</w:t>
      </w:r>
      <w:r w:rsidRPr="006A75AC">
        <w:rPr>
          <w:rFonts w:eastAsia="Arial Unicode MS"/>
          <w:lang w:val="en-US"/>
        </w:rPr>
        <w:t xml:space="preserve"> </w:t>
      </w:r>
      <w:r w:rsidR="009A550B" w:rsidRPr="006A75AC">
        <w:rPr>
          <w:rFonts w:eastAsia="Arial Unicode MS"/>
          <w:lang w:val="en-US"/>
        </w:rPr>
        <w:t xml:space="preserve">AN </w:t>
      </w:r>
      <w:r w:rsidRPr="006A75AC">
        <w:rPr>
          <w:rStyle w:val="Neume"/>
          <w:rFonts w:eastAsia="Arial Unicode MS"/>
          <w:lang w:val="en-US"/>
        </w:rPr>
        <w:t>Caput draconis</w:t>
      </w:r>
      <w:r w:rsidRPr="006A75AC">
        <w:rPr>
          <w:rFonts w:eastAsia="Arial Unicode MS"/>
          <w:lang w:val="en-US"/>
        </w:rPr>
        <w:t>.</w:t>
      </w:r>
    </w:p>
    <w:p w:rsidR="00674DA4" w:rsidRPr="006A75AC" w:rsidRDefault="00302D31" w:rsidP="00F81136">
      <w:pPr>
        <w:rPr>
          <w:rFonts w:eastAsia="Arial Unicode MS"/>
          <w:lang w:val="pt-PT"/>
        </w:rPr>
      </w:pPr>
      <w:r>
        <w:rPr>
          <w:rStyle w:val="Time1"/>
          <w:rFonts w:eastAsia="Arial Unicode MS"/>
          <w:lang w:val="en-US"/>
        </w:rPr>
        <w:t>Offic</w:t>
      </w:r>
      <w:r w:rsidR="00674DA4" w:rsidRPr="006A75AC">
        <w:rPr>
          <w:rStyle w:val="Time1"/>
          <w:rFonts w:eastAsia="Arial Unicode MS"/>
          <w:lang w:val="en-US"/>
        </w:rPr>
        <w:t>ium</w:t>
      </w:r>
      <w:r w:rsidR="00674DA4" w:rsidRPr="006A75AC">
        <w:rPr>
          <w:rFonts w:eastAsia="Arial Unicode MS"/>
          <w:lang w:val="en-US"/>
        </w:rPr>
        <w:t xml:space="preserve"> [IN] </w:t>
      </w:r>
      <w:r w:rsidR="00674DA4" w:rsidRPr="006A75AC">
        <w:rPr>
          <w:rStyle w:val="Neume"/>
          <w:rFonts w:eastAsia="Arial Unicode MS"/>
          <w:lang w:val="en-US"/>
        </w:rPr>
        <w:t>Ecce advenit</w:t>
      </w:r>
      <w:r w:rsidR="00674DA4" w:rsidRPr="006A75AC">
        <w:rPr>
          <w:rFonts w:eastAsia="Arial Unicode MS"/>
          <w:lang w:val="en-US"/>
        </w:rPr>
        <w:t xml:space="preserve">. </w:t>
      </w:r>
      <w:r w:rsidR="00674DA4" w:rsidRPr="006A75AC">
        <w:rPr>
          <w:rFonts w:eastAsia="Arial Unicode MS"/>
          <w:lang w:val="pt-PT"/>
        </w:rPr>
        <w:t xml:space="preserve">[EVI] </w:t>
      </w:r>
      <w:r w:rsidR="00674DA4" w:rsidRPr="006A75AC">
        <w:rPr>
          <w:rStyle w:val="Incipit"/>
          <w:rFonts w:eastAsia="Arial Unicode MS"/>
          <w:lang w:val="pt-PT"/>
        </w:rPr>
        <w:t>Dixit Isaias</w:t>
      </w:r>
      <w:r w:rsidR="00674DA4" w:rsidRPr="006A75AC">
        <w:rPr>
          <w:rFonts w:eastAsia="Arial Unicode MS"/>
          <w:lang w:val="pt-PT"/>
        </w:rPr>
        <w:t>. EP</w:t>
      </w:r>
      <w:r w:rsidR="00D449BB" w:rsidRPr="006A75AC">
        <w:rPr>
          <w:rFonts w:eastAsia="Arial Unicode MS"/>
          <w:lang w:val="pt-PT"/>
        </w:rPr>
        <w:t xml:space="preserve"> </w:t>
      </w:r>
      <w:r w:rsidR="00D449BB" w:rsidRPr="006A75AC">
        <w:rPr>
          <w:rStyle w:val="Incipit"/>
          <w:rFonts w:eastAsia="Arial Unicode MS"/>
          <w:lang w:val="pt-PT"/>
        </w:rPr>
        <w:t>Domine deus meus</w:t>
      </w:r>
      <w:r w:rsidR="00D449BB" w:rsidRPr="006A75AC">
        <w:rPr>
          <w:rFonts w:eastAsia="Arial Unicode MS"/>
          <w:lang w:val="pt-PT"/>
        </w:rPr>
        <w:t>.</w:t>
      </w:r>
    </w:p>
    <w:p w:rsidR="00D449BB" w:rsidRPr="006A75AC" w:rsidRDefault="00D449BB" w:rsidP="00F81136">
      <w:pPr>
        <w:rPr>
          <w:rFonts w:eastAsia="Arial Unicode MS"/>
          <w:lang w:val="pt-PT"/>
        </w:rPr>
      </w:pPr>
      <w:r w:rsidRPr="006A75AC">
        <w:rPr>
          <w:rFonts w:eastAsia="Arial Unicode MS"/>
          <w:lang w:val="pt-PT"/>
        </w:rPr>
        <w:t xml:space="preserve">In octava epiphaniae celebratur res pro qua baptizatus est </w:t>
      </w:r>
      <w:r w:rsidRPr="006A75AC">
        <w:rPr>
          <w:rStyle w:val="Person"/>
          <w:rFonts w:eastAsia="Arial Unicode MS"/>
          <w:lang w:val="pt-PT"/>
        </w:rPr>
        <w:t>Christus</w:t>
      </w:r>
      <w:r w:rsidRPr="006A75AC">
        <w:rPr>
          <w:rFonts w:eastAsia="Arial Unicode MS"/>
          <w:lang w:val="pt-PT"/>
        </w:rPr>
        <w:t xml:space="preserve">, id est lavacrum nostrum quo nostra abluuntur peccata, quod sonat prima AN </w:t>
      </w:r>
      <w:r w:rsidRPr="006A75AC">
        <w:rPr>
          <w:rStyle w:val="Neume"/>
          <w:rFonts w:eastAsia="Arial Unicode MS"/>
          <w:lang w:val="pt-PT"/>
        </w:rPr>
        <w:t>Veterem</w:t>
      </w:r>
      <w:r w:rsidR="00302D31" w:rsidRPr="00963EFD">
        <w:rPr>
          <w:rStyle w:val="Incipit"/>
          <w:rFonts w:eastAsia="Arial Unicode MS"/>
          <w:lang w:val="pt-PT"/>
        </w:rPr>
        <w:t>@</w:t>
      </w:r>
      <w:r w:rsidRPr="00963EFD">
        <w:rPr>
          <w:rStyle w:val="Incipit"/>
          <w:rFonts w:eastAsia="Arial Unicode MS"/>
          <w:lang w:val="pt-PT"/>
        </w:rPr>
        <w:t>hominem</w:t>
      </w:r>
      <w:r w:rsidRPr="006A75AC">
        <w:rPr>
          <w:rFonts w:eastAsia="Arial Unicode MS"/>
          <w:lang w:val="pt-PT"/>
        </w:rPr>
        <w:t>.</w:t>
      </w:r>
    </w:p>
    <w:p w:rsidR="00D449BB" w:rsidRPr="006A75AC" w:rsidRDefault="00D449BB" w:rsidP="00F81136">
      <w:pPr>
        <w:rPr>
          <w:rFonts w:eastAsia="Arial Unicode MS"/>
          <w:lang w:val="en-US"/>
        </w:rPr>
      </w:pPr>
      <w:r w:rsidRPr="006A75AC">
        <w:rPr>
          <w:rStyle w:val="Time1"/>
          <w:rFonts w:eastAsia="Arial Unicode MS"/>
          <w:lang w:val="en-US"/>
        </w:rPr>
        <w:t>In secunda vespera</w:t>
      </w:r>
      <w:r w:rsidRPr="006A75AC">
        <w:rPr>
          <w:rFonts w:eastAsia="Arial Unicode MS"/>
          <w:lang w:val="en-US"/>
        </w:rPr>
        <w:t xml:space="preserve"> AN </w:t>
      </w:r>
      <w:r w:rsidRPr="006A75AC">
        <w:rPr>
          <w:rStyle w:val="Neume"/>
          <w:rFonts w:eastAsia="Arial Unicode MS"/>
          <w:lang w:val="en-US"/>
        </w:rPr>
        <w:t>Tecum principium</w:t>
      </w:r>
      <w:r w:rsidRPr="006A75AC">
        <w:rPr>
          <w:rFonts w:eastAsia="Arial Unicode MS"/>
          <w:lang w:val="en-US"/>
        </w:rPr>
        <w:t xml:space="preserve">. AM </w:t>
      </w:r>
      <w:r w:rsidRPr="006A75AC">
        <w:rPr>
          <w:rStyle w:val="Neume"/>
          <w:rFonts w:eastAsia="Arial Unicode MS"/>
          <w:lang w:val="en-US"/>
        </w:rPr>
        <w:t>Christo datus est</w:t>
      </w:r>
      <w:r w:rsidRPr="006A75AC">
        <w:rPr>
          <w:rFonts w:eastAsia="Arial Unicode MS"/>
          <w:lang w:val="en-US"/>
        </w:rPr>
        <w:t>.</w:t>
      </w:r>
    </w:p>
    <w:p w:rsidR="00D449BB" w:rsidRPr="006A75AC" w:rsidRDefault="00D449BB" w:rsidP="00F81136">
      <w:pPr>
        <w:rPr>
          <w:rFonts w:eastAsia="Arial Unicode MS"/>
          <w:lang w:val="en-US"/>
        </w:rPr>
      </w:pPr>
      <w:r w:rsidRPr="006A75AC">
        <w:rPr>
          <w:rStyle w:val="Time1"/>
          <w:rFonts w:eastAsia="Arial Unicode MS"/>
          <w:lang w:val="en-US"/>
        </w:rPr>
        <w:t>Ad completorium</w:t>
      </w:r>
      <w:r w:rsidRPr="006A75AC">
        <w:rPr>
          <w:rFonts w:eastAsia="Arial Unicode MS"/>
          <w:lang w:val="en-US"/>
        </w:rPr>
        <w:t xml:space="preserve"> HY </w:t>
      </w:r>
      <w:r w:rsidRPr="006A75AC">
        <w:rPr>
          <w:rStyle w:val="Incipit"/>
          <w:rFonts w:eastAsia="Arial Unicode MS"/>
          <w:lang w:val="en-US"/>
        </w:rPr>
        <w:t>Corde natus</w:t>
      </w:r>
      <w:r w:rsidRPr="006A75AC">
        <w:rPr>
          <w:rFonts w:eastAsia="Arial Unicode MS"/>
          <w:lang w:val="en-US"/>
        </w:rPr>
        <w:t xml:space="preserve">. AD </w:t>
      </w:r>
      <w:r w:rsidRPr="006A75AC">
        <w:rPr>
          <w:rStyle w:val="Neume"/>
          <w:rFonts w:eastAsia="Arial Unicode MS"/>
          <w:lang w:val="en-US"/>
        </w:rPr>
        <w:t>Salutis nostrae</w:t>
      </w:r>
      <w:r w:rsidRPr="006A75AC">
        <w:rPr>
          <w:rFonts w:eastAsia="Arial Unicode MS"/>
          <w:lang w:val="en-US"/>
        </w:rPr>
        <w:t>.</w:t>
      </w:r>
    </w:p>
    <w:p w:rsidR="00D449BB" w:rsidRPr="006A75AC" w:rsidRDefault="00D449BB" w:rsidP="00A67FB0">
      <w:pPr>
        <w:pStyle w:val="berschrift1"/>
        <w:rPr>
          <w:rFonts w:eastAsia="Arial Unicode MS"/>
          <w:lang w:val="en-US"/>
        </w:rPr>
      </w:pPr>
      <w:r w:rsidRPr="006A75AC">
        <w:rPr>
          <w:rFonts w:eastAsia="Arial Unicode MS"/>
          <w:lang w:val="en-US"/>
        </w:rPr>
        <w:t>[KOMMENTAR]</w:t>
      </w:r>
    </w:p>
    <w:p w:rsidR="000D4039" w:rsidRPr="006A75AC" w:rsidRDefault="00D449BB" w:rsidP="00F81136">
      <w:pPr>
        <w:rPr>
          <w:rFonts w:eastAsia="Arial Unicode MS"/>
          <w:lang w:val="fr-FR"/>
        </w:rPr>
      </w:pPr>
      <w:r w:rsidRPr="006A75AC">
        <w:rPr>
          <w:rFonts w:eastAsia="Arial Unicode MS"/>
          <w:lang w:val="en-US"/>
        </w:rPr>
        <w:t xml:space="preserve">Deinceps redimus ad cottidianum cantum et quale habuimus ante adventum, scilicet versuum et hymnorum, nisi quos ad matutinas et ad vesperas post orationem dicimus primam antiphonam de sancta Maria AC </w:t>
      </w:r>
      <w:r w:rsidRPr="006A75AC">
        <w:rPr>
          <w:rStyle w:val="Neume"/>
          <w:rFonts w:eastAsia="Arial Unicode MS"/>
          <w:lang w:val="en-US"/>
        </w:rPr>
        <w:t>Rubum quem</w:t>
      </w:r>
      <w:r w:rsidRPr="006A75AC">
        <w:rPr>
          <w:rFonts w:eastAsia="Arial Unicode MS"/>
          <w:lang w:val="en-US"/>
        </w:rPr>
        <w:t xml:space="preserve">. </w:t>
      </w:r>
      <w:r w:rsidRPr="006A75AC">
        <w:rPr>
          <w:rFonts w:eastAsia="Arial Unicode MS"/>
          <w:lang w:val="fr-FR"/>
        </w:rPr>
        <w:t xml:space="preserve">AC </w:t>
      </w:r>
      <w:r w:rsidRPr="006A75AC">
        <w:rPr>
          <w:rStyle w:val="Neume"/>
          <w:rFonts w:eastAsia="Arial Unicode MS"/>
          <w:lang w:val="fr-FR"/>
        </w:rPr>
        <w:t>Germinavit</w:t>
      </w:r>
      <w:r w:rsidRPr="006A75AC">
        <w:rPr>
          <w:rFonts w:eastAsia="Arial Unicode MS"/>
          <w:lang w:val="fr-FR"/>
        </w:rPr>
        <w:t xml:space="preserve">, et [AC] </w:t>
      </w:r>
      <w:r w:rsidRPr="006A75AC">
        <w:rPr>
          <w:rStyle w:val="Neume"/>
          <w:rFonts w:eastAsia="Arial Unicode MS"/>
          <w:lang w:val="fr-FR"/>
        </w:rPr>
        <w:t>Ecce Maria</w:t>
      </w:r>
      <w:r w:rsidRPr="006A75AC">
        <w:rPr>
          <w:rFonts w:eastAsia="Arial Unicode MS"/>
          <w:lang w:val="fr-FR"/>
        </w:rPr>
        <w:t xml:space="preserve">. Et ORC </w:t>
      </w:r>
      <w:r w:rsidRPr="006A75AC">
        <w:rPr>
          <w:rStyle w:val="Incipit"/>
          <w:rFonts w:eastAsia="Arial Unicode MS"/>
          <w:lang w:val="fr-FR"/>
        </w:rPr>
        <w:t>Deus qui salutis</w:t>
      </w:r>
      <w:r w:rsidRPr="006A75AC">
        <w:rPr>
          <w:rFonts w:eastAsia="Arial Unicode MS"/>
          <w:lang w:val="fr-FR"/>
        </w:rPr>
        <w:t>. Et deinde alias quas per totum annum usque in purificatione sanctae Mariae. Nulla vero de sancta cruce usque post octavam pentecostes.</w:t>
      </w:r>
      <w:r w:rsidR="000D4039" w:rsidRPr="006A75AC">
        <w:rPr>
          <w:rFonts w:eastAsia="Arial Unicode MS"/>
          <w:lang w:val="fr-FR"/>
        </w:rPr>
        <w:t xml:space="preserve"> Post purificationem vero primam antiphonam dicimus de sancta Maria, quam et per totum annum cum ceteris solitis.</w:t>
      </w:r>
    </w:p>
    <w:p w:rsidR="000D4039" w:rsidRPr="006A75AC" w:rsidRDefault="000D4039" w:rsidP="00A67FB0">
      <w:pPr>
        <w:pStyle w:val="berschrift1"/>
        <w:rPr>
          <w:rFonts w:eastAsia="Arial Unicode MS"/>
          <w:lang w:val="fr-FR"/>
        </w:rPr>
      </w:pPr>
      <w:r w:rsidRPr="006A75AC">
        <w:rPr>
          <w:rFonts w:eastAsia="Arial Unicode MS"/>
          <w:lang w:val="fr-FR"/>
        </w:rPr>
        <w:t>FELICIS IN PINCIS PRESBYTERI ET CONFESSORIS</w:t>
      </w:r>
    </w:p>
    <w:p w:rsidR="000D4039" w:rsidRPr="006A75AC" w:rsidRDefault="000D4039" w:rsidP="00F81136">
      <w:pPr>
        <w:rPr>
          <w:rFonts w:eastAsia="Arial Unicode MS"/>
          <w:lang w:val="fr-FR"/>
        </w:rPr>
      </w:pPr>
      <w:r w:rsidRPr="006A75AC">
        <w:rPr>
          <w:rFonts w:eastAsia="Arial Unicode MS"/>
          <w:lang w:val="fr-FR"/>
        </w:rPr>
        <w:t>Tres lectiones.</w:t>
      </w:r>
    </w:p>
    <w:p w:rsidR="000D4039" w:rsidRPr="006A75AC" w:rsidRDefault="000D4039" w:rsidP="00A67FB0">
      <w:pPr>
        <w:pStyle w:val="berschrift1"/>
        <w:rPr>
          <w:rFonts w:eastAsia="Arial Unicode MS"/>
          <w:lang w:val="fr-FR"/>
        </w:rPr>
      </w:pPr>
      <w:r w:rsidRPr="006A75AC">
        <w:rPr>
          <w:rFonts w:eastAsia="Arial Unicode MS"/>
          <w:lang w:val="fr-FR"/>
        </w:rPr>
        <w:t>DE SANCTO MARCELLO PAPA ET MARTYRE</w:t>
      </w:r>
    </w:p>
    <w:p w:rsidR="000D4039" w:rsidRPr="006A75AC" w:rsidRDefault="000D4039" w:rsidP="00F81136">
      <w:pPr>
        <w:rPr>
          <w:rFonts w:eastAsia="Arial Unicode MS"/>
          <w:lang w:val="fr-FR"/>
        </w:rPr>
      </w:pPr>
      <w:r w:rsidRPr="006A75AC">
        <w:rPr>
          <w:rFonts w:eastAsia="Arial Unicode MS"/>
          <w:lang w:val="fr-FR"/>
        </w:rPr>
        <w:t>Novem lectiones.</w:t>
      </w:r>
      <w:r w:rsidR="009A550B" w:rsidRPr="006A75AC">
        <w:rPr>
          <w:rFonts w:eastAsia="Arial Unicode MS"/>
          <w:lang w:val="fr-FR"/>
        </w:rPr>
        <w:t xml:space="preserve"> </w:t>
      </w:r>
      <w:r w:rsidRPr="006A75AC">
        <w:rPr>
          <w:rFonts w:eastAsia="Arial Unicode MS"/>
          <w:lang w:val="fr-FR"/>
        </w:rPr>
        <w:t>Canimus de sacerdotio.</w:t>
      </w:r>
    </w:p>
    <w:p w:rsidR="000D4039" w:rsidRPr="006A75AC" w:rsidRDefault="000D4039" w:rsidP="00A67FB0">
      <w:pPr>
        <w:pStyle w:val="berschrift1"/>
        <w:rPr>
          <w:rFonts w:eastAsia="Arial Unicode MS"/>
          <w:lang w:val="fr-FR"/>
        </w:rPr>
      </w:pPr>
      <w:r w:rsidRPr="006A75AC">
        <w:rPr>
          <w:rFonts w:eastAsia="Arial Unicode MS"/>
          <w:lang w:val="fr-FR"/>
        </w:rPr>
        <w:t>PRISCAE VIRGINIS</w:t>
      </w:r>
    </w:p>
    <w:p w:rsidR="000D4039" w:rsidRPr="006A75AC" w:rsidRDefault="000D4039" w:rsidP="00F81136">
      <w:pPr>
        <w:rPr>
          <w:lang w:val="fr-FR"/>
        </w:rPr>
      </w:pPr>
      <w:r w:rsidRPr="006A75AC">
        <w:rPr>
          <w:rFonts w:eastAsia="Arial Unicode MS"/>
          <w:lang w:val="fr-FR"/>
        </w:rPr>
        <w:t>Tres lectiones.</w:t>
      </w:r>
      <w:r w:rsidR="00D449BB" w:rsidRPr="006A75AC">
        <w:rPr>
          <w:rFonts w:eastAsia="Arial Unicode MS"/>
          <w:lang w:val="fr-FR"/>
        </w:rPr>
        <w:t xml:space="preserve"> </w:t>
      </w:r>
      <w:r w:rsidR="00586A15" w:rsidRPr="006A75AC">
        <w:rPr>
          <w:lang w:val="fr-FR"/>
        </w:rPr>
        <w:t xml:space="preserve">(79v) </w:t>
      </w:r>
    </w:p>
    <w:p w:rsidR="000D4039" w:rsidRPr="006A75AC" w:rsidRDefault="000D4039" w:rsidP="00A67FB0">
      <w:pPr>
        <w:pStyle w:val="berschrift1"/>
        <w:rPr>
          <w:lang w:val="fr-FR"/>
        </w:rPr>
      </w:pPr>
      <w:r w:rsidRPr="006A75AC">
        <w:rPr>
          <w:lang w:val="fr-FR"/>
        </w:rPr>
        <w:t>KOMMENTAR</w:t>
      </w:r>
    </w:p>
    <w:p w:rsidR="00063FE0" w:rsidRPr="006A75AC" w:rsidRDefault="00586A15" w:rsidP="00F81136">
      <w:pPr>
        <w:rPr>
          <w:lang w:val="fr-FR"/>
        </w:rPr>
      </w:pPr>
      <w:r w:rsidRPr="006A75AC">
        <w:rPr>
          <w:lang w:val="fr-FR"/>
        </w:rPr>
        <w:t>Leguntur epistula</w:t>
      </w:r>
      <w:r w:rsidR="00302D31">
        <w:rPr>
          <w:lang w:val="fr-FR"/>
        </w:rPr>
        <w:t>e</w:t>
      </w:r>
      <w:r w:rsidRPr="006A75AC">
        <w:rPr>
          <w:lang w:val="fr-FR"/>
        </w:rPr>
        <w:t xml:space="preserve"> Pauli usque in septuagesimam. [I]n dominicis diebus ad vesperas RP </w:t>
      </w:r>
      <w:r w:rsidRPr="006A75AC">
        <w:rPr>
          <w:rStyle w:val="Neume"/>
          <w:lang w:val="fr-FR"/>
        </w:rPr>
        <w:t>Deus qui sedes</w:t>
      </w:r>
      <w:r w:rsidRPr="006A75AC">
        <w:rPr>
          <w:lang w:val="fr-FR"/>
        </w:rPr>
        <w:t>.</w:t>
      </w:r>
      <w:r w:rsidR="00787C89" w:rsidRPr="006A75AC">
        <w:rPr>
          <w:lang w:val="fr-FR"/>
        </w:rPr>
        <w:t xml:space="preserve"> </w:t>
      </w:r>
    </w:p>
    <w:p w:rsidR="00063FE0" w:rsidRPr="006A75AC" w:rsidRDefault="00586A15" w:rsidP="00F81136">
      <w:pPr>
        <w:rPr>
          <w:lang w:val="it-IT"/>
        </w:rPr>
      </w:pPr>
      <w:r w:rsidRPr="006A75AC">
        <w:rPr>
          <w:lang w:val="it-IT"/>
        </w:rPr>
        <w:t xml:space="preserve">[Ad matutinum] INV </w:t>
      </w:r>
      <w:r w:rsidRPr="006A75AC">
        <w:rPr>
          <w:rStyle w:val="Neume"/>
          <w:lang w:val="it-IT"/>
        </w:rPr>
        <w:t>Praeoccupemus</w:t>
      </w:r>
      <w:r w:rsidRPr="006A75AC">
        <w:rPr>
          <w:lang w:val="it-IT"/>
        </w:rPr>
        <w:t xml:space="preserve">. RP </w:t>
      </w:r>
      <w:r w:rsidRPr="006A75AC">
        <w:rPr>
          <w:rStyle w:val="Neume"/>
          <w:lang w:val="it-IT"/>
        </w:rPr>
        <w:t>Domine ne in ira</w:t>
      </w:r>
      <w:r w:rsidRPr="006A75AC">
        <w:rPr>
          <w:lang w:val="it-IT"/>
        </w:rPr>
        <w:t>.</w:t>
      </w:r>
      <w:r w:rsidR="00787C89" w:rsidRPr="006A75AC">
        <w:rPr>
          <w:lang w:val="it-IT"/>
        </w:rPr>
        <w:t xml:space="preserve"> </w:t>
      </w:r>
      <w:r w:rsidRPr="006A75AC">
        <w:rPr>
          <w:lang w:val="it-IT"/>
        </w:rPr>
        <w:t xml:space="preserve">Laudes de sancta trinitate. Oratio de sancta trinitate. </w:t>
      </w:r>
    </w:p>
    <w:p w:rsidR="00586A15" w:rsidRPr="000D4039" w:rsidRDefault="00787C89" w:rsidP="00F81136">
      <w:pPr>
        <w:rPr>
          <w:rFonts w:eastAsia="Arial Unicode MS"/>
          <w:lang w:val="it-IT"/>
        </w:rPr>
      </w:pPr>
      <w:r w:rsidRPr="006A75AC">
        <w:rPr>
          <w:lang w:val="it-IT"/>
        </w:rPr>
        <w:t>Ad missam et praefac</w:t>
      </w:r>
      <w:r w:rsidR="00302D31">
        <w:rPr>
          <w:lang w:val="it-IT"/>
        </w:rPr>
        <w:t>tiones non dicentur ante octavam</w:t>
      </w:r>
      <w:r w:rsidRPr="006A75AC">
        <w:rPr>
          <w:lang w:val="it-IT"/>
        </w:rPr>
        <w:t xml:space="preserve"> pentecostes. Per ebdomadam vero in singulis feriis sua responsoria. Si opus fuerit officium [IN] </w:t>
      </w:r>
      <w:r w:rsidRPr="006A75AC">
        <w:rPr>
          <w:rStyle w:val="Neume"/>
          <w:lang w:val="it-IT"/>
        </w:rPr>
        <w:t>In excelso throno</w:t>
      </w:r>
      <w:r w:rsidRPr="006A75AC">
        <w:rPr>
          <w:lang w:val="it-IT"/>
        </w:rPr>
        <w:t xml:space="preserve"> cantetur per duas ebdomadas cum ALV </w:t>
      </w:r>
      <w:r w:rsidRPr="006A75AC">
        <w:rPr>
          <w:rStyle w:val="Neume"/>
          <w:lang w:val="it-IT"/>
        </w:rPr>
        <w:t>Iubilate</w:t>
      </w:r>
      <w:r w:rsidRPr="006A75AC">
        <w:rPr>
          <w:lang w:val="it-IT"/>
        </w:rPr>
        <w:t xml:space="preserve">. Ceteris vero ebdomadis cantentur officia [IN] </w:t>
      </w:r>
      <w:r w:rsidRPr="006A75AC">
        <w:rPr>
          <w:rStyle w:val="Neume"/>
          <w:lang w:val="it-IT"/>
        </w:rPr>
        <w:t>Omnis terra</w:t>
      </w:r>
      <w:r w:rsidRPr="006A75AC">
        <w:rPr>
          <w:lang w:val="it-IT"/>
        </w:rPr>
        <w:t xml:space="preserve"> cum ALV </w:t>
      </w:r>
      <w:r w:rsidRPr="006A75AC">
        <w:rPr>
          <w:rStyle w:val="Neume"/>
          <w:lang w:val="it-IT"/>
        </w:rPr>
        <w:t>Dominus regnavit</w:t>
      </w:r>
      <w:r w:rsidRPr="006A75AC">
        <w:rPr>
          <w:lang w:val="it-IT"/>
        </w:rPr>
        <w:t xml:space="preserve"> et [IN] </w:t>
      </w:r>
      <w:r w:rsidRPr="006A75AC">
        <w:rPr>
          <w:rStyle w:val="Neume"/>
          <w:lang w:val="it-IT"/>
        </w:rPr>
        <w:t>Adorate deum</w:t>
      </w:r>
      <w:r w:rsidRPr="006A75AC">
        <w:rPr>
          <w:lang w:val="it-IT"/>
        </w:rPr>
        <w:t xml:space="preserve"> cum ALV </w:t>
      </w:r>
      <w:r w:rsidRPr="006A75AC">
        <w:rPr>
          <w:rStyle w:val="Neume"/>
          <w:lang w:val="it-IT"/>
        </w:rPr>
        <w:t>Laudate deum</w:t>
      </w:r>
      <w:r w:rsidRPr="006A75AC">
        <w:rPr>
          <w:lang w:val="it-IT"/>
        </w:rPr>
        <w:t xml:space="preserve"> quotquot fiant ebdomadae ante septuagesimam. Sed in feria sexta non canimus de sancta cruce nec in sabbatis officium de sancta Maria, nec praefationes in die dicimus.</w:t>
      </w:r>
    </w:p>
    <w:p w:rsidR="00787C89" w:rsidRPr="006A75AC" w:rsidRDefault="000D4039" w:rsidP="00A67FB0">
      <w:pPr>
        <w:pStyle w:val="berschrift1"/>
        <w:rPr>
          <w:lang w:val="it-IT"/>
        </w:rPr>
      </w:pPr>
      <w:r w:rsidRPr="006A75AC">
        <w:rPr>
          <w:lang w:val="it-IT"/>
        </w:rPr>
        <w:t>DE SANCTO SEBASTIANO</w:t>
      </w:r>
    </w:p>
    <w:p w:rsidR="00063FE0" w:rsidRPr="006A75AC" w:rsidRDefault="00787C89" w:rsidP="00F81136">
      <w:pPr>
        <w:rPr>
          <w:lang w:val="it-IT"/>
        </w:rPr>
      </w:pPr>
      <w:r w:rsidRPr="006A75AC">
        <w:rPr>
          <w:rStyle w:val="Time1"/>
          <w:lang w:val="it-IT"/>
        </w:rPr>
        <w:t>Ad vesperas</w:t>
      </w:r>
      <w:r w:rsidRPr="006A75AC">
        <w:rPr>
          <w:lang w:val="it-IT"/>
        </w:rPr>
        <w:t xml:space="preserve"> RP </w:t>
      </w:r>
      <w:r w:rsidRPr="006A75AC">
        <w:rPr>
          <w:rStyle w:val="Neume"/>
          <w:lang w:val="it-IT"/>
        </w:rPr>
        <w:t>Egregie</w:t>
      </w:r>
      <w:r w:rsidRPr="006A75AC">
        <w:rPr>
          <w:lang w:val="it-IT"/>
        </w:rPr>
        <w:t xml:space="preserve">. Hymnus et versus de sanctis, quia Sebastianus martyr erat. Ad utramque vesperam et ad matutinas et missam orationes continue dicuntur: prior de Fabiano, sequens de Sebastiano. </w:t>
      </w:r>
    </w:p>
    <w:p w:rsidR="00787C89" w:rsidRPr="006A75AC" w:rsidRDefault="00787C89" w:rsidP="00F81136">
      <w:pPr>
        <w:rPr>
          <w:lang w:val="it-IT"/>
        </w:rPr>
      </w:pPr>
      <w:r w:rsidRPr="006A75AC">
        <w:rPr>
          <w:rStyle w:val="Time1"/>
          <w:lang w:val="it-IT"/>
        </w:rPr>
        <w:t>Ad cursus</w:t>
      </w:r>
      <w:r w:rsidRPr="006A75AC">
        <w:rPr>
          <w:lang w:val="it-IT"/>
        </w:rPr>
        <w:t xml:space="preserve"> vero sola de Sebastiano.</w:t>
      </w:r>
    </w:p>
    <w:p w:rsidR="00A02244" w:rsidRPr="00963EFD" w:rsidRDefault="00787C89" w:rsidP="00F81136">
      <w:pPr>
        <w:rPr>
          <w:lang w:val="it-IT"/>
        </w:rPr>
      </w:pPr>
      <w:r w:rsidRPr="006A75AC">
        <w:rPr>
          <w:rStyle w:val="Time1"/>
          <w:lang w:val="it-IT"/>
        </w:rPr>
        <w:t>In secunda vespera</w:t>
      </w:r>
      <w:r w:rsidRPr="006A75AC">
        <w:rPr>
          <w:lang w:val="it-IT"/>
        </w:rPr>
        <w:t xml:space="preserve"> in fine de sancta </w:t>
      </w:r>
      <w:r w:rsidR="00B124F8" w:rsidRPr="00963EFD">
        <w:rPr>
          <w:lang w:val="it-IT"/>
        </w:rPr>
        <w:t>|</w:t>
      </w:r>
      <w:r w:rsidRPr="006A75AC">
        <w:rPr>
          <w:lang w:val="it-IT"/>
        </w:rPr>
        <w:t>Agna</w:t>
      </w:r>
      <w:r w:rsidR="00B124F8">
        <w:rPr>
          <w:lang w:val="it-IT"/>
        </w:rPr>
        <w:t>::Agnete</w:t>
      </w:r>
      <w:r w:rsidR="00B124F8" w:rsidRPr="00963EFD">
        <w:rPr>
          <w:lang w:val="it-IT"/>
        </w:rPr>
        <w:t>|</w:t>
      </w:r>
      <w:r w:rsidR="00A02244" w:rsidRPr="006A75AC">
        <w:rPr>
          <w:lang w:val="it-IT"/>
        </w:rPr>
        <w:t xml:space="preserve"> AM </w:t>
      </w:r>
      <w:r w:rsidR="00A02244" w:rsidRPr="006A75AC">
        <w:rPr>
          <w:rStyle w:val="Neume"/>
          <w:lang w:val="it-IT"/>
        </w:rPr>
        <w:t>Christi virgo</w:t>
      </w:r>
      <w:r w:rsidR="00A02244" w:rsidRPr="006A75AC">
        <w:rPr>
          <w:lang w:val="it-IT"/>
        </w:rPr>
        <w:t xml:space="preserve"> et oratio. </w:t>
      </w:r>
      <w:r w:rsidR="00A02244" w:rsidRPr="00963EFD">
        <w:rPr>
          <w:lang w:val="it-IT"/>
        </w:rPr>
        <w:t xml:space="preserve">Et infra </w:t>
      </w:r>
      <w:r w:rsidR="00B124F8" w:rsidRPr="00963EFD">
        <w:rPr>
          <w:lang w:val="it-IT"/>
        </w:rPr>
        <w:t xml:space="preserve">octavam </w:t>
      </w:r>
      <w:r w:rsidR="00A02244" w:rsidRPr="00963EFD">
        <w:rPr>
          <w:lang w:val="it-IT"/>
        </w:rPr>
        <w:t>eius antiphona et oratio.</w:t>
      </w:r>
    </w:p>
    <w:p w:rsidR="000D4039" w:rsidRPr="00963EFD" w:rsidRDefault="000D4039" w:rsidP="00A67FB0">
      <w:pPr>
        <w:pStyle w:val="berschrift1"/>
        <w:rPr>
          <w:lang w:val="it-IT"/>
        </w:rPr>
      </w:pPr>
      <w:r w:rsidRPr="00963EFD">
        <w:rPr>
          <w:lang w:val="it-IT"/>
        </w:rPr>
        <w:t>VINCENTII MARTYRIS ET DIACONI</w:t>
      </w:r>
      <w:r w:rsidR="00A02244" w:rsidRPr="00963EFD">
        <w:rPr>
          <w:lang w:val="it-IT"/>
        </w:rPr>
        <w:t xml:space="preserve"> </w:t>
      </w:r>
    </w:p>
    <w:p w:rsidR="00A02244" w:rsidRPr="00963EFD" w:rsidRDefault="000D4039" w:rsidP="00F81136">
      <w:pPr>
        <w:rPr>
          <w:lang w:val="it-IT"/>
        </w:rPr>
      </w:pPr>
      <w:r w:rsidRPr="00963EFD">
        <w:rPr>
          <w:lang w:val="it-IT"/>
        </w:rPr>
        <w:t>T</w:t>
      </w:r>
      <w:r w:rsidR="00A02244" w:rsidRPr="00963EFD">
        <w:rPr>
          <w:lang w:val="it-IT"/>
        </w:rPr>
        <w:t>res lectiones.</w:t>
      </w:r>
    </w:p>
    <w:p w:rsidR="000D4039" w:rsidRPr="00963EFD" w:rsidRDefault="000D4039" w:rsidP="00A67FB0">
      <w:pPr>
        <w:pStyle w:val="berschrift1"/>
        <w:rPr>
          <w:lang w:val="it-IT"/>
        </w:rPr>
      </w:pPr>
      <w:r w:rsidRPr="00963EFD">
        <w:rPr>
          <w:lang w:val="it-IT"/>
        </w:rPr>
        <w:t>IN OCTAVA AGNETIS</w:t>
      </w:r>
      <w:r w:rsidR="00A02244" w:rsidRPr="00963EFD">
        <w:rPr>
          <w:lang w:val="it-IT"/>
        </w:rPr>
        <w:t xml:space="preserve"> </w:t>
      </w:r>
    </w:p>
    <w:p w:rsidR="00A02244" w:rsidRPr="00963EFD" w:rsidRDefault="000D4039" w:rsidP="00F81136">
      <w:pPr>
        <w:rPr>
          <w:lang w:val="it-IT"/>
        </w:rPr>
      </w:pPr>
      <w:r w:rsidRPr="00963EFD">
        <w:rPr>
          <w:lang w:val="it-IT"/>
        </w:rPr>
        <w:t>T</w:t>
      </w:r>
      <w:r w:rsidR="00A02244" w:rsidRPr="00963EFD">
        <w:rPr>
          <w:lang w:val="it-IT"/>
        </w:rPr>
        <w:t>res lectiones.</w:t>
      </w:r>
    </w:p>
    <w:p w:rsidR="000D4039" w:rsidRPr="00963EFD" w:rsidRDefault="000D4039" w:rsidP="00A67FB0">
      <w:pPr>
        <w:pStyle w:val="berschrift1"/>
        <w:rPr>
          <w:lang w:val="it-IT"/>
        </w:rPr>
      </w:pPr>
      <w:r w:rsidRPr="00963EFD">
        <w:rPr>
          <w:lang w:val="it-IT"/>
        </w:rPr>
        <w:t>IN CONVERSIONE SANCTI PAULI</w:t>
      </w:r>
    </w:p>
    <w:p w:rsidR="00063FE0" w:rsidRPr="00963EFD" w:rsidRDefault="00063FE0" w:rsidP="00F81136">
      <w:pPr>
        <w:rPr>
          <w:lang w:val="it-IT"/>
        </w:rPr>
      </w:pPr>
      <w:r w:rsidRPr="00963EFD">
        <w:rPr>
          <w:rStyle w:val="Time1"/>
          <w:lang w:val="it-IT"/>
        </w:rPr>
        <w:t>[Ad matutinum]</w:t>
      </w:r>
      <w:r w:rsidRPr="00963EFD">
        <w:rPr>
          <w:lang w:val="it-IT"/>
        </w:rPr>
        <w:t xml:space="preserve"> </w:t>
      </w:r>
      <w:r w:rsidR="00A02244" w:rsidRPr="00963EFD">
        <w:rPr>
          <w:lang w:val="it-IT"/>
        </w:rPr>
        <w:t>canimus propriam historiam absque versibus antip</w:t>
      </w:r>
      <w:r w:rsidRPr="00963EFD">
        <w:rPr>
          <w:lang w:val="it-IT"/>
        </w:rPr>
        <w:t>h</w:t>
      </w:r>
      <w:r w:rsidR="00A02244" w:rsidRPr="00963EFD">
        <w:rPr>
          <w:lang w:val="it-IT"/>
        </w:rPr>
        <w:t xml:space="preserve">onarum. </w:t>
      </w:r>
    </w:p>
    <w:p w:rsidR="00063FE0" w:rsidRPr="006A75AC" w:rsidRDefault="00A02244" w:rsidP="00F81136">
      <w:pPr>
        <w:rPr>
          <w:lang w:val="pt-PT"/>
        </w:rPr>
      </w:pPr>
      <w:r w:rsidRPr="006A75AC">
        <w:rPr>
          <w:lang w:val="fr-FR"/>
        </w:rPr>
        <w:t xml:space="preserve">Et </w:t>
      </w:r>
      <w:r w:rsidRPr="006A75AC">
        <w:rPr>
          <w:rStyle w:val="Time1"/>
          <w:lang w:val="fr-FR"/>
        </w:rPr>
        <w:t>officium</w:t>
      </w:r>
      <w:r w:rsidRPr="006A75AC">
        <w:rPr>
          <w:lang w:val="fr-FR"/>
        </w:rPr>
        <w:t xml:space="preserve"> EP </w:t>
      </w:r>
      <w:r w:rsidRPr="006A75AC">
        <w:rPr>
          <w:rStyle w:val="Incipit"/>
          <w:lang w:val="fr-FR"/>
        </w:rPr>
        <w:t>Saulus adhuc spirans</w:t>
      </w:r>
      <w:r w:rsidRPr="006A75AC">
        <w:rPr>
          <w:lang w:val="fr-FR"/>
        </w:rPr>
        <w:t>.</w:t>
      </w:r>
      <w:r w:rsidR="00787C89" w:rsidRPr="006A75AC">
        <w:rPr>
          <w:lang w:val="fr-FR"/>
        </w:rPr>
        <w:t xml:space="preserve"> </w:t>
      </w:r>
      <w:r w:rsidRPr="006A75AC">
        <w:rPr>
          <w:lang w:val="pt-PT"/>
        </w:rPr>
        <w:t xml:space="preserve">EV </w:t>
      </w:r>
      <w:r w:rsidRPr="006A75AC">
        <w:rPr>
          <w:rStyle w:val="Incipit"/>
          <w:lang w:val="pt-PT"/>
        </w:rPr>
        <w:t>Ecce nos reliquimus</w:t>
      </w:r>
      <w:r w:rsidRPr="006A75AC">
        <w:rPr>
          <w:lang w:val="pt-PT"/>
        </w:rPr>
        <w:t xml:space="preserve">. </w:t>
      </w:r>
    </w:p>
    <w:p w:rsidR="00787C89" w:rsidRPr="006A75AC" w:rsidRDefault="00A02244" w:rsidP="00F81136">
      <w:pPr>
        <w:rPr>
          <w:lang w:val="pt-PT"/>
        </w:rPr>
      </w:pPr>
      <w:r w:rsidRPr="006A75AC">
        <w:rPr>
          <w:rStyle w:val="Time1"/>
          <w:lang w:val="pt-PT"/>
        </w:rPr>
        <w:t>Ad priorem vesperam</w:t>
      </w:r>
      <w:r w:rsidRPr="006A75AC">
        <w:rPr>
          <w:lang w:val="pt-PT"/>
        </w:rPr>
        <w:t xml:space="preserve"> RP </w:t>
      </w:r>
      <w:r w:rsidRPr="006A75AC">
        <w:rPr>
          <w:rStyle w:val="Neume"/>
          <w:lang w:val="pt-PT"/>
        </w:rPr>
        <w:t>Magnus</w:t>
      </w:r>
      <w:r w:rsidRPr="006A75AC">
        <w:rPr>
          <w:lang w:val="pt-PT"/>
        </w:rPr>
        <w:t xml:space="preserve">. HYHV </w:t>
      </w:r>
      <w:r w:rsidRPr="006A75AC">
        <w:rPr>
          <w:rStyle w:val="Incipit"/>
          <w:lang w:val="pt-PT"/>
        </w:rPr>
        <w:t>Doctor egregie</w:t>
      </w:r>
      <w:r w:rsidRPr="006A75AC">
        <w:rPr>
          <w:lang w:val="pt-PT"/>
        </w:rPr>
        <w:t>, et ad secundam vesperam. Eodem die de sancto Proiecto antiphona et oratio.</w:t>
      </w:r>
    </w:p>
    <w:p w:rsidR="00A02244" w:rsidRPr="006A75AC" w:rsidRDefault="00A02244" w:rsidP="00A67FB0">
      <w:pPr>
        <w:pStyle w:val="berschrift1"/>
        <w:rPr>
          <w:lang w:val="it-IT"/>
        </w:rPr>
      </w:pPr>
      <w:r w:rsidRPr="006A75AC">
        <w:rPr>
          <w:lang w:val="it-IT"/>
        </w:rPr>
        <w:t xml:space="preserve">IN PURIFICATIONE SANCTAE MARIAE </w:t>
      </w:r>
    </w:p>
    <w:p w:rsidR="00063FE0" w:rsidRPr="006A75AC" w:rsidRDefault="00A02244" w:rsidP="00F81136">
      <w:pPr>
        <w:rPr>
          <w:lang w:val="it-IT"/>
        </w:rPr>
      </w:pPr>
      <w:r w:rsidRPr="006A75AC">
        <w:rPr>
          <w:rStyle w:val="Time1"/>
          <w:lang w:val="it-IT"/>
        </w:rPr>
        <w:t>Ad vesperas</w:t>
      </w:r>
      <w:r w:rsidRPr="006A75AC">
        <w:rPr>
          <w:lang w:val="it-IT"/>
        </w:rPr>
        <w:t xml:space="preserve"> AN </w:t>
      </w:r>
      <w:r w:rsidRPr="006A75AC">
        <w:rPr>
          <w:rStyle w:val="Neume"/>
          <w:lang w:val="it-IT"/>
        </w:rPr>
        <w:t>O admirabile</w:t>
      </w:r>
      <w:r w:rsidRPr="006A75AC">
        <w:rPr>
          <w:lang w:val="it-IT"/>
        </w:rPr>
        <w:t xml:space="preserve">. PS </w:t>
      </w:r>
      <w:r w:rsidRPr="006A75AC">
        <w:rPr>
          <w:rStyle w:val="Incipit"/>
          <w:lang w:val="it-IT"/>
        </w:rPr>
        <w:t>Laudate pueri</w:t>
      </w:r>
      <w:r w:rsidRPr="006A75AC">
        <w:rPr>
          <w:lang w:val="it-IT"/>
        </w:rPr>
        <w:t xml:space="preserve">. RP </w:t>
      </w:r>
      <w:r w:rsidRPr="006A75AC">
        <w:rPr>
          <w:rStyle w:val="Neume"/>
          <w:lang w:val="it-IT"/>
        </w:rPr>
        <w:t>Videte mira</w:t>
      </w:r>
      <w:r w:rsidRPr="006A75AC">
        <w:rPr>
          <w:rStyle w:val="Incipit"/>
          <w:lang w:val="it-IT"/>
        </w:rPr>
        <w:t>culum</w:t>
      </w:r>
      <w:r w:rsidRPr="006A75AC">
        <w:rPr>
          <w:lang w:val="it-IT"/>
        </w:rPr>
        <w:t xml:space="preserve">. HY </w:t>
      </w:r>
      <w:r w:rsidRPr="006A75AC">
        <w:rPr>
          <w:rStyle w:val="Incipit"/>
          <w:lang w:val="it-IT"/>
        </w:rPr>
        <w:t>Quod chorus vatum</w:t>
      </w:r>
      <w:r w:rsidRPr="006A75AC">
        <w:rPr>
          <w:lang w:val="it-IT"/>
        </w:rPr>
        <w:t xml:space="preserve">. VS </w:t>
      </w:r>
      <w:r w:rsidRPr="006A75AC">
        <w:rPr>
          <w:rStyle w:val="Incipit"/>
          <w:lang w:val="it-IT"/>
        </w:rPr>
        <w:t>Post partum</w:t>
      </w:r>
      <w:r w:rsidRPr="006A75AC">
        <w:rPr>
          <w:lang w:val="it-IT"/>
        </w:rPr>
        <w:t xml:space="preserve">. </w:t>
      </w:r>
    </w:p>
    <w:p w:rsidR="00063FE0" w:rsidRPr="00963EFD" w:rsidRDefault="00A02244" w:rsidP="00F81136">
      <w:pPr>
        <w:rPr>
          <w:lang w:val="en-US"/>
        </w:rPr>
      </w:pPr>
      <w:r w:rsidRPr="006A75AC">
        <w:rPr>
          <w:rStyle w:val="Time1"/>
          <w:lang w:val="it-IT"/>
        </w:rPr>
        <w:t>Ad matutinum</w:t>
      </w:r>
      <w:r w:rsidRPr="006A75AC">
        <w:rPr>
          <w:lang w:val="it-IT"/>
        </w:rPr>
        <w:t xml:space="preserve"> HY </w:t>
      </w:r>
      <w:r w:rsidRPr="00963EFD">
        <w:rPr>
          <w:rStyle w:val="Neume"/>
          <w:lang w:val="it-IT"/>
        </w:rPr>
        <w:t>Ave</w:t>
      </w:r>
      <w:r w:rsidR="00124632">
        <w:rPr>
          <w:rStyle w:val="Incipit"/>
          <w:lang w:val="it-IT"/>
        </w:rPr>
        <w:t>@</w:t>
      </w:r>
      <w:r w:rsidRPr="006A75AC">
        <w:rPr>
          <w:rStyle w:val="Incipit"/>
          <w:lang w:val="it-IT"/>
        </w:rPr>
        <w:t>maris stella</w:t>
      </w:r>
      <w:r w:rsidRPr="006A75AC">
        <w:rPr>
          <w:lang w:val="it-IT"/>
        </w:rPr>
        <w:t xml:space="preserve">. </w:t>
      </w:r>
      <w:r w:rsidRPr="00963EFD">
        <w:rPr>
          <w:lang w:val="en-US"/>
        </w:rPr>
        <w:t xml:space="preserve">Alter [HY] </w:t>
      </w:r>
      <w:r w:rsidRPr="00963EFD">
        <w:rPr>
          <w:rStyle w:val="Incipit"/>
          <w:lang w:val="en-US"/>
        </w:rPr>
        <w:t>Fi</w:t>
      </w:r>
      <w:r w:rsidR="005E4A55" w:rsidRPr="00963EFD">
        <w:rPr>
          <w:rStyle w:val="Incipit"/>
          <w:lang w:val="en-US"/>
        </w:rPr>
        <w:t>t</w:t>
      </w:r>
      <w:r w:rsidRPr="00963EFD">
        <w:rPr>
          <w:rStyle w:val="Incipit"/>
          <w:lang w:val="en-US"/>
        </w:rPr>
        <w:t xml:space="preserve"> porta</w:t>
      </w:r>
      <w:r w:rsidRPr="00963EFD">
        <w:rPr>
          <w:lang w:val="en-US"/>
        </w:rPr>
        <w:t xml:space="preserve">. </w:t>
      </w:r>
    </w:p>
    <w:p w:rsidR="00063FE0" w:rsidRPr="006A75AC" w:rsidRDefault="00A02244" w:rsidP="00F81136">
      <w:pPr>
        <w:rPr>
          <w:lang w:val="en-US"/>
        </w:rPr>
      </w:pPr>
      <w:r w:rsidRPr="006A75AC">
        <w:rPr>
          <w:rStyle w:val="Time1"/>
          <w:lang w:val="en-US"/>
        </w:rPr>
        <w:t>Ad primam</w:t>
      </w:r>
      <w:r w:rsidRPr="006A75AC">
        <w:rPr>
          <w:lang w:val="en-US"/>
        </w:rPr>
        <w:t xml:space="preserve"> AN </w:t>
      </w:r>
      <w:r w:rsidRPr="006A75AC">
        <w:rPr>
          <w:rStyle w:val="Neume"/>
          <w:lang w:val="en-US"/>
        </w:rPr>
        <w:t>Adorna thalamum</w:t>
      </w:r>
      <w:r w:rsidRPr="006A75AC">
        <w:rPr>
          <w:lang w:val="en-US"/>
        </w:rPr>
        <w:t xml:space="preserve">. </w:t>
      </w:r>
    </w:p>
    <w:p w:rsidR="0005699A" w:rsidRPr="006A75AC" w:rsidRDefault="00A02244" w:rsidP="00F81136">
      <w:pPr>
        <w:rPr>
          <w:lang w:val="en-US"/>
        </w:rPr>
      </w:pPr>
      <w:r w:rsidRPr="006A75AC">
        <w:rPr>
          <w:rStyle w:val="Time1"/>
          <w:lang w:val="en-US"/>
        </w:rPr>
        <w:t>Ad tertiam</w:t>
      </w:r>
      <w:r w:rsidRPr="006A75AC">
        <w:rPr>
          <w:lang w:val="en-US"/>
        </w:rPr>
        <w:t xml:space="preserve"> AN </w:t>
      </w:r>
      <w:r w:rsidRPr="006A75AC">
        <w:rPr>
          <w:rStyle w:val="Neume"/>
          <w:lang w:val="en-US"/>
        </w:rPr>
        <w:t>Obtulerunt pro eo</w:t>
      </w:r>
      <w:r w:rsidRPr="006A75AC">
        <w:rPr>
          <w:lang w:val="en-US"/>
        </w:rPr>
        <w:t xml:space="preserve">. RB </w:t>
      </w:r>
      <w:r w:rsidRPr="006A75AC">
        <w:rPr>
          <w:rStyle w:val="Neume"/>
          <w:lang w:val="en-US"/>
        </w:rPr>
        <w:t>Specie tua</w:t>
      </w:r>
      <w:r w:rsidRPr="006A75AC">
        <w:rPr>
          <w:lang w:val="en-US"/>
        </w:rPr>
        <w:t xml:space="preserve"> et alia sicut de virginibus. </w:t>
      </w:r>
    </w:p>
    <w:p w:rsidR="00063FE0" w:rsidRPr="006A75AC" w:rsidRDefault="00A02244" w:rsidP="00F81136">
      <w:pPr>
        <w:rPr>
          <w:lang w:val="en-US"/>
        </w:rPr>
      </w:pPr>
      <w:r w:rsidRPr="006A75AC">
        <w:rPr>
          <w:rStyle w:val="Time1"/>
          <w:lang w:val="en-US"/>
        </w:rPr>
        <w:t>Ad sextam</w:t>
      </w:r>
      <w:r w:rsidRPr="006A75AC">
        <w:rPr>
          <w:lang w:val="en-US"/>
        </w:rPr>
        <w:t xml:space="preserve"> </w:t>
      </w:r>
      <w:r w:rsidR="00467F89" w:rsidRPr="006A75AC">
        <w:rPr>
          <w:lang w:val="en-US"/>
        </w:rPr>
        <w:t xml:space="preserve">AN </w:t>
      </w:r>
      <w:r w:rsidR="00467F89" w:rsidRPr="006A75AC">
        <w:rPr>
          <w:rStyle w:val="Neume"/>
          <w:lang w:val="en-US"/>
        </w:rPr>
        <w:t>Nunc dimittis</w:t>
      </w:r>
      <w:r w:rsidR="00467F89" w:rsidRPr="006A75AC">
        <w:rPr>
          <w:lang w:val="en-US"/>
        </w:rPr>
        <w:t xml:space="preserve">. </w:t>
      </w:r>
    </w:p>
    <w:p w:rsidR="00063FE0" w:rsidRPr="006A75AC" w:rsidRDefault="00467F89" w:rsidP="00F81136">
      <w:pPr>
        <w:rPr>
          <w:lang w:val="en-US"/>
        </w:rPr>
      </w:pPr>
      <w:r w:rsidRPr="006A75AC">
        <w:rPr>
          <w:rStyle w:val="Time1"/>
          <w:lang w:val="en-US"/>
        </w:rPr>
        <w:t>Ad nonam</w:t>
      </w:r>
      <w:r w:rsidRPr="006A75AC">
        <w:rPr>
          <w:lang w:val="en-US"/>
        </w:rPr>
        <w:t xml:space="preserve"> </w:t>
      </w:r>
      <w:r w:rsidR="0005699A" w:rsidRPr="006A75AC">
        <w:rPr>
          <w:lang w:val="en-US"/>
        </w:rPr>
        <w:t xml:space="preserve">AN </w:t>
      </w:r>
      <w:r w:rsidRPr="006A75AC">
        <w:rPr>
          <w:rStyle w:val="Neume"/>
          <w:lang w:val="en-US"/>
        </w:rPr>
        <w:t>Lumen ad revelationem</w:t>
      </w:r>
      <w:r w:rsidRPr="006A75AC">
        <w:rPr>
          <w:lang w:val="en-US"/>
        </w:rPr>
        <w:t xml:space="preserve">. </w:t>
      </w:r>
    </w:p>
    <w:p w:rsidR="00063FE0" w:rsidRPr="006A75AC" w:rsidRDefault="00467F89" w:rsidP="00F81136">
      <w:pPr>
        <w:rPr>
          <w:lang w:val="en-US"/>
        </w:rPr>
      </w:pPr>
      <w:r w:rsidRPr="006A75AC">
        <w:rPr>
          <w:rStyle w:val="Time1"/>
          <w:lang w:val="en-US"/>
        </w:rPr>
        <w:t>Ad cursus</w:t>
      </w:r>
      <w:r w:rsidRPr="006A75AC">
        <w:rPr>
          <w:lang w:val="en-US"/>
        </w:rPr>
        <w:t xml:space="preserve"> solitos hymnos dicimus [HY] </w:t>
      </w:r>
      <w:r w:rsidRPr="006A75AC">
        <w:rPr>
          <w:rStyle w:val="Incipit"/>
          <w:lang w:val="en-US"/>
        </w:rPr>
        <w:t>Iam lucis</w:t>
      </w:r>
      <w:r w:rsidRPr="006A75AC">
        <w:rPr>
          <w:lang w:val="en-US"/>
        </w:rPr>
        <w:t xml:space="preserve">. [HY] </w:t>
      </w:r>
      <w:r w:rsidRPr="006A75AC">
        <w:rPr>
          <w:rStyle w:val="Incipit"/>
          <w:lang w:val="en-US"/>
        </w:rPr>
        <w:t>Nunc sancte nobis</w:t>
      </w:r>
      <w:r w:rsidRPr="006A75AC">
        <w:rPr>
          <w:lang w:val="en-US"/>
        </w:rPr>
        <w:t xml:space="preserve"> et reliqua. </w:t>
      </w:r>
    </w:p>
    <w:p w:rsidR="009C453D" w:rsidRDefault="00063FE0" w:rsidP="00F81136">
      <w:r w:rsidRPr="006A75AC">
        <w:rPr>
          <w:rStyle w:val="Time1"/>
          <w:lang w:val="it-IT"/>
        </w:rPr>
        <w:t>[Ad processionem]</w:t>
      </w:r>
      <w:r w:rsidRPr="006A75AC">
        <w:rPr>
          <w:lang w:val="it-IT"/>
        </w:rPr>
        <w:t xml:space="preserve"> </w:t>
      </w:r>
      <w:r w:rsidR="00467F89" w:rsidRPr="006A75AC">
        <w:rPr>
          <w:lang w:val="it-IT"/>
        </w:rPr>
        <w:t xml:space="preserve">Et cum levantur cruce stante adhuc </w:t>
      </w:r>
      <w:r w:rsidR="00467F89" w:rsidRPr="006A75AC">
        <w:rPr>
          <w:rStyle w:val="Funktion"/>
          <w:lang w:val="it-IT"/>
        </w:rPr>
        <w:t>clero</w:t>
      </w:r>
      <w:r w:rsidR="00467F89" w:rsidRPr="006A75AC">
        <w:rPr>
          <w:lang w:val="it-IT"/>
        </w:rPr>
        <w:t xml:space="preserve"> in </w:t>
      </w:r>
      <w:r w:rsidR="00467F89" w:rsidRPr="006A75AC">
        <w:rPr>
          <w:rStyle w:val="Ort"/>
          <w:lang w:val="it-IT"/>
        </w:rPr>
        <w:t>choro</w:t>
      </w:r>
      <w:r w:rsidR="00467F89" w:rsidRPr="006A75AC">
        <w:rPr>
          <w:lang w:val="it-IT"/>
        </w:rPr>
        <w:t xml:space="preserve"> dicit </w:t>
      </w:r>
      <w:r w:rsidR="00467F89" w:rsidRPr="006A75AC">
        <w:rPr>
          <w:rStyle w:val="Funktion"/>
          <w:lang w:val="it-IT"/>
        </w:rPr>
        <w:t>presbyter</w:t>
      </w:r>
      <w:r w:rsidR="00467F89" w:rsidRPr="006A75AC">
        <w:rPr>
          <w:lang w:val="it-IT"/>
        </w:rPr>
        <w:t xml:space="preserve"> [ORI] </w:t>
      </w:r>
      <w:r w:rsidR="00467F89" w:rsidRPr="006A75AC">
        <w:rPr>
          <w:rStyle w:val="Incipit"/>
          <w:lang w:val="it-IT"/>
        </w:rPr>
        <w:t>Oremus</w:t>
      </w:r>
      <w:r w:rsidR="00467F89" w:rsidRPr="006A75AC">
        <w:rPr>
          <w:lang w:val="it-IT"/>
        </w:rPr>
        <w:t xml:space="preserve">. [OR] </w:t>
      </w:r>
      <w:r w:rsidR="00467F89" w:rsidRPr="006A75AC">
        <w:rPr>
          <w:rStyle w:val="Incipit"/>
          <w:lang w:val="it-IT"/>
        </w:rPr>
        <w:t>Erudi quaesumus domine</w:t>
      </w:r>
      <w:r w:rsidR="00467F89" w:rsidRPr="006A75AC">
        <w:rPr>
          <w:lang w:val="it-IT"/>
        </w:rPr>
        <w:t xml:space="preserve">. Tunc praecedunt cum RPP </w:t>
      </w:r>
      <w:r w:rsidR="00467F89" w:rsidRPr="006A75AC">
        <w:rPr>
          <w:rStyle w:val="Neume"/>
          <w:lang w:val="it-IT"/>
        </w:rPr>
        <w:t>Postquam impleti sunt</w:t>
      </w:r>
      <w:r w:rsidR="00467F89" w:rsidRPr="006A75AC">
        <w:rPr>
          <w:lang w:val="it-IT"/>
        </w:rPr>
        <w:t xml:space="preserve">. </w:t>
      </w:r>
      <w:r w:rsidR="00467F89">
        <w:t xml:space="preserve">OR </w:t>
      </w:r>
      <w:r w:rsidR="00467F89" w:rsidRPr="0005699A">
        <w:rPr>
          <w:rStyle w:val="Incipit"/>
        </w:rPr>
        <w:t>Famulorum tuorum</w:t>
      </w:r>
      <w:r w:rsidR="00467F89">
        <w:t xml:space="preserve">. Sequitur benedictio cereorum. Qua finita dicuntur </w:t>
      </w:r>
      <w:r w:rsidR="009C453D">
        <w:t xml:space="preserve">AP </w:t>
      </w:r>
      <w:r w:rsidR="009C453D" w:rsidRPr="0005699A">
        <w:rPr>
          <w:rStyle w:val="Neume"/>
        </w:rPr>
        <w:t>Hodie</w:t>
      </w:r>
      <w:r w:rsidR="009C453D">
        <w:t xml:space="preserve">. AP </w:t>
      </w:r>
      <w:r w:rsidR="009C453D" w:rsidRPr="0005699A">
        <w:rPr>
          <w:rStyle w:val="Neume"/>
        </w:rPr>
        <w:t>Adorna</w:t>
      </w:r>
      <w:r w:rsidR="009C453D">
        <w:t>. Interim dantur cerei, sed nondum acce</w:t>
      </w:r>
      <w:r>
        <w:t>n</w:t>
      </w:r>
      <w:r w:rsidR="009C453D">
        <w:t xml:space="preserve">duntur. Sequitur oratio. Deinde AP </w:t>
      </w:r>
      <w:r w:rsidR="009C453D" w:rsidRPr="0005699A">
        <w:rPr>
          <w:rStyle w:val="Neume"/>
        </w:rPr>
        <w:t>Lumen ad reve</w:t>
      </w:r>
      <w:r w:rsidR="009C453D" w:rsidRPr="0005699A">
        <w:rPr>
          <w:rStyle w:val="Incipit"/>
        </w:rPr>
        <w:t>lationem</w:t>
      </w:r>
      <w:r w:rsidR="009C453D">
        <w:t>. Et accendu</w:t>
      </w:r>
      <w:r w:rsidR="00124632">
        <w:t>n</w:t>
      </w:r>
      <w:r w:rsidR="009C453D">
        <w:t xml:space="preserve">tur cerei. Item OR </w:t>
      </w:r>
      <w:r w:rsidR="009C453D" w:rsidRPr="0005699A">
        <w:rPr>
          <w:rStyle w:val="Incipit"/>
        </w:rPr>
        <w:t>Illumina</w:t>
      </w:r>
      <w:r w:rsidR="009C453D">
        <w:t xml:space="preserve">. Tunc exeunt euntes et redeuntes cum antiphonis [AP] </w:t>
      </w:r>
      <w:r w:rsidR="009C453D" w:rsidRPr="0005699A">
        <w:rPr>
          <w:rStyle w:val="Neume"/>
        </w:rPr>
        <w:t>Ave</w:t>
      </w:r>
      <w:r w:rsidR="009C453D">
        <w:t xml:space="preserve">. AP </w:t>
      </w:r>
      <w:r w:rsidR="009C453D" w:rsidRPr="0005699A">
        <w:rPr>
          <w:rStyle w:val="Neume"/>
        </w:rPr>
        <w:t>Adorna</w:t>
      </w:r>
      <w:r w:rsidR="009C453D">
        <w:t xml:space="preserve">. AP </w:t>
      </w:r>
      <w:r w:rsidR="009C453D" w:rsidRPr="0005699A">
        <w:rPr>
          <w:rStyle w:val="Neume"/>
        </w:rPr>
        <w:t>Responsum</w:t>
      </w:r>
      <w:r w:rsidR="009C453D">
        <w:t xml:space="preserve">. </w:t>
      </w:r>
      <w:r w:rsidR="009C453D" w:rsidRPr="0005699A">
        <w:rPr>
          <w:rStyle w:val="Ort"/>
        </w:rPr>
        <w:t>Ante ingressum templi</w:t>
      </w:r>
      <w:r w:rsidR="009C453D">
        <w:t xml:space="preserve"> dicitur oratio et intrant cum AP </w:t>
      </w:r>
      <w:r w:rsidR="009C453D" w:rsidRPr="0005699A">
        <w:rPr>
          <w:rStyle w:val="Neume"/>
        </w:rPr>
        <w:t>Cum inducerent</w:t>
      </w:r>
      <w:r w:rsidR="009C453D">
        <w:t>, quae et tota canitur. Post Benedictus absque [PV]</w:t>
      </w:r>
      <w:r w:rsidR="000E14D5">
        <w:t xml:space="preserve"> </w:t>
      </w:r>
      <w:r w:rsidR="000E14D5" w:rsidRPr="0005699A">
        <w:rPr>
          <w:rStyle w:val="Incipit"/>
        </w:rPr>
        <w:t>Gloria patri</w:t>
      </w:r>
      <w:r w:rsidR="000E14D5">
        <w:t xml:space="preserve">, et iterum [AP] </w:t>
      </w:r>
      <w:r w:rsidR="000E14D5" w:rsidRPr="0005699A">
        <w:rPr>
          <w:rStyle w:val="Incipit"/>
        </w:rPr>
        <w:t>Cum inducerent</w:t>
      </w:r>
      <w:r w:rsidR="000E14D5">
        <w:t xml:space="preserve">. Sequitur OR </w:t>
      </w:r>
      <w:r w:rsidR="000E14D5" w:rsidRPr="0005699A">
        <w:rPr>
          <w:rStyle w:val="Incipit"/>
        </w:rPr>
        <w:t>Domine Iesu C</w:t>
      </w:r>
      <w:r w:rsidR="00045667" w:rsidRPr="0005699A">
        <w:rPr>
          <w:rStyle w:val="Incipit"/>
        </w:rPr>
        <w:t>hriste</w:t>
      </w:r>
      <w:r w:rsidR="00045667">
        <w:t xml:space="preserve">. </w:t>
      </w:r>
      <w:r w:rsidR="0005699A" w:rsidRPr="003B0FD5">
        <w:t>|</w:t>
      </w:r>
      <w:r w:rsidR="00045667">
        <w:t>Candalae::Candelae</w:t>
      </w:r>
      <w:r w:rsidR="0005699A" w:rsidRPr="003B0FD5">
        <w:t>|</w:t>
      </w:r>
      <w:r w:rsidR="00045667">
        <w:t xml:space="preserve"> teneantur usque offerantur. ALV </w:t>
      </w:r>
      <w:r w:rsidR="00045667" w:rsidRPr="0005699A">
        <w:rPr>
          <w:rStyle w:val="Incipit"/>
        </w:rPr>
        <w:t>$E::Post$ partum</w:t>
      </w:r>
      <w:r w:rsidR="00045667">
        <w:t xml:space="preserve">. </w:t>
      </w:r>
      <w:r w:rsidR="0005699A" w:rsidRPr="003B0FD5">
        <w:t>|</w:t>
      </w:r>
      <w:r w:rsidR="00045667">
        <w:t>Praefacitur::Praefactio</w:t>
      </w:r>
      <w:r w:rsidR="0005699A" w:rsidRPr="003B0FD5">
        <w:t>|</w:t>
      </w:r>
      <w:r w:rsidR="00045667">
        <w:t xml:space="preserve"> de nativitate domini dicitur, sed in ceter</w:t>
      </w:r>
      <w:r w:rsidR="005E4A55">
        <w:t>i</w:t>
      </w:r>
      <w:r w:rsidR="00045667">
        <w:t>s fest</w:t>
      </w:r>
      <w:r w:rsidR="005E4A55">
        <w:t>i</w:t>
      </w:r>
      <w:r w:rsidR="00045667">
        <w:t>s sanctae Mariae de ip</w:t>
      </w:r>
      <w:r w:rsidR="005E4A55">
        <w:t>s</w:t>
      </w:r>
      <w:r w:rsidR="00045667">
        <w:t>a. Quia ergo</w:t>
      </w:r>
      <w:r w:rsidR="00AF162E">
        <w:t xml:space="preserve"> gentiles eo mense sacrificantes februario</w:t>
      </w:r>
      <w:r w:rsidR="0005699A">
        <w:t>,</w:t>
      </w:r>
      <w:r w:rsidR="00AF162E">
        <w:t xml:space="preserve"> id est plutoni</w:t>
      </w:r>
      <w:r w:rsidR="0005699A">
        <w:t>,</w:t>
      </w:r>
      <w:r w:rsidR="00AF162E">
        <w:t xml:space="preserve"> qui deus lustrationum putabatur cum faculis ardentibus civitatem lustrare solebant, christiani modo in melius vers vice in honore veri luminis et agni</w:t>
      </w:r>
      <w:r w:rsidR="001A705A">
        <w:t>,</w:t>
      </w:r>
      <w:r w:rsidR="00AF162E">
        <w:t xml:space="preserve"> quem mater in templo praesentavit</w:t>
      </w:r>
      <w:r w:rsidR="001A705A">
        <w:t>,</w:t>
      </w:r>
      <w:r w:rsidR="00AF162E">
        <w:t xml:space="preserve"> cereos ardentes solent portare, quod dicitur ypapanti, id est obviaviatio, eo quod popul</w:t>
      </w:r>
      <w:r w:rsidR="001A705A">
        <w:t>u</w:t>
      </w:r>
      <w:r w:rsidR="00AF162E">
        <w:t>s quasi praesentato domino ad templum occurrat.</w:t>
      </w:r>
    </w:p>
    <w:p w:rsidR="00537126" w:rsidRPr="006A75AC" w:rsidRDefault="00AF162E" w:rsidP="00F81136">
      <w:pPr>
        <w:rPr>
          <w:lang w:val="fr-FR"/>
        </w:rPr>
      </w:pPr>
      <w:r w:rsidRPr="006A75AC">
        <w:rPr>
          <w:rStyle w:val="Time1"/>
          <w:lang w:val="pt-PT"/>
        </w:rPr>
        <w:t>Ad vesperas</w:t>
      </w:r>
      <w:r w:rsidRPr="006A75AC">
        <w:rPr>
          <w:lang w:val="pt-PT"/>
        </w:rPr>
        <w:t xml:space="preserve"> [AN] </w:t>
      </w:r>
      <w:r w:rsidRPr="006A75AC">
        <w:rPr>
          <w:rStyle w:val="Neume"/>
          <w:lang w:val="pt-PT"/>
        </w:rPr>
        <w:t>Te</w:t>
      </w:r>
      <w:r w:rsidR="0005699A" w:rsidRPr="006A75AC">
        <w:rPr>
          <w:rStyle w:val="Incipit"/>
          <w:lang w:val="pt-PT"/>
        </w:rPr>
        <w:t>cum prin</w:t>
      </w:r>
      <w:r w:rsidRPr="006A75AC">
        <w:rPr>
          <w:rStyle w:val="Incipit"/>
          <w:lang w:val="pt-PT"/>
        </w:rPr>
        <w:t>c</w:t>
      </w:r>
      <w:r w:rsidR="0005699A" w:rsidRPr="006A75AC">
        <w:rPr>
          <w:rStyle w:val="Incipit"/>
          <w:lang w:val="pt-PT"/>
        </w:rPr>
        <w:t>i</w:t>
      </w:r>
      <w:r w:rsidRPr="006A75AC">
        <w:rPr>
          <w:rStyle w:val="Incipit"/>
          <w:lang w:val="pt-PT"/>
        </w:rPr>
        <w:t>pium</w:t>
      </w:r>
      <w:r w:rsidRPr="006A75AC">
        <w:rPr>
          <w:lang w:val="pt-PT"/>
        </w:rPr>
        <w:t xml:space="preserve">. RB </w:t>
      </w:r>
      <w:r w:rsidRPr="006A75AC">
        <w:rPr>
          <w:rStyle w:val="Neume"/>
          <w:lang w:val="pt-PT"/>
        </w:rPr>
        <w:t>Verbum caro</w:t>
      </w:r>
      <w:r w:rsidRPr="006A75AC">
        <w:rPr>
          <w:lang w:val="pt-PT"/>
        </w:rPr>
        <w:t xml:space="preserve">. HY </w:t>
      </w:r>
      <w:r w:rsidRPr="006A75AC">
        <w:rPr>
          <w:rStyle w:val="Incipit"/>
          <w:lang w:val="pt-PT"/>
        </w:rPr>
        <w:t>A solis</w:t>
      </w:r>
      <w:r w:rsidRPr="006A75AC">
        <w:rPr>
          <w:lang w:val="pt-PT"/>
        </w:rPr>
        <w:t xml:space="preserve">. VS </w:t>
      </w:r>
      <w:r w:rsidRPr="006A75AC">
        <w:rPr>
          <w:rStyle w:val="Incipit"/>
          <w:lang w:val="pt-PT"/>
        </w:rPr>
        <w:t>Tecum principi</w:t>
      </w:r>
      <w:r w:rsidRPr="006A75AC">
        <w:rPr>
          <w:rStyle w:val="Neume"/>
          <w:lang w:val="pt-PT"/>
        </w:rPr>
        <w:t>um</w:t>
      </w:r>
      <w:r w:rsidRPr="006A75AC">
        <w:rPr>
          <w:lang w:val="pt-PT"/>
        </w:rPr>
        <w:t xml:space="preserve">. AM </w:t>
      </w:r>
      <w:r w:rsidRPr="006A75AC">
        <w:rPr>
          <w:rStyle w:val="Neume"/>
          <w:lang w:val="pt-PT"/>
        </w:rPr>
        <w:t>Hodie beata</w:t>
      </w:r>
      <w:r w:rsidRPr="006A75AC">
        <w:rPr>
          <w:lang w:val="pt-PT"/>
        </w:rPr>
        <w:t xml:space="preserve">. Post orationem (80r) AC </w:t>
      </w:r>
      <w:r w:rsidRPr="006A75AC">
        <w:rPr>
          <w:rStyle w:val="Neume"/>
          <w:lang w:val="pt-PT"/>
        </w:rPr>
        <w:t>Ecce completa</w:t>
      </w:r>
      <w:r w:rsidRPr="006A75AC">
        <w:rPr>
          <w:lang w:val="pt-PT"/>
        </w:rPr>
        <w:t>.</w:t>
      </w:r>
      <w:r w:rsidR="005E4A55" w:rsidRPr="006A75AC">
        <w:rPr>
          <w:lang w:val="pt-PT"/>
        </w:rPr>
        <w:t xml:space="preserve"> ORC </w:t>
      </w:r>
      <w:r w:rsidR="005E4A55" w:rsidRPr="006A75AC">
        <w:rPr>
          <w:rStyle w:val="Incipit"/>
          <w:lang w:val="pt-PT"/>
        </w:rPr>
        <w:t>Deus qui per beatae</w:t>
      </w:r>
      <w:r w:rsidR="005E4A55" w:rsidRPr="006A75AC">
        <w:rPr>
          <w:lang w:val="pt-PT"/>
        </w:rPr>
        <w:t xml:space="preserve">. </w:t>
      </w:r>
      <w:r w:rsidR="005E4A55" w:rsidRPr="006A75AC">
        <w:rPr>
          <w:lang w:val="fr-FR"/>
        </w:rPr>
        <w:t xml:space="preserve">Sequitur antiphona et oratio de sancto Blasio et novem lectiones. </w:t>
      </w:r>
    </w:p>
    <w:p w:rsidR="005E4A55" w:rsidRPr="006A75AC" w:rsidRDefault="005E4A55" w:rsidP="00F81136">
      <w:pPr>
        <w:rPr>
          <w:lang w:val="en-US"/>
        </w:rPr>
      </w:pPr>
      <w:r w:rsidRPr="006A75AC">
        <w:rPr>
          <w:lang w:val="en-US"/>
        </w:rPr>
        <w:t xml:space="preserve">Ad completorium HY </w:t>
      </w:r>
      <w:r w:rsidRPr="006A75AC">
        <w:rPr>
          <w:rStyle w:val="Incipit"/>
          <w:lang w:val="en-US"/>
        </w:rPr>
        <w:t>Corde natus</w:t>
      </w:r>
      <w:r w:rsidRPr="006A75AC">
        <w:rPr>
          <w:lang w:val="en-US"/>
        </w:rPr>
        <w:t xml:space="preserve">. AD </w:t>
      </w:r>
      <w:r w:rsidRPr="006A75AC">
        <w:rPr>
          <w:rStyle w:val="Neume"/>
          <w:lang w:val="en-US"/>
        </w:rPr>
        <w:t>Glorificamus te</w:t>
      </w:r>
      <w:r w:rsidRPr="006A75AC">
        <w:rPr>
          <w:lang w:val="en-US"/>
        </w:rPr>
        <w:t xml:space="preserve">. [ND] </w:t>
      </w:r>
      <w:r w:rsidRPr="006A75AC">
        <w:rPr>
          <w:rStyle w:val="Incipit"/>
          <w:lang w:val="en-US"/>
        </w:rPr>
        <w:t>Nunc dimittis</w:t>
      </w:r>
      <w:r w:rsidRPr="006A75AC">
        <w:rPr>
          <w:lang w:val="en-US"/>
        </w:rPr>
        <w:t>.</w:t>
      </w:r>
    </w:p>
    <w:p w:rsidR="000D4039" w:rsidRPr="006A75AC" w:rsidRDefault="000D4039" w:rsidP="00A67FB0">
      <w:pPr>
        <w:pStyle w:val="berschrift1"/>
        <w:rPr>
          <w:lang w:val="en-US"/>
        </w:rPr>
      </w:pPr>
      <w:r w:rsidRPr="006A75AC">
        <w:rPr>
          <w:lang w:val="en-US"/>
        </w:rPr>
        <w:t>KOMMENTAR</w:t>
      </w:r>
    </w:p>
    <w:p w:rsidR="005E4A55" w:rsidRDefault="005E4A55" w:rsidP="00F81136">
      <w:r w:rsidRPr="006A75AC">
        <w:rPr>
          <w:lang w:val="en-US"/>
        </w:rPr>
        <w:t>Si purificatio sanctae Mariae in dominica septuagesimae evenerit omnia de festo agantur</w:t>
      </w:r>
      <w:r w:rsidR="00BE3F66" w:rsidRPr="006A75AC">
        <w:rPr>
          <w:lang w:val="en-US"/>
        </w:rPr>
        <w:t xml:space="preserve"> et post orationem [AC] </w:t>
      </w:r>
      <w:r w:rsidR="00BE3F66" w:rsidRPr="006A75AC">
        <w:rPr>
          <w:rStyle w:val="Neume"/>
          <w:lang w:val="en-US"/>
        </w:rPr>
        <w:t>Hymnum</w:t>
      </w:r>
      <w:r w:rsidR="000D2B5D" w:rsidRPr="006A75AC">
        <w:rPr>
          <w:rStyle w:val="Neume"/>
          <w:lang w:val="en-US"/>
        </w:rPr>
        <w:t xml:space="preserve"> can</w:t>
      </w:r>
      <w:r w:rsidR="00BE3F66" w:rsidRPr="006A75AC">
        <w:rPr>
          <w:rStyle w:val="Neume"/>
          <w:lang w:val="en-US"/>
        </w:rPr>
        <w:t>tate</w:t>
      </w:r>
      <w:r w:rsidR="000D2B5D" w:rsidRPr="006A75AC">
        <w:rPr>
          <w:lang w:val="en-US"/>
        </w:rPr>
        <w:t xml:space="preserve">. Et [BD] </w:t>
      </w:r>
      <w:r w:rsidR="000D2B5D" w:rsidRPr="006A75AC">
        <w:rPr>
          <w:rStyle w:val="Incipit"/>
          <w:lang w:val="en-US"/>
        </w:rPr>
        <w:t>Benedicamus</w:t>
      </w:r>
      <w:r w:rsidR="000D2B5D" w:rsidRPr="006A75AC">
        <w:rPr>
          <w:lang w:val="en-US"/>
        </w:rPr>
        <w:t xml:space="preserve"> cum [_BD] </w:t>
      </w:r>
      <w:r w:rsidR="000D2B5D" w:rsidRPr="006A75AC">
        <w:rPr>
          <w:rStyle w:val="Incipit"/>
          <w:lang w:val="en-US"/>
        </w:rPr>
        <w:t>Alleluia</w:t>
      </w:r>
      <w:r w:rsidR="000D2B5D" w:rsidRPr="006A75AC">
        <w:rPr>
          <w:lang w:val="en-US"/>
        </w:rPr>
        <w:t xml:space="preserve">. [TD] </w:t>
      </w:r>
      <w:r w:rsidR="000D2B5D" w:rsidRPr="006A75AC">
        <w:rPr>
          <w:rStyle w:val="Incipit"/>
          <w:lang w:val="en-US"/>
        </w:rPr>
        <w:t>Te deum laudamus</w:t>
      </w:r>
      <w:r w:rsidR="000D2B5D" w:rsidRPr="006A75AC">
        <w:rPr>
          <w:lang w:val="en-US"/>
        </w:rPr>
        <w:t xml:space="preserve"> dicitur et [GL] </w:t>
      </w:r>
      <w:r w:rsidR="000D2B5D" w:rsidRPr="006A75AC">
        <w:rPr>
          <w:rStyle w:val="Incipit"/>
          <w:lang w:val="en-US"/>
        </w:rPr>
        <w:t>Gloria in excelsis</w:t>
      </w:r>
      <w:r w:rsidR="000D2B5D" w:rsidRPr="006A75AC">
        <w:rPr>
          <w:lang w:val="en-US"/>
        </w:rPr>
        <w:t xml:space="preserve">, et [CR] </w:t>
      </w:r>
      <w:r w:rsidR="000D2B5D" w:rsidRPr="006A75AC">
        <w:rPr>
          <w:rStyle w:val="Incipit"/>
          <w:lang w:val="en-US"/>
        </w:rPr>
        <w:t>Credo in unum</w:t>
      </w:r>
      <w:r w:rsidR="000D2B5D" w:rsidRPr="006A75AC">
        <w:rPr>
          <w:lang w:val="en-US"/>
        </w:rPr>
        <w:t xml:space="preserve">, et [IM] </w:t>
      </w:r>
      <w:r w:rsidR="000D2B5D" w:rsidRPr="006A75AC">
        <w:rPr>
          <w:rStyle w:val="Incipit"/>
          <w:lang w:val="en-US"/>
        </w:rPr>
        <w:t>Ite missa est</w:t>
      </w:r>
      <w:r w:rsidR="000D2B5D" w:rsidRPr="006A75AC">
        <w:rPr>
          <w:lang w:val="en-US"/>
        </w:rPr>
        <w:t xml:space="preserve">. </w:t>
      </w:r>
      <w:r w:rsidR="000D2B5D">
        <w:t>Secunda et completorium ut praedixi.</w:t>
      </w:r>
    </w:p>
    <w:p w:rsidR="000D4039" w:rsidRDefault="000D2B5D" w:rsidP="00A67FB0">
      <w:pPr>
        <w:pStyle w:val="berschrift1"/>
      </w:pPr>
      <w:r>
        <w:t xml:space="preserve">DE SANCTA </w:t>
      </w:r>
      <w:r w:rsidRPr="000D4039">
        <w:t>A</w:t>
      </w:r>
      <w:r>
        <w:t xml:space="preserve">GATHA </w:t>
      </w:r>
    </w:p>
    <w:p w:rsidR="00537126" w:rsidRDefault="00537126" w:rsidP="00F81136">
      <w:r w:rsidRPr="00537126">
        <w:rPr>
          <w:rStyle w:val="Time1"/>
        </w:rPr>
        <w:t>[Ad vesperas]</w:t>
      </w:r>
      <w:r>
        <w:t xml:space="preserve"> </w:t>
      </w:r>
      <w:r w:rsidR="000D2B5D">
        <w:t xml:space="preserve">RP </w:t>
      </w:r>
      <w:r w:rsidR="000D2B5D" w:rsidRPr="00537126">
        <w:rPr>
          <w:rStyle w:val="Neume"/>
        </w:rPr>
        <w:t>Beata Agatha</w:t>
      </w:r>
      <w:r w:rsidR="000D2B5D">
        <w:t xml:space="preserve">. </w:t>
      </w:r>
    </w:p>
    <w:p w:rsidR="000D2B5D" w:rsidRPr="006A75AC" w:rsidRDefault="00537126" w:rsidP="00F81136">
      <w:pPr>
        <w:rPr>
          <w:lang w:val="fr-FR"/>
        </w:rPr>
      </w:pPr>
      <w:r w:rsidRPr="00537126">
        <w:rPr>
          <w:rStyle w:val="Time1"/>
        </w:rPr>
        <w:t>[Ad matutinum]</w:t>
      </w:r>
      <w:r>
        <w:t xml:space="preserve"> </w:t>
      </w:r>
      <w:r w:rsidR="000D2B5D">
        <w:t xml:space="preserve">EV </w:t>
      </w:r>
      <w:r w:rsidR="000D2B5D" w:rsidRPr="00537126">
        <w:rPr>
          <w:rStyle w:val="Incipit"/>
        </w:rPr>
        <w:t>Simile est regnum caelorum thesauro</w:t>
      </w:r>
      <w:r w:rsidR="000D2B5D">
        <w:t xml:space="preserve">. </w:t>
      </w:r>
      <w:r w:rsidR="000D2B5D" w:rsidRPr="006A75AC">
        <w:rPr>
          <w:lang w:val="fr-FR"/>
        </w:rPr>
        <w:t>Et vacatur.</w:t>
      </w:r>
    </w:p>
    <w:p w:rsidR="000D4039" w:rsidRPr="006A75AC" w:rsidRDefault="000D2B5D" w:rsidP="00A67FB0">
      <w:pPr>
        <w:pStyle w:val="berschrift1"/>
        <w:rPr>
          <w:lang w:val="fr-FR"/>
        </w:rPr>
      </w:pPr>
      <w:r w:rsidRPr="006A75AC">
        <w:rPr>
          <w:lang w:val="fr-FR"/>
        </w:rPr>
        <w:t>VALENTI$E::NI$</w:t>
      </w:r>
      <w:r w:rsidR="00BF7BAD" w:rsidRPr="006A75AC">
        <w:rPr>
          <w:lang w:val="fr-FR"/>
        </w:rPr>
        <w:t xml:space="preserve"> MARTYRIS</w:t>
      </w:r>
    </w:p>
    <w:p w:rsidR="000D2B5D" w:rsidRPr="006A75AC" w:rsidRDefault="00BF7BAD" w:rsidP="00F81136">
      <w:pPr>
        <w:rPr>
          <w:lang w:val="fr-FR"/>
        </w:rPr>
      </w:pPr>
      <w:r w:rsidRPr="006A75AC">
        <w:rPr>
          <w:lang w:val="fr-FR"/>
        </w:rPr>
        <w:t>T</w:t>
      </w:r>
      <w:r w:rsidR="000D2B5D" w:rsidRPr="006A75AC">
        <w:rPr>
          <w:lang w:val="fr-FR"/>
        </w:rPr>
        <w:t>res lectiones.</w:t>
      </w:r>
    </w:p>
    <w:p w:rsidR="000D4039" w:rsidRPr="006A75AC" w:rsidRDefault="000D2B5D" w:rsidP="00A67FB0">
      <w:pPr>
        <w:pStyle w:val="berschrift1"/>
        <w:rPr>
          <w:lang w:val="it-IT"/>
        </w:rPr>
      </w:pPr>
      <w:r w:rsidRPr="006A75AC">
        <w:rPr>
          <w:lang w:val="it-IT"/>
        </w:rPr>
        <w:t xml:space="preserve">IN CATHEDRA SANCTI PETRI </w:t>
      </w:r>
    </w:p>
    <w:p w:rsidR="00537126" w:rsidRDefault="00537126" w:rsidP="00F81136">
      <w:r w:rsidRPr="006A75AC">
        <w:rPr>
          <w:rStyle w:val="Time1"/>
          <w:lang w:val="it-IT"/>
        </w:rPr>
        <w:t>[Ad vesperas]</w:t>
      </w:r>
      <w:r w:rsidRPr="006A75AC">
        <w:rPr>
          <w:lang w:val="it-IT"/>
        </w:rPr>
        <w:t xml:space="preserve"> </w:t>
      </w:r>
      <w:r w:rsidR="000D2B5D" w:rsidRPr="006A75AC">
        <w:rPr>
          <w:lang w:val="it-IT"/>
        </w:rPr>
        <w:t xml:space="preserve">RP </w:t>
      </w:r>
      <w:r w:rsidR="000D2B5D" w:rsidRPr="006A75AC">
        <w:rPr>
          <w:rStyle w:val="Neume"/>
          <w:lang w:val="it-IT"/>
        </w:rPr>
        <w:t>Petre amas</w:t>
      </w:r>
      <w:r w:rsidR="000D2B5D" w:rsidRPr="006A75AC">
        <w:rPr>
          <w:lang w:val="it-IT"/>
        </w:rPr>
        <w:t xml:space="preserve">. </w:t>
      </w:r>
      <w:r w:rsidR="000D2B5D">
        <w:t xml:space="preserve">HYHV </w:t>
      </w:r>
      <w:r w:rsidR="000D2B5D" w:rsidRPr="00617038">
        <w:rPr>
          <w:rStyle w:val="Incipit"/>
        </w:rPr>
        <w:t>Iam bone</w:t>
      </w:r>
      <w:r w:rsidR="000D2B5D">
        <w:t xml:space="preserve">. [HV] </w:t>
      </w:r>
      <w:r w:rsidR="000D2B5D" w:rsidRPr="00AE6189">
        <w:rPr>
          <w:rStyle w:val="Incipit"/>
        </w:rPr>
        <w:t>Sit trinitati</w:t>
      </w:r>
      <w:r w:rsidR="000D2B5D">
        <w:t xml:space="preserve">. AM </w:t>
      </w:r>
      <w:r w:rsidR="000D2B5D" w:rsidRPr="00617038">
        <w:rPr>
          <w:rStyle w:val="Neume"/>
        </w:rPr>
        <w:t>Quodcumque</w:t>
      </w:r>
      <w:r w:rsidR="000D2B5D">
        <w:t xml:space="preserve">. </w:t>
      </w:r>
    </w:p>
    <w:p w:rsidR="00537126" w:rsidRDefault="000D2B5D" w:rsidP="00F81136">
      <w:r w:rsidRPr="00AE6189">
        <w:rPr>
          <w:rStyle w:val="Time1"/>
        </w:rPr>
        <w:t>Ad matutinum</w:t>
      </w:r>
      <w:r>
        <w:t xml:space="preserve"> [HY] </w:t>
      </w:r>
      <w:r w:rsidRPr="00AE6189">
        <w:rPr>
          <w:rStyle w:val="Incipit"/>
        </w:rPr>
        <w:t>Exultet</w:t>
      </w:r>
      <w:r w:rsidR="00AE6189">
        <w:t xml:space="preserve">. Historia propria. EV </w:t>
      </w:r>
      <w:r w:rsidR="00AE6189" w:rsidRPr="00AE6189">
        <w:rPr>
          <w:rStyle w:val="Incipit"/>
        </w:rPr>
        <w:t>Ä+</w:t>
      </w:r>
      <w:r w:rsidRPr="00AE6189">
        <w:rPr>
          <w:rStyle w:val="Incipit"/>
        </w:rPr>
        <w:t>R</w:t>
      </w:r>
      <w:r w:rsidR="00AE6189" w:rsidRPr="00AE6189">
        <w:rPr>
          <w:rStyle w:val="Incipit"/>
        </w:rPr>
        <w:t>+Ä</w:t>
      </w:r>
      <w:r w:rsidRPr="00AE6189">
        <w:rPr>
          <w:rStyle w:val="Incipit"/>
        </w:rPr>
        <w:t>espiciens Iesus in d</w:t>
      </w:r>
      <w:r w:rsidR="00D66122" w:rsidRPr="00AE6189">
        <w:rPr>
          <w:rStyle w:val="Incipit"/>
        </w:rPr>
        <w:t>iscipulos</w:t>
      </w:r>
      <w:r>
        <w:t>. Quaere in feri</w:t>
      </w:r>
      <w:r w:rsidR="00537126">
        <w:t>a</w:t>
      </w:r>
      <w:r>
        <w:t xml:space="preserve"> tertia ebdomadae tertiae quadragesimae. </w:t>
      </w:r>
    </w:p>
    <w:p w:rsidR="00537126" w:rsidRDefault="000D2B5D" w:rsidP="00F81136">
      <w:r w:rsidRPr="00AE6189">
        <w:rPr>
          <w:rStyle w:val="Time1"/>
        </w:rPr>
        <w:t>Ad laudes</w:t>
      </w:r>
      <w:r>
        <w:t xml:space="preserve"> HYHV </w:t>
      </w:r>
      <w:r w:rsidRPr="00AE6189">
        <w:rPr>
          <w:rStyle w:val="Incipit"/>
        </w:rPr>
        <w:t>Iam bone</w:t>
      </w:r>
      <w:r>
        <w:t>. A</w:t>
      </w:r>
      <w:r w:rsidR="00074547">
        <w:t>B</w:t>
      </w:r>
      <w:r>
        <w:t xml:space="preserve"> </w:t>
      </w:r>
      <w:r w:rsidRPr="00617038">
        <w:rPr>
          <w:rStyle w:val="Neume"/>
        </w:rPr>
        <w:t>Tu es pas</w:t>
      </w:r>
      <w:r w:rsidR="00537126" w:rsidRPr="00617038">
        <w:rPr>
          <w:rStyle w:val="Neume"/>
        </w:rPr>
        <w:t>tor o</w:t>
      </w:r>
      <w:r w:rsidR="00537126" w:rsidRPr="00617038">
        <w:rPr>
          <w:rStyle w:val="Incipit"/>
        </w:rPr>
        <w:t>vium</w:t>
      </w:r>
      <w:r w:rsidR="00537126">
        <w:t xml:space="preserve">. </w:t>
      </w:r>
    </w:p>
    <w:p w:rsidR="00537126" w:rsidRDefault="00537126" w:rsidP="00F81136">
      <w:r>
        <w:t>Quidam</w:t>
      </w:r>
      <w:r w:rsidR="00074547">
        <w:t xml:space="preserve"> canuntur [TD] </w:t>
      </w:r>
      <w:r w:rsidR="00074547" w:rsidRPr="00AE6189">
        <w:rPr>
          <w:rStyle w:val="Incipit"/>
        </w:rPr>
        <w:t>Te deum laudamus</w:t>
      </w:r>
      <w:r w:rsidR="00074547">
        <w:t xml:space="preserve"> et [GL] </w:t>
      </w:r>
      <w:r w:rsidR="00074547" w:rsidRPr="00AE6189">
        <w:rPr>
          <w:rStyle w:val="Incipit"/>
        </w:rPr>
        <w:t>Gloria in excelsis</w:t>
      </w:r>
      <w:r w:rsidR="00074547">
        <w:t xml:space="preserve"> sequentes usum </w:t>
      </w:r>
      <w:r w:rsidR="00074547" w:rsidRPr="00617038">
        <w:rPr>
          <w:rStyle w:val="Ort"/>
        </w:rPr>
        <w:t>romanum</w:t>
      </w:r>
      <w:r w:rsidR="00074547">
        <w:t xml:space="preserve">, quidam vero renuunt, quia nec solet vacari. </w:t>
      </w:r>
    </w:p>
    <w:p w:rsidR="00537126" w:rsidRPr="006A75AC" w:rsidRDefault="00537126" w:rsidP="00F81136">
      <w:pPr>
        <w:rPr>
          <w:lang w:val="it-IT"/>
        </w:rPr>
      </w:pPr>
      <w:r w:rsidRPr="006A75AC">
        <w:rPr>
          <w:rStyle w:val="Time1"/>
          <w:lang w:val="it-IT"/>
        </w:rPr>
        <w:t>[Ad missam]</w:t>
      </w:r>
      <w:r w:rsidRPr="006A75AC">
        <w:rPr>
          <w:lang w:val="it-IT"/>
        </w:rPr>
        <w:t xml:space="preserve"> </w:t>
      </w:r>
      <w:r w:rsidR="00074547" w:rsidRPr="006A75AC">
        <w:rPr>
          <w:lang w:val="it-IT"/>
        </w:rPr>
        <w:t xml:space="preserve">[CR] </w:t>
      </w:r>
      <w:r w:rsidR="00074547" w:rsidRPr="006A75AC">
        <w:rPr>
          <w:rStyle w:val="Incipit"/>
          <w:lang w:val="it-IT"/>
        </w:rPr>
        <w:t>Credo in unum</w:t>
      </w:r>
      <w:r w:rsidR="00074547" w:rsidRPr="006A75AC">
        <w:rPr>
          <w:lang w:val="it-IT"/>
        </w:rPr>
        <w:t xml:space="preserve"> dicitur. </w:t>
      </w:r>
    </w:p>
    <w:p w:rsidR="000D2B5D" w:rsidRPr="006A75AC" w:rsidRDefault="00074547" w:rsidP="00F81136">
      <w:pPr>
        <w:rPr>
          <w:lang w:val="pt-PT"/>
        </w:rPr>
      </w:pPr>
      <w:r w:rsidRPr="006A75AC">
        <w:rPr>
          <w:rStyle w:val="Time1"/>
          <w:lang w:val="pt-PT"/>
        </w:rPr>
        <w:t>In seunda vespera</w:t>
      </w:r>
      <w:r w:rsidRPr="006A75AC">
        <w:rPr>
          <w:lang w:val="pt-PT"/>
        </w:rPr>
        <w:t xml:space="preserve"> AN </w:t>
      </w:r>
      <w:r w:rsidRPr="006A75AC">
        <w:rPr>
          <w:rStyle w:val="Neume"/>
          <w:lang w:val="pt-PT"/>
        </w:rPr>
        <w:t>Iuravit</w:t>
      </w:r>
      <w:r w:rsidRPr="006A75AC">
        <w:rPr>
          <w:lang w:val="pt-PT"/>
        </w:rPr>
        <w:t xml:space="preserve">. HYHV </w:t>
      </w:r>
      <w:r w:rsidRPr="006A75AC">
        <w:rPr>
          <w:rStyle w:val="Incipit"/>
          <w:lang w:val="pt-PT"/>
        </w:rPr>
        <w:t>Iam bone</w:t>
      </w:r>
      <w:r w:rsidRPr="006A75AC">
        <w:rPr>
          <w:lang w:val="pt-PT"/>
        </w:rPr>
        <w:t xml:space="preserve">. AM </w:t>
      </w:r>
      <w:r w:rsidRPr="006A75AC">
        <w:rPr>
          <w:rStyle w:val="Neume"/>
          <w:lang w:val="pt-PT"/>
        </w:rPr>
        <w:t>Non dico</w:t>
      </w:r>
      <w:r w:rsidRPr="006A75AC">
        <w:rPr>
          <w:lang w:val="pt-PT"/>
        </w:rPr>
        <w:t>.</w:t>
      </w:r>
    </w:p>
    <w:p w:rsidR="00BF7BAD" w:rsidRPr="006A75AC" w:rsidRDefault="00BF7BAD" w:rsidP="00A67FB0">
      <w:pPr>
        <w:pStyle w:val="berschrift1"/>
        <w:rPr>
          <w:lang w:val="pt-PT"/>
        </w:rPr>
      </w:pPr>
      <w:r w:rsidRPr="006A75AC">
        <w:rPr>
          <w:lang w:val="pt-PT"/>
        </w:rPr>
        <w:t>DE SANCTO MATTHIA</w:t>
      </w:r>
    </w:p>
    <w:p w:rsidR="00AE6189" w:rsidRPr="006A75AC" w:rsidRDefault="00AE6189" w:rsidP="00F81136">
      <w:pPr>
        <w:rPr>
          <w:lang w:val="pt-PT"/>
        </w:rPr>
      </w:pPr>
      <w:r w:rsidRPr="006A75AC">
        <w:rPr>
          <w:lang w:val="pt-PT"/>
        </w:rPr>
        <w:t>O</w:t>
      </w:r>
      <w:r w:rsidR="00074547" w:rsidRPr="006A75AC">
        <w:rPr>
          <w:lang w:val="pt-PT"/>
        </w:rPr>
        <w:t xml:space="preserve">mnia de apostolis. </w:t>
      </w:r>
    </w:p>
    <w:p w:rsidR="0008234B" w:rsidRPr="006A75AC" w:rsidRDefault="00074547" w:rsidP="00F81136">
      <w:pPr>
        <w:rPr>
          <w:lang w:val="pt-PT"/>
        </w:rPr>
      </w:pPr>
      <w:r w:rsidRPr="006A75AC">
        <w:rPr>
          <w:rStyle w:val="Time2"/>
          <w:lang w:val="pt-PT"/>
        </w:rPr>
        <w:t>Ad tertiam nocturnam</w:t>
      </w:r>
      <w:r w:rsidR="00AE6189" w:rsidRPr="006A75AC">
        <w:rPr>
          <w:lang w:val="pt-PT"/>
        </w:rPr>
        <w:t xml:space="preserve"> secunda AN </w:t>
      </w:r>
      <w:r w:rsidR="00AE6189" w:rsidRPr="006A75AC">
        <w:rPr>
          <w:rStyle w:val="Neume"/>
          <w:lang w:val="pt-PT"/>
        </w:rPr>
        <w:t>Non vos me</w:t>
      </w:r>
      <w:r w:rsidR="00AE6189" w:rsidRPr="006A75AC">
        <w:rPr>
          <w:lang w:val="pt-PT"/>
        </w:rPr>
        <w:t xml:space="preserve">. EV </w:t>
      </w:r>
      <w:r w:rsidR="00AE6189" w:rsidRPr="006A75AC">
        <w:rPr>
          <w:rStyle w:val="Incipit"/>
          <w:lang w:val="pt-PT"/>
        </w:rPr>
        <w:t>Ä+</w:t>
      </w:r>
      <w:r w:rsidRPr="006A75AC">
        <w:rPr>
          <w:rStyle w:val="Incipit"/>
          <w:lang w:val="pt-PT"/>
        </w:rPr>
        <w:t>M</w:t>
      </w:r>
      <w:r w:rsidR="00AE6189" w:rsidRPr="006A75AC">
        <w:rPr>
          <w:rStyle w:val="Incipit"/>
          <w:lang w:val="pt-PT"/>
        </w:rPr>
        <w:t>+Ä</w:t>
      </w:r>
      <w:r w:rsidRPr="006A75AC">
        <w:rPr>
          <w:rStyle w:val="Incipit"/>
          <w:lang w:val="pt-PT"/>
        </w:rPr>
        <w:t xml:space="preserve">isit Iesus </w:t>
      </w:r>
      <w:r w:rsidR="006F5835">
        <w:rPr>
          <w:rStyle w:val="Incipit"/>
          <w:lang w:val="pt-PT"/>
        </w:rPr>
        <w:t xml:space="preserve">duodecim </w:t>
      </w:r>
      <w:r w:rsidRPr="006A75AC">
        <w:rPr>
          <w:rStyle w:val="Incipit"/>
          <w:lang w:val="pt-PT"/>
        </w:rPr>
        <w:t>discipulos suos</w:t>
      </w:r>
      <w:r w:rsidRPr="006A75AC">
        <w:rPr>
          <w:lang w:val="pt-PT"/>
        </w:rPr>
        <w:t xml:space="preserve">. </w:t>
      </w:r>
    </w:p>
    <w:p w:rsidR="0008234B" w:rsidRPr="006A75AC" w:rsidRDefault="0008234B" w:rsidP="00A67FB0">
      <w:pPr>
        <w:pStyle w:val="berschrift1"/>
        <w:rPr>
          <w:lang w:val="pt-PT"/>
        </w:rPr>
      </w:pPr>
      <w:r w:rsidRPr="006A75AC">
        <w:rPr>
          <w:lang w:val="pt-PT"/>
        </w:rPr>
        <w:t>KOMMENTAR</w:t>
      </w:r>
    </w:p>
    <w:p w:rsidR="000D2B5D" w:rsidRPr="006A75AC" w:rsidRDefault="00074547" w:rsidP="00F81136">
      <w:pPr>
        <w:rPr>
          <w:lang w:val="it-IT"/>
        </w:rPr>
      </w:pPr>
      <w:r w:rsidRPr="006A75AC">
        <w:rPr>
          <w:lang w:val="pt-PT"/>
        </w:rPr>
        <w:t>In festo sancti M</w:t>
      </w:r>
      <w:r w:rsidR="0008234B" w:rsidRPr="006A75AC">
        <w:rPr>
          <w:lang w:val="pt-PT"/>
        </w:rPr>
        <w:t>a</w:t>
      </w:r>
      <w:r w:rsidRPr="006A75AC">
        <w:rPr>
          <w:lang w:val="pt-PT"/>
        </w:rPr>
        <w:t xml:space="preserve">tthiae et annuntiationis sanctae Mariae et in dedicatione etiam infra quadragesimam dicitur [TD] </w:t>
      </w:r>
      <w:r w:rsidRPr="006A75AC">
        <w:rPr>
          <w:rStyle w:val="Incipit"/>
          <w:lang w:val="pt-PT"/>
        </w:rPr>
        <w:t>Te deum laudamus</w:t>
      </w:r>
      <w:r w:rsidRPr="006A75AC">
        <w:rPr>
          <w:lang w:val="pt-PT"/>
        </w:rPr>
        <w:t xml:space="preserve">, et [GL] </w:t>
      </w:r>
      <w:r w:rsidRPr="006A75AC">
        <w:rPr>
          <w:rStyle w:val="Incipit"/>
          <w:lang w:val="pt-PT"/>
        </w:rPr>
        <w:t>Gloria in excelsis</w:t>
      </w:r>
      <w:r w:rsidRPr="006A75AC">
        <w:rPr>
          <w:lang w:val="pt-PT"/>
        </w:rPr>
        <w:t xml:space="preserve">, et [CR] </w:t>
      </w:r>
      <w:r w:rsidRPr="006A75AC">
        <w:rPr>
          <w:rStyle w:val="Incipit"/>
          <w:lang w:val="pt-PT"/>
        </w:rPr>
        <w:t>Credo in unum</w:t>
      </w:r>
      <w:r w:rsidRPr="006A75AC">
        <w:rPr>
          <w:lang w:val="pt-PT"/>
        </w:rPr>
        <w:t xml:space="preserve">, et praefatio, et [IM] </w:t>
      </w:r>
      <w:r w:rsidRPr="006A75AC">
        <w:rPr>
          <w:rStyle w:val="Incipit"/>
          <w:lang w:val="pt-PT"/>
        </w:rPr>
        <w:t>Ite missa est</w:t>
      </w:r>
      <w:r w:rsidRPr="006A75AC">
        <w:rPr>
          <w:lang w:val="pt-PT"/>
        </w:rPr>
        <w:t>, et omnia cetera sollemniter praeter alleluia et sequentias</w:t>
      </w:r>
      <w:r w:rsidR="0008234B" w:rsidRPr="006A75AC">
        <w:rPr>
          <w:lang w:val="pt-PT"/>
        </w:rPr>
        <w:t>. A capite ieiunii et infra quadragesimam cum fest</w:t>
      </w:r>
      <w:r w:rsidR="00F2360E" w:rsidRPr="006A75AC">
        <w:rPr>
          <w:lang w:val="pt-PT"/>
        </w:rPr>
        <w:t>um erit et plenum officium, praeter</w:t>
      </w:r>
      <w:r w:rsidR="0008234B" w:rsidRPr="006A75AC">
        <w:rPr>
          <w:lang w:val="pt-PT"/>
        </w:rPr>
        <w:t xml:space="preserve"> festum %D::Matthiae%</w:t>
      </w:r>
      <w:r w:rsidR="00F2360E" w:rsidRPr="006A75AC">
        <w:rPr>
          <w:lang w:val="pt-PT"/>
        </w:rPr>
        <w:t xml:space="preserve"> et sanctae Mariae. Minores preces dicuntur ad </w:t>
      </w:r>
      <w:r w:rsidR="00AE6189" w:rsidRPr="006A75AC">
        <w:rPr>
          <w:lang w:val="pt-PT"/>
        </w:rPr>
        <w:t>|</w:t>
      </w:r>
      <w:r w:rsidR="00F2360E" w:rsidRPr="006A75AC">
        <w:rPr>
          <w:lang w:val="pt-PT"/>
        </w:rPr>
        <w:t>pulbitum::pulpitum</w:t>
      </w:r>
      <w:r w:rsidR="00AE6189" w:rsidRPr="006A75AC">
        <w:rPr>
          <w:lang w:val="pt-PT"/>
        </w:rPr>
        <w:t>|</w:t>
      </w:r>
      <w:r w:rsidR="00F2360E" w:rsidRPr="006A75AC">
        <w:rPr>
          <w:lang w:val="pt-PT"/>
        </w:rPr>
        <w:t xml:space="preserve"> absque PS </w:t>
      </w:r>
      <w:r w:rsidR="00F2360E" w:rsidRPr="006A75AC">
        <w:rPr>
          <w:rStyle w:val="Incipit"/>
          <w:lang w:val="pt-PT"/>
        </w:rPr>
        <w:t>Miserere</w:t>
      </w:r>
      <w:r w:rsidR="00AE6189" w:rsidRPr="006A75AC">
        <w:rPr>
          <w:lang w:val="pt-PT"/>
        </w:rPr>
        <w:t>. Ad priorem vesperam et se</w:t>
      </w:r>
      <w:r w:rsidR="00F2360E" w:rsidRPr="006A75AC">
        <w:rPr>
          <w:lang w:val="pt-PT"/>
        </w:rPr>
        <w:t xml:space="preserve">cundam et ad matutinas post orationem dicitur ferialis antiphona et oratio et super populum. </w:t>
      </w:r>
      <w:r w:rsidR="00F2360E" w:rsidRPr="006A75AC">
        <w:rPr>
          <w:lang w:val="fr-FR"/>
        </w:rPr>
        <w:t xml:space="preserve">Deinde psalmi tres pro defunctis, qui et ad cursus post mensam. Vespera de sancta Maria sine Placebo. Ad completorium non dicitur AN </w:t>
      </w:r>
      <w:r w:rsidR="00F2360E" w:rsidRPr="006A75AC">
        <w:rPr>
          <w:rStyle w:val="Incipit"/>
          <w:lang w:val="fr-FR"/>
        </w:rPr>
        <w:t>Miserere mei</w:t>
      </w:r>
      <w:r w:rsidR="00F2360E" w:rsidRPr="006A75AC">
        <w:rPr>
          <w:lang w:val="fr-FR"/>
        </w:rPr>
        <w:t>. Mane post primam campanam primae dicitur prima de sancta Maria. De</w:t>
      </w:r>
      <w:r w:rsidR="00885B56" w:rsidRPr="006A75AC">
        <w:rPr>
          <w:lang w:val="fr-FR"/>
        </w:rPr>
        <w:t>i</w:t>
      </w:r>
      <w:r w:rsidR="00F2360E" w:rsidRPr="006A75AC">
        <w:rPr>
          <w:lang w:val="fr-FR"/>
        </w:rPr>
        <w:t xml:space="preserve">nde publica. Deinde septem psalmos </w:t>
      </w:r>
      <w:r w:rsidR="00AE6189" w:rsidRPr="006A75AC">
        <w:rPr>
          <w:lang w:val="fr-FR"/>
        </w:rPr>
        <w:t>[paenitentales] dicimus. Tunc l</w:t>
      </w:r>
      <w:r w:rsidR="00885B56" w:rsidRPr="006A75AC">
        <w:rPr>
          <w:lang w:val="fr-FR"/>
        </w:rPr>
        <w:t>etania</w:t>
      </w:r>
      <w:r w:rsidR="00D66122" w:rsidRPr="006A75AC">
        <w:rPr>
          <w:lang w:val="fr-FR"/>
        </w:rPr>
        <w:t xml:space="preserve"> prostrati. </w:t>
      </w:r>
      <w:r w:rsidR="00AE6189" w:rsidRPr="006A75AC">
        <w:rPr>
          <w:lang w:val="fr-FR"/>
        </w:rPr>
        <w:t>Hy</w:t>
      </w:r>
      <w:r w:rsidR="00D66122" w:rsidRPr="006A75AC">
        <w:rPr>
          <w:lang w:val="fr-FR"/>
        </w:rPr>
        <w:t xml:space="preserve">mnos ad cursus festine. Preces dicimus. Officium de festo inter tertiam et sextam agimus. Secunda oratio de quadragesima si placet. [KY] </w:t>
      </w:r>
      <w:r w:rsidR="00D66122" w:rsidRPr="006A75AC">
        <w:rPr>
          <w:rStyle w:val="Incipit"/>
          <w:lang w:val="fr-FR"/>
        </w:rPr>
        <w:t>Kyrieleyson</w:t>
      </w:r>
      <w:r w:rsidR="00D66122" w:rsidRPr="006A75AC">
        <w:rPr>
          <w:lang w:val="fr-FR"/>
        </w:rPr>
        <w:t xml:space="preserve"> et [SA] </w:t>
      </w:r>
      <w:r w:rsidR="00D66122" w:rsidRPr="006A75AC">
        <w:rPr>
          <w:rStyle w:val="Incipit"/>
          <w:lang w:val="fr-FR"/>
        </w:rPr>
        <w:t>Sanctus</w:t>
      </w:r>
      <w:r w:rsidR="00D66122" w:rsidRPr="006A75AC">
        <w:rPr>
          <w:lang w:val="fr-FR"/>
        </w:rPr>
        <w:t xml:space="preserve">, et [AG] </w:t>
      </w:r>
      <w:r w:rsidR="00D66122" w:rsidRPr="006A75AC">
        <w:rPr>
          <w:rStyle w:val="Incipit"/>
          <w:lang w:val="fr-FR"/>
        </w:rPr>
        <w:t>Agnus</w:t>
      </w:r>
      <w:r w:rsidR="00D66122" w:rsidRPr="006A75AC">
        <w:rPr>
          <w:lang w:val="fr-FR"/>
        </w:rPr>
        <w:t xml:space="preserve">, et [IM] </w:t>
      </w:r>
      <w:r w:rsidR="00D66122" w:rsidRPr="006A75AC">
        <w:rPr>
          <w:rStyle w:val="Incipit"/>
          <w:lang w:val="fr-FR"/>
        </w:rPr>
        <w:t>Ite missa est</w:t>
      </w:r>
      <w:r w:rsidR="00D66122" w:rsidRPr="006A75AC">
        <w:rPr>
          <w:lang w:val="fr-FR"/>
        </w:rPr>
        <w:t xml:space="preserve"> quam festive volueris. [TD] </w:t>
      </w:r>
      <w:r w:rsidR="00D66122" w:rsidRPr="006A75AC">
        <w:rPr>
          <w:rStyle w:val="Incipit"/>
          <w:lang w:val="fr-FR"/>
        </w:rPr>
        <w:t>Te deum laudamus</w:t>
      </w:r>
      <w:r w:rsidR="00D66122" w:rsidRPr="006A75AC">
        <w:rPr>
          <w:lang w:val="fr-FR"/>
        </w:rPr>
        <w:t xml:space="preserve"> et [GL] </w:t>
      </w:r>
      <w:r w:rsidR="00D66122" w:rsidRPr="006A75AC">
        <w:rPr>
          <w:rStyle w:val="Incipit"/>
          <w:lang w:val="fr-FR"/>
        </w:rPr>
        <w:t>Gloria in excelsis</w:t>
      </w:r>
      <w:r w:rsidR="00D66122" w:rsidRPr="006A75AC">
        <w:rPr>
          <w:lang w:val="fr-FR"/>
        </w:rPr>
        <w:t xml:space="preserve">, et [CR] </w:t>
      </w:r>
      <w:r w:rsidR="00D66122" w:rsidRPr="006A75AC">
        <w:rPr>
          <w:rStyle w:val="Incipit"/>
          <w:lang w:val="fr-FR"/>
        </w:rPr>
        <w:t>Credo in unum</w:t>
      </w:r>
      <w:r w:rsidR="00885B56" w:rsidRPr="006A75AC">
        <w:rPr>
          <w:lang w:val="fr-FR"/>
        </w:rPr>
        <w:t xml:space="preserve">, </w:t>
      </w:r>
      <w:r w:rsidR="00D66122" w:rsidRPr="006A75AC">
        <w:rPr>
          <w:lang w:val="fr-FR"/>
        </w:rPr>
        <w:t>nonnisi in festo sanctae Mariae et annuntiatione sanctae Mariae et</w:t>
      </w:r>
      <w:r w:rsidR="00592236">
        <w:rPr>
          <w:lang w:val="fr-FR"/>
        </w:rPr>
        <w:t xml:space="preserve"> in dedica</w:t>
      </w:r>
      <w:r w:rsidR="00F80043" w:rsidRPr="006A75AC">
        <w:rPr>
          <w:lang w:val="fr-FR"/>
        </w:rPr>
        <w:t xml:space="preserve">tione dicimus, et nisi patronus sit inibi. </w:t>
      </w:r>
      <w:r w:rsidR="00F80043" w:rsidRPr="006A75AC">
        <w:rPr>
          <w:lang w:val="pt-PT"/>
        </w:rPr>
        <w:t xml:space="preserve">Praefatio de quadragesima, nonnisi ad secundam missam, quae et de quadragesima fit, ad quam etiam [ORI] </w:t>
      </w:r>
      <w:r w:rsidR="00F80043" w:rsidRPr="006A75AC">
        <w:rPr>
          <w:rStyle w:val="Incipit"/>
          <w:lang w:val="pt-PT"/>
        </w:rPr>
        <w:t>Flectamus genua</w:t>
      </w:r>
      <w:r w:rsidR="00F80043" w:rsidRPr="006A75AC">
        <w:rPr>
          <w:lang w:val="pt-PT"/>
        </w:rPr>
        <w:t xml:space="preserve"> dicimus, et secunda oratio de festo si placet. </w:t>
      </w:r>
      <w:r w:rsidR="00F80043" w:rsidRPr="006A75AC">
        <w:rPr>
          <w:lang w:val="it-IT"/>
        </w:rPr>
        <w:t>Et prosternimur in canone. Si quis vero celebrat missam de festo absque choro potest, si placet, praefationem dicere de festo. Post me</w:t>
      </w:r>
      <w:r w:rsidR="00AE6189" w:rsidRPr="006A75AC">
        <w:rPr>
          <w:lang w:val="it-IT"/>
        </w:rPr>
        <w:t>n</w:t>
      </w:r>
      <w:r w:rsidR="00F80043" w:rsidRPr="006A75AC">
        <w:rPr>
          <w:lang w:val="it-IT"/>
        </w:rPr>
        <w:t>sam prosternimur inter Placebo, quia ad haec solemus prosterni, quae ad festum non pertinet. Si vero sabbato est ad vesperas tam psalmi quam cetera de dominica dicuntur. Et in fine antiphona et oratio de festo. Dedicationem agimus sicut extra quadragesimam praeter alluia et sequentias. T</w:t>
      </w:r>
      <w:r w:rsidR="00873A37" w:rsidRPr="006A75AC">
        <w:rPr>
          <w:lang w:val="it-IT"/>
        </w:rPr>
        <w:t xml:space="preserve">R </w:t>
      </w:r>
      <w:r w:rsidR="00873A37" w:rsidRPr="006A75AC">
        <w:rPr>
          <w:rStyle w:val="Neume"/>
          <w:lang w:val="it-IT"/>
        </w:rPr>
        <w:t>Qui seminant</w:t>
      </w:r>
      <w:r w:rsidR="00873A37" w:rsidRPr="006A75AC">
        <w:rPr>
          <w:lang w:val="it-IT"/>
        </w:rPr>
        <w:t>.</w:t>
      </w:r>
    </w:p>
    <w:p w:rsidR="00873A37" w:rsidRPr="006A75AC" w:rsidRDefault="00873A37" w:rsidP="00A67FB0">
      <w:pPr>
        <w:pStyle w:val="berschrift1"/>
        <w:rPr>
          <w:lang w:val="it-IT"/>
        </w:rPr>
      </w:pPr>
      <w:r w:rsidRPr="006A75AC">
        <w:rPr>
          <w:lang w:val="it-IT"/>
        </w:rPr>
        <w:t>DE SANCTO GREGORIO</w:t>
      </w:r>
    </w:p>
    <w:p w:rsidR="00AE6189" w:rsidRPr="006A75AC" w:rsidRDefault="00873A37" w:rsidP="00F81136">
      <w:pPr>
        <w:rPr>
          <w:lang w:val="it-IT"/>
        </w:rPr>
      </w:pPr>
      <w:r w:rsidRPr="006A75AC">
        <w:rPr>
          <w:rStyle w:val="Time1"/>
          <w:lang w:val="it-IT"/>
        </w:rPr>
        <w:t>[Ad matutinum]</w:t>
      </w:r>
      <w:r w:rsidRPr="006A75AC">
        <w:rPr>
          <w:lang w:val="it-IT"/>
        </w:rPr>
        <w:t xml:space="preserve"> EV </w:t>
      </w:r>
      <w:r w:rsidRPr="006A75AC">
        <w:rPr>
          <w:rStyle w:val="Incipit"/>
          <w:lang w:val="it-IT"/>
        </w:rPr>
        <w:t>Sint lumbi</w:t>
      </w:r>
      <w:r w:rsidRPr="006A75AC">
        <w:rPr>
          <w:lang w:val="it-IT"/>
        </w:rPr>
        <w:t xml:space="preserve">. </w:t>
      </w:r>
    </w:p>
    <w:p w:rsidR="00873A37" w:rsidRPr="006A75AC" w:rsidRDefault="00873A37" w:rsidP="00F81136">
      <w:pPr>
        <w:rPr>
          <w:lang w:val="it-IT"/>
        </w:rPr>
      </w:pPr>
      <w:r w:rsidRPr="006A75AC">
        <w:rPr>
          <w:lang w:val="it-IT"/>
        </w:rPr>
        <w:t>Laud%D::ate%$E::es$ ad cursus et ad secundas vesperas.</w:t>
      </w:r>
    </w:p>
    <w:p w:rsidR="00873A37" w:rsidRPr="006A75AC" w:rsidRDefault="00873A37" w:rsidP="00A67FB0">
      <w:pPr>
        <w:pStyle w:val="berschrift1"/>
        <w:rPr>
          <w:lang w:val="it-IT"/>
        </w:rPr>
      </w:pPr>
      <w:r w:rsidRPr="006A75AC">
        <w:rPr>
          <w:lang w:val="it-IT"/>
        </w:rPr>
        <w:t>DE SANCTO BENEDICTO</w:t>
      </w:r>
    </w:p>
    <w:p w:rsidR="001B05DC" w:rsidRPr="006A75AC" w:rsidRDefault="001B05DC" w:rsidP="00F81136">
      <w:pPr>
        <w:rPr>
          <w:lang w:val="pt-PT"/>
        </w:rPr>
      </w:pPr>
      <w:r w:rsidRPr="006A75AC">
        <w:rPr>
          <w:lang w:val="pt-PT"/>
        </w:rPr>
        <w:t>N</w:t>
      </w:r>
      <w:r w:rsidR="00873A37" w:rsidRPr="006A75AC">
        <w:rPr>
          <w:lang w:val="pt-PT"/>
        </w:rPr>
        <w:t xml:space="preserve">ovem lectiones. </w:t>
      </w:r>
    </w:p>
    <w:p w:rsidR="001B05DC" w:rsidRPr="006A75AC" w:rsidRDefault="00873A37" w:rsidP="00F81136">
      <w:pPr>
        <w:rPr>
          <w:lang w:val="pt-PT"/>
        </w:rPr>
      </w:pPr>
      <w:r w:rsidRPr="006A75AC">
        <w:rPr>
          <w:rStyle w:val="Time1"/>
          <w:lang w:val="pt-PT"/>
        </w:rPr>
        <w:t>Ad vesperas</w:t>
      </w:r>
      <w:r w:rsidRPr="006A75AC">
        <w:rPr>
          <w:lang w:val="pt-PT"/>
        </w:rPr>
        <w:t xml:space="preserve"> [RP] </w:t>
      </w:r>
      <w:r w:rsidRPr="006A75AC">
        <w:rPr>
          <w:rStyle w:val="Neume"/>
          <w:lang w:val="pt-PT"/>
        </w:rPr>
        <w:t>Iustum deduxit</w:t>
      </w:r>
      <w:r w:rsidRPr="006A75AC">
        <w:rPr>
          <w:lang w:val="pt-PT"/>
        </w:rPr>
        <w:t xml:space="preserve">. HY </w:t>
      </w:r>
      <w:r w:rsidR="007661D9" w:rsidRPr="006A75AC">
        <w:rPr>
          <w:rStyle w:val="Incipit"/>
          <w:lang w:val="pt-PT"/>
        </w:rPr>
        <w:t>Ä+</w:t>
      </w:r>
      <w:r w:rsidRPr="006A75AC">
        <w:rPr>
          <w:rStyle w:val="Incipit"/>
          <w:lang w:val="pt-PT"/>
        </w:rPr>
        <w:t>I</w:t>
      </w:r>
      <w:r w:rsidR="007661D9" w:rsidRPr="006A75AC">
        <w:rPr>
          <w:rStyle w:val="Incipit"/>
          <w:lang w:val="pt-PT"/>
        </w:rPr>
        <w:t>+Ä</w:t>
      </w:r>
      <w:r w:rsidRPr="006A75AC">
        <w:rPr>
          <w:rStyle w:val="Incipit"/>
          <w:lang w:val="pt-PT"/>
        </w:rPr>
        <w:t>ste confessor</w:t>
      </w:r>
      <w:r w:rsidRPr="006A75AC">
        <w:rPr>
          <w:lang w:val="pt-PT"/>
        </w:rPr>
        <w:t xml:space="preserve">. AM </w:t>
      </w:r>
      <w:r w:rsidRPr="006A75AC">
        <w:rPr>
          <w:rStyle w:val="Neume"/>
          <w:lang w:val="pt-PT"/>
        </w:rPr>
        <w:t>Similabo eum</w:t>
      </w:r>
      <w:r w:rsidRPr="006A75AC">
        <w:rPr>
          <w:lang w:val="pt-PT"/>
        </w:rPr>
        <w:t xml:space="preserve">. </w:t>
      </w:r>
    </w:p>
    <w:p w:rsidR="001B05DC" w:rsidRPr="00963EFD" w:rsidRDefault="00873A37" w:rsidP="00F81136">
      <w:pPr>
        <w:rPr>
          <w:lang w:val="fr-FR"/>
        </w:rPr>
      </w:pPr>
      <w:r w:rsidRPr="006A75AC">
        <w:rPr>
          <w:rStyle w:val="Time1"/>
          <w:lang w:val="pt-PT"/>
        </w:rPr>
        <w:t>Ad matutinum</w:t>
      </w:r>
      <w:r w:rsidRPr="006A75AC">
        <w:rPr>
          <w:lang w:val="pt-PT"/>
        </w:rPr>
        <w:t xml:space="preserve"> INV </w:t>
      </w:r>
      <w:r w:rsidRPr="006A75AC">
        <w:rPr>
          <w:rStyle w:val="Neume"/>
          <w:lang w:val="pt-PT"/>
        </w:rPr>
        <w:t>Regem confessorum</w:t>
      </w:r>
      <w:r w:rsidRPr="006A75AC">
        <w:rPr>
          <w:lang w:val="pt-PT"/>
        </w:rPr>
        <w:t xml:space="preserve">. AN </w:t>
      </w:r>
      <w:r w:rsidRPr="006A75AC">
        <w:rPr>
          <w:rStyle w:val="Neume"/>
          <w:lang w:val="pt-PT"/>
        </w:rPr>
        <w:t>Beatus vir</w:t>
      </w:r>
      <w:r w:rsidRPr="006A75AC">
        <w:rPr>
          <w:lang w:val="pt-PT"/>
        </w:rPr>
        <w:t xml:space="preserve"> cum reliquis. </w:t>
      </w:r>
      <w:r w:rsidRPr="006A75AC">
        <w:rPr>
          <w:lang w:val="en-US"/>
        </w:rPr>
        <w:t xml:space="preserve">RP </w:t>
      </w:r>
      <w:r w:rsidRPr="006A75AC">
        <w:rPr>
          <w:rStyle w:val="Neume"/>
          <w:lang w:val="en-US"/>
        </w:rPr>
        <w:t>Euge serve</w:t>
      </w:r>
      <w:r w:rsidRPr="006A75AC">
        <w:rPr>
          <w:lang w:val="en-US"/>
        </w:rPr>
        <w:t xml:space="preserve">. RP </w:t>
      </w:r>
      <w:r w:rsidRPr="006A75AC">
        <w:rPr>
          <w:rStyle w:val="Neume"/>
          <w:lang w:val="en-US"/>
        </w:rPr>
        <w:t>Iustus germinabit</w:t>
      </w:r>
      <w:r w:rsidRPr="006A75AC">
        <w:rPr>
          <w:lang w:val="en-US"/>
        </w:rPr>
        <w:t xml:space="preserve">. RP </w:t>
      </w:r>
      <w:r w:rsidRPr="006A75AC">
        <w:rPr>
          <w:rStyle w:val="Neume"/>
          <w:lang w:val="en-US"/>
        </w:rPr>
        <w:t>Desiderium</w:t>
      </w:r>
      <w:r w:rsidRPr="006A75AC">
        <w:rPr>
          <w:lang w:val="en-US"/>
        </w:rPr>
        <w:t xml:space="preserve">. RP </w:t>
      </w:r>
      <w:r w:rsidRPr="006A75AC">
        <w:rPr>
          <w:rStyle w:val="Neume"/>
          <w:lang w:val="en-US"/>
        </w:rPr>
        <w:t>Iste cognovit</w:t>
      </w:r>
      <w:r w:rsidRPr="006A75AC">
        <w:rPr>
          <w:lang w:val="en-US"/>
        </w:rPr>
        <w:t xml:space="preserve">. RP </w:t>
      </w:r>
      <w:r w:rsidRPr="006A75AC">
        <w:rPr>
          <w:rStyle w:val="Neume"/>
          <w:lang w:val="en-US"/>
        </w:rPr>
        <w:t>Iste est qui</w:t>
      </w:r>
      <w:r w:rsidRPr="006A75AC">
        <w:rPr>
          <w:lang w:val="en-US"/>
        </w:rPr>
        <w:t xml:space="preserve">. RP </w:t>
      </w:r>
      <w:r w:rsidRPr="006A75AC">
        <w:rPr>
          <w:rStyle w:val="Neume"/>
          <w:lang w:val="en-US"/>
        </w:rPr>
        <w:t>Amavit eum</w:t>
      </w:r>
      <w:r w:rsidRPr="006A75AC">
        <w:rPr>
          <w:lang w:val="en-US"/>
        </w:rPr>
        <w:t xml:space="preserve">. RP </w:t>
      </w:r>
      <w:r w:rsidRPr="006A75AC">
        <w:rPr>
          <w:rStyle w:val="Neume"/>
          <w:lang w:val="en-US"/>
        </w:rPr>
        <w:t>Ist</w:t>
      </w:r>
      <w:r w:rsidR="0027213F" w:rsidRPr="006A75AC">
        <w:rPr>
          <w:rStyle w:val="Neume"/>
          <w:lang w:val="en-US"/>
        </w:rPr>
        <w:t>e</w:t>
      </w:r>
      <w:r w:rsidRPr="006A75AC">
        <w:rPr>
          <w:rStyle w:val="Neume"/>
          <w:lang w:val="en-US"/>
        </w:rPr>
        <w:t xml:space="preserve"> homo ab</w:t>
      </w:r>
      <w:r w:rsidRPr="006A75AC">
        <w:rPr>
          <w:lang w:val="en-US"/>
        </w:rPr>
        <w:t xml:space="preserve">. RP </w:t>
      </w:r>
      <w:r w:rsidRPr="006A75AC">
        <w:rPr>
          <w:rStyle w:val="Neume"/>
          <w:lang w:val="en-US"/>
        </w:rPr>
        <w:t>Iste homo perfecit</w:t>
      </w:r>
      <w:r w:rsidRPr="006A75AC">
        <w:rPr>
          <w:lang w:val="en-US"/>
        </w:rPr>
        <w:t xml:space="preserve">. </w:t>
      </w:r>
      <w:r w:rsidRPr="00963EFD">
        <w:rPr>
          <w:lang w:val="fr-FR"/>
        </w:rPr>
        <w:t xml:space="preserve">RP </w:t>
      </w:r>
      <w:r w:rsidRPr="00963EFD">
        <w:rPr>
          <w:rStyle w:val="Neume"/>
          <w:lang w:val="fr-FR"/>
        </w:rPr>
        <w:t>Iustum</w:t>
      </w:r>
      <w:r w:rsidRPr="00963EFD">
        <w:rPr>
          <w:lang w:val="fr-FR"/>
        </w:rPr>
        <w:t>. (80v)</w:t>
      </w:r>
      <w:r w:rsidR="00E8708B" w:rsidRPr="00963EFD">
        <w:rPr>
          <w:lang w:val="fr-FR"/>
        </w:rPr>
        <w:t xml:space="preserve"> Cave ne quid de sacerdotio canas. EV </w:t>
      </w:r>
      <w:r w:rsidR="00E8708B" w:rsidRPr="00963EFD">
        <w:rPr>
          <w:rStyle w:val="Incipit"/>
          <w:lang w:val="fr-FR"/>
        </w:rPr>
        <w:t>Dixit Simon Petrus ad Iesum</w:t>
      </w:r>
      <w:r w:rsidR="00E8708B" w:rsidRPr="00963EFD">
        <w:rPr>
          <w:lang w:val="fr-FR"/>
        </w:rPr>
        <w:t xml:space="preserve">. </w:t>
      </w:r>
    </w:p>
    <w:p w:rsidR="001B05DC" w:rsidRPr="00963EFD" w:rsidRDefault="00E8708B" w:rsidP="00F81136">
      <w:pPr>
        <w:rPr>
          <w:lang w:val="it-IT"/>
        </w:rPr>
      </w:pPr>
      <w:r w:rsidRPr="00963EFD">
        <w:rPr>
          <w:rStyle w:val="Time1"/>
          <w:lang w:val="fr-FR"/>
        </w:rPr>
        <w:t>Laudes</w:t>
      </w:r>
      <w:r w:rsidR="00B45299" w:rsidRPr="00963EFD">
        <w:rPr>
          <w:lang w:val="fr-FR"/>
        </w:rPr>
        <w:t xml:space="preserve"> </w:t>
      </w:r>
      <w:r w:rsidRPr="00963EFD">
        <w:rPr>
          <w:lang w:val="fr-FR"/>
        </w:rPr>
        <w:t>A</w:t>
      </w:r>
      <w:r w:rsidR="00B45299" w:rsidRPr="00963EFD">
        <w:rPr>
          <w:lang w:val="fr-FR"/>
        </w:rPr>
        <w:t>N</w:t>
      </w:r>
      <w:r w:rsidRPr="00963EFD">
        <w:rPr>
          <w:lang w:val="fr-FR"/>
        </w:rPr>
        <w:t xml:space="preserve"> </w:t>
      </w:r>
      <w:r w:rsidRPr="00963EFD">
        <w:rPr>
          <w:rStyle w:val="Neume"/>
          <w:lang w:val="fr-FR"/>
        </w:rPr>
        <w:t>Qui me</w:t>
      </w:r>
      <w:r w:rsidR="0027213F" w:rsidRPr="00963EFD">
        <w:rPr>
          <w:rStyle w:val="Neume"/>
          <w:lang w:val="fr-FR"/>
        </w:rPr>
        <w:t xml:space="preserve"> confessus</w:t>
      </w:r>
      <w:r w:rsidR="00B45299" w:rsidRPr="00963EFD">
        <w:rPr>
          <w:lang w:val="fr-FR"/>
        </w:rPr>
        <w:t xml:space="preserve">. </w:t>
      </w:r>
      <w:r w:rsidR="00B45299" w:rsidRPr="00963EFD">
        <w:rPr>
          <w:lang w:val="it-IT"/>
        </w:rPr>
        <w:t xml:space="preserve">HY </w:t>
      </w:r>
      <w:r w:rsidR="00B45299" w:rsidRPr="00963EFD">
        <w:rPr>
          <w:rStyle w:val="Incipit"/>
          <w:lang w:val="it-IT"/>
        </w:rPr>
        <w:t>Confessor dei</w:t>
      </w:r>
      <w:r w:rsidR="00B45299" w:rsidRPr="00963EFD">
        <w:rPr>
          <w:lang w:val="it-IT"/>
        </w:rPr>
        <w:t xml:space="preserve">. AB </w:t>
      </w:r>
      <w:r w:rsidR="00B45299" w:rsidRPr="00963EFD">
        <w:rPr>
          <w:rStyle w:val="Neume"/>
          <w:lang w:val="it-IT"/>
        </w:rPr>
        <w:t>Serve bone</w:t>
      </w:r>
      <w:r w:rsidR="00B45299" w:rsidRPr="00963EFD">
        <w:rPr>
          <w:lang w:val="it-IT"/>
        </w:rPr>
        <w:t>.</w:t>
      </w:r>
    </w:p>
    <w:p w:rsidR="00B45299" w:rsidRPr="00963EFD" w:rsidRDefault="00B45299" w:rsidP="00F81136">
      <w:pPr>
        <w:rPr>
          <w:lang w:val="fr-FR"/>
        </w:rPr>
      </w:pPr>
      <w:r w:rsidRPr="00963EFD">
        <w:rPr>
          <w:rStyle w:val="Time1"/>
          <w:lang w:val="fr-FR"/>
        </w:rPr>
        <w:t>Ad cursus</w:t>
      </w:r>
      <w:r w:rsidRPr="00963EFD">
        <w:rPr>
          <w:lang w:val="fr-FR"/>
        </w:rPr>
        <w:t xml:space="preserve"> laudes [AN] </w:t>
      </w:r>
      <w:r w:rsidRPr="00963EFD">
        <w:rPr>
          <w:rStyle w:val="Neume"/>
          <w:lang w:val="fr-FR"/>
        </w:rPr>
        <w:t>Qui me</w:t>
      </w:r>
      <w:r w:rsidRPr="00963EFD">
        <w:rPr>
          <w:lang w:val="fr-FR"/>
        </w:rPr>
        <w:t>.</w:t>
      </w:r>
    </w:p>
    <w:p w:rsidR="001B05DC" w:rsidRPr="006A75AC" w:rsidRDefault="00E8708B" w:rsidP="00F81136">
      <w:pPr>
        <w:rPr>
          <w:lang w:val="en-US"/>
        </w:rPr>
      </w:pPr>
      <w:r w:rsidRPr="006A75AC">
        <w:rPr>
          <w:rStyle w:val="Time1"/>
          <w:lang w:val="en-US"/>
        </w:rPr>
        <w:t>Officium</w:t>
      </w:r>
      <w:r w:rsidRPr="006A75AC">
        <w:rPr>
          <w:lang w:val="en-US"/>
        </w:rPr>
        <w:t xml:space="preserve"> [IN] </w:t>
      </w:r>
      <w:r w:rsidRPr="006A75AC">
        <w:rPr>
          <w:rStyle w:val="Neume"/>
          <w:lang w:val="en-US"/>
        </w:rPr>
        <w:t>Os iusti</w:t>
      </w:r>
      <w:r w:rsidRPr="006A75AC">
        <w:rPr>
          <w:lang w:val="en-US"/>
        </w:rPr>
        <w:t xml:space="preserve">. GR </w:t>
      </w:r>
      <w:r w:rsidRPr="006A75AC">
        <w:rPr>
          <w:rStyle w:val="Neume"/>
          <w:lang w:val="en-US"/>
        </w:rPr>
        <w:t>Beatus</w:t>
      </w:r>
      <w:r w:rsidRPr="006A75AC">
        <w:rPr>
          <w:lang w:val="en-US"/>
        </w:rPr>
        <w:t xml:space="preserve">. OF </w:t>
      </w:r>
      <w:r w:rsidRPr="006A75AC">
        <w:rPr>
          <w:rStyle w:val="Incipit"/>
          <w:lang w:val="en-US"/>
        </w:rPr>
        <w:t>Iustus ut palma</w:t>
      </w:r>
      <w:r w:rsidRPr="006A75AC">
        <w:rPr>
          <w:lang w:val="en-US"/>
        </w:rPr>
        <w:t xml:space="preserve">. CO </w:t>
      </w:r>
      <w:r w:rsidRPr="006A75AC">
        <w:rPr>
          <w:rStyle w:val="Incipit"/>
          <w:lang w:val="en-US"/>
        </w:rPr>
        <w:t>Amen dico vobis</w:t>
      </w:r>
      <w:r w:rsidRPr="006A75AC">
        <w:rPr>
          <w:lang w:val="en-US"/>
        </w:rPr>
        <w:t xml:space="preserve">. </w:t>
      </w:r>
    </w:p>
    <w:p w:rsidR="00050A9A" w:rsidRPr="006A75AC" w:rsidRDefault="00E8708B" w:rsidP="00F81136">
      <w:pPr>
        <w:rPr>
          <w:lang w:val="en-US"/>
        </w:rPr>
      </w:pPr>
      <w:r w:rsidRPr="006A75AC">
        <w:rPr>
          <w:rStyle w:val="Time1"/>
          <w:lang w:val="en-US"/>
        </w:rPr>
        <w:t>Ad secundas vesperas</w:t>
      </w:r>
      <w:r w:rsidRPr="006A75AC">
        <w:rPr>
          <w:lang w:val="en-US"/>
        </w:rPr>
        <w:t xml:space="preserve"> AN </w:t>
      </w:r>
      <w:r w:rsidRPr="006A75AC">
        <w:rPr>
          <w:rStyle w:val="Neume"/>
          <w:lang w:val="en-US"/>
        </w:rPr>
        <w:t>Qui me confessus</w:t>
      </w:r>
      <w:r w:rsidRPr="006A75AC">
        <w:rPr>
          <w:lang w:val="en-US"/>
        </w:rPr>
        <w:t xml:space="preserve"> cum reliquis. Hoc de uno martyre. AM</w:t>
      </w:r>
      <w:r w:rsidR="003D5327" w:rsidRPr="006A75AC">
        <w:rPr>
          <w:lang w:val="en-US"/>
        </w:rPr>
        <w:t xml:space="preserve"> </w:t>
      </w:r>
      <w:r w:rsidR="003D5327" w:rsidRPr="006A75AC">
        <w:rPr>
          <w:rStyle w:val="Neume"/>
          <w:lang w:val="en-US"/>
        </w:rPr>
        <w:t>Iste cognovit</w:t>
      </w:r>
      <w:r w:rsidR="003D5327" w:rsidRPr="006A75AC">
        <w:rPr>
          <w:lang w:val="en-US"/>
        </w:rPr>
        <w:t xml:space="preserve">. RP </w:t>
      </w:r>
      <w:r w:rsidR="003D5327" w:rsidRPr="006A75AC">
        <w:rPr>
          <w:rStyle w:val="Neume"/>
          <w:lang w:val="en-US"/>
        </w:rPr>
        <w:t>Iste homo</w:t>
      </w:r>
      <w:r w:rsidR="003D5327" w:rsidRPr="006A75AC">
        <w:rPr>
          <w:lang w:val="en-US"/>
        </w:rPr>
        <w:t xml:space="preserve">. RP </w:t>
      </w:r>
      <w:r w:rsidR="003D5327" w:rsidRPr="006A75AC">
        <w:rPr>
          <w:rStyle w:val="Neume"/>
          <w:lang w:val="en-US"/>
        </w:rPr>
        <w:t>Iustum deduxit</w:t>
      </w:r>
      <w:r w:rsidR="003D5327" w:rsidRPr="006A75AC">
        <w:rPr>
          <w:lang w:val="en-US"/>
        </w:rPr>
        <w:t>.</w:t>
      </w:r>
    </w:p>
    <w:p w:rsidR="00050A9A" w:rsidRPr="006A75AC" w:rsidRDefault="00050A9A" w:rsidP="00A67FB0">
      <w:pPr>
        <w:pStyle w:val="berschrift1"/>
        <w:rPr>
          <w:lang w:val="en-US"/>
        </w:rPr>
      </w:pPr>
      <w:r w:rsidRPr="006A75AC">
        <w:rPr>
          <w:lang w:val="en-US"/>
        </w:rPr>
        <w:t>IN ANNUNTIATIONE SANCTAE MARIAE</w:t>
      </w:r>
    </w:p>
    <w:p w:rsidR="001B05DC" w:rsidRPr="006A75AC" w:rsidRDefault="00050A9A" w:rsidP="00F81136">
      <w:pPr>
        <w:rPr>
          <w:lang w:val="en-US"/>
        </w:rPr>
      </w:pPr>
      <w:r w:rsidRPr="006A75AC">
        <w:rPr>
          <w:rStyle w:val="Time1"/>
          <w:lang w:val="en-US"/>
        </w:rPr>
        <w:t>[Ad vesperas]</w:t>
      </w:r>
      <w:r w:rsidRPr="006A75AC">
        <w:rPr>
          <w:lang w:val="en-US"/>
        </w:rPr>
        <w:t xml:space="preserve"> [AN] </w:t>
      </w:r>
      <w:r w:rsidRPr="006A75AC">
        <w:rPr>
          <w:rStyle w:val="Incipit"/>
          <w:lang w:val="en-US"/>
        </w:rPr>
        <w:t>Missus est</w:t>
      </w:r>
      <w:r w:rsidRPr="006A75AC">
        <w:rPr>
          <w:lang w:val="en-US"/>
        </w:rPr>
        <w:t xml:space="preserve">. PS </w:t>
      </w:r>
      <w:r w:rsidRPr="006A75AC">
        <w:rPr>
          <w:rStyle w:val="Incipit"/>
          <w:lang w:val="en-US"/>
        </w:rPr>
        <w:t>Laudate pueri</w:t>
      </w:r>
      <w:r w:rsidRPr="006A75AC">
        <w:rPr>
          <w:lang w:val="en-US"/>
        </w:rPr>
        <w:t xml:space="preserve">. </w:t>
      </w:r>
      <w:r w:rsidRPr="006A75AC">
        <w:rPr>
          <w:lang w:val="it-IT"/>
        </w:rPr>
        <w:t xml:space="preserve">CP </w:t>
      </w:r>
      <w:r w:rsidRPr="006A75AC">
        <w:rPr>
          <w:rStyle w:val="Incipit"/>
          <w:lang w:val="it-IT"/>
        </w:rPr>
        <w:t>Ecce virgo</w:t>
      </w:r>
      <w:r w:rsidRPr="006A75AC">
        <w:rPr>
          <w:lang w:val="it-IT"/>
        </w:rPr>
        <w:t xml:space="preserve">. RP </w:t>
      </w:r>
      <w:r w:rsidRPr="006A75AC">
        <w:rPr>
          <w:rStyle w:val="Neume"/>
          <w:lang w:val="it-IT"/>
        </w:rPr>
        <w:t>Christi virgo</w:t>
      </w:r>
      <w:r w:rsidRPr="006A75AC">
        <w:rPr>
          <w:lang w:val="it-IT"/>
        </w:rPr>
        <w:t xml:space="preserve">. </w:t>
      </w:r>
      <w:r w:rsidRPr="006A75AC">
        <w:rPr>
          <w:lang w:val="en-US"/>
        </w:rPr>
        <w:t xml:space="preserve">HY </w:t>
      </w:r>
      <w:r w:rsidRPr="006A75AC">
        <w:rPr>
          <w:rStyle w:val="Incipit"/>
          <w:lang w:val="en-US"/>
        </w:rPr>
        <w:t>Ave maris</w:t>
      </w:r>
      <w:r w:rsidRPr="006A75AC">
        <w:rPr>
          <w:lang w:val="en-US"/>
        </w:rPr>
        <w:t xml:space="preserve">. </w:t>
      </w:r>
      <w:r w:rsidRPr="006A75AC">
        <w:rPr>
          <w:rStyle w:val="Time1"/>
          <w:lang w:val="en-US"/>
        </w:rPr>
        <w:t>[Ad matutinum]</w:t>
      </w:r>
      <w:r w:rsidRPr="006A75AC">
        <w:rPr>
          <w:lang w:val="en-US"/>
        </w:rPr>
        <w:t xml:space="preserve"> RPAN </w:t>
      </w:r>
      <w:r w:rsidRPr="006A75AC">
        <w:rPr>
          <w:rStyle w:val="Incipit"/>
          <w:lang w:val="en-US"/>
        </w:rPr>
        <w:t>Benedicta tu</w:t>
      </w:r>
      <w:r w:rsidR="00B45299">
        <w:rPr>
          <w:lang w:val="en-US"/>
        </w:rPr>
        <w:t>. AN</w:t>
      </w:r>
      <w:r w:rsidRPr="006A75AC">
        <w:rPr>
          <w:lang w:val="en-US"/>
        </w:rPr>
        <w:t xml:space="preserve"> </w:t>
      </w:r>
      <w:r w:rsidRPr="006A75AC">
        <w:rPr>
          <w:rStyle w:val="Incipit"/>
          <w:lang w:val="en-US"/>
        </w:rPr>
        <w:t>Sicut myrra</w:t>
      </w:r>
      <w:r w:rsidRPr="006A75AC">
        <w:rPr>
          <w:lang w:val="en-US"/>
        </w:rPr>
        <w:t xml:space="preserve">. AN </w:t>
      </w:r>
      <w:r w:rsidRPr="006A75AC">
        <w:rPr>
          <w:rStyle w:val="Incipit"/>
          <w:lang w:val="en-US"/>
        </w:rPr>
        <w:t>Ante thorum</w:t>
      </w:r>
      <w:r w:rsidRPr="006A75AC">
        <w:rPr>
          <w:lang w:val="en-US"/>
        </w:rPr>
        <w:t xml:space="preserve"> cum solis psalmis. VS </w:t>
      </w:r>
      <w:r w:rsidRPr="006A75AC">
        <w:rPr>
          <w:rStyle w:val="Incipit"/>
          <w:lang w:val="en-US"/>
        </w:rPr>
        <w:t>Specie tu</w:t>
      </w:r>
      <w:r w:rsidRPr="006A75AC">
        <w:rPr>
          <w:rStyle w:val="Neume"/>
          <w:lang w:val="en-US"/>
        </w:rPr>
        <w:t>a</w:t>
      </w:r>
      <w:r w:rsidRPr="006A75AC">
        <w:rPr>
          <w:lang w:val="en-US"/>
        </w:rPr>
        <w:t xml:space="preserve">. Lectio prima [LE] </w:t>
      </w:r>
      <w:r w:rsidRPr="006A75AC">
        <w:rPr>
          <w:rStyle w:val="Incipit"/>
          <w:lang w:val="en-US"/>
        </w:rPr>
        <w:t>Egredietur virga</w:t>
      </w:r>
      <w:r w:rsidRPr="006A75AC">
        <w:rPr>
          <w:lang w:val="en-US"/>
        </w:rPr>
        <w:t xml:space="preserve">. [_LE] </w:t>
      </w:r>
      <w:r w:rsidRPr="006A75AC">
        <w:rPr>
          <w:rStyle w:val="Incipit"/>
          <w:lang w:val="en-US"/>
        </w:rPr>
        <w:t>Haec dicit dominus</w:t>
      </w:r>
      <w:r w:rsidRPr="006A75AC">
        <w:rPr>
          <w:lang w:val="en-US"/>
        </w:rPr>
        <w:t xml:space="preserve">@$E::pro [_LE] </w:t>
      </w:r>
      <w:r w:rsidRPr="006A75AC">
        <w:rPr>
          <w:rStyle w:val="Incipit"/>
          <w:lang w:val="en-US"/>
        </w:rPr>
        <w:t>Tu autem domine</w:t>
      </w:r>
      <w:r w:rsidRPr="006A75AC">
        <w:rPr>
          <w:lang w:val="en-US"/>
        </w:rPr>
        <w:t xml:space="preserve">$. RP </w:t>
      </w:r>
      <w:r w:rsidRPr="006A75AC">
        <w:rPr>
          <w:rStyle w:val="Incipit"/>
          <w:lang w:val="en-US"/>
        </w:rPr>
        <w:t>Ingressus</w:t>
      </w:r>
      <w:r w:rsidRPr="006A75AC">
        <w:rPr>
          <w:lang w:val="en-US"/>
        </w:rPr>
        <w:t xml:space="preserve"> cum reliquis. Secunda [LE] </w:t>
      </w:r>
      <w:r w:rsidRPr="006A75AC">
        <w:rPr>
          <w:rStyle w:val="Incipit"/>
          <w:lang w:val="en-US"/>
        </w:rPr>
        <w:t>Locutus est dominus ad A</w:t>
      </w:r>
      <w:r w:rsidR="005A11DE" w:rsidRPr="006A75AC">
        <w:rPr>
          <w:rStyle w:val="Incipit"/>
          <w:lang w:val="en-US"/>
        </w:rPr>
        <w:t>chaz</w:t>
      </w:r>
      <w:r w:rsidR="005A11DE" w:rsidRPr="006A75AC">
        <w:rPr>
          <w:lang w:val="en-US"/>
        </w:rPr>
        <w:t xml:space="preserve">. Tertia [LE] </w:t>
      </w:r>
      <w:r w:rsidR="005A11DE" w:rsidRPr="006A75AC">
        <w:rPr>
          <w:rStyle w:val="Incipit"/>
          <w:lang w:val="en-US"/>
        </w:rPr>
        <w:t>Erit in novissimis diebus</w:t>
      </w:r>
      <w:r w:rsidR="005A11DE" w:rsidRPr="006A75AC">
        <w:rPr>
          <w:lang w:val="en-US"/>
        </w:rPr>
        <w:t>.</w:t>
      </w:r>
      <w:r w:rsidR="008C04D1" w:rsidRPr="006A75AC">
        <w:rPr>
          <w:lang w:val="en-US"/>
        </w:rPr>
        <w:t xml:space="preserve"> </w:t>
      </w:r>
    </w:p>
    <w:p w:rsidR="001B05DC" w:rsidRPr="006A75AC" w:rsidRDefault="008C04D1" w:rsidP="00F81136">
      <w:pPr>
        <w:rPr>
          <w:lang w:val="en-US"/>
        </w:rPr>
      </w:pPr>
      <w:r w:rsidRPr="006A75AC">
        <w:rPr>
          <w:rStyle w:val="Time2"/>
          <w:lang w:val="en-US"/>
        </w:rPr>
        <w:t>[In secunda</w:t>
      </w:r>
      <w:r w:rsidR="0027213F" w:rsidRPr="006A75AC">
        <w:rPr>
          <w:rStyle w:val="Time2"/>
          <w:lang w:val="en-US"/>
        </w:rPr>
        <w:t>]</w:t>
      </w:r>
      <w:r w:rsidRPr="006A75AC">
        <w:rPr>
          <w:rStyle w:val="Time2"/>
          <w:lang w:val="en-US"/>
        </w:rPr>
        <w:t xml:space="preserve"> nocturna</w:t>
      </w:r>
      <w:r w:rsidRPr="006A75AC">
        <w:rPr>
          <w:lang w:val="en-US"/>
        </w:rPr>
        <w:t xml:space="preserve"> AN </w:t>
      </w:r>
      <w:r w:rsidRPr="006A75AC">
        <w:rPr>
          <w:rStyle w:val="Incipit"/>
          <w:lang w:val="en-US"/>
        </w:rPr>
        <w:t>Specie tua</w:t>
      </w:r>
      <w:r w:rsidRPr="006A75AC">
        <w:rPr>
          <w:lang w:val="en-US"/>
        </w:rPr>
        <w:t xml:space="preserve">. AN </w:t>
      </w:r>
      <w:r w:rsidRPr="006A75AC">
        <w:rPr>
          <w:rStyle w:val="Incipit"/>
          <w:lang w:val="en-US"/>
        </w:rPr>
        <w:t>Adiuvabit eam</w:t>
      </w:r>
      <w:r w:rsidRPr="006A75AC">
        <w:rPr>
          <w:lang w:val="en-US"/>
        </w:rPr>
        <w:t xml:space="preserve">. AN </w:t>
      </w:r>
      <w:r w:rsidRPr="006A75AC">
        <w:rPr>
          <w:rStyle w:val="Incipit"/>
          <w:lang w:val="en-US"/>
        </w:rPr>
        <w:t>Sicut laetantium</w:t>
      </w:r>
      <w:r w:rsidRPr="006A75AC">
        <w:rPr>
          <w:lang w:val="en-US"/>
        </w:rPr>
        <w:t xml:space="preserve">. </w:t>
      </w:r>
    </w:p>
    <w:p w:rsidR="00CE405E" w:rsidRPr="00963EFD" w:rsidRDefault="008C04D1" w:rsidP="00F81136">
      <w:pPr>
        <w:rPr>
          <w:lang w:val="fr-FR"/>
        </w:rPr>
      </w:pPr>
      <w:r w:rsidRPr="006A75AC">
        <w:rPr>
          <w:rStyle w:val="Time2"/>
          <w:lang w:val="en-US"/>
        </w:rPr>
        <w:t>[In tertia nocturna]</w:t>
      </w:r>
      <w:r w:rsidRPr="006A75AC">
        <w:rPr>
          <w:lang w:val="en-US"/>
        </w:rPr>
        <w:t xml:space="preserve"> Legitur expositio </w:t>
      </w:r>
      <w:r w:rsidR="00743FD5">
        <w:rPr>
          <w:lang w:val="en-US"/>
        </w:rPr>
        <w:t>in evagelium</w:t>
      </w:r>
      <w:r w:rsidRPr="006A75AC">
        <w:rPr>
          <w:lang w:val="en-US"/>
        </w:rPr>
        <w:t xml:space="preserve"> [EV] </w:t>
      </w:r>
      <w:r w:rsidRPr="006A75AC">
        <w:rPr>
          <w:rStyle w:val="Incipit"/>
          <w:lang w:val="en-US"/>
        </w:rPr>
        <w:t xml:space="preserve">Missus est </w:t>
      </w:r>
      <w:r w:rsidR="00985D5D" w:rsidRPr="006A75AC">
        <w:rPr>
          <w:rStyle w:val="Incipit"/>
          <w:lang w:val="en-US"/>
        </w:rPr>
        <w:t>Gabriel</w:t>
      </w:r>
      <w:r w:rsidRPr="006A75AC">
        <w:rPr>
          <w:lang w:val="en-US"/>
        </w:rPr>
        <w:t xml:space="preserve">. </w:t>
      </w:r>
      <w:r w:rsidRPr="00963EFD">
        <w:rPr>
          <w:lang w:val="fr-FR"/>
        </w:rPr>
        <w:t xml:space="preserve">[TD] </w:t>
      </w:r>
      <w:r w:rsidRPr="00963EFD">
        <w:rPr>
          <w:rStyle w:val="Incipit"/>
          <w:lang w:val="fr-FR"/>
        </w:rPr>
        <w:t>Te deum laudamus</w:t>
      </w:r>
      <w:r w:rsidRPr="00963EFD">
        <w:rPr>
          <w:lang w:val="fr-FR"/>
        </w:rPr>
        <w:t xml:space="preserve">. </w:t>
      </w:r>
    </w:p>
    <w:p w:rsidR="00CE405E" w:rsidRPr="006A75AC" w:rsidRDefault="008C04D1" w:rsidP="00F81136">
      <w:pPr>
        <w:rPr>
          <w:lang w:val="fr-FR"/>
        </w:rPr>
      </w:pPr>
      <w:r w:rsidRPr="006A75AC">
        <w:rPr>
          <w:rStyle w:val="Time1"/>
          <w:lang w:val="fr-FR"/>
        </w:rPr>
        <w:t>Ad laudes</w:t>
      </w:r>
      <w:r w:rsidRPr="006A75AC">
        <w:rPr>
          <w:lang w:val="fr-FR"/>
        </w:rPr>
        <w:t xml:space="preserve"> AN </w:t>
      </w:r>
      <w:r w:rsidRPr="006A75AC">
        <w:rPr>
          <w:rStyle w:val="Neume"/>
          <w:lang w:val="fr-FR"/>
        </w:rPr>
        <w:t>Missus est</w:t>
      </w:r>
      <w:r w:rsidRPr="006A75AC">
        <w:rPr>
          <w:lang w:val="fr-FR"/>
        </w:rPr>
        <w:t xml:space="preserve">. </w:t>
      </w:r>
      <w:r w:rsidRPr="00963EFD">
        <w:rPr>
          <w:lang w:val="fr-FR"/>
        </w:rPr>
        <w:t xml:space="preserve">AN </w:t>
      </w:r>
      <w:r w:rsidRPr="00963EFD">
        <w:rPr>
          <w:rStyle w:val="Incipit"/>
          <w:lang w:val="fr-FR"/>
        </w:rPr>
        <w:t>Ave Maria</w:t>
      </w:r>
      <w:r w:rsidRPr="00963EFD">
        <w:rPr>
          <w:lang w:val="fr-FR"/>
        </w:rPr>
        <w:t>.</w:t>
      </w:r>
      <w:r w:rsidR="00985D5D" w:rsidRPr="00963EFD">
        <w:rPr>
          <w:lang w:val="fr-FR"/>
        </w:rPr>
        <w:t xml:space="preserve"> AN </w:t>
      </w:r>
      <w:r w:rsidR="00985D5D" w:rsidRPr="00963EFD">
        <w:rPr>
          <w:rStyle w:val="Incipit"/>
          <w:lang w:val="fr-FR"/>
        </w:rPr>
        <w:t>Spiritus sanctus</w:t>
      </w:r>
      <w:r w:rsidR="00985D5D" w:rsidRPr="00963EFD">
        <w:rPr>
          <w:lang w:val="fr-FR"/>
        </w:rPr>
        <w:t xml:space="preserve">. AN </w:t>
      </w:r>
      <w:r w:rsidR="00985D5D" w:rsidRPr="00963EFD">
        <w:rPr>
          <w:rStyle w:val="Neume"/>
          <w:lang w:val="fr-FR"/>
        </w:rPr>
        <w:t>Ne timeas</w:t>
      </w:r>
      <w:r w:rsidR="00985D5D" w:rsidRPr="00963EFD">
        <w:rPr>
          <w:lang w:val="fr-FR"/>
        </w:rPr>
        <w:t xml:space="preserve">. AN </w:t>
      </w:r>
      <w:r w:rsidR="00985D5D" w:rsidRPr="00963EFD">
        <w:rPr>
          <w:rStyle w:val="Incipit"/>
          <w:lang w:val="fr-FR"/>
        </w:rPr>
        <w:t>Ecce ancilla domini</w:t>
      </w:r>
      <w:r w:rsidR="00985D5D" w:rsidRPr="00963EFD">
        <w:rPr>
          <w:lang w:val="fr-FR"/>
        </w:rPr>
        <w:t xml:space="preserve">. HY </w:t>
      </w:r>
      <w:r w:rsidR="00985D5D" w:rsidRPr="00963EFD">
        <w:rPr>
          <w:rStyle w:val="Incipit"/>
          <w:lang w:val="fr-FR"/>
        </w:rPr>
        <w:t>Fit porta</w:t>
      </w:r>
      <w:r w:rsidR="00985D5D" w:rsidRPr="00963EFD">
        <w:rPr>
          <w:lang w:val="fr-FR"/>
        </w:rPr>
        <w:t xml:space="preserve">. AM </w:t>
      </w:r>
      <w:r w:rsidR="00985D5D" w:rsidRPr="00963EFD">
        <w:rPr>
          <w:rStyle w:val="Incipit"/>
          <w:lang w:val="fr-FR"/>
        </w:rPr>
        <w:t>Quomodo</w:t>
      </w:r>
      <w:r w:rsidR="00455729" w:rsidRPr="00963EFD">
        <w:rPr>
          <w:rStyle w:val="Incipit"/>
          <w:lang w:val="fr-FR"/>
        </w:rPr>
        <w:t>@</w:t>
      </w:r>
      <w:r w:rsidR="00985D5D" w:rsidRPr="00963EFD">
        <w:rPr>
          <w:rStyle w:val="Neume"/>
          <w:lang w:val="fr-FR"/>
        </w:rPr>
        <w:t>fiet</w:t>
      </w:r>
      <w:r w:rsidR="00985D5D" w:rsidRPr="00963EFD">
        <w:rPr>
          <w:lang w:val="fr-FR"/>
        </w:rPr>
        <w:t xml:space="preserve">. Qui propria non utitur historia dicat haec responsoria ad vesperas RP </w:t>
      </w:r>
      <w:r w:rsidR="00985D5D" w:rsidRPr="00963EFD">
        <w:rPr>
          <w:rStyle w:val="Neume"/>
          <w:lang w:val="fr-FR"/>
        </w:rPr>
        <w:t>Egredietur virga</w:t>
      </w:r>
      <w:r w:rsidR="00985D5D" w:rsidRPr="00963EFD">
        <w:rPr>
          <w:lang w:val="fr-FR"/>
        </w:rPr>
        <w:t xml:space="preserve">. </w:t>
      </w:r>
      <w:r w:rsidR="00985D5D" w:rsidRPr="006A75AC">
        <w:rPr>
          <w:lang w:val="fr-FR"/>
        </w:rPr>
        <w:t xml:space="preserve">RP </w:t>
      </w:r>
      <w:r w:rsidR="00985D5D" w:rsidRPr="006A75AC">
        <w:rPr>
          <w:rStyle w:val="Incipit"/>
          <w:lang w:val="fr-FR"/>
        </w:rPr>
        <w:t>Orietur sicut sol</w:t>
      </w:r>
      <w:r w:rsidR="00985D5D" w:rsidRPr="006A75AC">
        <w:rPr>
          <w:lang w:val="fr-FR"/>
        </w:rPr>
        <w:t xml:space="preserve">. PSMA </w:t>
      </w:r>
      <w:r w:rsidR="00985D5D" w:rsidRPr="006A75AC">
        <w:rPr>
          <w:rStyle w:val="Incipit"/>
          <w:lang w:val="fr-FR"/>
        </w:rPr>
        <w:t>Magnificat</w:t>
      </w:r>
      <w:r w:rsidR="00985D5D" w:rsidRPr="006A75AC">
        <w:rPr>
          <w:lang w:val="fr-FR"/>
        </w:rPr>
        <w:t xml:space="preserve">. </w:t>
      </w:r>
    </w:p>
    <w:p w:rsidR="00CE405E" w:rsidRPr="00963EFD" w:rsidRDefault="00985D5D" w:rsidP="00F81136">
      <w:pPr>
        <w:rPr>
          <w:lang w:val="fr-FR"/>
        </w:rPr>
      </w:pPr>
      <w:r w:rsidRPr="006A75AC">
        <w:rPr>
          <w:rStyle w:val="Time1"/>
          <w:lang w:val="fr-FR"/>
        </w:rPr>
        <w:t>Ad matutinum</w:t>
      </w:r>
      <w:r w:rsidRPr="006A75AC">
        <w:rPr>
          <w:lang w:val="fr-FR"/>
        </w:rPr>
        <w:t xml:space="preserve"> RP </w:t>
      </w:r>
      <w:r w:rsidRPr="006A75AC">
        <w:rPr>
          <w:rStyle w:val="Incipit"/>
          <w:lang w:val="fr-FR"/>
        </w:rPr>
        <w:t>Missus est Gabriel</w:t>
      </w:r>
      <w:r w:rsidRPr="006A75AC">
        <w:rPr>
          <w:lang w:val="fr-FR"/>
        </w:rPr>
        <w:t xml:space="preserve">. RP </w:t>
      </w:r>
      <w:r w:rsidRPr="006A75AC">
        <w:rPr>
          <w:rStyle w:val="Incipit"/>
          <w:lang w:val="fr-FR"/>
        </w:rPr>
        <w:t>Ecce virgo</w:t>
      </w:r>
      <w:r w:rsidRPr="006A75AC">
        <w:rPr>
          <w:lang w:val="fr-FR"/>
        </w:rPr>
        <w:t xml:space="preserve">. RP </w:t>
      </w:r>
      <w:r w:rsidRPr="006A75AC">
        <w:rPr>
          <w:rStyle w:val="Incipit"/>
          <w:lang w:val="fr-FR"/>
        </w:rPr>
        <w:t>Virgo Israel</w:t>
      </w:r>
      <w:r w:rsidRPr="006A75AC">
        <w:rPr>
          <w:lang w:val="fr-FR"/>
        </w:rPr>
        <w:t xml:space="preserve">. RP </w:t>
      </w:r>
      <w:r w:rsidRPr="006A75AC">
        <w:rPr>
          <w:rStyle w:val="Neume"/>
          <w:lang w:val="fr-FR"/>
        </w:rPr>
        <w:t>Ave</w:t>
      </w:r>
      <w:r w:rsidR="00743FD5" w:rsidRPr="00963EFD">
        <w:rPr>
          <w:rStyle w:val="Incipit"/>
          <w:lang w:val="fr-FR"/>
        </w:rPr>
        <w:t>@</w:t>
      </w:r>
      <w:r w:rsidRPr="00963EFD">
        <w:rPr>
          <w:rStyle w:val="Incipit"/>
          <w:lang w:val="fr-FR"/>
        </w:rPr>
        <w:t>Maria</w:t>
      </w:r>
      <w:r w:rsidRPr="006A75AC">
        <w:rPr>
          <w:lang w:val="fr-FR"/>
        </w:rPr>
        <w:t xml:space="preserve">. RP </w:t>
      </w:r>
      <w:r w:rsidRPr="006A75AC">
        <w:rPr>
          <w:rStyle w:val="Incipit"/>
          <w:lang w:val="fr-FR"/>
        </w:rPr>
        <w:t>Suscipe verbum</w:t>
      </w:r>
      <w:r w:rsidRPr="006A75AC">
        <w:rPr>
          <w:lang w:val="fr-FR"/>
        </w:rPr>
        <w:t xml:space="preserve">. RP </w:t>
      </w:r>
      <w:r w:rsidRPr="006A75AC">
        <w:rPr>
          <w:rStyle w:val="Incipit"/>
          <w:lang w:val="fr-FR"/>
        </w:rPr>
        <w:t>Egredietur</w:t>
      </w:r>
      <w:r w:rsidRPr="006A75AC">
        <w:rPr>
          <w:lang w:val="fr-FR"/>
        </w:rPr>
        <w:t xml:space="preserve">. RP </w:t>
      </w:r>
      <w:r w:rsidRPr="006A75AC">
        <w:rPr>
          <w:rStyle w:val="Incipit"/>
          <w:lang w:val="fr-FR"/>
        </w:rPr>
        <w:t>Annuntiatum</w:t>
      </w:r>
      <w:r w:rsidRPr="006A75AC">
        <w:rPr>
          <w:lang w:val="fr-FR"/>
        </w:rPr>
        <w:t xml:space="preserve">. RP </w:t>
      </w:r>
      <w:r w:rsidRPr="006A75AC">
        <w:rPr>
          <w:rStyle w:val="Incipit"/>
          <w:lang w:val="fr-FR"/>
        </w:rPr>
        <w:t>Beata es</w:t>
      </w:r>
      <w:r w:rsidRPr="006A75AC">
        <w:rPr>
          <w:lang w:val="fr-FR"/>
        </w:rPr>
        <w:t xml:space="preserve">. RP </w:t>
      </w:r>
      <w:r w:rsidRPr="006A75AC">
        <w:rPr>
          <w:rStyle w:val="Incipit"/>
          <w:lang w:val="fr-FR"/>
        </w:rPr>
        <w:t>Gaude Maria</w:t>
      </w:r>
      <w:r w:rsidRPr="006A75AC">
        <w:rPr>
          <w:lang w:val="fr-FR"/>
        </w:rPr>
        <w:t xml:space="preserve">. Antiphonae et hymnus ut praedixi. </w:t>
      </w:r>
      <w:r w:rsidRPr="00963EFD">
        <w:rPr>
          <w:lang w:val="fr-FR"/>
        </w:rPr>
        <w:t>Septe</w:t>
      </w:r>
      <w:r w:rsidR="00AD4C50" w:rsidRPr="00963EFD">
        <w:rPr>
          <w:lang w:val="fr-FR"/>
        </w:rPr>
        <w:t>m psalmos et letaniam omittimus, et psalmos pro defunctis post cursus.</w:t>
      </w:r>
      <w:r w:rsidRPr="00963EFD">
        <w:rPr>
          <w:lang w:val="fr-FR"/>
        </w:rPr>
        <w:t xml:space="preserve"> </w:t>
      </w:r>
    </w:p>
    <w:p w:rsidR="00CE405E" w:rsidRPr="006A75AC" w:rsidRDefault="00985D5D" w:rsidP="00F81136">
      <w:pPr>
        <w:rPr>
          <w:lang w:val="en-US"/>
        </w:rPr>
      </w:pPr>
      <w:r w:rsidRPr="006A75AC">
        <w:rPr>
          <w:rStyle w:val="Time1"/>
          <w:lang w:val="en-US"/>
        </w:rPr>
        <w:t>Ad tertiam</w:t>
      </w:r>
      <w:r w:rsidRPr="006A75AC">
        <w:rPr>
          <w:lang w:val="en-US"/>
        </w:rPr>
        <w:t xml:space="preserve"> [AN] </w:t>
      </w:r>
      <w:r w:rsidRPr="006A75AC">
        <w:rPr>
          <w:rStyle w:val="Incipit"/>
          <w:lang w:val="en-US"/>
        </w:rPr>
        <w:t>Spiritus sanctus</w:t>
      </w:r>
      <w:r w:rsidRPr="006A75AC">
        <w:rPr>
          <w:lang w:val="en-US"/>
        </w:rPr>
        <w:t xml:space="preserve">. </w:t>
      </w:r>
    </w:p>
    <w:p w:rsidR="00CE405E" w:rsidRPr="006A75AC" w:rsidRDefault="00985D5D" w:rsidP="00F81136">
      <w:pPr>
        <w:rPr>
          <w:lang w:val="en-US"/>
        </w:rPr>
      </w:pPr>
      <w:r w:rsidRPr="006A75AC">
        <w:rPr>
          <w:rStyle w:val="Time1"/>
          <w:lang w:val="en-US"/>
        </w:rPr>
        <w:t>Ad sextam</w:t>
      </w:r>
      <w:r w:rsidRPr="006A75AC">
        <w:rPr>
          <w:lang w:val="en-US"/>
        </w:rPr>
        <w:t xml:space="preserve"> [AN] </w:t>
      </w:r>
      <w:r w:rsidRPr="006A75AC">
        <w:rPr>
          <w:rStyle w:val="Incipit"/>
          <w:lang w:val="en-US"/>
        </w:rPr>
        <w:t>Ne timeas</w:t>
      </w:r>
      <w:r w:rsidRPr="006A75AC">
        <w:rPr>
          <w:lang w:val="en-US"/>
        </w:rPr>
        <w:t xml:space="preserve">. </w:t>
      </w:r>
    </w:p>
    <w:p w:rsidR="001078EB" w:rsidRPr="006A75AC" w:rsidRDefault="00985D5D" w:rsidP="00F81136">
      <w:pPr>
        <w:rPr>
          <w:lang w:val="en-US"/>
        </w:rPr>
      </w:pPr>
      <w:r w:rsidRPr="006A75AC">
        <w:rPr>
          <w:rStyle w:val="Time1"/>
          <w:lang w:val="en-US"/>
        </w:rPr>
        <w:t>Ad nonam</w:t>
      </w:r>
      <w:r w:rsidRPr="006A75AC">
        <w:rPr>
          <w:lang w:val="en-US"/>
        </w:rPr>
        <w:t xml:space="preserve"> [AN] </w:t>
      </w:r>
      <w:r w:rsidRPr="006A75AC">
        <w:rPr>
          <w:rStyle w:val="Incipit"/>
          <w:lang w:val="en-US"/>
        </w:rPr>
        <w:t>Ecce ancilla</w:t>
      </w:r>
      <w:r w:rsidR="00AD4C50">
        <w:rPr>
          <w:lang w:val="en-US"/>
        </w:rPr>
        <w:t>.</w:t>
      </w:r>
    </w:p>
    <w:p w:rsidR="001078EB" w:rsidRPr="006A75AC" w:rsidRDefault="00985D5D" w:rsidP="00F81136">
      <w:pPr>
        <w:rPr>
          <w:lang w:val="it-IT"/>
        </w:rPr>
      </w:pPr>
      <w:r w:rsidRPr="006A75AC">
        <w:rPr>
          <w:rStyle w:val="Time1"/>
          <w:lang w:val="it-IT"/>
        </w:rPr>
        <w:t>Missa</w:t>
      </w:r>
      <w:r w:rsidRPr="006A75AC">
        <w:rPr>
          <w:lang w:val="it-IT"/>
        </w:rPr>
        <w:t xml:space="preserve"> cu</w:t>
      </w:r>
      <w:r w:rsidR="001078EB" w:rsidRPr="006A75AC">
        <w:rPr>
          <w:lang w:val="it-IT"/>
        </w:rPr>
        <w:t xml:space="preserve">m summa veneratione celebretur. </w:t>
      </w:r>
      <w:r w:rsidRPr="006A75AC">
        <w:rPr>
          <w:lang w:val="it-IT"/>
        </w:rPr>
        <w:t xml:space="preserve">[IN] </w:t>
      </w:r>
      <w:r w:rsidRPr="006A75AC">
        <w:rPr>
          <w:rStyle w:val="Neume"/>
          <w:lang w:val="it-IT"/>
        </w:rPr>
        <w:t>Rorate caeli</w:t>
      </w:r>
      <w:r w:rsidRPr="006A75AC">
        <w:rPr>
          <w:lang w:val="it-IT"/>
        </w:rPr>
        <w:t>.</w:t>
      </w:r>
      <w:r w:rsidR="00044EA8" w:rsidRPr="006A75AC">
        <w:rPr>
          <w:lang w:val="it-IT"/>
        </w:rPr>
        <w:t xml:space="preserve"> GR </w:t>
      </w:r>
      <w:r w:rsidR="00044EA8" w:rsidRPr="006A75AC">
        <w:rPr>
          <w:rStyle w:val="Neume"/>
          <w:lang w:val="it-IT"/>
        </w:rPr>
        <w:t>Tollite</w:t>
      </w:r>
      <w:r w:rsidR="001078EB" w:rsidRPr="00963EFD">
        <w:rPr>
          <w:rStyle w:val="Incipit"/>
          <w:lang w:val="it-IT"/>
        </w:rPr>
        <w:t>@</w:t>
      </w:r>
      <w:r w:rsidR="00044EA8" w:rsidRPr="006A75AC">
        <w:rPr>
          <w:rStyle w:val="Incipit"/>
          <w:lang w:val="it-IT"/>
        </w:rPr>
        <w:t>|h::portas|</w:t>
      </w:r>
      <w:r w:rsidR="00044EA8" w:rsidRPr="006A75AC">
        <w:rPr>
          <w:lang w:val="it-IT"/>
        </w:rPr>
        <w:t xml:space="preserve">. TR </w:t>
      </w:r>
      <w:r w:rsidR="00044EA8" w:rsidRPr="006A75AC">
        <w:rPr>
          <w:rStyle w:val="Neume"/>
          <w:lang w:val="it-IT"/>
        </w:rPr>
        <w:t>Audi filia</w:t>
      </w:r>
      <w:r w:rsidR="00044EA8" w:rsidRPr="006A75AC">
        <w:rPr>
          <w:lang w:val="it-IT"/>
        </w:rPr>
        <w:t xml:space="preserve">. OF </w:t>
      </w:r>
      <w:r w:rsidR="00044EA8" w:rsidRPr="006A75AC">
        <w:rPr>
          <w:rStyle w:val="Neume"/>
          <w:lang w:val="it-IT"/>
        </w:rPr>
        <w:t>Ave</w:t>
      </w:r>
      <w:r w:rsidR="001078EB" w:rsidRPr="006A75AC">
        <w:rPr>
          <w:rStyle w:val="Incipit"/>
          <w:lang w:val="it-IT"/>
        </w:rPr>
        <w:t>@</w:t>
      </w:r>
      <w:r w:rsidR="00044EA8" w:rsidRPr="006A75AC">
        <w:rPr>
          <w:rStyle w:val="Incipit"/>
          <w:lang w:val="it-IT"/>
        </w:rPr>
        <w:t>Maria</w:t>
      </w:r>
      <w:r w:rsidR="00044EA8" w:rsidRPr="006A75AC">
        <w:rPr>
          <w:lang w:val="it-IT"/>
        </w:rPr>
        <w:t xml:space="preserve">. CO </w:t>
      </w:r>
      <w:r w:rsidR="00044EA8" w:rsidRPr="006A75AC">
        <w:rPr>
          <w:rStyle w:val="Incipit"/>
          <w:lang w:val="it-IT"/>
        </w:rPr>
        <w:t>Ecce virgo</w:t>
      </w:r>
      <w:r w:rsidR="00044EA8" w:rsidRPr="006A75AC">
        <w:rPr>
          <w:lang w:val="it-IT"/>
        </w:rPr>
        <w:t xml:space="preserve">. [GL] </w:t>
      </w:r>
      <w:r w:rsidR="00044EA8" w:rsidRPr="006A75AC">
        <w:rPr>
          <w:rStyle w:val="Incipit"/>
          <w:lang w:val="it-IT"/>
        </w:rPr>
        <w:t>Gloria in excelsis</w:t>
      </w:r>
      <w:r w:rsidR="00044EA8" w:rsidRPr="006A75AC">
        <w:rPr>
          <w:lang w:val="it-IT"/>
        </w:rPr>
        <w:t xml:space="preserve"> et [CR] </w:t>
      </w:r>
      <w:r w:rsidR="00044EA8" w:rsidRPr="006A75AC">
        <w:rPr>
          <w:rStyle w:val="Incipit"/>
          <w:lang w:val="it-IT"/>
        </w:rPr>
        <w:t>Credo in unum</w:t>
      </w:r>
      <w:r w:rsidR="00044EA8" w:rsidRPr="006A75AC">
        <w:rPr>
          <w:lang w:val="it-IT"/>
        </w:rPr>
        <w:t xml:space="preserve"> dicitur. Et praefatio propria [PF] </w:t>
      </w:r>
      <w:r w:rsidR="00044EA8" w:rsidRPr="006A75AC">
        <w:rPr>
          <w:rStyle w:val="Incipit"/>
          <w:lang w:val="it-IT"/>
        </w:rPr>
        <w:t>Et te in annuntiatione sanctae Mariae</w:t>
      </w:r>
      <w:r w:rsidR="00044EA8" w:rsidRPr="006A75AC">
        <w:rPr>
          <w:lang w:val="it-IT"/>
        </w:rPr>
        <w:t xml:space="preserve">. </w:t>
      </w:r>
    </w:p>
    <w:p w:rsidR="008A744B" w:rsidRPr="006A75AC" w:rsidRDefault="00044EA8" w:rsidP="00F81136">
      <w:pPr>
        <w:rPr>
          <w:lang w:val="fr-FR"/>
        </w:rPr>
      </w:pPr>
      <w:r w:rsidRPr="006A75AC">
        <w:rPr>
          <w:rStyle w:val="Time1"/>
          <w:lang w:val="it-IT"/>
        </w:rPr>
        <w:t>Ad secundas vesperas</w:t>
      </w:r>
      <w:r w:rsidRPr="006A75AC">
        <w:rPr>
          <w:lang w:val="it-IT"/>
        </w:rPr>
        <w:t xml:space="preserve"> </w:t>
      </w:r>
      <w:r w:rsidR="00AD4C50" w:rsidRPr="00963EFD">
        <w:rPr>
          <w:lang w:val="it-IT"/>
        </w:rPr>
        <w:t>%D::laudes</w:t>
      </w:r>
      <w:r w:rsidRPr="00963EFD">
        <w:rPr>
          <w:lang w:val="it-IT"/>
        </w:rPr>
        <w:t>%</w:t>
      </w:r>
      <w:r w:rsidRPr="006A75AC">
        <w:rPr>
          <w:lang w:val="it-IT"/>
        </w:rPr>
        <w:t xml:space="preserve">. PS </w:t>
      </w:r>
      <w:r w:rsidRPr="006A75AC">
        <w:rPr>
          <w:rStyle w:val="Incipit"/>
          <w:lang w:val="it-IT"/>
        </w:rPr>
        <w:t>Dixit dominus</w:t>
      </w:r>
      <w:r w:rsidRPr="006A75AC">
        <w:rPr>
          <w:lang w:val="it-IT"/>
        </w:rPr>
        <w:t xml:space="preserve">. </w:t>
      </w:r>
      <w:r w:rsidRPr="006A75AC">
        <w:rPr>
          <w:lang w:val="fr-FR"/>
        </w:rPr>
        <w:t xml:space="preserve">PS </w:t>
      </w:r>
      <w:r w:rsidRPr="006A75AC">
        <w:rPr>
          <w:rStyle w:val="Incipit"/>
          <w:lang w:val="fr-FR"/>
        </w:rPr>
        <w:t>Laudate pueri</w:t>
      </w:r>
      <w:r w:rsidRPr="006A75AC">
        <w:rPr>
          <w:lang w:val="fr-FR"/>
        </w:rPr>
        <w:t xml:space="preserve">. PS </w:t>
      </w:r>
      <w:r w:rsidRPr="006A75AC">
        <w:rPr>
          <w:rStyle w:val="Incipit"/>
          <w:lang w:val="fr-FR"/>
        </w:rPr>
        <w:t>Laetatus sum</w:t>
      </w:r>
      <w:r w:rsidRPr="006A75AC">
        <w:rPr>
          <w:lang w:val="fr-FR"/>
        </w:rPr>
        <w:t xml:space="preserve">. PS </w:t>
      </w:r>
      <w:r w:rsidRPr="006A75AC">
        <w:rPr>
          <w:rStyle w:val="Incipit"/>
          <w:lang w:val="fr-FR"/>
        </w:rPr>
        <w:t>Nisi dominus</w:t>
      </w:r>
      <w:r w:rsidRPr="006A75AC">
        <w:rPr>
          <w:lang w:val="fr-FR"/>
        </w:rPr>
        <w:t xml:space="preserve">. PS </w:t>
      </w:r>
      <w:r w:rsidRPr="006A75AC">
        <w:rPr>
          <w:rStyle w:val="Incipit"/>
          <w:lang w:val="fr-FR"/>
        </w:rPr>
        <w:t>Lauda Hierusalem</w:t>
      </w:r>
      <w:r w:rsidRPr="006A75AC">
        <w:rPr>
          <w:lang w:val="fr-FR"/>
        </w:rPr>
        <w:t>.</w:t>
      </w:r>
      <w:r w:rsidR="008A744B" w:rsidRPr="006A75AC">
        <w:rPr>
          <w:lang w:val="fr-FR"/>
        </w:rPr>
        <w:t xml:space="preserve"> Si festum sanctae Mariae in die palmarum evenerit</w:t>
      </w:r>
      <w:r w:rsidR="001078EB" w:rsidRPr="006A75AC">
        <w:rPr>
          <w:lang w:val="fr-FR"/>
        </w:rPr>
        <w:t xml:space="preserve"> </w:t>
      </w:r>
      <w:r w:rsidR="008A744B" w:rsidRPr="006A75AC">
        <w:rPr>
          <w:lang w:val="fr-FR"/>
        </w:rPr>
        <w:t>sabbato anticipetur, quid non est opus fieri in dominica passionis.</w:t>
      </w:r>
    </w:p>
    <w:p w:rsidR="008A744B" w:rsidRPr="006A75AC" w:rsidRDefault="008A744B" w:rsidP="00A67FB0">
      <w:pPr>
        <w:pStyle w:val="berschrift1"/>
        <w:rPr>
          <w:lang w:val="fr-FR"/>
        </w:rPr>
      </w:pPr>
      <w:r w:rsidRPr="006A75AC">
        <w:rPr>
          <w:lang w:val="fr-FR"/>
        </w:rPr>
        <w:t>IN SEPTUAGESIMA</w:t>
      </w:r>
    </w:p>
    <w:p w:rsidR="000210C7" w:rsidRPr="006A75AC" w:rsidRDefault="00CE405E" w:rsidP="00F81136">
      <w:pPr>
        <w:rPr>
          <w:lang w:val="fr-FR"/>
        </w:rPr>
      </w:pPr>
      <w:r w:rsidRPr="006A75AC">
        <w:rPr>
          <w:lang w:val="fr-FR"/>
        </w:rPr>
        <w:t>E</w:t>
      </w:r>
      <w:r w:rsidR="008A744B" w:rsidRPr="006A75AC">
        <w:rPr>
          <w:lang w:val="fr-FR"/>
        </w:rPr>
        <w:t xml:space="preserve">ptaticum incipimus. Ideo </w:t>
      </w:r>
      <w:r w:rsidR="008A744B" w:rsidRPr="006A75AC">
        <w:rPr>
          <w:rStyle w:val="Person"/>
          <w:lang w:val="fr-FR"/>
        </w:rPr>
        <w:t>Alexander papa secundus</w:t>
      </w:r>
      <w:r w:rsidR="008A744B" w:rsidRPr="006A75AC">
        <w:rPr>
          <w:lang w:val="fr-FR"/>
        </w:rPr>
        <w:t xml:space="preserve"> eandem historia</w:t>
      </w:r>
      <w:r w:rsidR="00AD4C50">
        <w:rPr>
          <w:lang w:val="fr-FR"/>
        </w:rPr>
        <w:t>m</w:t>
      </w:r>
      <w:r w:rsidR="008A744B" w:rsidRPr="006A75AC">
        <w:rPr>
          <w:lang w:val="fr-FR"/>
        </w:rPr>
        <w:t xml:space="preserve"> in sequenti dominica repeti statuit. Et </w:t>
      </w:r>
    </w:p>
    <w:p w:rsidR="001078EB" w:rsidRPr="006A75AC" w:rsidRDefault="000210C7" w:rsidP="00F81136">
      <w:pPr>
        <w:rPr>
          <w:lang w:val="pt-PT"/>
        </w:rPr>
      </w:pPr>
      <w:r w:rsidRPr="006A75AC">
        <w:rPr>
          <w:rStyle w:val="Time1"/>
          <w:lang w:val="fr-FR"/>
        </w:rPr>
        <w:t>[Ad vesperas]</w:t>
      </w:r>
      <w:r w:rsidRPr="006A75AC">
        <w:rPr>
          <w:lang w:val="fr-FR"/>
        </w:rPr>
        <w:t xml:space="preserve"> </w:t>
      </w:r>
      <w:r w:rsidR="008A744B" w:rsidRPr="006A75AC">
        <w:rPr>
          <w:lang w:val="fr-FR"/>
        </w:rPr>
        <w:t xml:space="preserve">[AN] </w:t>
      </w:r>
      <w:r w:rsidR="008A744B" w:rsidRPr="006A75AC">
        <w:rPr>
          <w:rStyle w:val="Incipit"/>
          <w:lang w:val="fr-FR"/>
        </w:rPr>
        <w:t>Alleluia</w:t>
      </w:r>
      <w:r w:rsidR="008A744B" w:rsidRPr="006A75AC">
        <w:rPr>
          <w:lang w:val="fr-FR"/>
        </w:rPr>
        <w:t xml:space="preserve"> secundum antiphonam in PS </w:t>
      </w:r>
      <w:r w:rsidR="008A744B" w:rsidRPr="006A75AC">
        <w:rPr>
          <w:rStyle w:val="Incipit"/>
          <w:lang w:val="fr-FR"/>
        </w:rPr>
        <w:t>Benedictus</w:t>
      </w:r>
      <w:r w:rsidR="008A744B" w:rsidRPr="006A75AC">
        <w:rPr>
          <w:lang w:val="fr-FR"/>
        </w:rPr>
        <w:t xml:space="preserve"> et in reliquos. Cottidie capitulum dicitur. [CP] </w:t>
      </w:r>
      <w:r w:rsidR="008A744B" w:rsidRPr="006A75AC">
        <w:rPr>
          <w:rStyle w:val="Incipit"/>
          <w:lang w:val="fr-FR"/>
        </w:rPr>
        <w:t>Benedictus deus et pater</w:t>
      </w:r>
      <w:r w:rsidR="008A744B" w:rsidRPr="006A75AC">
        <w:rPr>
          <w:lang w:val="fr-FR"/>
        </w:rPr>
        <w:t xml:space="preserve">. RP </w:t>
      </w:r>
      <w:r w:rsidR="008A744B" w:rsidRPr="006A75AC">
        <w:rPr>
          <w:rStyle w:val="Neume"/>
          <w:lang w:val="fr-FR"/>
        </w:rPr>
        <w:t xml:space="preserve">Alleluia. </w:t>
      </w:r>
      <w:r w:rsidR="008A744B" w:rsidRPr="006A75AC">
        <w:rPr>
          <w:rStyle w:val="Neume"/>
          <w:lang w:val="pt-PT"/>
        </w:rPr>
        <w:t>Iudica</w:t>
      </w:r>
      <w:r w:rsidR="008A744B" w:rsidRPr="006A75AC">
        <w:rPr>
          <w:lang w:val="pt-PT"/>
        </w:rPr>
        <w:t xml:space="preserve">. HY </w:t>
      </w:r>
      <w:r w:rsidR="008A744B" w:rsidRPr="006A75AC">
        <w:rPr>
          <w:rStyle w:val="Incipit"/>
          <w:lang w:val="pt-PT"/>
        </w:rPr>
        <w:t>Cantemus</w:t>
      </w:r>
      <w:r w:rsidR="008A744B" w:rsidRPr="006A75AC">
        <w:rPr>
          <w:lang w:val="pt-PT"/>
        </w:rPr>
        <w:t>.</w:t>
      </w:r>
      <w:r w:rsidR="00BE3F66" w:rsidRPr="006A75AC">
        <w:rPr>
          <w:lang w:val="pt-PT"/>
        </w:rPr>
        <w:t xml:space="preserve"> AM </w:t>
      </w:r>
      <w:r w:rsidR="00BE3F66" w:rsidRPr="006A75AC">
        <w:rPr>
          <w:rStyle w:val="Neume"/>
          <w:lang w:val="pt-PT"/>
        </w:rPr>
        <w:t>Hymnum canta</w:t>
      </w:r>
      <w:r w:rsidR="00BE3F66" w:rsidRPr="006A75AC">
        <w:rPr>
          <w:rStyle w:val="Incipit"/>
          <w:lang w:val="pt-PT"/>
        </w:rPr>
        <w:t>te</w:t>
      </w:r>
      <w:r w:rsidR="00BE3F66" w:rsidRPr="006A75AC">
        <w:rPr>
          <w:lang w:val="pt-PT"/>
        </w:rPr>
        <w:t xml:space="preserve">. Finitur cum [BD] </w:t>
      </w:r>
      <w:r w:rsidR="00BE3F66" w:rsidRPr="006A75AC">
        <w:rPr>
          <w:rStyle w:val="Incipit"/>
          <w:lang w:val="pt-PT"/>
        </w:rPr>
        <w:t>Benedicamus domino. Alleluia</w:t>
      </w:r>
      <w:r w:rsidR="00BE3F66" w:rsidRPr="006A75AC">
        <w:rPr>
          <w:lang w:val="pt-PT"/>
        </w:rPr>
        <w:t xml:space="preserve">. </w:t>
      </w:r>
    </w:p>
    <w:p w:rsidR="00873A37" w:rsidRPr="006A75AC" w:rsidRDefault="00BE3F66" w:rsidP="00F81136">
      <w:pPr>
        <w:rPr>
          <w:lang w:val="pt-PT"/>
        </w:rPr>
      </w:pPr>
      <w:r w:rsidRPr="006A75AC">
        <w:rPr>
          <w:rStyle w:val="Time1"/>
          <w:lang w:val="pt-PT"/>
        </w:rPr>
        <w:t>Ad completorium</w:t>
      </w:r>
      <w:r w:rsidRPr="006A75AC">
        <w:rPr>
          <w:lang w:val="pt-PT"/>
        </w:rPr>
        <w:t xml:space="preserve"> [AN] </w:t>
      </w:r>
      <w:r w:rsidRPr="006A75AC">
        <w:rPr>
          <w:rStyle w:val="Neume"/>
          <w:lang w:val="pt-PT"/>
        </w:rPr>
        <w:t>Miserere</w:t>
      </w:r>
      <w:r w:rsidRPr="006A75AC">
        <w:rPr>
          <w:lang w:val="pt-PT"/>
        </w:rPr>
        <w:t>.</w:t>
      </w:r>
    </w:p>
    <w:p w:rsidR="000210C7" w:rsidRPr="006A75AC" w:rsidRDefault="00BE3F66" w:rsidP="00F81136">
      <w:pPr>
        <w:rPr>
          <w:lang w:val="pt-PT"/>
        </w:rPr>
      </w:pPr>
      <w:r w:rsidRPr="006A75AC">
        <w:rPr>
          <w:rStyle w:val="Time1"/>
          <w:lang w:val="pt-PT"/>
        </w:rPr>
        <w:t>[Ad matutinum]</w:t>
      </w:r>
      <w:r w:rsidRPr="006A75AC">
        <w:rPr>
          <w:lang w:val="pt-PT"/>
        </w:rPr>
        <w:t xml:space="preserve"> INV </w:t>
      </w:r>
      <w:r w:rsidRPr="006A75AC">
        <w:rPr>
          <w:rStyle w:val="Neume"/>
          <w:lang w:val="pt-PT"/>
        </w:rPr>
        <w:t>Adoremus</w:t>
      </w:r>
      <w:r w:rsidRPr="006A75AC">
        <w:rPr>
          <w:lang w:val="pt-PT"/>
        </w:rPr>
        <w:t xml:space="preserve">. Lectiones tres de historia, tres de sermonibus omni dominica die usque in pascha. Legitur Pentateucum </w:t>
      </w:r>
      <w:r w:rsidRPr="00963EFD">
        <w:rPr>
          <w:rStyle w:val="Person"/>
          <w:lang w:val="pt-PT"/>
        </w:rPr>
        <w:t>Moysi</w:t>
      </w:r>
      <w:r w:rsidRPr="006A75AC">
        <w:rPr>
          <w:lang w:val="pt-PT"/>
        </w:rPr>
        <w:t xml:space="preserve"> usque in dominica</w:t>
      </w:r>
      <w:r w:rsidR="007D62C1">
        <w:rPr>
          <w:lang w:val="pt-PT"/>
        </w:rPr>
        <w:t>m</w:t>
      </w:r>
      <w:r w:rsidRPr="006A75AC">
        <w:rPr>
          <w:lang w:val="pt-PT"/>
        </w:rPr>
        <w:t xml:space="preserve"> passionis. Nonum responsor</w:t>
      </w:r>
      <w:r w:rsidR="00F41FF5" w:rsidRPr="006A75AC">
        <w:rPr>
          <w:lang w:val="pt-PT"/>
        </w:rPr>
        <w:t>i</w:t>
      </w:r>
      <w:r w:rsidRPr="006A75AC">
        <w:rPr>
          <w:lang w:val="pt-PT"/>
        </w:rPr>
        <w:t xml:space="preserve">um post [RV] </w:t>
      </w:r>
      <w:r w:rsidRPr="006A75AC">
        <w:rPr>
          <w:rStyle w:val="Incipit"/>
          <w:lang w:val="pt-PT"/>
        </w:rPr>
        <w:t>Gloria patri</w:t>
      </w:r>
      <w:r w:rsidRPr="006A75AC">
        <w:rPr>
          <w:lang w:val="pt-PT"/>
        </w:rPr>
        <w:t xml:space="preserve"> iteratur, quia [TD] </w:t>
      </w:r>
      <w:r w:rsidRPr="006A75AC">
        <w:rPr>
          <w:rStyle w:val="Incipit"/>
          <w:lang w:val="pt-PT"/>
        </w:rPr>
        <w:t>Te deum laudamus</w:t>
      </w:r>
      <w:r w:rsidRPr="006A75AC">
        <w:rPr>
          <w:lang w:val="pt-PT"/>
        </w:rPr>
        <w:t xml:space="preserve"> non dicitur.</w:t>
      </w:r>
      <w:r w:rsidR="00C53311" w:rsidRPr="006A75AC">
        <w:rPr>
          <w:lang w:val="pt-PT"/>
        </w:rPr>
        <w:t xml:space="preserve"> Sed nec ad matutinas sanctae Mariae usque in pascha.</w:t>
      </w:r>
    </w:p>
    <w:p w:rsidR="000210C7" w:rsidRPr="006A75AC" w:rsidRDefault="00C53311" w:rsidP="00F81136">
      <w:pPr>
        <w:rPr>
          <w:lang w:val="pt-PT"/>
        </w:rPr>
      </w:pPr>
      <w:r w:rsidRPr="006A75AC">
        <w:rPr>
          <w:rStyle w:val="Time1"/>
          <w:lang w:val="pt-PT"/>
        </w:rPr>
        <w:t>Ad laudes</w:t>
      </w:r>
      <w:r w:rsidRPr="006A75AC">
        <w:rPr>
          <w:lang w:val="pt-PT"/>
        </w:rPr>
        <w:t xml:space="preserve"> PS </w:t>
      </w:r>
      <w:r w:rsidRPr="006A75AC">
        <w:rPr>
          <w:rStyle w:val="Incipit"/>
          <w:lang w:val="pt-PT"/>
        </w:rPr>
        <w:t>Miserere</w:t>
      </w:r>
      <w:r w:rsidRPr="006A75AC">
        <w:rPr>
          <w:lang w:val="pt-PT"/>
        </w:rPr>
        <w:t xml:space="preserve"> et </w:t>
      </w:r>
      <w:r w:rsidR="007D62C1">
        <w:rPr>
          <w:lang w:val="pt-PT"/>
        </w:rPr>
        <w:t>[</w:t>
      </w:r>
      <w:r w:rsidRPr="006A75AC">
        <w:rPr>
          <w:lang w:val="pt-PT"/>
        </w:rPr>
        <w:t>PS</w:t>
      </w:r>
      <w:r w:rsidR="007D62C1">
        <w:rPr>
          <w:lang w:val="pt-PT"/>
        </w:rPr>
        <w:t>]</w:t>
      </w:r>
      <w:r w:rsidRPr="006A75AC">
        <w:rPr>
          <w:lang w:val="pt-PT"/>
        </w:rPr>
        <w:t xml:space="preserve"> </w:t>
      </w:r>
      <w:r w:rsidRPr="006A75AC">
        <w:rPr>
          <w:rStyle w:val="Incipit"/>
          <w:lang w:val="pt-PT"/>
        </w:rPr>
        <w:t>Confitemini</w:t>
      </w:r>
      <w:r w:rsidRPr="006A75AC">
        <w:rPr>
          <w:lang w:val="pt-PT"/>
        </w:rPr>
        <w:t xml:space="preserve">. Et ideo ad primam PS </w:t>
      </w:r>
      <w:r w:rsidRPr="006A75AC">
        <w:rPr>
          <w:rStyle w:val="Incipit"/>
          <w:lang w:val="pt-PT"/>
        </w:rPr>
        <w:t>Dominus regnavit decorem</w:t>
      </w:r>
      <w:r w:rsidRPr="006A75AC">
        <w:rPr>
          <w:lang w:val="pt-PT"/>
        </w:rPr>
        <w:t xml:space="preserve">. </w:t>
      </w:r>
    </w:p>
    <w:p w:rsidR="000210C7" w:rsidRPr="006A75AC" w:rsidRDefault="00C53311" w:rsidP="00F81136">
      <w:pPr>
        <w:rPr>
          <w:lang w:val="pt-PT"/>
        </w:rPr>
      </w:pPr>
      <w:r w:rsidRPr="006A75AC">
        <w:rPr>
          <w:rStyle w:val="Time1"/>
          <w:lang w:val="pt-PT"/>
        </w:rPr>
        <w:t>Ad cursus</w:t>
      </w:r>
      <w:r w:rsidRPr="006A75AC">
        <w:rPr>
          <w:lang w:val="pt-PT"/>
        </w:rPr>
        <w:t xml:space="preserve"> amodo in dominicis antiphonae de evangelio. Versus ut supra. RB </w:t>
      </w:r>
      <w:r w:rsidRPr="006A75AC">
        <w:rPr>
          <w:rStyle w:val="Incipit"/>
          <w:lang w:val="pt-PT"/>
        </w:rPr>
        <w:t xml:space="preserve">Inclina cor meum </w:t>
      </w:r>
      <w:r w:rsidRPr="006A75AC">
        <w:rPr>
          <w:lang w:val="pt-PT"/>
        </w:rPr>
        <w:t xml:space="preserve">cum reliquis, et per ebdomadam RB </w:t>
      </w:r>
      <w:r w:rsidRPr="006A75AC">
        <w:rPr>
          <w:rStyle w:val="Neume"/>
          <w:lang w:val="pt-PT"/>
        </w:rPr>
        <w:t>Sana</w:t>
      </w:r>
      <w:r w:rsidR="00F41FF5" w:rsidRPr="006A75AC">
        <w:rPr>
          <w:rStyle w:val="Incipit"/>
          <w:lang w:val="pt-PT"/>
        </w:rPr>
        <w:t>@</w:t>
      </w:r>
      <w:r w:rsidRPr="006A75AC">
        <w:rPr>
          <w:rStyle w:val="Incipit"/>
          <w:lang w:val="pt-PT"/>
        </w:rPr>
        <w:t>animam</w:t>
      </w:r>
      <w:r w:rsidRPr="006A75AC">
        <w:rPr>
          <w:lang w:val="pt-PT"/>
        </w:rPr>
        <w:t xml:space="preserve"> usque in quadragesimam. </w:t>
      </w:r>
    </w:p>
    <w:p w:rsidR="000210C7" w:rsidRPr="006A75AC" w:rsidRDefault="00C53311" w:rsidP="00F81136">
      <w:pPr>
        <w:rPr>
          <w:lang w:val="pt-PT"/>
        </w:rPr>
      </w:pPr>
      <w:r w:rsidRPr="006A75AC">
        <w:rPr>
          <w:rStyle w:val="Time1"/>
          <w:lang w:val="pt-PT"/>
        </w:rPr>
        <w:t>Ad processionem</w:t>
      </w:r>
      <w:r w:rsidRPr="006A75AC">
        <w:rPr>
          <w:lang w:val="pt-PT"/>
        </w:rPr>
        <w:t xml:space="preserve"> [AP] </w:t>
      </w:r>
      <w:r w:rsidRPr="006A75AC">
        <w:rPr>
          <w:rStyle w:val="Incipit"/>
          <w:lang w:val="pt-PT"/>
        </w:rPr>
        <w:t>Salvator mundi</w:t>
      </w:r>
      <w:r w:rsidRPr="006A75AC">
        <w:rPr>
          <w:lang w:val="pt-PT"/>
        </w:rPr>
        <w:t xml:space="preserve"> vel [AP] </w:t>
      </w:r>
      <w:r w:rsidRPr="006A75AC">
        <w:rPr>
          <w:rStyle w:val="Incipit"/>
          <w:lang w:val="pt-PT"/>
        </w:rPr>
        <w:t>Sancta Maria</w:t>
      </w:r>
      <w:r w:rsidRPr="006A75AC">
        <w:rPr>
          <w:lang w:val="pt-PT"/>
        </w:rPr>
        <w:t xml:space="preserve">. In reditu RPP </w:t>
      </w:r>
      <w:r w:rsidRPr="006A75AC">
        <w:rPr>
          <w:rStyle w:val="Neume"/>
          <w:lang w:val="pt-PT"/>
        </w:rPr>
        <w:t>Ubi est Abel</w:t>
      </w:r>
      <w:r w:rsidRPr="006A75AC">
        <w:rPr>
          <w:lang w:val="pt-PT"/>
        </w:rPr>
        <w:t xml:space="preserve">. RPP </w:t>
      </w:r>
      <w:r w:rsidRPr="006A75AC">
        <w:rPr>
          <w:rStyle w:val="Neume"/>
          <w:lang w:val="pt-PT"/>
        </w:rPr>
        <w:t>Ostende</w:t>
      </w:r>
      <w:r w:rsidRPr="006A75AC">
        <w:rPr>
          <w:lang w:val="pt-PT"/>
        </w:rPr>
        <w:t xml:space="preserve">. Oratio dominicalis. </w:t>
      </w:r>
    </w:p>
    <w:p w:rsidR="00BE3F66" w:rsidRPr="006A75AC" w:rsidRDefault="000210C7" w:rsidP="00F81136">
      <w:pPr>
        <w:rPr>
          <w:lang w:val="pt-PT"/>
        </w:rPr>
      </w:pPr>
      <w:r w:rsidRPr="006A75AC">
        <w:rPr>
          <w:rStyle w:val="Time1"/>
          <w:lang w:val="pt-PT"/>
        </w:rPr>
        <w:t>[Ad missam]</w:t>
      </w:r>
      <w:r w:rsidRPr="006A75AC">
        <w:rPr>
          <w:lang w:val="pt-PT"/>
        </w:rPr>
        <w:t xml:space="preserve"> </w:t>
      </w:r>
      <w:r w:rsidR="00C53311" w:rsidRPr="006A75AC">
        <w:rPr>
          <w:lang w:val="pt-PT"/>
        </w:rPr>
        <w:t xml:space="preserve">Quia primi hominis lapsus et populi captivitas seu cuiuslibet hominis post baptismum lapsi, sed paenitentiam agentis typus in septuagesima agitur. Ideo usus dalmaticarum et subtilium et reliqui ornatus et [GL] </w:t>
      </w:r>
      <w:r w:rsidR="00C53311" w:rsidRPr="006A75AC">
        <w:rPr>
          <w:rStyle w:val="Incipit"/>
          <w:lang w:val="pt-PT"/>
        </w:rPr>
        <w:t>Gloria in excelsis</w:t>
      </w:r>
      <w:r w:rsidR="00C53311" w:rsidRPr="006A75AC">
        <w:rPr>
          <w:lang w:val="pt-PT"/>
        </w:rPr>
        <w:t xml:space="preserve">, et alleluia et sequentia et [IM] </w:t>
      </w:r>
      <w:r w:rsidR="00C53311" w:rsidRPr="006A75AC">
        <w:rPr>
          <w:rStyle w:val="Incipit"/>
          <w:lang w:val="pt-PT"/>
        </w:rPr>
        <w:t>Ite missa est</w:t>
      </w:r>
      <w:r w:rsidR="00C53311" w:rsidRPr="006A75AC">
        <w:rPr>
          <w:lang w:val="pt-PT"/>
        </w:rPr>
        <w:t xml:space="preserve"> omittuntur. Et simplici melodia hymni ad cursus et ad missam. [KY] </w:t>
      </w:r>
      <w:r w:rsidR="00C53311" w:rsidRPr="006A75AC">
        <w:rPr>
          <w:rStyle w:val="Incipit"/>
          <w:lang w:val="pt-PT"/>
        </w:rPr>
        <w:t>Kyrieleyson</w:t>
      </w:r>
      <w:r w:rsidR="00C53311" w:rsidRPr="006A75AC">
        <w:rPr>
          <w:lang w:val="pt-PT"/>
        </w:rPr>
        <w:t xml:space="preserve"> et [SA] </w:t>
      </w:r>
      <w:r w:rsidR="00C53311" w:rsidRPr="006A75AC">
        <w:rPr>
          <w:rStyle w:val="Incipit"/>
          <w:lang w:val="pt-PT"/>
        </w:rPr>
        <w:t>Sanctus</w:t>
      </w:r>
      <w:r w:rsidR="00C53311" w:rsidRPr="006A75AC">
        <w:rPr>
          <w:lang w:val="pt-PT"/>
        </w:rPr>
        <w:t xml:space="preserve"> et [AG] </w:t>
      </w:r>
      <w:r w:rsidR="00C53311" w:rsidRPr="006A75AC">
        <w:rPr>
          <w:rStyle w:val="Incipit"/>
          <w:lang w:val="pt-PT"/>
        </w:rPr>
        <w:t>Agnus dei</w:t>
      </w:r>
      <w:r w:rsidR="00C53311" w:rsidRPr="006A75AC">
        <w:rPr>
          <w:lang w:val="pt-PT"/>
        </w:rPr>
        <w:t xml:space="preserve"> dicuntur. [CR] </w:t>
      </w:r>
      <w:r w:rsidR="00C53311" w:rsidRPr="006A75AC">
        <w:rPr>
          <w:rStyle w:val="Incipit"/>
          <w:lang w:val="pt-PT"/>
        </w:rPr>
        <w:t>Credo in (81r)</w:t>
      </w:r>
      <w:r w:rsidR="00714342" w:rsidRPr="006A75AC">
        <w:rPr>
          <w:rStyle w:val="Incipit"/>
          <w:lang w:val="pt-PT"/>
        </w:rPr>
        <w:t xml:space="preserve"> unum</w:t>
      </w:r>
      <w:r w:rsidR="00714342" w:rsidRPr="006A75AC">
        <w:rPr>
          <w:lang w:val="pt-PT"/>
        </w:rPr>
        <w:t xml:space="preserve"> </w:t>
      </w:r>
      <w:r w:rsidR="00F41FF5" w:rsidRPr="006A75AC">
        <w:rPr>
          <w:lang w:val="pt-PT"/>
        </w:rPr>
        <w:t xml:space="preserve">dicitur. Si </w:t>
      </w:r>
      <w:r w:rsidR="00714342" w:rsidRPr="006A75AC">
        <w:rPr>
          <w:lang w:val="pt-PT"/>
        </w:rPr>
        <w:t xml:space="preserve">infra septuagesimam festum sit unde novem lectiones fiant, hymnos ad cursus festive dicimus, et ad missam [KY] </w:t>
      </w:r>
      <w:r w:rsidR="00714342" w:rsidRPr="006A75AC">
        <w:rPr>
          <w:rStyle w:val="Incipit"/>
          <w:lang w:val="pt-PT"/>
        </w:rPr>
        <w:t>Kyrieleyson</w:t>
      </w:r>
      <w:r w:rsidR="00714342" w:rsidRPr="006A75AC">
        <w:rPr>
          <w:lang w:val="pt-PT"/>
        </w:rPr>
        <w:t xml:space="preserve"> et [SA] </w:t>
      </w:r>
      <w:r w:rsidR="00714342" w:rsidRPr="006A75AC">
        <w:rPr>
          <w:rStyle w:val="Incipit"/>
          <w:lang w:val="pt-PT"/>
        </w:rPr>
        <w:t>Sanctus</w:t>
      </w:r>
      <w:r w:rsidR="00714342" w:rsidRPr="006A75AC">
        <w:rPr>
          <w:lang w:val="pt-PT"/>
        </w:rPr>
        <w:t xml:space="preserve">, et [AG] </w:t>
      </w:r>
      <w:r w:rsidR="00714342" w:rsidRPr="006A75AC">
        <w:rPr>
          <w:rStyle w:val="Incipit"/>
          <w:lang w:val="pt-PT"/>
        </w:rPr>
        <w:t>Agnus dei</w:t>
      </w:r>
      <w:r w:rsidR="00714342" w:rsidRPr="006A75AC">
        <w:rPr>
          <w:lang w:val="pt-PT"/>
        </w:rPr>
        <w:t xml:space="preserve">, et [IM] </w:t>
      </w:r>
      <w:r w:rsidR="00714342" w:rsidRPr="006A75AC">
        <w:rPr>
          <w:rStyle w:val="Incipit"/>
          <w:lang w:val="pt-PT"/>
        </w:rPr>
        <w:t>Ite missa est</w:t>
      </w:r>
      <w:r w:rsidR="00714342" w:rsidRPr="006A75AC">
        <w:rPr>
          <w:lang w:val="pt-PT"/>
        </w:rPr>
        <w:t xml:space="preserve">. Sed [TD] </w:t>
      </w:r>
      <w:r w:rsidR="00714342" w:rsidRPr="006A75AC">
        <w:rPr>
          <w:rStyle w:val="Incipit"/>
          <w:lang w:val="pt-PT"/>
        </w:rPr>
        <w:t>Te deum laudamus</w:t>
      </w:r>
      <w:r w:rsidR="00714342" w:rsidRPr="006A75AC">
        <w:rPr>
          <w:lang w:val="pt-PT"/>
        </w:rPr>
        <w:t xml:space="preserve"> et [GL] </w:t>
      </w:r>
      <w:r w:rsidR="00714342" w:rsidRPr="006A75AC">
        <w:rPr>
          <w:rStyle w:val="Incipit"/>
          <w:lang w:val="pt-PT"/>
        </w:rPr>
        <w:t>Gloria in excelsis</w:t>
      </w:r>
      <w:r w:rsidR="00B34356" w:rsidRPr="006A75AC">
        <w:rPr>
          <w:lang w:val="pt-PT"/>
        </w:rPr>
        <w:t xml:space="preserve"> et [CR] </w:t>
      </w:r>
      <w:r w:rsidRPr="006A75AC">
        <w:rPr>
          <w:rStyle w:val="Incipit"/>
          <w:lang w:val="pt-PT"/>
        </w:rPr>
        <w:t>C</w:t>
      </w:r>
      <w:r w:rsidR="00B34356" w:rsidRPr="006A75AC">
        <w:rPr>
          <w:rStyle w:val="Incipit"/>
          <w:lang w:val="pt-PT"/>
        </w:rPr>
        <w:t>redo in unum</w:t>
      </w:r>
      <w:r w:rsidR="00B34356" w:rsidRPr="006A75AC">
        <w:rPr>
          <w:lang w:val="pt-PT"/>
        </w:rPr>
        <w:t xml:space="preserve"> non dicuntur, nisi in praedictis festis. A</w:t>
      </w:r>
      <w:r w:rsidR="002A3DB5" w:rsidRPr="006A75AC">
        <w:rPr>
          <w:lang w:val="pt-PT"/>
        </w:rPr>
        <w:t xml:space="preserve"> quinquagesima</w:t>
      </w:r>
      <w:r w:rsidR="00B34356" w:rsidRPr="006A75AC">
        <w:rPr>
          <w:lang w:val="pt-PT"/>
        </w:rPr>
        <w:t xml:space="preserve"> usque in pascha </w:t>
      </w:r>
      <w:r w:rsidR="00B34356" w:rsidRPr="006A75AC">
        <w:rPr>
          <w:rStyle w:val="Person"/>
          <w:lang w:val="pt-PT"/>
        </w:rPr>
        <w:t>Telesphorus papa</w:t>
      </w:r>
      <w:r w:rsidR="00B34356" w:rsidRPr="006A75AC">
        <w:rPr>
          <w:lang w:val="pt-PT"/>
        </w:rPr>
        <w:t xml:space="preserve"> </w:t>
      </w:r>
      <w:r w:rsidR="002A3DB5" w:rsidRPr="006A75AC">
        <w:rPr>
          <w:lang w:val="pt-PT"/>
        </w:rPr>
        <w:t xml:space="preserve">constituit </w:t>
      </w:r>
      <w:r w:rsidR="002A3DB5" w:rsidRPr="006A75AC">
        <w:rPr>
          <w:rStyle w:val="Funktion"/>
          <w:lang w:val="pt-PT"/>
        </w:rPr>
        <w:t>clericos</w:t>
      </w:r>
      <w:r w:rsidR="002A3DB5" w:rsidRPr="006A75AC">
        <w:rPr>
          <w:lang w:val="pt-PT"/>
        </w:rPr>
        <w:t xml:space="preserve"> a carne abstinere.</w:t>
      </w:r>
    </w:p>
    <w:p w:rsidR="002A3DB5" w:rsidRPr="006A75AC" w:rsidRDefault="002A3DB5" w:rsidP="00A67FB0">
      <w:pPr>
        <w:pStyle w:val="berschrift1"/>
        <w:rPr>
          <w:lang w:val="pt-PT"/>
        </w:rPr>
      </w:pPr>
      <w:r w:rsidRPr="006A75AC">
        <w:rPr>
          <w:lang w:val="pt-PT"/>
        </w:rPr>
        <w:t>IN SEXAGESIMA</w:t>
      </w:r>
    </w:p>
    <w:p w:rsidR="002A3DB5" w:rsidRPr="006A75AC" w:rsidRDefault="00815529" w:rsidP="00F81136">
      <w:pPr>
        <w:rPr>
          <w:lang w:val="pt-PT"/>
        </w:rPr>
      </w:pPr>
      <w:r w:rsidRPr="006A75AC">
        <w:rPr>
          <w:rStyle w:val="Time1"/>
          <w:lang w:val="pt-PT"/>
        </w:rPr>
        <w:t>Ad</w:t>
      </w:r>
      <w:r w:rsidR="002A3DB5" w:rsidRPr="006A75AC">
        <w:rPr>
          <w:rStyle w:val="Time1"/>
          <w:lang w:val="pt-PT"/>
        </w:rPr>
        <w:t xml:space="preserve"> vesperas</w:t>
      </w:r>
      <w:r w:rsidR="002A3DB5" w:rsidRPr="006A75AC">
        <w:rPr>
          <w:lang w:val="pt-PT"/>
        </w:rPr>
        <w:t xml:space="preserve"> CP </w:t>
      </w:r>
      <w:r w:rsidR="002A3DB5" w:rsidRPr="006A75AC">
        <w:rPr>
          <w:rStyle w:val="Incipit"/>
          <w:lang w:val="pt-PT"/>
        </w:rPr>
        <w:t>Benedictus deus</w:t>
      </w:r>
      <w:r w:rsidR="002A3DB5" w:rsidRPr="006A75AC">
        <w:rPr>
          <w:lang w:val="pt-PT"/>
        </w:rPr>
        <w:t xml:space="preserve">. RP </w:t>
      </w:r>
      <w:r w:rsidR="002A3DB5" w:rsidRPr="006A75AC">
        <w:rPr>
          <w:rStyle w:val="Neume"/>
          <w:lang w:val="pt-PT"/>
        </w:rPr>
        <w:t>Immisit dominus</w:t>
      </w:r>
      <w:r w:rsidR="002A3DB5" w:rsidRPr="006A75AC">
        <w:rPr>
          <w:lang w:val="pt-PT"/>
        </w:rPr>
        <w:t xml:space="preserve">. AM </w:t>
      </w:r>
      <w:r w:rsidR="002A3DB5" w:rsidRPr="006A75AC">
        <w:rPr>
          <w:rStyle w:val="Neume"/>
          <w:lang w:val="pt-PT"/>
        </w:rPr>
        <w:t>Multi enim</w:t>
      </w:r>
      <w:r w:rsidR="002A3DB5" w:rsidRPr="006A75AC">
        <w:rPr>
          <w:lang w:val="pt-PT"/>
        </w:rPr>
        <w:t>. Historia quam et supra.</w:t>
      </w:r>
    </w:p>
    <w:p w:rsidR="002A3DB5" w:rsidRPr="006A75AC" w:rsidRDefault="002A3DB5" w:rsidP="00A67FB0">
      <w:pPr>
        <w:pStyle w:val="berschrift1"/>
        <w:rPr>
          <w:lang w:val="it-IT"/>
        </w:rPr>
      </w:pPr>
      <w:r w:rsidRPr="006A75AC">
        <w:rPr>
          <w:lang w:val="it-IT"/>
        </w:rPr>
        <w:t>IN QUINQUAGESIMA</w:t>
      </w:r>
      <w:r w:rsidR="00815529" w:rsidRPr="006A75AC">
        <w:rPr>
          <w:lang w:val="it-IT"/>
        </w:rPr>
        <w:tab/>
      </w:r>
    </w:p>
    <w:p w:rsidR="00F41FF5" w:rsidRPr="006A75AC" w:rsidRDefault="00815529" w:rsidP="00F81136">
      <w:pPr>
        <w:rPr>
          <w:lang w:val="it-IT"/>
        </w:rPr>
      </w:pPr>
      <w:r w:rsidRPr="006A75AC">
        <w:rPr>
          <w:rStyle w:val="Time1"/>
          <w:lang w:val="it-IT"/>
        </w:rPr>
        <w:t>Ad vesperas</w:t>
      </w:r>
      <w:r w:rsidRPr="006A75AC">
        <w:rPr>
          <w:lang w:val="it-IT"/>
        </w:rPr>
        <w:t xml:space="preserve"> CP RP </w:t>
      </w:r>
      <w:r w:rsidRPr="006A75AC">
        <w:rPr>
          <w:rStyle w:val="Incipit"/>
          <w:lang w:val="it-IT"/>
        </w:rPr>
        <w:t>Temptavit deus</w:t>
      </w:r>
      <w:r w:rsidRPr="006A75AC">
        <w:rPr>
          <w:lang w:val="it-IT"/>
        </w:rPr>
        <w:t xml:space="preserve">. </w:t>
      </w:r>
    </w:p>
    <w:p w:rsidR="000210C7" w:rsidRPr="006A75AC" w:rsidRDefault="00815529" w:rsidP="00F81136">
      <w:pPr>
        <w:rPr>
          <w:lang w:val="pt-PT"/>
        </w:rPr>
      </w:pPr>
      <w:r w:rsidRPr="00963EFD">
        <w:rPr>
          <w:rStyle w:val="Time1"/>
          <w:lang w:val="pt-PT"/>
        </w:rPr>
        <w:t>[Ad matutinum]</w:t>
      </w:r>
      <w:r w:rsidRPr="006A75AC">
        <w:rPr>
          <w:lang w:val="pt-PT"/>
        </w:rPr>
        <w:t xml:space="preserve"> INV </w:t>
      </w:r>
      <w:r w:rsidRPr="006A75AC">
        <w:rPr>
          <w:rStyle w:val="Neume"/>
          <w:lang w:val="pt-PT"/>
        </w:rPr>
        <w:t>Quoniam deus</w:t>
      </w:r>
      <w:r w:rsidRPr="006A75AC">
        <w:rPr>
          <w:lang w:val="pt-PT"/>
        </w:rPr>
        <w:t xml:space="preserve">. </w:t>
      </w:r>
    </w:p>
    <w:p w:rsidR="00815529" w:rsidRPr="006A75AC" w:rsidRDefault="00815529" w:rsidP="00F81136">
      <w:pPr>
        <w:rPr>
          <w:lang w:val="it-IT"/>
        </w:rPr>
      </w:pPr>
      <w:r w:rsidRPr="006A75AC">
        <w:rPr>
          <w:lang w:val="it-IT"/>
        </w:rPr>
        <w:t xml:space="preserve">In die </w:t>
      </w:r>
      <w:r w:rsidRPr="006A75AC">
        <w:rPr>
          <w:rStyle w:val="Time1"/>
          <w:lang w:val="it-IT"/>
        </w:rPr>
        <w:t>ad processionem</w:t>
      </w:r>
      <w:r w:rsidRPr="006A75AC">
        <w:rPr>
          <w:lang w:val="it-IT"/>
        </w:rPr>
        <w:t xml:space="preserve"> in reditu RPP </w:t>
      </w:r>
      <w:r w:rsidRPr="006A75AC">
        <w:rPr>
          <w:rStyle w:val="Neume"/>
          <w:lang w:val="it-IT"/>
        </w:rPr>
        <w:t>Caecus</w:t>
      </w:r>
      <w:r w:rsidR="00F41FF5" w:rsidRPr="006A75AC">
        <w:rPr>
          <w:rStyle w:val="Incipit"/>
          <w:lang w:val="it-IT"/>
        </w:rPr>
        <w:t>@</w:t>
      </w:r>
      <w:r w:rsidRPr="006A75AC">
        <w:rPr>
          <w:rStyle w:val="Incipit"/>
          <w:lang w:val="it-IT"/>
        </w:rPr>
        <w:t>sedebat</w:t>
      </w:r>
      <w:r w:rsidRPr="006A75AC">
        <w:rPr>
          <w:lang w:val="it-IT"/>
        </w:rPr>
        <w:t>.</w:t>
      </w:r>
    </w:p>
    <w:p w:rsidR="00815529" w:rsidRPr="006A75AC" w:rsidRDefault="00815529" w:rsidP="00A67FB0">
      <w:pPr>
        <w:pStyle w:val="berschrift1"/>
        <w:rPr>
          <w:lang w:val="it-IT"/>
        </w:rPr>
      </w:pPr>
      <w:r w:rsidRPr="006A75AC">
        <w:rPr>
          <w:lang w:val="it-IT"/>
        </w:rPr>
        <w:t>FERIA IIII. IN CAPITE IEIUNII</w:t>
      </w:r>
      <w:r w:rsidRPr="006A75AC">
        <w:rPr>
          <w:lang w:val="it-IT"/>
        </w:rPr>
        <w:tab/>
      </w:r>
    </w:p>
    <w:p w:rsidR="000210C7" w:rsidRPr="00BD32A7" w:rsidRDefault="000210C7" w:rsidP="00F81136">
      <w:pPr>
        <w:rPr>
          <w:lang w:val="it-IT"/>
        </w:rPr>
      </w:pPr>
      <w:r w:rsidRPr="00BD32A7">
        <w:rPr>
          <w:lang w:val="it-IT"/>
        </w:rPr>
        <w:t>Q</w:t>
      </w:r>
      <w:r w:rsidR="00815529" w:rsidRPr="00BD32A7">
        <w:rPr>
          <w:lang w:val="it-IT"/>
        </w:rPr>
        <w:t xml:space="preserve">uaedam variantur. </w:t>
      </w:r>
    </w:p>
    <w:p w:rsidR="009C0924" w:rsidRPr="006A75AC" w:rsidRDefault="00815529" w:rsidP="00F81136">
      <w:pPr>
        <w:rPr>
          <w:lang w:val="pt-PT"/>
        </w:rPr>
      </w:pPr>
      <w:r w:rsidRPr="00BD32A7">
        <w:rPr>
          <w:rStyle w:val="Time1"/>
          <w:lang w:val="it-IT"/>
        </w:rPr>
        <w:t>Matutinum</w:t>
      </w:r>
      <w:r w:rsidRPr="00BD32A7">
        <w:rPr>
          <w:lang w:val="it-IT"/>
        </w:rPr>
        <w:t xml:space="preserve"> incipimus cum flexione genuum, et omnes cursus. EV </w:t>
      </w:r>
      <w:r w:rsidRPr="00BD32A7">
        <w:rPr>
          <w:rStyle w:val="Incipit"/>
          <w:lang w:val="it-IT"/>
        </w:rPr>
        <w:t>Cum ieiunatis</w:t>
      </w:r>
      <w:r w:rsidRPr="00BD32A7">
        <w:rPr>
          <w:lang w:val="it-IT"/>
        </w:rPr>
        <w:t>. Capitula dicuntur de ieiunio ad omnes cursus. Antiphona de evan</w:t>
      </w:r>
      <w:r w:rsidR="00184F03" w:rsidRPr="00BD32A7">
        <w:rPr>
          <w:lang w:val="it-IT"/>
        </w:rPr>
        <w:t>g</w:t>
      </w:r>
      <w:r w:rsidRPr="00BD32A7">
        <w:rPr>
          <w:lang w:val="it-IT"/>
        </w:rPr>
        <w:t xml:space="preserve">elio in psalmis Benedictus et Magnificat. </w:t>
      </w:r>
      <w:r w:rsidRPr="006A75AC">
        <w:rPr>
          <w:lang w:val="fr-FR"/>
        </w:rPr>
        <w:t>Maiores preces dicuntur ad matutinas et ad vesperas. Et tres psalmi qui et ad omnes cursus privatis</w:t>
      </w:r>
      <w:r w:rsidR="00537A95" w:rsidRPr="006A75AC">
        <w:rPr>
          <w:lang w:val="fr-FR"/>
        </w:rPr>
        <w:t xml:space="preserve"> noctibus diebusque post preces.</w:t>
      </w:r>
      <w:r w:rsidRPr="006A75AC">
        <w:rPr>
          <w:lang w:val="fr-FR"/>
        </w:rPr>
        <w:t xml:space="preserve"> </w:t>
      </w:r>
      <w:r w:rsidR="00537A95" w:rsidRPr="006A75AC">
        <w:rPr>
          <w:lang w:val="fr-FR"/>
        </w:rPr>
        <w:t>P</w:t>
      </w:r>
      <w:r w:rsidR="00EC644A" w:rsidRPr="006A75AC">
        <w:rPr>
          <w:lang w:val="fr-FR"/>
        </w:rPr>
        <w:t xml:space="preserve">rimus [PS] </w:t>
      </w:r>
      <w:r w:rsidR="00EC644A" w:rsidRPr="006A75AC">
        <w:rPr>
          <w:rStyle w:val="Incipit"/>
          <w:lang w:val="fr-FR"/>
        </w:rPr>
        <w:t>Miserere</w:t>
      </w:r>
      <w:r w:rsidR="00EC644A" w:rsidRPr="006A75AC">
        <w:rPr>
          <w:lang w:val="fr-FR"/>
        </w:rPr>
        <w:t xml:space="preserve">. Tertius [PS] </w:t>
      </w:r>
      <w:r w:rsidR="00EC644A" w:rsidRPr="006A75AC">
        <w:rPr>
          <w:rStyle w:val="Incipit"/>
          <w:lang w:val="fr-FR"/>
        </w:rPr>
        <w:t>Deus in adiutorium</w:t>
      </w:r>
      <w:r w:rsidR="00EC644A" w:rsidRPr="006A75AC">
        <w:rPr>
          <w:lang w:val="fr-FR"/>
        </w:rPr>
        <w:t>. Medius variatur sic</w:t>
      </w:r>
      <w:r w:rsidR="00537A95" w:rsidRPr="006A75AC">
        <w:rPr>
          <w:lang w:val="fr-FR"/>
        </w:rPr>
        <w:t xml:space="preserve">: ad matutinas PS </w:t>
      </w:r>
      <w:r w:rsidR="00537A95" w:rsidRPr="006A75AC">
        <w:rPr>
          <w:rStyle w:val="Incipit"/>
          <w:lang w:val="fr-FR"/>
        </w:rPr>
        <w:t>Deus in nomine</w:t>
      </w:r>
      <w:r w:rsidR="00537A95" w:rsidRPr="006A75AC">
        <w:rPr>
          <w:lang w:val="fr-FR"/>
        </w:rPr>
        <w:t xml:space="preserve">. Ad primam PS </w:t>
      </w:r>
      <w:r w:rsidR="00537A95" w:rsidRPr="006A75AC">
        <w:rPr>
          <w:rStyle w:val="Incipit"/>
          <w:lang w:val="fr-FR"/>
        </w:rPr>
        <w:t>Miserere</w:t>
      </w:r>
      <w:r w:rsidR="00537A95" w:rsidRPr="00963EFD">
        <w:rPr>
          <w:lang w:val="fr-FR"/>
        </w:rPr>
        <w:t xml:space="preserve"> primum</w:t>
      </w:r>
      <w:r w:rsidR="00537A95" w:rsidRPr="006A75AC">
        <w:rPr>
          <w:lang w:val="fr-FR"/>
        </w:rPr>
        <w:t xml:space="preserve">. </w:t>
      </w:r>
      <w:r w:rsidR="00537A95" w:rsidRPr="006A75AC">
        <w:rPr>
          <w:lang w:val="pt-PT"/>
        </w:rPr>
        <w:t xml:space="preserve">Ad tertiam PS </w:t>
      </w:r>
      <w:r w:rsidR="00537A95" w:rsidRPr="006A75AC">
        <w:rPr>
          <w:rStyle w:val="Incipit"/>
          <w:lang w:val="pt-PT"/>
        </w:rPr>
        <w:t>Miserere</w:t>
      </w:r>
      <w:r w:rsidR="00537A95" w:rsidRPr="00963EFD">
        <w:rPr>
          <w:lang w:val="pt-PT"/>
        </w:rPr>
        <w:t xml:space="preserve"> secundum</w:t>
      </w:r>
      <w:r w:rsidR="00537A95" w:rsidRPr="006A75AC">
        <w:rPr>
          <w:lang w:val="pt-PT"/>
        </w:rPr>
        <w:t>.</w:t>
      </w:r>
      <w:r w:rsidR="005B3380" w:rsidRPr="006A75AC">
        <w:rPr>
          <w:lang w:val="pt-PT"/>
        </w:rPr>
        <w:t xml:space="preserve"> Ad sextam PS</w:t>
      </w:r>
      <w:r w:rsidR="00294419" w:rsidRPr="006A75AC">
        <w:rPr>
          <w:lang w:val="pt-PT"/>
        </w:rPr>
        <w:t xml:space="preserve"> </w:t>
      </w:r>
      <w:r w:rsidR="00294419" w:rsidRPr="006A75AC">
        <w:rPr>
          <w:rStyle w:val="Incipit"/>
          <w:lang w:val="pt-PT"/>
        </w:rPr>
        <w:t>Deus misereatur</w:t>
      </w:r>
      <w:r w:rsidR="00294419" w:rsidRPr="006A75AC">
        <w:rPr>
          <w:lang w:val="pt-PT"/>
        </w:rPr>
        <w:t xml:space="preserve">. Ad nonam PS </w:t>
      </w:r>
      <w:r w:rsidR="00294419" w:rsidRPr="006A75AC">
        <w:rPr>
          <w:rStyle w:val="Incipit"/>
          <w:lang w:val="pt-PT"/>
        </w:rPr>
        <w:t>Inclina</w:t>
      </w:r>
      <w:r w:rsidR="00294419" w:rsidRPr="006A75AC">
        <w:rPr>
          <w:lang w:val="pt-PT"/>
        </w:rPr>
        <w:t xml:space="preserve">. Ad vesperas PS </w:t>
      </w:r>
      <w:r w:rsidR="00294419" w:rsidRPr="006A75AC">
        <w:rPr>
          <w:rStyle w:val="Incipit"/>
          <w:lang w:val="pt-PT"/>
        </w:rPr>
        <w:t>Ad levavi oculos</w:t>
      </w:r>
      <w:r w:rsidR="00294419" w:rsidRPr="006A75AC">
        <w:rPr>
          <w:lang w:val="pt-PT"/>
        </w:rPr>
        <w:t xml:space="preserve">. Ad completorium PS </w:t>
      </w:r>
      <w:r w:rsidR="00294419" w:rsidRPr="006A75AC">
        <w:rPr>
          <w:rStyle w:val="Incipit"/>
          <w:lang w:val="pt-PT"/>
        </w:rPr>
        <w:t>Domine quid multiplicati</w:t>
      </w:r>
      <w:r w:rsidR="00294419" w:rsidRPr="006A75AC">
        <w:rPr>
          <w:lang w:val="pt-PT"/>
        </w:rPr>
        <w:t xml:space="preserve">. Ad matutinas duae orationes dicuntur, una ferialis, altera super populum AC </w:t>
      </w:r>
      <w:r w:rsidR="00294419" w:rsidRPr="006A75AC">
        <w:rPr>
          <w:rStyle w:val="Incipit"/>
          <w:lang w:val="pt-PT"/>
        </w:rPr>
        <w:t>Quis scit si convertatur</w:t>
      </w:r>
      <w:r w:rsidR="00294419" w:rsidRPr="006A75AC">
        <w:rPr>
          <w:lang w:val="pt-PT"/>
        </w:rPr>
        <w:t xml:space="preserve">, et VS </w:t>
      </w:r>
      <w:r w:rsidR="00294419" w:rsidRPr="006A75AC">
        <w:rPr>
          <w:rStyle w:val="Incipit"/>
          <w:lang w:val="pt-PT"/>
        </w:rPr>
        <w:t>Domine non secundum peccata</w:t>
      </w:r>
      <w:r w:rsidR="00294419" w:rsidRPr="006A75AC">
        <w:rPr>
          <w:lang w:val="pt-PT"/>
        </w:rPr>
        <w:t xml:space="preserve">. Similiter ad vesperas AC </w:t>
      </w:r>
      <w:r w:rsidR="00294419" w:rsidRPr="006A75AC">
        <w:rPr>
          <w:rStyle w:val="Neume"/>
          <w:lang w:val="pt-PT"/>
        </w:rPr>
        <w:t>Viv</w:t>
      </w:r>
      <w:r w:rsidR="00F41FF5" w:rsidRPr="006A75AC">
        <w:rPr>
          <w:rStyle w:val="Neume"/>
          <w:lang w:val="pt-PT"/>
        </w:rPr>
        <w:t>o</w:t>
      </w:r>
      <w:r w:rsidR="00294419" w:rsidRPr="006A75AC">
        <w:rPr>
          <w:rStyle w:val="Neume"/>
          <w:lang w:val="pt-PT"/>
        </w:rPr>
        <w:t xml:space="preserve"> ego</w:t>
      </w:r>
      <w:r w:rsidR="002A0028" w:rsidRPr="006A75AC">
        <w:rPr>
          <w:lang w:val="pt-PT"/>
        </w:rPr>
        <w:t xml:space="preserve">. Non canitur his tribus, est enim de sequenti historia RP </w:t>
      </w:r>
      <w:r w:rsidR="002A0028" w:rsidRPr="006A75AC">
        <w:rPr>
          <w:rStyle w:val="Neume"/>
          <w:lang w:val="pt-PT"/>
        </w:rPr>
        <w:t>Ecce nunc</w:t>
      </w:r>
      <w:r w:rsidR="002A0028" w:rsidRPr="006A75AC">
        <w:rPr>
          <w:lang w:val="pt-PT"/>
        </w:rPr>
        <w:t>. Cetera manent his quattuor diebus ut ante, scilicet invitatorium,</w:t>
      </w:r>
      <w:r w:rsidR="00C85B90">
        <w:rPr>
          <w:lang w:val="pt-PT"/>
        </w:rPr>
        <w:t xml:space="preserve"> hymni, antiphonae, responsoria</w:t>
      </w:r>
      <w:r w:rsidR="002A0028" w:rsidRPr="006A75AC">
        <w:rPr>
          <w:lang w:val="pt-PT"/>
        </w:rPr>
        <w:t xml:space="preserve"> ad cursus</w:t>
      </w:r>
      <w:r w:rsidR="006D40D3" w:rsidRPr="006A75AC">
        <w:rPr>
          <w:lang w:val="pt-PT"/>
        </w:rPr>
        <w:t xml:space="preserve">. Mane post prima sanctae Mariae continue vigilia canitur absque Placebo. Postea vela suspendantur. Sequitur publica missa. Post hanc septem psalmi cum letania. Deinde PS </w:t>
      </w:r>
      <w:r w:rsidR="006D40D3" w:rsidRPr="006A75AC">
        <w:rPr>
          <w:rStyle w:val="Incipit"/>
          <w:lang w:val="pt-PT"/>
        </w:rPr>
        <w:t>Beati quorum</w:t>
      </w:r>
      <w:r w:rsidR="006D40D3" w:rsidRPr="006A75AC">
        <w:rPr>
          <w:lang w:val="pt-PT"/>
        </w:rPr>
        <w:t xml:space="preserve">. Nam [PS] </w:t>
      </w:r>
      <w:r w:rsidR="006D40D3" w:rsidRPr="006A75AC">
        <w:rPr>
          <w:rStyle w:val="Incipit"/>
          <w:lang w:val="pt-PT"/>
        </w:rPr>
        <w:t>Deus misereatur</w:t>
      </w:r>
      <w:r w:rsidR="006D40D3" w:rsidRPr="006A75AC">
        <w:rPr>
          <w:lang w:val="pt-PT"/>
        </w:rPr>
        <w:t xml:space="preserve"> non canitur modo</w:t>
      </w:r>
      <w:r w:rsidR="009C0924" w:rsidRPr="006A75AC">
        <w:rPr>
          <w:lang w:val="pt-PT"/>
        </w:rPr>
        <w:t>,</w:t>
      </w:r>
      <w:r w:rsidR="006D40D3" w:rsidRPr="006A75AC">
        <w:rPr>
          <w:lang w:val="pt-PT"/>
        </w:rPr>
        <w:t xml:space="preserve"> quia oratio pro afflictis iam dicta est post letaniam inter ceteras orationes. </w:t>
      </w:r>
    </w:p>
    <w:p w:rsidR="009C0924" w:rsidRPr="006A75AC" w:rsidRDefault="006D40D3" w:rsidP="00F81136">
      <w:pPr>
        <w:rPr>
          <w:lang w:val="en-US"/>
        </w:rPr>
      </w:pPr>
      <w:r w:rsidRPr="006A75AC">
        <w:rPr>
          <w:lang w:val="en-US"/>
        </w:rPr>
        <w:t xml:space="preserve">Post tertiam missa pro defunctis. </w:t>
      </w:r>
    </w:p>
    <w:p w:rsidR="009C0924" w:rsidRPr="006A75AC" w:rsidRDefault="006D40D3" w:rsidP="00F81136">
      <w:pPr>
        <w:rPr>
          <w:lang w:val="pt-PT"/>
        </w:rPr>
      </w:pPr>
      <w:r w:rsidRPr="006A75AC">
        <w:rPr>
          <w:lang w:val="pt-PT"/>
        </w:rPr>
        <w:t xml:space="preserve">Deinde statim sexta. </w:t>
      </w:r>
    </w:p>
    <w:p w:rsidR="00184F03" w:rsidRPr="006A75AC" w:rsidRDefault="006D40D3" w:rsidP="00F81136">
      <w:pPr>
        <w:rPr>
          <w:lang w:val="pt-PT"/>
        </w:rPr>
      </w:pPr>
      <w:r w:rsidRPr="006A75AC">
        <w:rPr>
          <w:lang w:val="pt-PT"/>
        </w:rPr>
        <w:t xml:space="preserve">Post nonam cruces cottidie levantur amodo, nisi in dominica cum AP </w:t>
      </w:r>
      <w:r w:rsidRPr="006A75AC">
        <w:rPr>
          <w:rStyle w:val="Neume"/>
          <w:lang w:val="pt-PT"/>
        </w:rPr>
        <w:t>Exaudi nos</w:t>
      </w:r>
      <w:r w:rsidRPr="006A75AC">
        <w:rPr>
          <w:lang w:val="pt-PT"/>
        </w:rPr>
        <w:t xml:space="preserve">. </w:t>
      </w:r>
      <w:r w:rsidRPr="006A75AC">
        <w:rPr>
          <w:rStyle w:val="Funktion"/>
          <w:lang w:val="pt-PT"/>
        </w:rPr>
        <w:t>Pre</w:t>
      </w:r>
      <w:r w:rsidR="0075047A" w:rsidRPr="006A75AC">
        <w:rPr>
          <w:rStyle w:val="Funktion"/>
          <w:lang w:val="pt-PT"/>
        </w:rPr>
        <w:t>s</w:t>
      </w:r>
      <w:r w:rsidRPr="006A75AC">
        <w:rPr>
          <w:rStyle w:val="Funktion"/>
          <w:lang w:val="pt-PT"/>
        </w:rPr>
        <w:t>byter</w:t>
      </w:r>
      <w:r w:rsidR="008F1E5F">
        <w:rPr>
          <w:lang w:val="pt-PT"/>
        </w:rPr>
        <w:t xml:space="preserve"> dicit</w:t>
      </w:r>
      <w:r w:rsidRPr="006A75AC">
        <w:rPr>
          <w:lang w:val="pt-PT"/>
        </w:rPr>
        <w:t xml:space="preserve"> [ORI] </w:t>
      </w:r>
      <w:r w:rsidRPr="006A75AC">
        <w:rPr>
          <w:rStyle w:val="Incipit"/>
          <w:lang w:val="pt-PT"/>
        </w:rPr>
        <w:t>Oremus</w:t>
      </w:r>
      <w:r w:rsidRPr="006A75AC">
        <w:rPr>
          <w:lang w:val="pt-PT"/>
        </w:rPr>
        <w:t xml:space="preserve">. </w:t>
      </w:r>
      <w:r w:rsidRPr="006A75AC">
        <w:rPr>
          <w:rStyle w:val="Funktion"/>
          <w:lang w:val="pt-PT"/>
        </w:rPr>
        <w:t>Diaconus</w:t>
      </w:r>
      <w:r w:rsidRPr="006A75AC">
        <w:rPr>
          <w:lang w:val="pt-PT"/>
        </w:rPr>
        <w:t xml:space="preserve"> [</w:t>
      </w:r>
      <w:r w:rsidR="005B3380" w:rsidRPr="006A75AC">
        <w:rPr>
          <w:lang w:val="pt-PT"/>
        </w:rPr>
        <w:t>O</w:t>
      </w:r>
      <w:r w:rsidRPr="006A75AC">
        <w:rPr>
          <w:lang w:val="pt-PT"/>
        </w:rPr>
        <w:t xml:space="preserve">RI] </w:t>
      </w:r>
      <w:r w:rsidRPr="006A75AC">
        <w:rPr>
          <w:rStyle w:val="Incipit"/>
          <w:lang w:val="pt-PT"/>
        </w:rPr>
        <w:t>Flectamus genua</w:t>
      </w:r>
      <w:r w:rsidRPr="006A75AC">
        <w:rPr>
          <w:lang w:val="pt-PT"/>
        </w:rPr>
        <w:t xml:space="preserve">. Sequitur oratio quaelibet pro peccatis vel pro afflictione. Sed hac die dicitur </w:t>
      </w:r>
      <w:r w:rsidR="009405EA" w:rsidRPr="006A75AC">
        <w:rPr>
          <w:lang w:val="pt-PT"/>
        </w:rPr>
        <w:t xml:space="preserve">ORC </w:t>
      </w:r>
      <w:r w:rsidR="009405EA" w:rsidRPr="006A75AC">
        <w:rPr>
          <w:rStyle w:val="Incipit"/>
          <w:lang w:val="pt-PT"/>
        </w:rPr>
        <w:t>Concede nobis domine</w:t>
      </w:r>
      <w:r w:rsidR="009405EA" w:rsidRPr="006A75AC">
        <w:rPr>
          <w:lang w:val="pt-PT"/>
        </w:rPr>
        <w:t xml:space="preserve">. </w:t>
      </w:r>
    </w:p>
    <w:p w:rsidR="00184F03" w:rsidRPr="006A75AC" w:rsidRDefault="00184F03" w:rsidP="00F81136">
      <w:pPr>
        <w:rPr>
          <w:lang w:val="it-IT"/>
        </w:rPr>
      </w:pPr>
      <w:r w:rsidRPr="006A75AC">
        <w:rPr>
          <w:rStyle w:val="Time1"/>
          <w:lang w:val="pt-PT"/>
        </w:rPr>
        <w:t>[Ad processionem]</w:t>
      </w:r>
      <w:r w:rsidRPr="006A75AC">
        <w:rPr>
          <w:lang w:val="pt-PT"/>
        </w:rPr>
        <w:t xml:space="preserve"> </w:t>
      </w:r>
      <w:r w:rsidR="009405EA" w:rsidRPr="006A75AC">
        <w:rPr>
          <w:lang w:val="pt-PT"/>
        </w:rPr>
        <w:t xml:space="preserve">Deinde consecratur cinis et datur cum AP </w:t>
      </w:r>
      <w:r w:rsidR="009405EA" w:rsidRPr="006A75AC">
        <w:rPr>
          <w:rStyle w:val="Neume"/>
          <w:lang w:val="pt-PT"/>
        </w:rPr>
        <w:t>Immutemur</w:t>
      </w:r>
      <w:r w:rsidR="009405EA" w:rsidRPr="006A75AC">
        <w:rPr>
          <w:lang w:val="pt-PT"/>
        </w:rPr>
        <w:t xml:space="preserve"> multotiens repetita et </w:t>
      </w:r>
      <w:r w:rsidR="009405EA" w:rsidRPr="006A75AC">
        <w:rPr>
          <w:rStyle w:val="Funktion"/>
          <w:lang w:val="pt-PT"/>
        </w:rPr>
        <w:t>presbyter</w:t>
      </w:r>
      <w:r w:rsidR="009C0924" w:rsidRPr="006A75AC">
        <w:rPr>
          <w:lang w:val="pt-PT"/>
        </w:rPr>
        <w:t xml:space="preserve"> imponens cin</w:t>
      </w:r>
      <w:r w:rsidR="009405EA" w:rsidRPr="006A75AC">
        <w:rPr>
          <w:lang w:val="pt-PT"/>
        </w:rPr>
        <w:t xml:space="preserve">eres primum sibi, deinde ceteris, remissius dicat [VAR] </w:t>
      </w:r>
      <w:r w:rsidR="009405EA" w:rsidRPr="006A75AC">
        <w:rPr>
          <w:rStyle w:val="Incipit"/>
          <w:lang w:val="pt-PT"/>
        </w:rPr>
        <w:t>Memento homo quia pulvis es et in pulverem reverteris</w:t>
      </w:r>
      <w:r w:rsidR="009405EA" w:rsidRPr="006A75AC">
        <w:rPr>
          <w:lang w:val="pt-PT"/>
        </w:rPr>
        <w:t xml:space="preserve">. Sequitur OR </w:t>
      </w:r>
      <w:r w:rsidR="009405EA" w:rsidRPr="006A75AC">
        <w:rPr>
          <w:rStyle w:val="Incipit"/>
          <w:lang w:val="pt-PT"/>
        </w:rPr>
        <w:t>Omnipotens sempiterne deus qui Ninivitis</w:t>
      </w:r>
      <w:r w:rsidR="009405EA" w:rsidRPr="006A75AC">
        <w:rPr>
          <w:lang w:val="pt-PT"/>
        </w:rPr>
        <w:t xml:space="preserve">. Tunc procedunt cum AP </w:t>
      </w:r>
      <w:r w:rsidR="009405EA" w:rsidRPr="006A75AC">
        <w:rPr>
          <w:rStyle w:val="Neume"/>
          <w:lang w:val="pt-PT"/>
        </w:rPr>
        <w:t>Iuxta</w:t>
      </w:r>
      <w:r w:rsidR="009C0924" w:rsidRPr="006A75AC">
        <w:rPr>
          <w:rStyle w:val="Incipit"/>
          <w:lang w:val="pt-PT"/>
        </w:rPr>
        <w:t>@</w:t>
      </w:r>
      <w:r w:rsidR="009405EA" w:rsidRPr="006A75AC">
        <w:rPr>
          <w:rStyle w:val="Incipit"/>
          <w:lang w:val="pt-PT"/>
        </w:rPr>
        <w:t>vestibulum</w:t>
      </w:r>
      <w:r w:rsidR="009405EA" w:rsidRPr="006A75AC">
        <w:rPr>
          <w:lang w:val="pt-PT"/>
        </w:rPr>
        <w:t xml:space="preserve">. Deinde RPP </w:t>
      </w:r>
      <w:r w:rsidR="009405EA" w:rsidRPr="006A75AC">
        <w:rPr>
          <w:rStyle w:val="Neume"/>
          <w:lang w:val="pt-PT"/>
        </w:rPr>
        <w:t>Afflicti pro peccatis</w:t>
      </w:r>
      <w:r w:rsidR="009405EA" w:rsidRPr="006A75AC">
        <w:rPr>
          <w:lang w:val="pt-PT"/>
        </w:rPr>
        <w:t>.</w:t>
      </w:r>
      <w:r w:rsidR="00175B7F" w:rsidRPr="006A75AC">
        <w:rPr>
          <w:lang w:val="pt-PT"/>
        </w:rPr>
        <w:t xml:space="preserve"> Sequitur letania ineundo et redeundo. Qua finita fit sermo ad </w:t>
      </w:r>
      <w:r w:rsidR="00175B7F" w:rsidRPr="006A75AC">
        <w:rPr>
          <w:rStyle w:val="Funktion"/>
          <w:lang w:val="pt-PT"/>
        </w:rPr>
        <w:t>populum</w:t>
      </w:r>
      <w:r w:rsidR="00175B7F" w:rsidRPr="006A75AC">
        <w:rPr>
          <w:lang w:val="pt-PT"/>
        </w:rPr>
        <w:t xml:space="preserve">, quem sequitur. </w:t>
      </w:r>
      <w:r w:rsidR="00175B7F" w:rsidRPr="006A75AC">
        <w:rPr>
          <w:lang w:val="it-IT"/>
        </w:rPr>
        <w:t xml:space="preserve">Missa proceditur autem per hos quattuor dies cum APRPP </w:t>
      </w:r>
      <w:r w:rsidR="00175B7F" w:rsidRPr="006A75AC">
        <w:rPr>
          <w:rStyle w:val="Incipit"/>
          <w:lang w:val="it-IT"/>
        </w:rPr>
        <w:t>Afflicti pro peccatis</w:t>
      </w:r>
      <w:r w:rsidR="00175B7F" w:rsidRPr="006A75AC">
        <w:rPr>
          <w:lang w:val="it-IT"/>
        </w:rPr>
        <w:t xml:space="preserve">. Et amodo cottidie cum trina letania usque in cenam domini nisi in dominica. </w:t>
      </w:r>
    </w:p>
    <w:p w:rsidR="00184F03" w:rsidRPr="006A75AC" w:rsidRDefault="00184F03" w:rsidP="00F81136">
      <w:pPr>
        <w:rPr>
          <w:lang w:val="it-IT"/>
        </w:rPr>
      </w:pPr>
      <w:r w:rsidRPr="006A75AC">
        <w:rPr>
          <w:rStyle w:val="Time1"/>
          <w:lang w:val="it-IT"/>
        </w:rPr>
        <w:t>[Ad missam]</w:t>
      </w:r>
      <w:r w:rsidRPr="006A75AC">
        <w:rPr>
          <w:lang w:val="it-IT"/>
        </w:rPr>
        <w:t xml:space="preserve"> </w:t>
      </w:r>
      <w:r w:rsidR="00175B7F" w:rsidRPr="006A75AC">
        <w:rPr>
          <w:lang w:val="it-IT"/>
        </w:rPr>
        <w:t>Et statim fit missa in qua et dicitur [</w:t>
      </w:r>
      <w:r w:rsidR="0075047A" w:rsidRPr="006A75AC">
        <w:rPr>
          <w:lang w:val="it-IT"/>
        </w:rPr>
        <w:t>ORI</w:t>
      </w:r>
      <w:r w:rsidR="00175B7F" w:rsidRPr="006A75AC">
        <w:rPr>
          <w:lang w:val="it-IT"/>
        </w:rPr>
        <w:t xml:space="preserve">] </w:t>
      </w:r>
      <w:r w:rsidR="00175B7F" w:rsidRPr="006A75AC">
        <w:rPr>
          <w:rStyle w:val="Incipit"/>
          <w:lang w:val="it-IT"/>
        </w:rPr>
        <w:t>Flectamus genua</w:t>
      </w:r>
      <w:r w:rsidR="0075047A" w:rsidRPr="006A75AC">
        <w:rPr>
          <w:lang w:val="it-IT"/>
        </w:rPr>
        <w:t xml:space="preserve">. TR </w:t>
      </w:r>
      <w:r w:rsidR="0075047A" w:rsidRPr="006A75AC">
        <w:rPr>
          <w:rStyle w:val="Neume"/>
          <w:lang w:val="it-IT"/>
        </w:rPr>
        <w:t>Domi</w:t>
      </w:r>
      <w:r w:rsidR="0075047A" w:rsidRPr="006A75AC">
        <w:rPr>
          <w:rStyle w:val="Incipit"/>
          <w:lang w:val="it-IT"/>
        </w:rPr>
        <w:t>ne non secundum</w:t>
      </w:r>
      <w:r w:rsidR="0075047A" w:rsidRPr="006A75AC">
        <w:rPr>
          <w:lang w:val="it-IT"/>
        </w:rPr>
        <w:t xml:space="preserve">. Hodie inchoatur et amodo feria secunda, et quarta, et sexta canitur usque in dominicam quartam. Iuxta morem </w:t>
      </w:r>
      <w:r w:rsidR="00F46438" w:rsidRPr="006A75AC">
        <w:rPr>
          <w:lang w:val="it-IT"/>
        </w:rPr>
        <w:t xml:space="preserve">ecclesiae praefatio hodie incipit [PF] </w:t>
      </w:r>
      <w:r w:rsidR="00F46438" w:rsidRPr="006A75AC">
        <w:rPr>
          <w:rStyle w:val="Incipit"/>
          <w:lang w:val="it-IT"/>
        </w:rPr>
        <w:t>Qui corporali ieiunio</w:t>
      </w:r>
      <w:r w:rsidR="00F46438" w:rsidRPr="006A75AC">
        <w:rPr>
          <w:lang w:val="it-IT"/>
        </w:rPr>
        <w:t xml:space="preserve">. Et cottidie usque in diem palmarum dicitur. Post ultimum [_PC] </w:t>
      </w:r>
      <w:r w:rsidR="00F46438" w:rsidRPr="006A75AC">
        <w:rPr>
          <w:rStyle w:val="Incipit"/>
          <w:lang w:val="it-IT"/>
        </w:rPr>
        <w:t>Per dominum nostrum</w:t>
      </w:r>
      <w:r w:rsidR="00F46438" w:rsidRPr="006A75AC">
        <w:rPr>
          <w:lang w:val="it-IT"/>
        </w:rPr>
        <w:t xml:space="preserve"> (81v) dicitur [ORI] </w:t>
      </w:r>
      <w:r w:rsidR="00F46438" w:rsidRPr="00963EFD">
        <w:rPr>
          <w:rStyle w:val="Neume"/>
          <w:lang w:val="it-IT"/>
        </w:rPr>
        <w:t>Oremus</w:t>
      </w:r>
      <w:r w:rsidR="00F46438" w:rsidRPr="006A75AC">
        <w:rPr>
          <w:lang w:val="it-IT"/>
        </w:rPr>
        <w:t xml:space="preserve">. [VAR] </w:t>
      </w:r>
      <w:r w:rsidR="00F46438" w:rsidRPr="006A75AC">
        <w:rPr>
          <w:rStyle w:val="Incipit"/>
          <w:lang w:val="it-IT"/>
        </w:rPr>
        <w:t>Inclinate capita vestra</w:t>
      </w:r>
      <w:r w:rsidR="008F1E5F">
        <w:rPr>
          <w:rStyle w:val="Incipit"/>
          <w:lang w:val="it-IT"/>
        </w:rPr>
        <w:t>@</w:t>
      </w:r>
      <w:r w:rsidR="00F46438" w:rsidRPr="00963EFD">
        <w:rPr>
          <w:rStyle w:val="Neume"/>
          <w:lang w:val="it-IT"/>
        </w:rPr>
        <w:t>deo</w:t>
      </w:r>
      <w:r w:rsidR="00F46438" w:rsidRPr="006A75AC">
        <w:rPr>
          <w:lang w:val="it-IT"/>
        </w:rPr>
        <w:t xml:space="preserve"> et oratio super populum cottidie usque in cenam domini, nisi in dominica die. Orationes ideo dicuntur super populum in quadragesima, quia dum maiorem conflictum</w:t>
      </w:r>
      <w:r w:rsidR="00F66BEB" w:rsidRPr="006A75AC">
        <w:rPr>
          <w:lang w:val="it-IT"/>
        </w:rPr>
        <w:t xml:space="preserve"> ieiuniis et oration</w:t>
      </w:r>
      <w:r w:rsidR="009C0924" w:rsidRPr="006A75AC">
        <w:rPr>
          <w:lang w:val="it-IT"/>
        </w:rPr>
        <w:t>ibus</w:t>
      </w:r>
      <w:r w:rsidR="00F66BEB" w:rsidRPr="006A75AC">
        <w:rPr>
          <w:lang w:val="it-IT"/>
        </w:rPr>
        <w:t xml:space="preserve"> contra spiritales nequitias sumimus, necesse est nos et </w:t>
      </w:r>
      <w:r w:rsidR="00F66BEB" w:rsidRPr="006A75AC">
        <w:rPr>
          <w:rStyle w:val="Funktion"/>
          <w:lang w:val="it-IT"/>
        </w:rPr>
        <w:t>populus</w:t>
      </w:r>
      <w:r w:rsidR="00F66BEB" w:rsidRPr="006A75AC">
        <w:rPr>
          <w:lang w:val="it-IT"/>
        </w:rPr>
        <w:t xml:space="preserve"> instantius deo commendare. Nam oratio post communionem pro solis communicantibus solet orare, et ideo in dominicis diebus omnes communicare debent. </w:t>
      </w:r>
    </w:p>
    <w:p w:rsidR="006D40D3" w:rsidRPr="006A75AC" w:rsidRDefault="00F66BEB" w:rsidP="00F81136">
      <w:pPr>
        <w:rPr>
          <w:lang w:val="pt-PT"/>
        </w:rPr>
      </w:pPr>
      <w:r w:rsidRPr="006A75AC">
        <w:rPr>
          <w:rStyle w:val="Time1"/>
          <w:lang w:val="it-IT"/>
        </w:rPr>
        <w:t>Vespera</w:t>
      </w:r>
      <w:r w:rsidR="00184F03" w:rsidRPr="006A75AC">
        <w:rPr>
          <w:rStyle w:val="Time1"/>
          <w:lang w:val="it-IT"/>
        </w:rPr>
        <w:t>s</w:t>
      </w:r>
      <w:r w:rsidR="00184F03" w:rsidRPr="006A75AC">
        <w:rPr>
          <w:lang w:val="it-IT"/>
        </w:rPr>
        <w:t xml:space="preserve"> post missam </w:t>
      </w:r>
      <w:r w:rsidR="00184F03" w:rsidRPr="006A75AC">
        <w:rPr>
          <w:rStyle w:val="Funktion"/>
          <w:lang w:val="it-IT"/>
        </w:rPr>
        <w:t>presbyter</w:t>
      </w:r>
      <w:r w:rsidR="00184F03" w:rsidRPr="006A75AC">
        <w:rPr>
          <w:lang w:val="it-IT"/>
        </w:rPr>
        <w:t xml:space="preserve"> ad </w:t>
      </w:r>
      <w:r w:rsidR="00184F03" w:rsidRPr="006A75AC">
        <w:rPr>
          <w:rStyle w:val="Ort"/>
          <w:lang w:val="it-IT"/>
        </w:rPr>
        <w:t>aram</w:t>
      </w:r>
      <w:r w:rsidRPr="006A75AC">
        <w:rPr>
          <w:lang w:val="it-IT"/>
        </w:rPr>
        <w:t xml:space="preserve"> incipit. Alioquin finis benedictionis eius sentiri non potest propter velum, i</w:t>
      </w:r>
      <w:r w:rsidR="00542E7E">
        <w:rPr>
          <w:lang w:val="it-IT"/>
        </w:rPr>
        <w:t>deo in sabbatis et cum plenu officium</w:t>
      </w:r>
      <w:r w:rsidRPr="006A75AC">
        <w:rPr>
          <w:lang w:val="it-IT"/>
        </w:rPr>
        <w:t xml:space="preserve"> est quispiam alter incipit. </w:t>
      </w:r>
      <w:r w:rsidRPr="006A75AC">
        <w:rPr>
          <w:lang w:val="pt-PT"/>
        </w:rPr>
        <w:t xml:space="preserve">Finita vespera dicitur [PS] </w:t>
      </w:r>
      <w:r w:rsidRPr="006A75AC">
        <w:rPr>
          <w:rStyle w:val="Incipit"/>
          <w:lang w:val="pt-PT"/>
        </w:rPr>
        <w:t>Deus</w:t>
      </w:r>
      <w:r w:rsidR="00C41CCA" w:rsidRPr="006A75AC">
        <w:rPr>
          <w:rStyle w:val="Incipit"/>
          <w:lang w:val="pt-PT"/>
        </w:rPr>
        <w:t xml:space="preserve"> misereatur</w:t>
      </w:r>
      <w:r w:rsidR="00C41CCA" w:rsidRPr="006A75AC">
        <w:rPr>
          <w:lang w:val="pt-PT"/>
        </w:rPr>
        <w:t xml:space="preserve"> et [PS] </w:t>
      </w:r>
      <w:r w:rsidR="00C41CCA" w:rsidRPr="006A75AC">
        <w:rPr>
          <w:rStyle w:val="Incipit"/>
          <w:lang w:val="pt-PT"/>
        </w:rPr>
        <w:t>De profundis</w:t>
      </w:r>
      <w:r w:rsidR="00C41CCA" w:rsidRPr="006A75AC">
        <w:rPr>
          <w:lang w:val="pt-PT"/>
        </w:rPr>
        <w:t xml:space="preserve"> cum reliquis. Post mensam dicimus vesperas de sancta Maria stando et Placebo sedendo, in cuius et precibus prosternimur. Isti dies quattuor post tempus </w:t>
      </w:r>
      <w:r w:rsidR="00C41CCA" w:rsidRPr="00963EFD">
        <w:rPr>
          <w:rStyle w:val="Person"/>
          <w:lang w:val="pt-PT"/>
        </w:rPr>
        <w:t>Gregorii papae</w:t>
      </w:r>
      <w:r w:rsidR="00C41CCA" w:rsidRPr="006A75AC">
        <w:rPr>
          <w:lang w:val="pt-PT"/>
        </w:rPr>
        <w:t xml:space="preserve"> a successoribus suis pro sex diebus dominicis sunt assumpti ad explendendam quadragesimam cum parasceve et sabbato sancto paschae. Amodo capitulum dominicale.</w:t>
      </w:r>
    </w:p>
    <w:p w:rsidR="00C41CCA" w:rsidRPr="006A75AC" w:rsidRDefault="00C41CCA" w:rsidP="00A67FB0">
      <w:pPr>
        <w:pStyle w:val="berschrift1"/>
        <w:rPr>
          <w:lang w:val="pt-PT"/>
        </w:rPr>
      </w:pPr>
      <w:r w:rsidRPr="006A75AC">
        <w:rPr>
          <w:lang w:val="pt-PT"/>
        </w:rPr>
        <w:t>DOMINICA [PRIMA QUADRAGESIMAE]</w:t>
      </w:r>
    </w:p>
    <w:p w:rsidR="006B5A82" w:rsidRPr="006A75AC" w:rsidRDefault="00C41CCA" w:rsidP="00F81136">
      <w:pPr>
        <w:rPr>
          <w:lang w:val="pt-PT"/>
        </w:rPr>
      </w:pPr>
      <w:r w:rsidRPr="006A75AC">
        <w:rPr>
          <w:rStyle w:val="Time1"/>
          <w:lang w:val="pt-PT"/>
        </w:rPr>
        <w:t>Ad vesperas</w:t>
      </w:r>
      <w:r w:rsidRPr="006A75AC">
        <w:rPr>
          <w:lang w:val="pt-PT"/>
        </w:rPr>
        <w:t xml:space="preserve"> RP </w:t>
      </w:r>
      <w:r w:rsidRPr="006A75AC">
        <w:rPr>
          <w:rStyle w:val="Neume"/>
          <w:lang w:val="pt-PT"/>
        </w:rPr>
        <w:t>Angelis suis</w:t>
      </w:r>
      <w:r w:rsidRPr="006A75AC">
        <w:rPr>
          <w:lang w:val="pt-PT"/>
        </w:rPr>
        <w:t xml:space="preserve">. HY </w:t>
      </w:r>
      <w:r w:rsidRPr="006A75AC">
        <w:rPr>
          <w:rStyle w:val="Incipit"/>
          <w:lang w:val="pt-PT"/>
        </w:rPr>
        <w:t>Ex more docti</w:t>
      </w:r>
      <w:r w:rsidRPr="006A75AC">
        <w:rPr>
          <w:lang w:val="pt-PT"/>
        </w:rPr>
        <w:t xml:space="preserve">. VS </w:t>
      </w:r>
      <w:r w:rsidRPr="006A75AC">
        <w:rPr>
          <w:rStyle w:val="Incipit"/>
          <w:lang w:val="pt-PT"/>
        </w:rPr>
        <w:t>Angelis suis de</w:t>
      </w:r>
      <w:r w:rsidRPr="006A75AC">
        <w:rPr>
          <w:rStyle w:val="Neume"/>
          <w:lang w:val="pt-PT"/>
        </w:rPr>
        <w:t>us</w:t>
      </w:r>
      <w:r w:rsidRPr="006A75AC">
        <w:rPr>
          <w:lang w:val="pt-PT"/>
        </w:rPr>
        <w:t xml:space="preserve">. </w:t>
      </w:r>
      <w:r w:rsidRPr="006A75AC">
        <w:rPr>
          <w:rStyle w:val="Funktion"/>
          <w:lang w:val="pt-PT"/>
        </w:rPr>
        <w:t>Sacerdos</w:t>
      </w:r>
      <w:r w:rsidRPr="006A75AC">
        <w:rPr>
          <w:lang w:val="pt-PT"/>
        </w:rPr>
        <w:t xml:space="preserve"> amodo utitur his versibus </w:t>
      </w:r>
      <w:r w:rsidR="00A46144" w:rsidRPr="006A75AC">
        <w:rPr>
          <w:lang w:val="pt-PT"/>
        </w:rPr>
        <w:t xml:space="preserve">ad </w:t>
      </w:r>
      <w:r w:rsidR="005A359C" w:rsidRPr="006A75AC">
        <w:rPr>
          <w:lang w:val="pt-PT"/>
        </w:rPr>
        <w:t>orationem</w:t>
      </w:r>
      <w:r w:rsidR="00A46144" w:rsidRPr="006A75AC">
        <w:rPr>
          <w:lang w:val="pt-PT"/>
        </w:rPr>
        <w:t xml:space="preserve"> et ad laudes: VS </w:t>
      </w:r>
      <w:r w:rsidR="00A46144" w:rsidRPr="006A75AC">
        <w:rPr>
          <w:rStyle w:val="Incipit"/>
          <w:lang w:val="pt-PT"/>
        </w:rPr>
        <w:t>Dicet domino</w:t>
      </w:r>
      <w:r w:rsidR="00A46144" w:rsidRPr="006A75AC">
        <w:rPr>
          <w:lang w:val="pt-PT"/>
        </w:rPr>
        <w:t xml:space="preserve">. VS </w:t>
      </w:r>
      <w:r w:rsidR="00A46144" w:rsidRPr="006A75AC">
        <w:rPr>
          <w:rStyle w:val="Incipit"/>
          <w:lang w:val="pt-PT"/>
        </w:rPr>
        <w:t>Ipse liberavit me</w:t>
      </w:r>
      <w:r w:rsidR="00A46144" w:rsidRPr="006A75AC">
        <w:rPr>
          <w:lang w:val="pt-PT"/>
        </w:rPr>
        <w:t xml:space="preserve">. VS </w:t>
      </w:r>
      <w:r w:rsidR="00A46144" w:rsidRPr="006A75AC">
        <w:rPr>
          <w:rStyle w:val="Incipit"/>
          <w:lang w:val="pt-PT"/>
        </w:rPr>
        <w:t>Angelis suis</w:t>
      </w:r>
      <w:r w:rsidR="00542E7E">
        <w:rPr>
          <w:rStyle w:val="Incipit"/>
          <w:lang w:val="pt-PT"/>
        </w:rPr>
        <w:t xml:space="preserve"> deus</w:t>
      </w:r>
      <w:r w:rsidR="00A46144" w:rsidRPr="006A75AC">
        <w:rPr>
          <w:lang w:val="pt-PT"/>
        </w:rPr>
        <w:t xml:space="preserve"> </w:t>
      </w:r>
      <w:r w:rsidR="00542E7E">
        <w:rPr>
          <w:lang w:val="pt-PT"/>
        </w:rPr>
        <w:t>usque in dominicam pass</w:t>
      </w:r>
      <w:r w:rsidR="00A46144" w:rsidRPr="006A75AC">
        <w:rPr>
          <w:lang w:val="pt-PT"/>
        </w:rPr>
        <w:t>ionis. Oratio dominicalis, et |unam::una| tantum.</w:t>
      </w:r>
      <w:r w:rsidR="006B5A82" w:rsidRPr="006A75AC">
        <w:rPr>
          <w:lang w:val="pt-PT"/>
        </w:rPr>
        <w:t xml:space="preserve"> Pro defunctis solus PS </w:t>
      </w:r>
      <w:r w:rsidR="006B5A82" w:rsidRPr="006A75AC">
        <w:rPr>
          <w:rStyle w:val="Incipit"/>
          <w:lang w:val="pt-PT"/>
        </w:rPr>
        <w:t>De profundis</w:t>
      </w:r>
      <w:r w:rsidR="006B5A82" w:rsidRPr="006A75AC">
        <w:rPr>
          <w:lang w:val="pt-PT"/>
        </w:rPr>
        <w:t>. Post mensam vesper</w:t>
      </w:r>
      <w:r w:rsidR="00542E7E">
        <w:rPr>
          <w:lang w:val="pt-PT"/>
        </w:rPr>
        <w:t>a</w:t>
      </w:r>
      <w:r w:rsidR="006B5A82" w:rsidRPr="006A75AC">
        <w:rPr>
          <w:lang w:val="pt-PT"/>
        </w:rPr>
        <w:t xml:space="preserve"> de sancta Maria sine Placebo. </w:t>
      </w:r>
    </w:p>
    <w:p w:rsidR="006B5A82" w:rsidRPr="006A75AC" w:rsidRDefault="006B5A82" w:rsidP="00F81136">
      <w:pPr>
        <w:rPr>
          <w:lang w:val="pt-PT"/>
        </w:rPr>
      </w:pPr>
      <w:r w:rsidRPr="006A75AC">
        <w:rPr>
          <w:rStyle w:val="Time1"/>
          <w:lang w:val="pt-PT"/>
        </w:rPr>
        <w:t>Ad completorium</w:t>
      </w:r>
      <w:r w:rsidRPr="006A75AC">
        <w:rPr>
          <w:lang w:val="pt-PT"/>
        </w:rPr>
        <w:t xml:space="preserve"> [AN] </w:t>
      </w:r>
      <w:r w:rsidRPr="006A75AC">
        <w:rPr>
          <w:rStyle w:val="Neume"/>
          <w:lang w:val="pt-PT"/>
        </w:rPr>
        <w:t>Miserere</w:t>
      </w:r>
      <w:r w:rsidRPr="006A75AC">
        <w:rPr>
          <w:lang w:val="pt-PT"/>
        </w:rPr>
        <w:t xml:space="preserve">. HY </w:t>
      </w:r>
      <w:r w:rsidRPr="006A75AC">
        <w:rPr>
          <w:rStyle w:val="Incipit"/>
          <w:lang w:val="pt-PT"/>
        </w:rPr>
        <w:t>Christe qui lux</w:t>
      </w:r>
      <w:r w:rsidRPr="006A75AC">
        <w:rPr>
          <w:lang w:val="pt-PT"/>
        </w:rPr>
        <w:t xml:space="preserve">. AD </w:t>
      </w:r>
      <w:r w:rsidRPr="006A75AC">
        <w:rPr>
          <w:rStyle w:val="Neume"/>
          <w:lang w:val="pt-PT"/>
        </w:rPr>
        <w:t>Media vita</w:t>
      </w:r>
      <w:r w:rsidRPr="006A75AC">
        <w:rPr>
          <w:lang w:val="pt-PT"/>
        </w:rPr>
        <w:t>.</w:t>
      </w:r>
    </w:p>
    <w:p w:rsidR="006B5A82" w:rsidRPr="006A75AC" w:rsidRDefault="006B5A82" w:rsidP="00F81136">
      <w:pPr>
        <w:rPr>
          <w:lang w:val="en-US"/>
        </w:rPr>
      </w:pPr>
      <w:r w:rsidRPr="006A75AC">
        <w:rPr>
          <w:rStyle w:val="Time1"/>
          <w:lang w:val="pt-PT"/>
        </w:rPr>
        <w:t>Ad matutinum</w:t>
      </w:r>
      <w:r w:rsidRPr="006A75AC">
        <w:rPr>
          <w:lang w:val="pt-PT"/>
        </w:rPr>
        <w:t xml:space="preserve"> INV </w:t>
      </w:r>
      <w:r w:rsidRPr="006A75AC">
        <w:rPr>
          <w:rStyle w:val="Neume"/>
          <w:lang w:val="pt-PT"/>
        </w:rPr>
        <w:t>Non sit vobis</w:t>
      </w:r>
      <w:r w:rsidRPr="006A75AC">
        <w:rPr>
          <w:lang w:val="pt-PT"/>
        </w:rPr>
        <w:t xml:space="preserve">. </w:t>
      </w:r>
      <w:r w:rsidRPr="006A75AC">
        <w:rPr>
          <w:lang w:val="en-US"/>
        </w:rPr>
        <w:t xml:space="preserve">HY </w:t>
      </w:r>
      <w:r w:rsidRPr="006A75AC">
        <w:rPr>
          <w:rStyle w:val="Incipit"/>
          <w:lang w:val="en-US"/>
        </w:rPr>
        <w:t>Audi benigne</w:t>
      </w:r>
      <w:r w:rsidRPr="006A75AC">
        <w:rPr>
          <w:lang w:val="en-US"/>
        </w:rPr>
        <w:t>.</w:t>
      </w:r>
    </w:p>
    <w:p w:rsidR="006B5A82" w:rsidRPr="006A75AC" w:rsidRDefault="006B5A82" w:rsidP="00F81136">
      <w:pPr>
        <w:rPr>
          <w:lang w:val="es-ES"/>
        </w:rPr>
      </w:pPr>
      <w:r w:rsidRPr="006A75AC">
        <w:rPr>
          <w:rStyle w:val="Time2"/>
          <w:lang w:val="en-US"/>
        </w:rPr>
        <w:t>Ad primum nocturnam</w:t>
      </w:r>
      <w:r w:rsidRPr="006A75AC">
        <w:rPr>
          <w:lang w:val="en-US"/>
        </w:rPr>
        <w:t xml:space="preserve"> AN </w:t>
      </w:r>
      <w:r w:rsidRPr="006A75AC">
        <w:rPr>
          <w:rStyle w:val="Incipit"/>
          <w:lang w:val="en-US"/>
        </w:rPr>
        <w:t>Advenerunt</w:t>
      </w:r>
      <w:r w:rsidR="00542E7E">
        <w:rPr>
          <w:rStyle w:val="Incipit"/>
          <w:lang w:val="en-US"/>
        </w:rPr>
        <w:t xml:space="preserve"> nobis</w:t>
      </w:r>
      <w:r w:rsidRPr="006A75AC">
        <w:rPr>
          <w:lang w:val="en-US"/>
        </w:rPr>
        <w:t xml:space="preserve">. </w:t>
      </w:r>
      <w:r w:rsidRPr="006A75AC">
        <w:rPr>
          <w:lang w:val="es-ES"/>
        </w:rPr>
        <w:t xml:space="preserve">VS </w:t>
      </w:r>
      <w:r w:rsidRPr="006A75AC">
        <w:rPr>
          <w:rStyle w:val="Incipit"/>
          <w:lang w:val="es-ES"/>
        </w:rPr>
        <w:t>Dicet domin</w:t>
      </w:r>
      <w:r w:rsidRPr="006A75AC">
        <w:rPr>
          <w:rStyle w:val="Neume"/>
          <w:lang w:val="es-ES"/>
        </w:rPr>
        <w:t>o</w:t>
      </w:r>
      <w:r w:rsidRPr="006A75AC">
        <w:rPr>
          <w:lang w:val="es-ES"/>
        </w:rPr>
        <w:t>. Tres lectiones de Genesi.</w:t>
      </w:r>
    </w:p>
    <w:p w:rsidR="006B5A82" w:rsidRPr="006A75AC" w:rsidRDefault="006B5A82" w:rsidP="00F81136">
      <w:pPr>
        <w:rPr>
          <w:lang w:val="it-IT"/>
        </w:rPr>
      </w:pPr>
      <w:r w:rsidRPr="006A75AC">
        <w:rPr>
          <w:rStyle w:val="Time2"/>
          <w:lang w:val="es-ES"/>
        </w:rPr>
        <w:t>In secundo nocturno</w:t>
      </w:r>
      <w:r w:rsidRPr="006A75AC">
        <w:rPr>
          <w:lang w:val="es-ES"/>
        </w:rPr>
        <w:t xml:space="preserve"> AN </w:t>
      </w:r>
      <w:r w:rsidRPr="006A75AC">
        <w:rPr>
          <w:rStyle w:val="Incipit"/>
          <w:lang w:val="es-ES"/>
        </w:rPr>
        <w:t>Commendemus nos</w:t>
      </w:r>
      <w:r w:rsidRPr="006A75AC">
        <w:rPr>
          <w:lang w:val="es-ES"/>
        </w:rPr>
        <w:t xml:space="preserve">. </w:t>
      </w:r>
      <w:r w:rsidRPr="006A75AC">
        <w:rPr>
          <w:lang w:val="it-IT"/>
        </w:rPr>
        <w:t xml:space="preserve">VS </w:t>
      </w:r>
      <w:r w:rsidRPr="006A75AC">
        <w:rPr>
          <w:rStyle w:val="Incipit"/>
          <w:lang w:val="it-IT"/>
        </w:rPr>
        <w:t>Ipse liberavit m</w:t>
      </w:r>
      <w:r w:rsidRPr="006A75AC">
        <w:rPr>
          <w:rStyle w:val="Neume"/>
          <w:lang w:val="it-IT"/>
        </w:rPr>
        <w:t>e</w:t>
      </w:r>
      <w:r w:rsidRPr="006A75AC">
        <w:rPr>
          <w:lang w:val="it-IT"/>
        </w:rPr>
        <w:t xml:space="preserve">. Legitur sermo quilibet de quadragesima. </w:t>
      </w:r>
    </w:p>
    <w:p w:rsidR="00C41CCA" w:rsidRPr="006A75AC" w:rsidRDefault="006B5A82" w:rsidP="00F81136">
      <w:pPr>
        <w:rPr>
          <w:lang w:val="fr-FR"/>
        </w:rPr>
      </w:pPr>
      <w:r w:rsidRPr="006A75AC">
        <w:rPr>
          <w:rStyle w:val="Time2"/>
          <w:lang w:val="it-IT"/>
        </w:rPr>
        <w:t xml:space="preserve">[In] </w:t>
      </w:r>
      <w:r w:rsidR="00A10309" w:rsidRPr="006A75AC">
        <w:rPr>
          <w:rStyle w:val="Time2"/>
          <w:lang w:val="it-IT"/>
        </w:rPr>
        <w:t>tertio nocturno</w:t>
      </w:r>
      <w:r w:rsidR="00A10309" w:rsidRPr="006A75AC">
        <w:rPr>
          <w:lang w:val="it-IT"/>
        </w:rPr>
        <w:t xml:space="preserve"> AN </w:t>
      </w:r>
      <w:r w:rsidR="00A10309" w:rsidRPr="006A75AC">
        <w:rPr>
          <w:rStyle w:val="Incipit"/>
          <w:lang w:val="it-IT"/>
        </w:rPr>
        <w:t>Per arma iustitiae</w:t>
      </w:r>
      <w:r w:rsidR="00A10309" w:rsidRPr="006A75AC">
        <w:rPr>
          <w:lang w:val="it-IT"/>
        </w:rPr>
        <w:t xml:space="preserve">. </w:t>
      </w:r>
      <w:r w:rsidR="00A10309" w:rsidRPr="006A75AC">
        <w:rPr>
          <w:lang w:val="fr-FR"/>
        </w:rPr>
        <w:t xml:space="preserve">VS </w:t>
      </w:r>
      <w:r w:rsidR="00A10309" w:rsidRPr="006A75AC">
        <w:rPr>
          <w:rStyle w:val="Incipit"/>
          <w:lang w:val="fr-FR"/>
        </w:rPr>
        <w:t>Scapulis suis de</w:t>
      </w:r>
      <w:r w:rsidR="00A10309" w:rsidRPr="006A75AC">
        <w:rPr>
          <w:rStyle w:val="Neume"/>
          <w:lang w:val="fr-FR"/>
        </w:rPr>
        <w:t>us</w:t>
      </w:r>
      <w:r w:rsidR="00A10309" w:rsidRPr="006A75AC">
        <w:rPr>
          <w:lang w:val="fr-FR"/>
        </w:rPr>
        <w:t xml:space="preserve">. EV </w:t>
      </w:r>
      <w:r w:rsidR="00A10309" w:rsidRPr="006A75AC">
        <w:rPr>
          <w:rStyle w:val="Incipit"/>
          <w:lang w:val="fr-FR"/>
        </w:rPr>
        <w:t>Ductus est Iesus in deserto</w:t>
      </w:r>
      <w:r w:rsidR="00A10309" w:rsidRPr="006A75AC">
        <w:rPr>
          <w:lang w:val="fr-FR"/>
        </w:rPr>
        <w:t xml:space="preserve">. Nonum responsorium post [RV] </w:t>
      </w:r>
      <w:r w:rsidR="00A10309" w:rsidRPr="006A75AC">
        <w:rPr>
          <w:rStyle w:val="Incipit"/>
          <w:lang w:val="fr-FR"/>
        </w:rPr>
        <w:t>Gloria patri</w:t>
      </w:r>
      <w:r w:rsidR="00A10309" w:rsidRPr="006A75AC">
        <w:rPr>
          <w:lang w:val="fr-FR"/>
        </w:rPr>
        <w:t xml:space="preserve"> iteratur, quia [TD] </w:t>
      </w:r>
      <w:r w:rsidR="00A10309" w:rsidRPr="006A75AC">
        <w:rPr>
          <w:rStyle w:val="Incipit"/>
          <w:lang w:val="fr-FR"/>
        </w:rPr>
        <w:t>Te deum laudamus</w:t>
      </w:r>
      <w:r w:rsidR="00A10309" w:rsidRPr="006A75AC">
        <w:rPr>
          <w:lang w:val="fr-FR"/>
        </w:rPr>
        <w:t xml:space="preserve"> non canitur, neque ad matutinum sanctae Mariae, etiam cum festum sanctorum est.</w:t>
      </w:r>
    </w:p>
    <w:p w:rsidR="00A10309" w:rsidRPr="006A75AC" w:rsidRDefault="00A10309" w:rsidP="00F81136">
      <w:pPr>
        <w:rPr>
          <w:lang w:val="fr-FR"/>
        </w:rPr>
      </w:pPr>
      <w:r w:rsidRPr="006A75AC">
        <w:rPr>
          <w:rStyle w:val="Time1"/>
          <w:lang w:val="fr-FR"/>
        </w:rPr>
        <w:t>Ad laudes</w:t>
      </w:r>
      <w:r w:rsidRPr="006A75AC">
        <w:rPr>
          <w:lang w:val="fr-FR"/>
        </w:rPr>
        <w:t xml:space="preserve"> HY </w:t>
      </w:r>
      <w:r w:rsidRPr="006A75AC">
        <w:rPr>
          <w:rStyle w:val="Incipit"/>
          <w:lang w:val="fr-FR"/>
        </w:rPr>
        <w:t>Clarum decus</w:t>
      </w:r>
      <w:r w:rsidRPr="006A75AC">
        <w:rPr>
          <w:lang w:val="fr-FR"/>
        </w:rPr>
        <w:t xml:space="preserve">. VS </w:t>
      </w:r>
      <w:r w:rsidRPr="006A75AC">
        <w:rPr>
          <w:rStyle w:val="Incipit"/>
          <w:lang w:val="fr-FR"/>
        </w:rPr>
        <w:t>Domine refugi</w:t>
      </w:r>
      <w:r w:rsidRPr="006A75AC">
        <w:rPr>
          <w:rStyle w:val="Neume"/>
          <w:lang w:val="fr-FR"/>
        </w:rPr>
        <w:t>um</w:t>
      </w:r>
      <w:r w:rsidRPr="006A75AC">
        <w:rPr>
          <w:lang w:val="fr-FR"/>
        </w:rPr>
        <w:t>. In mane non dicamus septem psal</w:t>
      </w:r>
      <w:r w:rsidR="00542E7E">
        <w:rPr>
          <w:lang w:val="fr-FR"/>
        </w:rPr>
        <w:t>m</w:t>
      </w:r>
      <w:r w:rsidRPr="006A75AC">
        <w:rPr>
          <w:lang w:val="fr-FR"/>
        </w:rPr>
        <w:t>os, sed sicut ante quadragesimam.</w:t>
      </w:r>
    </w:p>
    <w:p w:rsidR="00A10309" w:rsidRPr="006A75AC" w:rsidRDefault="00A10309" w:rsidP="00F81136">
      <w:pPr>
        <w:rPr>
          <w:lang w:val="fr-FR"/>
        </w:rPr>
      </w:pPr>
      <w:r w:rsidRPr="006A75AC">
        <w:rPr>
          <w:rStyle w:val="Time1"/>
          <w:lang w:val="fr-FR"/>
        </w:rPr>
        <w:t>Ad cursus</w:t>
      </w:r>
      <w:r w:rsidRPr="006A75AC">
        <w:rPr>
          <w:lang w:val="fr-FR"/>
        </w:rPr>
        <w:t xml:space="preserve"> antiphonae de evangelio di</w:t>
      </w:r>
      <w:r w:rsidR="00542E7E">
        <w:rPr>
          <w:lang w:val="fr-FR"/>
        </w:rPr>
        <w:t>cantur, sed quando hae</w:t>
      </w:r>
      <w:r w:rsidRPr="006A75AC">
        <w:rPr>
          <w:lang w:val="fr-FR"/>
        </w:rPr>
        <w:t xml:space="preserve"> non sufficiunt</w:t>
      </w:r>
      <w:r w:rsidR="005A359C" w:rsidRPr="006A75AC">
        <w:rPr>
          <w:lang w:val="fr-FR"/>
        </w:rPr>
        <w:t xml:space="preserve"> cantentur ad sextam AN </w:t>
      </w:r>
      <w:r w:rsidR="005A359C" w:rsidRPr="006A75AC">
        <w:rPr>
          <w:rStyle w:val="Incipit"/>
          <w:lang w:val="fr-FR"/>
        </w:rPr>
        <w:t>Commendemus nos</w:t>
      </w:r>
      <w:r w:rsidR="005A359C" w:rsidRPr="006A75AC">
        <w:rPr>
          <w:lang w:val="fr-FR"/>
        </w:rPr>
        <w:t>.</w:t>
      </w:r>
      <w:r w:rsidR="00073E08" w:rsidRPr="006A75AC">
        <w:rPr>
          <w:lang w:val="fr-FR"/>
        </w:rPr>
        <w:t xml:space="preserve"> </w:t>
      </w:r>
      <w:r w:rsidR="005A359C" w:rsidRPr="006A75AC">
        <w:rPr>
          <w:lang w:val="fr-FR"/>
        </w:rPr>
        <w:t xml:space="preserve">Ad nonam AN </w:t>
      </w:r>
      <w:r w:rsidR="005A359C" w:rsidRPr="006A75AC">
        <w:rPr>
          <w:rStyle w:val="Incipit"/>
          <w:lang w:val="fr-FR"/>
        </w:rPr>
        <w:t>Per arma</w:t>
      </w:r>
      <w:r w:rsidR="005A359C" w:rsidRPr="006A75AC">
        <w:rPr>
          <w:lang w:val="fr-FR"/>
        </w:rPr>
        <w:t>.</w:t>
      </w:r>
    </w:p>
    <w:p w:rsidR="00073E08" w:rsidRPr="00963EFD" w:rsidRDefault="00073E08" w:rsidP="00F81136">
      <w:pPr>
        <w:rPr>
          <w:lang w:val="en-US"/>
        </w:rPr>
      </w:pPr>
      <w:r w:rsidRPr="00963EFD">
        <w:rPr>
          <w:lang w:val="en-US"/>
        </w:rPr>
        <w:t xml:space="preserve">Hodie </w:t>
      </w:r>
      <w:r w:rsidRPr="00963EFD">
        <w:rPr>
          <w:rStyle w:val="Time1"/>
          <w:lang w:val="en-US"/>
        </w:rPr>
        <w:t>ad primam</w:t>
      </w:r>
      <w:r w:rsidR="001F463A" w:rsidRPr="00963EFD">
        <w:rPr>
          <w:lang w:val="en-US"/>
        </w:rPr>
        <w:t xml:space="preserve"> AN </w:t>
      </w:r>
      <w:r w:rsidR="001F463A" w:rsidRPr="00963EFD">
        <w:rPr>
          <w:rStyle w:val="Incipit"/>
          <w:lang w:val="en-US"/>
        </w:rPr>
        <w:t>Iesus</w:t>
      </w:r>
      <w:r w:rsidRPr="00963EFD">
        <w:rPr>
          <w:rStyle w:val="Incipit"/>
          <w:lang w:val="en-US"/>
        </w:rPr>
        <w:t xml:space="preserve"> autem cum ieiunasset</w:t>
      </w:r>
      <w:r w:rsidRPr="00963EFD">
        <w:rPr>
          <w:lang w:val="en-US"/>
        </w:rPr>
        <w:t>.</w:t>
      </w:r>
    </w:p>
    <w:p w:rsidR="00073E08" w:rsidRPr="00963EFD" w:rsidRDefault="00073E08" w:rsidP="00F81136">
      <w:pPr>
        <w:rPr>
          <w:lang w:val="en-US"/>
        </w:rPr>
      </w:pPr>
      <w:r w:rsidRPr="00963EFD">
        <w:rPr>
          <w:rStyle w:val="Time1"/>
          <w:lang w:val="en-US"/>
        </w:rPr>
        <w:t>[Ad tertiam]</w:t>
      </w:r>
      <w:r w:rsidRPr="00963EFD">
        <w:rPr>
          <w:lang w:val="en-US"/>
        </w:rPr>
        <w:t xml:space="preserve"> AN </w:t>
      </w:r>
      <w:r w:rsidRPr="00963EFD">
        <w:rPr>
          <w:rStyle w:val="Incipit"/>
          <w:lang w:val="en-US"/>
        </w:rPr>
        <w:t>Non solo in pane</w:t>
      </w:r>
      <w:r w:rsidRPr="00963EFD">
        <w:rPr>
          <w:lang w:val="en-US"/>
        </w:rPr>
        <w:t>.</w:t>
      </w:r>
    </w:p>
    <w:p w:rsidR="00073E08" w:rsidRPr="00963EFD" w:rsidRDefault="00073E08" w:rsidP="00F81136">
      <w:pPr>
        <w:rPr>
          <w:lang w:val="en-US"/>
        </w:rPr>
      </w:pPr>
      <w:r w:rsidRPr="00963EFD">
        <w:rPr>
          <w:rStyle w:val="Time1"/>
          <w:lang w:val="en-US"/>
        </w:rPr>
        <w:t>[Ad sextam]</w:t>
      </w:r>
      <w:r w:rsidRPr="00963EFD">
        <w:rPr>
          <w:lang w:val="en-US"/>
        </w:rPr>
        <w:t xml:space="preserve"> AN </w:t>
      </w:r>
      <w:r w:rsidRPr="00963EFD">
        <w:rPr>
          <w:rStyle w:val="Incipit"/>
          <w:lang w:val="en-US"/>
        </w:rPr>
        <w:t>Vade Satanas</w:t>
      </w:r>
      <w:r w:rsidRPr="00963EFD">
        <w:rPr>
          <w:lang w:val="en-US"/>
        </w:rPr>
        <w:t>.</w:t>
      </w:r>
    </w:p>
    <w:p w:rsidR="00073E08" w:rsidRPr="006A75AC" w:rsidRDefault="00073E08" w:rsidP="00F81136">
      <w:pPr>
        <w:rPr>
          <w:lang w:val="pt-PT"/>
        </w:rPr>
      </w:pPr>
      <w:r w:rsidRPr="006A75AC">
        <w:rPr>
          <w:rStyle w:val="Time1"/>
          <w:lang w:val="pt-PT"/>
        </w:rPr>
        <w:t>[Ad nonam]</w:t>
      </w:r>
      <w:r w:rsidRPr="006A75AC">
        <w:rPr>
          <w:lang w:val="pt-PT"/>
        </w:rPr>
        <w:t xml:space="preserve"> AN </w:t>
      </w:r>
      <w:r w:rsidRPr="006A75AC">
        <w:rPr>
          <w:rStyle w:val="Incipit"/>
          <w:lang w:val="pt-PT"/>
        </w:rPr>
        <w:t>Dominum deum</w:t>
      </w:r>
      <w:r w:rsidRPr="006A75AC">
        <w:rPr>
          <w:lang w:val="pt-PT"/>
        </w:rPr>
        <w:t>.</w:t>
      </w:r>
    </w:p>
    <w:p w:rsidR="00073E08" w:rsidRPr="006A75AC" w:rsidRDefault="00073E08" w:rsidP="00F81136">
      <w:pPr>
        <w:rPr>
          <w:lang w:val="fr-FR"/>
        </w:rPr>
      </w:pPr>
      <w:r w:rsidRPr="006A75AC">
        <w:rPr>
          <w:rStyle w:val="Time1"/>
          <w:lang w:val="pt-PT"/>
        </w:rPr>
        <w:t>[Ad processionem]</w:t>
      </w:r>
      <w:r w:rsidRPr="006A75AC">
        <w:rPr>
          <w:lang w:val="pt-PT"/>
        </w:rPr>
        <w:t xml:space="preserve"> </w:t>
      </w:r>
      <w:r w:rsidRPr="006A75AC">
        <w:rPr>
          <w:rStyle w:val="Ort"/>
          <w:lang w:val="pt-PT"/>
        </w:rPr>
        <w:t>ad crucem</w:t>
      </w:r>
      <w:r w:rsidRPr="006A75AC">
        <w:rPr>
          <w:lang w:val="pt-PT"/>
        </w:rPr>
        <w:t xml:space="preserve"> AP </w:t>
      </w:r>
      <w:r w:rsidRPr="006A75AC">
        <w:rPr>
          <w:rStyle w:val="Incipit"/>
          <w:lang w:val="pt-PT"/>
        </w:rPr>
        <w:t>Salvator mundi</w:t>
      </w:r>
      <w:r w:rsidRPr="006A75AC">
        <w:rPr>
          <w:lang w:val="pt-PT"/>
        </w:rPr>
        <w:t xml:space="preserve">, vel [AP] </w:t>
      </w:r>
      <w:r w:rsidRPr="006A75AC">
        <w:rPr>
          <w:rStyle w:val="Incipit"/>
          <w:lang w:val="pt-PT"/>
        </w:rPr>
        <w:t>Sancta Maria</w:t>
      </w:r>
      <w:r w:rsidRPr="006A75AC">
        <w:rPr>
          <w:lang w:val="pt-PT"/>
        </w:rPr>
        <w:t xml:space="preserve">. </w:t>
      </w:r>
      <w:r w:rsidRPr="006A75AC">
        <w:rPr>
          <w:lang w:val="fr-FR"/>
        </w:rPr>
        <w:t xml:space="preserve">In reditu RPP </w:t>
      </w:r>
      <w:r w:rsidRPr="006A75AC">
        <w:rPr>
          <w:rStyle w:val="Neume"/>
          <w:lang w:val="fr-FR"/>
        </w:rPr>
        <w:t>Ductus est Iesus</w:t>
      </w:r>
      <w:r w:rsidRPr="006A75AC">
        <w:rPr>
          <w:lang w:val="fr-FR"/>
        </w:rPr>
        <w:t>.</w:t>
      </w:r>
    </w:p>
    <w:p w:rsidR="00073E08" w:rsidRPr="00963EFD" w:rsidRDefault="00073E08" w:rsidP="00F81136">
      <w:pPr>
        <w:rPr>
          <w:lang w:val="it-IT"/>
        </w:rPr>
      </w:pPr>
      <w:r w:rsidRPr="006A75AC">
        <w:rPr>
          <w:rStyle w:val="Time1"/>
          <w:lang w:val="fr-FR"/>
        </w:rPr>
        <w:t>[Ad tertiam]</w:t>
      </w:r>
      <w:r w:rsidRPr="006A75AC">
        <w:rPr>
          <w:lang w:val="fr-FR"/>
        </w:rPr>
        <w:t xml:space="preserve"> RB </w:t>
      </w:r>
      <w:r w:rsidRPr="006A75AC">
        <w:rPr>
          <w:rStyle w:val="Neume"/>
          <w:lang w:val="fr-FR"/>
        </w:rPr>
        <w:t>Participem me</w:t>
      </w:r>
      <w:r w:rsidRPr="006A75AC">
        <w:rPr>
          <w:lang w:val="fr-FR"/>
        </w:rPr>
        <w:t xml:space="preserve">. VS </w:t>
      </w:r>
      <w:r w:rsidRPr="006A75AC">
        <w:rPr>
          <w:rStyle w:val="Incipit"/>
          <w:lang w:val="fr-FR"/>
        </w:rPr>
        <w:t>Dicet domin</w:t>
      </w:r>
      <w:r w:rsidRPr="006A75AC">
        <w:rPr>
          <w:rStyle w:val="Neume"/>
          <w:lang w:val="fr-FR"/>
        </w:rPr>
        <w:t>o</w:t>
      </w:r>
      <w:r w:rsidRPr="006A75AC">
        <w:rPr>
          <w:lang w:val="fr-FR"/>
        </w:rPr>
        <w:t>.</w:t>
      </w:r>
      <w:r w:rsidR="00341651" w:rsidRPr="006A75AC">
        <w:rPr>
          <w:lang w:val="fr-FR"/>
        </w:rPr>
        <w:t xml:space="preserve"> </w:t>
      </w:r>
      <w:r w:rsidR="00341651" w:rsidRPr="00963EFD">
        <w:rPr>
          <w:lang w:val="it-IT"/>
        </w:rPr>
        <w:t xml:space="preserve">Post [RV] </w:t>
      </w:r>
      <w:r w:rsidR="00341651" w:rsidRPr="00963EFD">
        <w:rPr>
          <w:rStyle w:val="Incipit"/>
          <w:lang w:val="it-IT"/>
        </w:rPr>
        <w:t>Glori patri</w:t>
      </w:r>
      <w:r w:rsidR="00200693" w:rsidRPr="00963EFD">
        <w:rPr>
          <w:rStyle w:val="Incipit"/>
          <w:lang w:val="it-IT"/>
        </w:rPr>
        <w:t>a</w:t>
      </w:r>
      <w:r w:rsidR="00341651" w:rsidRPr="00963EFD">
        <w:rPr>
          <w:lang w:val="it-IT"/>
        </w:rPr>
        <w:t xml:space="preserve"> itera</w:t>
      </w:r>
      <w:r w:rsidR="00DA43E8" w:rsidRPr="00963EFD">
        <w:rPr>
          <w:lang w:val="it-IT"/>
        </w:rPr>
        <w:t>tur.</w:t>
      </w:r>
      <w:r w:rsidRPr="00963EFD">
        <w:rPr>
          <w:lang w:val="it-IT"/>
        </w:rPr>
        <w:t xml:space="preserve"> </w:t>
      </w:r>
    </w:p>
    <w:p w:rsidR="00073E08" w:rsidRPr="00963EFD" w:rsidRDefault="00341651" w:rsidP="00F81136">
      <w:pPr>
        <w:rPr>
          <w:lang w:val="it-IT"/>
        </w:rPr>
      </w:pPr>
      <w:r w:rsidRPr="00963EFD">
        <w:rPr>
          <w:rStyle w:val="Time1"/>
          <w:lang w:val="it-IT"/>
        </w:rPr>
        <w:t>[Ad sextam]</w:t>
      </w:r>
      <w:r w:rsidRPr="00963EFD">
        <w:rPr>
          <w:lang w:val="it-IT"/>
        </w:rPr>
        <w:t xml:space="preserve"> RB </w:t>
      </w:r>
      <w:r w:rsidRPr="00963EFD">
        <w:rPr>
          <w:rStyle w:val="Neume"/>
          <w:lang w:val="it-IT"/>
        </w:rPr>
        <w:t>Ab omni via</w:t>
      </w:r>
      <w:r w:rsidRPr="00963EFD">
        <w:rPr>
          <w:lang w:val="it-IT"/>
        </w:rPr>
        <w:t xml:space="preserve">. VS </w:t>
      </w:r>
      <w:r w:rsidRPr="00963EFD">
        <w:rPr>
          <w:rStyle w:val="Incipit"/>
          <w:lang w:val="it-IT"/>
        </w:rPr>
        <w:t>Ipse liberavit m</w:t>
      </w:r>
      <w:r w:rsidRPr="00963EFD">
        <w:rPr>
          <w:rStyle w:val="Neume"/>
          <w:lang w:val="it-IT"/>
        </w:rPr>
        <w:t>e</w:t>
      </w:r>
      <w:r w:rsidRPr="00963EFD">
        <w:rPr>
          <w:lang w:val="it-IT"/>
        </w:rPr>
        <w:t>.</w:t>
      </w:r>
    </w:p>
    <w:p w:rsidR="00341651" w:rsidRPr="00963EFD" w:rsidRDefault="00341651" w:rsidP="00F81136">
      <w:pPr>
        <w:rPr>
          <w:lang w:val="it-IT"/>
        </w:rPr>
      </w:pPr>
      <w:r w:rsidRPr="00963EFD">
        <w:rPr>
          <w:rStyle w:val="Time1"/>
          <w:lang w:val="it-IT"/>
        </w:rPr>
        <w:t>[Ad nonam]</w:t>
      </w:r>
      <w:r w:rsidRPr="00963EFD">
        <w:rPr>
          <w:lang w:val="it-IT"/>
        </w:rPr>
        <w:t xml:space="preserve"> RB </w:t>
      </w:r>
      <w:r w:rsidRPr="00963EFD">
        <w:rPr>
          <w:rStyle w:val="Neume"/>
          <w:lang w:val="it-IT"/>
        </w:rPr>
        <w:t>Septies in die</w:t>
      </w:r>
      <w:r w:rsidRPr="00963EFD">
        <w:rPr>
          <w:lang w:val="it-IT"/>
        </w:rPr>
        <w:t xml:space="preserve">. VS </w:t>
      </w:r>
      <w:r w:rsidRPr="00963EFD">
        <w:rPr>
          <w:rStyle w:val="Incipit"/>
          <w:lang w:val="it-IT"/>
        </w:rPr>
        <w:t>Scapulis suis</w:t>
      </w:r>
      <w:r w:rsidRPr="00963EFD">
        <w:rPr>
          <w:lang w:val="it-IT"/>
        </w:rPr>
        <w:t>.</w:t>
      </w:r>
    </w:p>
    <w:p w:rsidR="00341651" w:rsidRPr="00963EFD" w:rsidRDefault="00341651" w:rsidP="00F81136">
      <w:pPr>
        <w:rPr>
          <w:lang w:val="it-IT"/>
        </w:rPr>
      </w:pPr>
      <w:r w:rsidRPr="00963EFD">
        <w:rPr>
          <w:rStyle w:val="Time1"/>
          <w:lang w:val="it-IT"/>
        </w:rPr>
        <w:t>Ad vesperas</w:t>
      </w:r>
      <w:r w:rsidRPr="00963EFD">
        <w:rPr>
          <w:lang w:val="it-IT"/>
        </w:rPr>
        <w:t xml:space="preserve"> AN </w:t>
      </w:r>
      <w:r w:rsidRPr="00963EFD">
        <w:rPr>
          <w:rStyle w:val="Neume"/>
          <w:lang w:val="it-IT"/>
        </w:rPr>
        <w:t>Sede a dextris</w:t>
      </w:r>
      <w:r w:rsidRPr="00963EFD">
        <w:rPr>
          <w:lang w:val="it-IT"/>
        </w:rPr>
        <w:t xml:space="preserve">. PS </w:t>
      </w:r>
      <w:r w:rsidRPr="00963EFD">
        <w:rPr>
          <w:rStyle w:val="Incipit"/>
          <w:lang w:val="it-IT"/>
        </w:rPr>
        <w:t>Dixit dominus domino</w:t>
      </w:r>
      <w:r w:rsidRPr="00963EFD">
        <w:rPr>
          <w:lang w:val="it-IT"/>
        </w:rPr>
        <w:t xml:space="preserve">. RP </w:t>
      </w:r>
      <w:r w:rsidRPr="00963EFD">
        <w:rPr>
          <w:rStyle w:val="Neume"/>
          <w:lang w:val="it-IT"/>
        </w:rPr>
        <w:t>Spes mea</w:t>
      </w:r>
      <w:r w:rsidRPr="00963EFD">
        <w:rPr>
          <w:lang w:val="it-IT"/>
        </w:rPr>
        <w:t xml:space="preserve">. AM </w:t>
      </w:r>
      <w:r w:rsidRPr="00963EFD">
        <w:rPr>
          <w:rStyle w:val="Neume"/>
          <w:lang w:val="it-IT"/>
        </w:rPr>
        <w:t>Reliquit</w:t>
      </w:r>
      <w:r w:rsidRPr="00963EFD">
        <w:rPr>
          <w:lang w:val="it-IT"/>
        </w:rPr>
        <w:t>. Post vesperas dicimus vesperas sanctae Mariae et Placebo et tres psalmos pro defunctis sicut ante quadragesimam.</w:t>
      </w:r>
    </w:p>
    <w:p w:rsidR="00341651" w:rsidRPr="006A75AC" w:rsidRDefault="00341651" w:rsidP="00F81136">
      <w:pPr>
        <w:rPr>
          <w:lang w:val="it-IT"/>
        </w:rPr>
      </w:pPr>
      <w:r w:rsidRPr="006A75AC">
        <w:rPr>
          <w:rStyle w:val="Time1"/>
          <w:lang w:val="it-IT"/>
        </w:rPr>
        <w:t>Ad completorium</w:t>
      </w:r>
      <w:r w:rsidRPr="006A75AC">
        <w:rPr>
          <w:lang w:val="it-IT"/>
        </w:rPr>
        <w:t xml:space="preserve"> usque in passione AD </w:t>
      </w:r>
      <w:r w:rsidRPr="006A75AC">
        <w:rPr>
          <w:rStyle w:val="Neume"/>
          <w:lang w:val="it-IT"/>
        </w:rPr>
        <w:t>Vigila super</w:t>
      </w:r>
      <w:r w:rsidRPr="006A75AC">
        <w:rPr>
          <w:lang w:val="it-IT"/>
        </w:rPr>
        <w:t xml:space="preserve">. Interdum AD </w:t>
      </w:r>
      <w:r w:rsidRPr="006A75AC">
        <w:rPr>
          <w:rStyle w:val="Neume"/>
          <w:lang w:val="it-IT"/>
        </w:rPr>
        <w:t>Pacem tuam</w:t>
      </w:r>
      <w:r w:rsidRPr="006A75AC">
        <w:rPr>
          <w:lang w:val="it-IT"/>
        </w:rPr>
        <w:t xml:space="preserve">, nisi in sabbatis ad vesperas cum dicitur [AD] </w:t>
      </w:r>
      <w:r w:rsidRPr="006A75AC">
        <w:rPr>
          <w:rStyle w:val="Incipit"/>
          <w:lang w:val="it-IT"/>
        </w:rPr>
        <w:t>Media vita</w:t>
      </w:r>
      <w:r w:rsidRPr="006A75AC">
        <w:rPr>
          <w:lang w:val="it-IT"/>
        </w:rPr>
        <w:t>.</w:t>
      </w:r>
    </w:p>
    <w:p w:rsidR="00DA7403" w:rsidRPr="006A75AC" w:rsidRDefault="00DA7403" w:rsidP="00A67FB0">
      <w:pPr>
        <w:pStyle w:val="berschrift1"/>
        <w:rPr>
          <w:lang w:val="it-IT"/>
        </w:rPr>
      </w:pPr>
      <w:r w:rsidRPr="006A75AC">
        <w:rPr>
          <w:lang w:val="it-IT"/>
        </w:rPr>
        <w:t>KOMMENTAR</w:t>
      </w:r>
    </w:p>
    <w:p w:rsidR="00DA7403" w:rsidRPr="006A75AC" w:rsidRDefault="00DA7403" w:rsidP="00F81136">
      <w:pPr>
        <w:rPr>
          <w:lang w:val="en-US"/>
        </w:rPr>
      </w:pPr>
      <w:r w:rsidRPr="006A75AC">
        <w:rPr>
          <w:lang w:val="it-IT"/>
        </w:rPr>
        <w:t xml:space="preserve">A modo usque in mediam quadragesimam dicitur in feriis INV </w:t>
      </w:r>
      <w:r w:rsidRPr="006A75AC">
        <w:rPr>
          <w:rStyle w:val="Neume"/>
          <w:lang w:val="it-IT"/>
        </w:rPr>
        <w:t>Non sit vobis</w:t>
      </w:r>
      <w:r w:rsidRPr="006A75AC">
        <w:rPr>
          <w:lang w:val="it-IT"/>
        </w:rPr>
        <w:t xml:space="preserve">. Post nocturnam prima nocte VS </w:t>
      </w:r>
      <w:r w:rsidRPr="006A75AC">
        <w:rPr>
          <w:rStyle w:val="Incipit"/>
          <w:lang w:val="it-IT"/>
        </w:rPr>
        <w:t>Dicet domino</w:t>
      </w:r>
      <w:r w:rsidRPr="006A75AC">
        <w:rPr>
          <w:lang w:val="it-IT"/>
        </w:rPr>
        <w:t xml:space="preserve">. Secunda </w:t>
      </w:r>
      <w:r w:rsidR="008D7FF7" w:rsidRPr="006A75AC">
        <w:rPr>
          <w:lang w:val="it-IT"/>
        </w:rPr>
        <w:t xml:space="preserve">VS </w:t>
      </w:r>
      <w:r w:rsidR="008D7FF7" w:rsidRPr="006A75AC">
        <w:rPr>
          <w:rStyle w:val="Incipit"/>
          <w:lang w:val="it-IT"/>
        </w:rPr>
        <w:t>Ipse liberavit me</w:t>
      </w:r>
      <w:r w:rsidR="008D7FF7" w:rsidRPr="006A75AC">
        <w:rPr>
          <w:lang w:val="it-IT"/>
        </w:rPr>
        <w:t xml:space="preserve">. Tertia VS </w:t>
      </w:r>
      <w:r w:rsidR="008D7FF7" w:rsidRPr="006A75AC">
        <w:rPr>
          <w:rStyle w:val="Incipit"/>
          <w:lang w:val="it-IT"/>
        </w:rPr>
        <w:t>Scapulis suis</w:t>
      </w:r>
      <w:r w:rsidR="008D7FF7" w:rsidRPr="006A75AC">
        <w:rPr>
          <w:lang w:val="it-IT"/>
        </w:rPr>
        <w:t xml:space="preserve">. </w:t>
      </w:r>
      <w:r w:rsidR="008D7FF7" w:rsidRPr="00690B56">
        <w:rPr>
          <w:lang w:val="it-IT"/>
        </w:rPr>
        <w:t>Sic mutentur per omnes ferias. Ad l</w:t>
      </w:r>
      <w:r w:rsidR="00D521C7" w:rsidRPr="00690B56">
        <w:rPr>
          <w:lang w:val="it-IT"/>
        </w:rPr>
        <w:t>a</w:t>
      </w:r>
      <w:r w:rsidR="008D7FF7" w:rsidRPr="00690B56">
        <w:rPr>
          <w:lang w:val="it-IT"/>
        </w:rPr>
        <w:t xml:space="preserve">udes vero omni nocte VS </w:t>
      </w:r>
      <w:r w:rsidR="008D7FF7" w:rsidRPr="00690B56">
        <w:rPr>
          <w:rStyle w:val="Incipit"/>
          <w:lang w:val="it-IT"/>
        </w:rPr>
        <w:t>Domine refugi</w:t>
      </w:r>
      <w:r w:rsidR="008D7FF7" w:rsidRPr="00690B56">
        <w:rPr>
          <w:rStyle w:val="Neume"/>
          <w:lang w:val="it-IT"/>
        </w:rPr>
        <w:t>um</w:t>
      </w:r>
      <w:r w:rsidR="008D7FF7" w:rsidRPr="00690B56">
        <w:rPr>
          <w:lang w:val="it-IT"/>
        </w:rPr>
        <w:t xml:space="preserve">. Ad orationem super populum AC </w:t>
      </w:r>
      <w:r w:rsidR="008D7FF7" w:rsidRPr="00690B56">
        <w:rPr>
          <w:rStyle w:val="Neume"/>
          <w:lang w:val="it-IT"/>
        </w:rPr>
        <w:t>Vivo ego</w:t>
      </w:r>
      <w:r w:rsidR="008D7FF7" w:rsidRPr="00690B56">
        <w:rPr>
          <w:lang w:val="it-IT"/>
        </w:rPr>
        <w:t xml:space="preserve">. </w:t>
      </w:r>
      <w:r w:rsidR="008D7FF7" w:rsidRPr="006A75AC">
        <w:rPr>
          <w:lang w:val="en-US"/>
        </w:rPr>
        <w:t xml:space="preserve">Hanc et ad primam. Sed ad vesperas super populum AC </w:t>
      </w:r>
      <w:r w:rsidR="008D7FF7" w:rsidRPr="006A75AC">
        <w:rPr>
          <w:rStyle w:val="Neume"/>
          <w:lang w:val="en-US"/>
        </w:rPr>
        <w:t>Quis scit</w:t>
      </w:r>
      <w:r w:rsidR="008D7FF7" w:rsidRPr="006A75AC">
        <w:rPr>
          <w:lang w:val="en-US"/>
        </w:rPr>
        <w:t xml:space="preserve"> usque in passionem. Ad tertiam [AN] </w:t>
      </w:r>
      <w:r w:rsidR="008D7FF7" w:rsidRPr="006A75AC">
        <w:rPr>
          <w:rStyle w:val="Incipit"/>
          <w:lang w:val="en-US"/>
        </w:rPr>
        <w:t>Advenerunt nobis</w:t>
      </w:r>
      <w:r w:rsidR="008D7FF7" w:rsidRPr="006A75AC">
        <w:rPr>
          <w:lang w:val="en-US"/>
        </w:rPr>
        <w:t xml:space="preserve">. Ad sextam [AN] </w:t>
      </w:r>
      <w:r w:rsidR="008D7FF7" w:rsidRPr="006A75AC">
        <w:rPr>
          <w:rStyle w:val="Incipit"/>
          <w:lang w:val="en-US"/>
        </w:rPr>
        <w:t>Commendemus nos</w:t>
      </w:r>
      <w:r w:rsidR="008D7FF7" w:rsidRPr="006A75AC">
        <w:rPr>
          <w:lang w:val="en-US"/>
        </w:rPr>
        <w:t xml:space="preserve">. Ad nonam [AN] </w:t>
      </w:r>
      <w:r w:rsidR="008D7FF7" w:rsidRPr="006A75AC">
        <w:rPr>
          <w:rStyle w:val="Incipit"/>
          <w:lang w:val="en-US"/>
        </w:rPr>
        <w:t>Per arma iustitiae</w:t>
      </w:r>
      <w:r w:rsidR="001372EB">
        <w:rPr>
          <w:lang w:val="en-US"/>
        </w:rPr>
        <w:t>. Ad matutinas in psalmum</w:t>
      </w:r>
      <w:r w:rsidR="008D7FF7" w:rsidRPr="006A75AC">
        <w:rPr>
          <w:lang w:val="en-US"/>
        </w:rPr>
        <w:t xml:space="preserve"> Benedictus et ad vesperas in psalmum Magnificat dicitur antiphona de evangelio, et si qua supererit (82r)</w:t>
      </w:r>
      <w:r w:rsidR="002E1190" w:rsidRPr="006A75AC">
        <w:rPr>
          <w:lang w:val="en-US"/>
        </w:rPr>
        <w:t xml:space="preserve"> dicetur ad cursus. Ad primam primum. Ab hinc usque in dominica quarta canuntur ad processionem quaelibet responsoria de historia RP </w:t>
      </w:r>
      <w:r w:rsidR="002E1190" w:rsidRPr="006A75AC">
        <w:rPr>
          <w:rStyle w:val="Neume"/>
          <w:lang w:val="en-US"/>
        </w:rPr>
        <w:t>Ecce nunc</w:t>
      </w:r>
      <w:r w:rsidR="002E1190" w:rsidRPr="006A75AC">
        <w:rPr>
          <w:lang w:val="en-US"/>
        </w:rPr>
        <w:t xml:space="preserve"> praeter primum et octavum [RP] </w:t>
      </w:r>
      <w:r w:rsidR="002E1190" w:rsidRPr="006A75AC">
        <w:rPr>
          <w:rStyle w:val="Neume"/>
          <w:lang w:val="en-US"/>
        </w:rPr>
        <w:t>Angelis suis</w:t>
      </w:r>
      <w:r w:rsidR="002E1190" w:rsidRPr="006A75AC">
        <w:rPr>
          <w:lang w:val="en-US"/>
        </w:rPr>
        <w:t xml:space="preserve"> et RP </w:t>
      </w:r>
      <w:r w:rsidR="002E1190" w:rsidRPr="006A75AC">
        <w:rPr>
          <w:rStyle w:val="Neume"/>
          <w:lang w:val="en-US"/>
        </w:rPr>
        <w:t>Ductus est Iesus</w:t>
      </w:r>
      <w:r w:rsidR="002E1190" w:rsidRPr="006A75AC">
        <w:rPr>
          <w:lang w:val="en-US"/>
        </w:rPr>
        <w:t xml:space="preserve">. </w:t>
      </w:r>
    </w:p>
    <w:p w:rsidR="004227B9" w:rsidRPr="006A75AC" w:rsidRDefault="004227B9" w:rsidP="00A67FB0">
      <w:pPr>
        <w:pStyle w:val="berschrift1"/>
        <w:rPr>
          <w:lang w:val="en-US"/>
        </w:rPr>
      </w:pPr>
      <w:r w:rsidRPr="006A75AC">
        <w:rPr>
          <w:lang w:val="en-US"/>
        </w:rPr>
        <w:t>KOMMENTAR</w:t>
      </w:r>
    </w:p>
    <w:p w:rsidR="002E1190" w:rsidRPr="006A75AC" w:rsidRDefault="002E1190" w:rsidP="00F81136">
      <w:pPr>
        <w:rPr>
          <w:lang w:val="en-US"/>
        </w:rPr>
      </w:pPr>
      <w:r w:rsidRPr="006A75AC">
        <w:rPr>
          <w:lang w:val="en-US"/>
        </w:rPr>
        <w:t xml:space="preserve">Vernale ieiunium in prima ebdomada celebrandum esse </w:t>
      </w:r>
      <w:r w:rsidRPr="006A75AC">
        <w:rPr>
          <w:rStyle w:val="Person"/>
          <w:lang w:val="en-US"/>
        </w:rPr>
        <w:t>Leo magnus</w:t>
      </w:r>
      <w:r w:rsidRPr="006A75AC">
        <w:rPr>
          <w:lang w:val="en-US"/>
        </w:rPr>
        <w:t xml:space="preserve">, </w:t>
      </w:r>
      <w:r w:rsidRPr="006A75AC">
        <w:rPr>
          <w:rStyle w:val="Person"/>
          <w:lang w:val="en-US"/>
        </w:rPr>
        <w:t>Gelasius</w:t>
      </w:r>
      <w:r w:rsidRPr="006A75AC">
        <w:rPr>
          <w:lang w:val="en-US"/>
        </w:rPr>
        <w:t xml:space="preserve">, </w:t>
      </w:r>
      <w:r w:rsidRPr="006A75AC">
        <w:rPr>
          <w:rStyle w:val="Person"/>
          <w:lang w:val="en-US"/>
        </w:rPr>
        <w:t>Gregorius</w:t>
      </w:r>
      <w:r w:rsidRPr="006A75AC">
        <w:rPr>
          <w:lang w:val="en-US"/>
        </w:rPr>
        <w:t xml:space="preserve"> primus et secundus et septimus constituisse</w:t>
      </w:r>
      <w:r w:rsidR="004227B9" w:rsidRPr="006A75AC">
        <w:rPr>
          <w:lang w:val="en-US"/>
        </w:rPr>
        <w:t xml:space="preserve"> leguntur ubi et sanctus </w:t>
      </w:r>
      <w:r w:rsidR="004227B9" w:rsidRPr="006A75AC">
        <w:rPr>
          <w:rStyle w:val="Person"/>
          <w:lang w:val="en-US"/>
        </w:rPr>
        <w:t>Gregorius</w:t>
      </w:r>
      <w:r w:rsidR="004227B9" w:rsidRPr="006A75AC">
        <w:rPr>
          <w:lang w:val="en-US"/>
        </w:rPr>
        <w:t xml:space="preserve"> officia inscripsit.</w:t>
      </w:r>
    </w:p>
    <w:p w:rsidR="004227B9" w:rsidRPr="006A75AC" w:rsidRDefault="004227B9" w:rsidP="00A67FB0">
      <w:pPr>
        <w:pStyle w:val="berschrift1"/>
        <w:rPr>
          <w:lang w:val="it-IT"/>
        </w:rPr>
      </w:pPr>
      <w:r w:rsidRPr="006A75AC">
        <w:rPr>
          <w:lang w:val="it-IT"/>
        </w:rPr>
        <w:t>IN QUARTA FERIA</w:t>
      </w:r>
      <w:r w:rsidR="005E379F">
        <w:rPr>
          <w:lang w:val="it-IT"/>
        </w:rPr>
        <w:t xml:space="preserve"> [QUATTUOR TEMPORUM]</w:t>
      </w:r>
    </w:p>
    <w:p w:rsidR="004227B9" w:rsidRPr="006A75AC" w:rsidRDefault="004227B9" w:rsidP="00F81136">
      <w:pPr>
        <w:rPr>
          <w:lang w:val="it-IT"/>
        </w:rPr>
      </w:pPr>
      <w:r w:rsidRPr="00963EFD">
        <w:rPr>
          <w:rStyle w:val="Time1"/>
          <w:lang w:val="it-IT"/>
        </w:rPr>
        <w:t>Ad matutinum</w:t>
      </w:r>
      <w:r w:rsidRPr="006A75AC">
        <w:rPr>
          <w:lang w:val="it-IT"/>
        </w:rPr>
        <w:t xml:space="preserve"> EV </w:t>
      </w:r>
      <w:r w:rsidRPr="006A75AC">
        <w:rPr>
          <w:rStyle w:val="Incipit"/>
          <w:lang w:val="it-IT"/>
        </w:rPr>
        <w:t>Accesserunt ad Iesum scribae</w:t>
      </w:r>
      <w:r w:rsidRPr="006A75AC">
        <w:rPr>
          <w:lang w:val="it-IT"/>
        </w:rPr>
        <w:t>.</w:t>
      </w:r>
    </w:p>
    <w:p w:rsidR="004227B9" w:rsidRPr="006A75AC" w:rsidRDefault="004227B9" w:rsidP="00F81136">
      <w:pPr>
        <w:rPr>
          <w:lang w:val="it-IT"/>
        </w:rPr>
      </w:pPr>
      <w:r w:rsidRPr="006A75AC">
        <w:rPr>
          <w:rStyle w:val="Time1"/>
          <w:lang w:val="it-IT"/>
        </w:rPr>
        <w:t>Ad missam</w:t>
      </w:r>
      <w:r w:rsidRPr="006A75AC">
        <w:rPr>
          <w:lang w:val="it-IT"/>
        </w:rPr>
        <w:t xml:space="preserve"> oratio prior sine salutatione cum [ORI] </w:t>
      </w:r>
      <w:r w:rsidRPr="006A75AC">
        <w:rPr>
          <w:rStyle w:val="Incipit"/>
          <w:lang w:val="it-IT"/>
        </w:rPr>
        <w:t>Flectamus genua</w:t>
      </w:r>
      <w:r w:rsidRPr="006A75AC">
        <w:rPr>
          <w:lang w:val="it-IT"/>
        </w:rPr>
        <w:t xml:space="preserve"> et prophetia. Semel dicimus [ORI] </w:t>
      </w:r>
      <w:r w:rsidRPr="006A75AC">
        <w:rPr>
          <w:rStyle w:val="Incipit"/>
          <w:lang w:val="it-IT"/>
        </w:rPr>
        <w:t>Flectamus genua</w:t>
      </w:r>
      <w:r w:rsidRPr="006A75AC">
        <w:rPr>
          <w:lang w:val="it-IT"/>
        </w:rPr>
        <w:t xml:space="preserve"> hodie, sed sabbao quinquies. Duae lectiones leguntur in ieiunio quattuor temporum, ut consecrandi habeant notitiam evangelii. </w:t>
      </w:r>
    </w:p>
    <w:p w:rsidR="00A91A9F" w:rsidRPr="00963EFD" w:rsidRDefault="00A91A9F" w:rsidP="00A67FB0">
      <w:pPr>
        <w:pStyle w:val="berschrift1"/>
        <w:rPr>
          <w:lang w:val="pt-PT"/>
        </w:rPr>
      </w:pPr>
      <w:r w:rsidRPr="00963EFD">
        <w:rPr>
          <w:lang w:val="pt-PT"/>
        </w:rPr>
        <w:t>FERIA SEXTA</w:t>
      </w:r>
      <w:r w:rsidR="005E379F" w:rsidRPr="00963EFD">
        <w:rPr>
          <w:lang w:val="pt-PT"/>
        </w:rPr>
        <w:t xml:space="preserve"> [QUATTUOR TEMPORUM]</w:t>
      </w:r>
    </w:p>
    <w:p w:rsidR="00A91A9F" w:rsidRPr="00963EFD" w:rsidRDefault="00A91A9F" w:rsidP="00F81136">
      <w:pPr>
        <w:rPr>
          <w:lang w:val="pt-PT"/>
        </w:rPr>
      </w:pPr>
      <w:r w:rsidRPr="00963EFD">
        <w:rPr>
          <w:rStyle w:val="Time1"/>
          <w:lang w:val="pt-PT"/>
        </w:rPr>
        <w:t>Ad matutinum</w:t>
      </w:r>
      <w:r w:rsidRPr="00963EFD">
        <w:rPr>
          <w:lang w:val="pt-PT"/>
        </w:rPr>
        <w:t xml:space="preserve"> EV </w:t>
      </w:r>
      <w:r w:rsidRPr="00963EFD">
        <w:rPr>
          <w:rStyle w:val="Incipit"/>
          <w:lang w:val="pt-PT"/>
        </w:rPr>
        <w:t>Erat dies festus</w:t>
      </w:r>
      <w:r w:rsidRPr="00963EFD">
        <w:rPr>
          <w:lang w:val="pt-PT"/>
        </w:rPr>
        <w:t>.</w:t>
      </w:r>
    </w:p>
    <w:p w:rsidR="00A91A9F" w:rsidRPr="00963EFD" w:rsidRDefault="00A91A9F" w:rsidP="00A67FB0">
      <w:pPr>
        <w:pStyle w:val="berschrift1"/>
        <w:rPr>
          <w:lang w:val="pt-PT"/>
        </w:rPr>
      </w:pPr>
      <w:r w:rsidRPr="00963EFD">
        <w:rPr>
          <w:lang w:val="pt-PT"/>
        </w:rPr>
        <w:t>KOMMENTAR</w:t>
      </w:r>
    </w:p>
    <w:p w:rsidR="00A91A9F" w:rsidRPr="00963EFD" w:rsidRDefault="00A91A9F" w:rsidP="00F81136">
      <w:pPr>
        <w:rPr>
          <w:lang w:val="pt-PT"/>
        </w:rPr>
      </w:pPr>
      <w:r w:rsidRPr="00963EFD">
        <w:rPr>
          <w:lang w:val="pt-PT"/>
        </w:rPr>
        <w:t xml:space="preserve">Quintam feriam, quae ex decreto </w:t>
      </w:r>
      <w:r w:rsidRPr="00963EFD">
        <w:rPr>
          <w:rStyle w:val="Person"/>
          <w:lang w:val="pt-PT"/>
        </w:rPr>
        <w:t>Melciadis papae</w:t>
      </w:r>
      <w:r w:rsidRPr="00963EFD">
        <w:rPr>
          <w:lang w:val="pt-PT"/>
        </w:rPr>
        <w:t xml:space="preserve"> sine ieiunio et pene ut dominica festiva erat</w:t>
      </w:r>
      <w:r w:rsidR="005E379F" w:rsidRPr="00963EFD">
        <w:rPr>
          <w:lang w:val="pt-PT"/>
        </w:rPr>
        <w:t>,</w:t>
      </w:r>
      <w:r w:rsidRPr="00963EFD">
        <w:rPr>
          <w:lang w:val="pt-PT"/>
        </w:rPr>
        <w:t xml:space="preserve"> beatus </w:t>
      </w:r>
      <w:r w:rsidRPr="00963EFD">
        <w:rPr>
          <w:rStyle w:val="Person"/>
          <w:lang w:val="pt-PT"/>
        </w:rPr>
        <w:t>Gregorius</w:t>
      </w:r>
      <w:r w:rsidRPr="00963EFD">
        <w:rPr>
          <w:lang w:val="pt-PT"/>
        </w:rPr>
        <w:t xml:space="preserve"> in disposi$E::ti$one officiorum per totam fere quadragesimam vacantem dimisit. Quae quia </w:t>
      </w:r>
      <w:r w:rsidR="00524E95" w:rsidRPr="00963EFD">
        <w:rPr>
          <w:lang w:val="pt-PT"/>
        </w:rPr>
        <w:t xml:space="preserve">postmodum coepit applicari ieiuniis iunior </w:t>
      </w:r>
      <w:r w:rsidR="00524E95" w:rsidRPr="00963EFD">
        <w:rPr>
          <w:rStyle w:val="Person"/>
          <w:lang w:val="pt-PT"/>
        </w:rPr>
        <w:t>Gregorius</w:t>
      </w:r>
      <w:r w:rsidR="00524E95" w:rsidRPr="00963EFD">
        <w:rPr>
          <w:lang w:val="pt-PT"/>
        </w:rPr>
        <w:t xml:space="preserve"> eandem celeb</w:t>
      </w:r>
      <w:r w:rsidR="005E379F" w:rsidRPr="00963EFD">
        <w:rPr>
          <w:lang w:val="pt-PT"/>
        </w:rPr>
        <w:t>rem fecit esse, officiis undique</w:t>
      </w:r>
      <w:r w:rsidR="00524E95" w:rsidRPr="00963EFD">
        <w:rPr>
          <w:lang w:val="pt-PT"/>
        </w:rPr>
        <w:t xml:space="preserve"> collectis et maxime aestivalibus dominicis. Unde et adhuc in antiquis evangeliorum libri et in |antiphanariis</w:t>
      </w:r>
      <w:r w:rsidR="005E379F" w:rsidRPr="00963EFD">
        <w:rPr>
          <w:lang w:val="pt-PT"/>
        </w:rPr>
        <w:t>::antiphonariis</w:t>
      </w:r>
      <w:r w:rsidR="00524E95" w:rsidRPr="00963EFD">
        <w:rPr>
          <w:lang w:val="pt-PT"/>
        </w:rPr>
        <w:t>| reper</w:t>
      </w:r>
      <w:r w:rsidR="005E379F" w:rsidRPr="00963EFD">
        <w:rPr>
          <w:lang w:val="pt-PT"/>
        </w:rPr>
        <w:t>i</w:t>
      </w:r>
      <w:r w:rsidR="00524E95" w:rsidRPr="00963EFD">
        <w:rPr>
          <w:lang w:val="pt-PT"/>
        </w:rPr>
        <w:t>untur evangelia de quibusdam aptata dominicis.</w:t>
      </w:r>
    </w:p>
    <w:p w:rsidR="00AF251F" w:rsidRPr="00963EFD" w:rsidRDefault="00AF251F" w:rsidP="00373E87">
      <w:pPr>
        <w:pStyle w:val="berschrift1"/>
        <w:rPr>
          <w:lang w:val="pt-PT"/>
        </w:rPr>
      </w:pPr>
      <w:r w:rsidRPr="00963EFD">
        <w:rPr>
          <w:lang w:val="pt-PT"/>
        </w:rPr>
        <w:t>SABBATO</w:t>
      </w:r>
      <w:r w:rsidR="005E379F" w:rsidRPr="00963EFD">
        <w:rPr>
          <w:lang w:val="pt-PT"/>
        </w:rPr>
        <w:t xml:space="preserve"> [QUATTUOR TEMPORUM]</w:t>
      </w:r>
    </w:p>
    <w:p w:rsidR="00AF251F" w:rsidRPr="00963EFD" w:rsidRDefault="00AF251F" w:rsidP="00F81136">
      <w:pPr>
        <w:rPr>
          <w:lang w:val="en-US"/>
        </w:rPr>
      </w:pPr>
      <w:r w:rsidRPr="00963EFD">
        <w:rPr>
          <w:rStyle w:val="Time1"/>
          <w:lang w:val="en-US"/>
        </w:rPr>
        <w:t>Ad matutinum</w:t>
      </w:r>
      <w:r w:rsidRPr="00963EFD">
        <w:rPr>
          <w:lang w:val="en-US"/>
        </w:rPr>
        <w:t xml:space="preserve"> EV </w:t>
      </w:r>
      <w:r w:rsidRPr="00963EFD">
        <w:rPr>
          <w:rStyle w:val="Incipit"/>
          <w:lang w:val="en-US"/>
        </w:rPr>
        <w:t>Assumpsit Iesus Petrum</w:t>
      </w:r>
      <w:r w:rsidRPr="00963EFD">
        <w:rPr>
          <w:lang w:val="en-US"/>
        </w:rPr>
        <w:t>.</w:t>
      </w:r>
    </w:p>
    <w:p w:rsidR="00AF251F" w:rsidRPr="006A75AC" w:rsidRDefault="00AF251F" w:rsidP="00F81136">
      <w:pPr>
        <w:rPr>
          <w:lang w:val="it-IT"/>
        </w:rPr>
      </w:pPr>
      <w:r w:rsidRPr="006A75AC">
        <w:rPr>
          <w:rStyle w:val="Time1"/>
          <w:lang w:val="it-IT"/>
        </w:rPr>
        <w:t>Ad missam</w:t>
      </w:r>
      <w:r w:rsidRPr="006A75AC">
        <w:rPr>
          <w:lang w:val="it-IT"/>
        </w:rPr>
        <w:t xml:space="preserve"> </w:t>
      </w:r>
      <w:r w:rsidRPr="006A75AC">
        <w:rPr>
          <w:rStyle w:val="Funktion"/>
          <w:lang w:val="it-IT"/>
        </w:rPr>
        <w:t>sacerdos</w:t>
      </w:r>
      <w:r w:rsidRPr="006A75AC">
        <w:rPr>
          <w:lang w:val="it-IT"/>
        </w:rPr>
        <w:t xml:space="preserve"> non salutat </w:t>
      </w:r>
      <w:r w:rsidRPr="006A75AC">
        <w:rPr>
          <w:rStyle w:val="Funktion"/>
          <w:lang w:val="it-IT"/>
        </w:rPr>
        <w:t>populum</w:t>
      </w:r>
      <w:r w:rsidRPr="006A75AC">
        <w:rPr>
          <w:lang w:val="it-IT"/>
        </w:rPr>
        <w:t xml:space="preserve">, nisi in ultima oratione, in qua non flectuntur genua separantes nos ab his qui statuam adoraverunt. Lectiones duodecim titulantur propter diversitatem populi. Ab antiquis enim </w:t>
      </w:r>
      <w:r w:rsidRPr="006A75AC">
        <w:rPr>
          <w:rStyle w:val="Person"/>
          <w:lang w:val="it-IT"/>
        </w:rPr>
        <w:t>romanis</w:t>
      </w:r>
      <w:r w:rsidRPr="006A75AC">
        <w:rPr>
          <w:lang w:val="it-IT"/>
        </w:rPr>
        <w:t xml:space="preserve"> sex lectiones </w:t>
      </w:r>
      <w:r w:rsidR="009F093D" w:rsidRPr="006A75AC">
        <w:rPr>
          <w:lang w:val="it-IT"/>
        </w:rPr>
        <w:t>bis</w:t>
      </w:r>
      <w:r w:rsidR="005E379F">
        <w:rPr>
          <w:lang w:val="it-IT"/>
        </w:rPr>
        <w:t>,</w:t>
      </w:r>
      <w:r w:rsidR="009F093D" w:rsidRPr="006A75AC">
        <w:rPr>
          <w:lang w:val="it-IT"/>
        </w:rPr>
        <w:t xml:space="preserve"> id est graece et latine</w:t>
      </w:r>
      <w:r w:rsidR="005E379F">
        <w:rPr>
          <w:lang w:val="it-IT"/>
        </w:rPr>
        <w:t>,</w:t>
      </w:r>
      <w:r w:rsidR="009F093D" w:rsidRPr="006A75AC">
        <w:rPr>
          <w:lang w:val="it-IT"/>
        </w:rPr>
        <w:t xml:space="preserve"> legebantur. </w:t>
      </w:r>
      <w:r w:rsidR="009F093D" w:rsidRPr="00963EFD">
        <w:rPr>
          <w:lang w:val="en-US"/>
        </w:rPr>
        <w:t xml:space="preserve">[HY] </w:t>
      </w:r>
      <w:r w:rsidR="009F093D" w:rsidRPr="00963EFD">
        <w:rPr>
          <w:rStyle w:val="Incipit"/>
          <w:lang w:val="en-US"/>
        </w:rPr>
        <w:t>Benedictus</w:t>
      </w:r>
      <w:r w:rsidR="009F093D" w:rsidRPr="00963EFD">
        <w:rPr>
          <w:lang w:val="en-US"/>
        </w:rPr>
        <w:t xml:space="preserve"> sicut ordo iubet a tribus </w:t>
      </w:r>
      <w:r w:rsidR="009F093D" w:rsidRPr="00963EFD">
        <w:rPr>
          <w:rStyle w:val="Funktion"/>
          <w:lang w:val="en-US"/>
        </w:rPr>
        <w:t>pueris</w:t>
      </w:r>
      <w:r w:rsidR="009F093D" w:rsidRPr="00963EFD">
        <w:rPr>
          <w:lang w:val="en-US"/>
        </w:rPr>
        <w:t>, ubi fie</w:t>
      </w:r>
      <w:r w:rsidR="005E379F" w:rsidRPr="00963EFD">
        <w:rPr>
          <w:lang w:val="en-US"/>
        </w:rPr>
        <w:t>ri potest, cantetur.</w:t>
      </w:r>
      <w:r w:rsidR="009F093D" w:rsidRPr="00963EFD">
        <w:rPr>
          <w:lang w:val="en-US"/>
        </w:rPr>
        <w:t xml:space="preserve"> </w:t>
      </w:r>
      <w:r w:rsidR="005E379F" w:rsidRPr="00963EFD">
        <w:rPr>
          <w:lang w:val="en-US"/>
        </w:rPr>
        <w:t>E</w:t>
      </w:r>
      <w:r w:rsidR="009F093D" w:rsidRPr="00963EFD">
        <w:rPr>
          <w:lang w:val="en-US"/>
        </w:rPr>
        <w:t xml:space="preserve">t interim nemo in ecclesia sedeat, quia pueri in camino ambulantes cantabant. In libris sacramentorum in hoc officio oratio super populum non habetur, quia hoc officium in nocte, ut praecepit ordo peragitur. </w:t>
      </w:r>
      <w:r w:rsidR="009F093D" w:rsidRPr="006A75AC">
        <w:rPr>
          <w:lang w:val="it-IT"/>
        </w:rPr>
        <w:t xml:space="preserve">Unde et antiphonas paenitentiales in sabbato ad vesperas ut in dominica solemus differre. Iuxta statutum </w:t>
      </w:r>
      <w:r w:rsidR="009F093D" w:rsidRPr="006A75AC">
        <w:rPr>
          <w:rStyle w:val="Person"/>
          <w:lang w:val="it-IT"/>
        </w:rPr>
        <w:t>Pelagii papae</w:t>
      </w:r>
      <w:r w:rsidR="009F093D" w:rsidRPr="006A75AC">
        <w:rPr>
          <w:lang w:val="it-IT"/>
        </w:rPr>
        <w:t>, non minus i</w:t>
      </w:r>
      <w:r w:rsidR="007A7EB7">
        <w:rPr>
          <w:lang w:val="it-IT"/>
        </w:rPr>
        <w:t>n dominicis quam in earum feriis</w:t>
      </w:r>
      <w:r w:rsidR="009F093D" w:rsidRPr="006A75AC">
        <w:rPr>
          <w:lang w:val="it-IT"/>
        </w:rPr>
        <w:t xml:space="preserve"> usque in dominica</w:t>
      </w:r>
      <w:r w:rsidR="007A7EB7">
        <w:rPr>
          <w:lang w:val="it-IT"/>
        </w:rPr>
        <w:t>m</w:t>
      </w:r>
      <w:r w:rsidR="009F093D" w:rsidRPr="006A75AC">
        <w:rPr>
          <w:lang w:val="it-IT"/>
        </w:rPr>
        <w:t xml:space="preserve"> palmarum dicitur PF </w:t>
      </w:r>
      <w:r w:rsidR="009F093D" w:rsidRPr="006A75AC">
        <w:rPr>
          <w:rStyle w:val="Incipit"/>
          <w:lang w:val="it-IT"/>
        </w:rPr>
        <w:t>Qui corporali</w:t>
      </w:r>
      <w:r w:rsidR="009F093D" w:rsidRPr="006A75AC">
        <w:rPr>
          <w:lang w:val="it-IT"/>
        </w:rPr>
        <w:t>.</w:t>
      </w:r>
    </w:p>
    <w:p w:rsidR="009F093D" w:rsidRPr="00690B56" w:rsidRDefault="009F093D" w:rsidP="00A67FB0">
      <w:pPr>
        <w:pStyle w:val="berschrift1"/>
        <w:rPr>
          <w:lang w:val="it-IT"/>
        </w:rPr>
      </w:pPr>
      <w:r w:rsidRPr="00690B56">
        <w:rPr>
          <w:lang w:val="it-IT"/>
        </w:rPr>
        <w:t>DOMINICA II. [QUADRAGESIMAE]</w:t>
      </w:r>
    </w:p>
    <w:p w:rsidR="009F093D" w:rsidRPr="006A75AC" w:rsidRDefault="009F093D" w:rsidP="00F81136">
      <w:pPr>
        <w:rPr>
          <w:lang w:val="pt-PT"/>
        </w:rPr>
      </w:pPr>
      <w:r w:rsidRPr="00690B56">
        <w:rPr>
          <w:rStyle w:val="Time1"/>
          <w:lang w:val="it-IT"/>
        </w:rPr>
        <w:t>Ad vesperas</w:t>
      </w:r>
      <w:r w:rsidRPr="00690B56">
        <w:rPr>
          <w:lang w:val="it-IT"/>
        </w:rPr>
        <w:t xml:space="preserve"> capitulum ex epistula dominicali. RP </w:t>
      </w:r>
      <w:r w:rsidRPr="00690B56">
        <w:rPr>
          <w:rStyle w:val="Neume"/>
          <w:lang w:val="it-IT"/>
        </w:rPr>
        <w:t>Vidi dominum</w:t>
      </w:r>
      <w:r w:rsidRPr="00690B56">
        <w:rPr>
          <w:lang w:val="it-IT"/>
        </w:rPr>
        <w:t xml:space="preserve">. Hoc et </w:t>
      </w:r>
      <w:r w:rsidR="00853DA2" w:rsidRPr="00690B56">
        <w:rPr>
          <w:lang w:val="it-IT"/>
        </w:rPr>
        <w:t xml:space="preserve">in die ad processionem in reditu. </w:t>
      </w:r>
      <w:r w:rsidR="00853DA2" w:rsidRPr="006A75AC">
        <w:rPr>
          <w:lang w:val="pt-PT"/>
        </w:rPr>
        <w:t xml:space="preserve">AM </w:t>
      </w:r>
      <w:r w:rsidR="00853DA2" w:rsidRPr="006A75AC">
        <w:rPr>
          <w:rStyle w:val="Neume"/>
          <w:lang w:val="pt-PT"/>
        </w:rPr>
        <w:t>Visionem quam vi</w:t>
      </w:r>
      <w:r w:rsidR="00853DA2" w:rsidRPr="006A75AC">
        <w:rPr>
          <w:rStyle w:val="Incipit"/>
          <w:lang w:val="pt-PT"/>
        </w:rPr>
        <w:t>disti</w:t>
      </w:r>
      <w:r w:rsidR="00853DA2" w:rsidRPr="006A75AC">
        <w:rPr>
          <w:lang w:val="pt-PT"/>
        </w:rPr>
        <w:t xml:space="preserve"> </w:t>
      </w:r>
      <w:r w:rsidR="00505810" w:rsidRPr="006A75AC">
        <w:rPr>
          <w:lang w:val="pt-PT"/>
        </w:rPr>
        <w:t>in PSMA</w:t>
      </w:r>
      <w:r w:rsidR="00853DA2" w:rsidRPr="006A75AC">
        <w:rPr>
          <w:lang w:val="pt-PT"/>
        </w:rPr>
        <w:t xml:space="preserve"> </w:t>
      </w:r>
      <w:r w:rsidR="00853DA2" w:rsidRPr="006A75AC">
        <w:rPr>
          <w:rStyle w:val="Incipit"/>
          <w:lang w:val="pt-PT"/>
        </w:rPr>
        <w:t>Magnficat</w:t>
      </w:r>
      <w:r w:rsidR="00505810" w:rsidRPr="006A75AC">
        <w:rPr>
          <w:lang w:val="pt-PT"/>
        </w:rPr>
        <w:t>.</w:t>
      </w:r>
    </w:p>
    <w:p w:rsidR="00505810" w:rsidRPr="006A75AC" w:rsidRDefault="00505810" w:rsidP="00F81136">
      <w:pPr>
        <w:rPr>
          <w:lang w:val="pt-PT"/>
        </w:rPr>
      </w:pPr>
      <w:r w:rsidRPr="006A75AC">
        <w:rPr>
          <w:rStyle w:val="Time1"/>
          <w:lang w:val="pt-PT"/>
        </w:rPr>
        <w:t>[Ad matutinum]</w:t>
      </w:r>
      <w:r w:rsidRPr="006A75AC">
        <w:rPr>
          <w:lang w:val="pt-PT"/>
        </w:rPr>
        <w:t xml:space="preserve"> INV </w:t>
      </w:r>
      <w:r w:rsidRPr="006A75AC">
        <w:rPr>
          <w:rStyle w:val="Incipit"/>
          <w:lang w:val="pt-PT"/>
        </w:rPr>
        <w:t>Adoremus deum</w:t>
      </w:r>
      <w:r w:rsidRPr="006A75AC">
        <w:rPr>
          <w:lang w:val="pt-PT"/>
        </w:rPr>
        <w:t xml:space="preserve">. Post secundum nocturnum legitur sermo Ioannis episcopi [LS] </w:t>
      </w:r>
      <w:r w:rsidRPr="006A75AC">
        <w:rPr>
          <w:rStyle w:val="Incipit"/>
          <w:lang w:val="pt-PT"/>
        </w:rPr>
        <w:t>Portabat Rebecca geminos</w:t>
      </w:r>
      <w:r w:rsidRPr="006A75AC">
        <w:rPr>
          <w:lang w:val="pt-PT"/>
        </w:rPr>
        <w:t xml:space="preserve">. </w:t>
      </w:r>
    </w:p>
    <w:p w:rsidR="00505810" w:rsidRPr="006A75AC" w:rsidRDefault="00505810" w:rsidP="00F81136">
      <w:pPr>
        <w:rPr>
          <w:lang w:val="it-IT"/>
        </w:rPr>
      </w:pPr>
      <w:r w:rsidRPr="006A75AC">
        <w:rPr>
          <w:rStyle w:val="Time1"/>
          <w:lang w:val="pt-PT"/>
        </w:rPr>
        <w:t>[Ad missam]</w:t>
      </w:r>
      <w:r w:rsidRPr="006A75AC">
        <w:rPr>
          <w:lang w:val="pt-PT"/>
        </w:rPr>
        <w:t xml:space="preserve"> Dominica vacat, quod ideo dicitur, quia nec stationem nec proprium habet officium. </w:t>
      </w:r>
      <w:r w:rsidRPr="006A75AC">
        <w:rPr>
          <w:lang w:val="it-IT"/>
        </w:rPr>
        <w:t xml:space="preserve">Inofficitur autem ex feria quarta. IN </w:t>
      </w:r>
      <w:r w:rsidRPr="006A75AC">
        <w:rPr>
          <w:rStyle w:val="Neume"/>
          <w:lang w:val="it-IT"/>
        </w:rPr>
        <w:t>Reminiscere</w:t>
      </w:r>
      <w:r w:rsidRPr="006A75AC">
        <w:rPr>
          <w:lang w:val="it-IT"/>
        </w:rPr>
        <w:t>. EP</w:t>
      </w:r>
      <w:r w:rsidR="00AC7526" w:rsidRPr="006A75AC">
        <w:rPr>
          <w:lang w:val="it-IT"/>
        </w:rPr>
        <w:t xml:space="preserve"> </w:t>
      </w:r>
      <w:r w:rsidR="00AC7526" w:rsidRPr="006A75AC">
        <w:rPr>
          <w:rStyle w:val="Incipit"/>
          <w:lang w:val="it-IT"/>
        </w:rPr>
        <w:t>Rogamus</w:t>
      </w:r>
      <w:r w:rsidR="00AC7526" w:rsidRPr="006A75AC">
        <w:rPr>
          <w:lang w:val="it-IT"/>
        </w:rPr>
        <w:t xml:space="preserve">. EV </w:t>
      </w:r>
      <w:r w:rsidR="00AC7526" w:rsidRPr="006A75AC">
        <w:rPr>
          <w:rStyle w:val="Incipit"/>
          <w:lang w:val="it-IT"/>
        </w:rPr>
        <w:t>Egressus Iesus secessit</w:t>
      </w:r>
      <w:r w:rsidR="00044BE3" w:rsidRPr="006A75AC">
        <w:rPr>
          <w:lang w:val="it-IT"/>
        </w:rPr>
        <w:t>.</w:t>
      </w:r>
    </w:p>
    <w:p w:rsidR="00044BE3" w:rsidRPr="00690B56" w:rsidRDefault="00044BE3" w:rsidP="00A67FB0">
      <w:pPr>
        <w:pStyle w:val="berschrift1"/>
        <w:rPr>
          <w:lang w:val="it-IT"/>
        </w:rPr>
      </w:pPr>
      <w:r w:rsidRPr="00690B56">
        <w:rPr>
          <w:lang w:val="it-IT"/>
        </w:rPr>
        <w:t>DOMINICA III. [QUADRAGESIMAE]</w:t>
      </w:r>
    </w:p>
    <w:p w:rsidR="00044BE3" w:rsidRPr="006A75AC" w:rsidRDefault="00044BE3" w:rsidP="00F81136">
      <w:pPr>
        <w:rPr>
          <w:lang w:val="it-IT"/>
        </w:rPr>
      </w:pPr>
      <w:r w:rsidRPr="006A75AC">
        <w:rPr>
          <w:rStyle w:val="Time1"/>
          <w:lang w:val="it-IT"/>
        </w:rPr>
        <w:t>Ad vesperas</w:t>
      </w:r>
      <w:r w:rsidR="007058EF" w:rsidRPr="006A75AC">
        <w:rPr>
          <w:lang w:val="it-IT"/>
        </w:rPr>
        <w:t xml:space="preserve"> RP</w:t>
      </w:r>
      <w:r w:rsidRPr="006A75AC">
        <w:rPr>
          <w:lang w:val="it-IT"/>
        </w:rPr>
        <w:t xml:space="preserve"> </w:t>
      </w:r>
      <w:r w:rsidRPr="006A75AC">
        <w:rPr>
          <w:rStyle w:val="Neume"/>
          <w:lang w:val="it-IT"/>
        </w:rPr>
        <w:t>Salus</w:t>
      </w:r>
      <w:r w:rsidR="00E66600" w:rsidRPr="006A75AC">
        <w:rPr>
          <w:rStyle w:val="Incipit"/>
          <w:lang w:val="it-IT"/>
        </w:rPr>
        <w:t>@</w:t>
      </w:r>
      <w:r w:rsidRPr="006A75AC">
        <w:rPr>
          <w:rStyle w:val="Incipit"/>
          <w:lang w:val="it-IT"/>
        </w:rPr>
        <w:t>nostra</w:t>
      </w:r>
      <w:r w:rsidRPr="006A75AC">
        <w:rPr>
          <w:lang w:val="it-IT"/>
        </w:rPr>
        <w:t xml:space="preserve">. Ipsum in die ad processionem. HY </w:t>
      </w:r>
      <w:r w:rsidRPr="006A75AC">
        <w:rPr>
          <w:rStyle w:val="Incipit"/>
          <w:lang w:val="it-IT"/>
        </w:rPr>
        <w:t>Iesu quadragenarie</w:t>
      </w:r>
      <w:r w:rsidRPr="006A75AC">
        <w:rPr>
          <w:lang w:val="it-IT"/>
        </w:rPr>
        <w:t xml:space="preserve">. AM </w:t>
      </w:r>
      <w:r w:rsidRPr="006A75AC">
        <w:rPr>
          <w:rStyle w:val="Neume"/>
          <w:lang w:val="it-IT"/>
        </w:rPr>
        <w:t>Fili tu</w:t>
      </w:r>
      <w:r w:rsidR="00E66600" w:rsidRPr="006A75AC">
        <w:rPr>
          <w:rStyle w:val="Incipit"/>
          <w:lang w:val="it-IT"/>
        </w:rPr>
        <w:t>@</w:t>
      </w:r>
      <w:r w:rsidRPr="006A75AC">
        <w:rPr>
          <w:rStyle w:val="Incipit"/>
          <w:lang w:val="it-IT"/>
        </w:rPr>
        <w:t xml:space="preserve"> semper</w:t>
      </w:r>
      <w:r w:rsidRPr="006A75AC">
        <w:rPr>
          <w:lang w:val="it-IT"/>
        </w:rPr>
        <w:t>.</w:t>
      </w:r>
    </w:p>
    <w:p w:rsidR="00044BE3" w:rsidRPr="006A75AC" w:rsidRDefault="00044BE3" w:rsidP="00F81136">
      <w:pPr>
        <w:rPr>
          <w:lang w:val="en-US"/>
        </w:rPr>
      </w:pPr>
      <w:r w:rsidRPr="006A75AC">
        <w:rPr>
          <w:rStyle w:val="Time1"/>
          <w:lang w:val="en-US"/>
        </w:rPr>
        <w:t>[Ad matutinum]</w:t>
      </w:r>
      <w:r w:rsidRPr="006A75AC">
        <w:rPr>
          <w:lang w:val="en-US"/>
        </w:rPr>
        <w:t xml:space="preserve"> INV </w:t>
      </w:r>
      <w:r w:rsidRPr="006A75AC">
        <w:rPr>
          <w:rStyle w:val="Neume"/>
          <w:lang w:val="en-US"/>
        </w:rPr>
        <w:t>Deus</w:t>
      </w:r>
      <w:r w:rsidR="00E66600" w:rsidRPr="006A75AC">
        <w:rPr>
          <w:rStyle w:val="Incipit"/>
          <w:lang w:val="en-US"/>
        </w:rPr>
        <w:t>@</w:t>
      </w:r>
      <w:r w:rsidRPr="006A75AC">
        <w:rPr>
          <w:rStyle w:val="Incipit"/>
          <w:lang w:val="en-US"/>
        </w:rPr>
        <w:t>magnus</w:t>
      </w:r>
      <w:r w:rsidRPr="006A75AC">
        <w:rPr>
          <w:lang w:val="en-US"/>
        </w:rPr>
        <w:t xml:space="preserve">. </w:t>
      </w:r>
    </w:p>
    <w:p w:rsidR="00CE1618" w:rsidRDefault="00E66600" w:rsidP="00F81136">
      <w:pPr>
        <w:rPr>
          <w:lang w:val="en-US"/>
        </w:rPr>
      </w:pPr>
      <w:r w:rsidRPr="006A75AC">
        <w:rPr>
          <w:lang w:val="en-US"/>
        </w:rPr>
        <w:t>In die ad cursus:</w:t>
      </w:r>
      <w:r w:rsidR="00CE1618">
        <w:rPr>
          <w:lang w:val="en-US"/>
        </w:rPr>
        <w:t xml:space="preserve"> </w:t>
      </w:r>
    </w:p>
    <w:p w:rsidR="00CE1618" w:rsidRDefault="00CE1618" w:rsidP="00F81136">
      <w:pPr>
        <w:rPr>
          <w:lang w:val="en-US"/>
        </w:rPr>
      </w:pPr>
      <w:r>
        <w:rPr>
          <w:rStyle w:val="Time1"/>
          <w:lang w:val="en-US"/>
        </w:rPr>
        <w:t>[A</w:t>
      </w:r>
      <w:r w:rsidR="00044BE3" w:rsidRPr="006A75AC">
        <w:rPr>
          <w:rStyle w:val="Time1"/>
          <w:lang w:val="en-US"/>
        </w:rPr>
        <w:t>d tertiam]</w:t>
      </w:r>
      <w:r w:rsidR="00044BE3" w:rsidRPr="006A75AC">
        <w:rPr>
          <w:lang w:val="en-US"/>
        </w:rPr>
        <w:t xml:space="preserve"> RB </w:t>
      </w:r>
      <w:r w:rsidR="00044BE3" w:rsidRPr="006A75AC">
        <w:rPr>
          <w:rStyle w:val="Neume"/>
          <w:lang w:val="en-US"/>
        </w:rPr>
        <w:t>Bonum</w:t>
      </w:r>
      <w:r w:rsidR="00044BE3" w:rsidRPr="006A75AC">
        <w:rPr>
          <w:lang w:val="en-US"/>
        </w:rPr>
        <w:t>.</w:t>
      </w:r>
      <w:r>
        <w:rPr>
          <w:lang w:val="en-US"/>
        </w:rPr>
        <w:t xml:space="preserve"> </w:t>
      </w:r>
    </w:p>
    <w:p w:rsidR="00CE1618" w:rsidRDefault="00044BE3" w:rsidP="00F81136">
      <w:pPr>
        <w:rPr>
          <w:lang w:val="en-US"/>
        </w:rPr>
      </w:pPr>
      <w:r w:rsidRPr="006A75AC">
        <w:rPr>
          <w:rStyle w:val="Time1"/>
          <w:lang w:val="en-US"/>
        </w:rPr>
        <w:t>Ad sextam</w:t>
      </w:r>
      <w:r w:rsidRPr="006A75AC">
        <w:rPr>
          <w:lang w:val="en-US"/>
        </w:rPr>
        <w:t xml:space="preserve"> RB </w:t>
      </w:r>
      <w:r w:rsidRPr="006A75AC">
        <w:rPr>
          <w:rStyle w:val="Neume"/>
          <w:lang w:val="en-US"/>
        </w:rPr>
        <w:t>Servus</w:t>
      </w:r>
      <w:r w:rsidRPr="006A75AC">
        <w:rPr>
          <w:lang w:val="en-US"/>
        </w:rPr>
        <w:t>.</w:t>
      </w:r>
      <w:r w:rsidR="00CE1618">
        <w:rPr>
          <w:lang w:val="en-US"/>
        </w:rPr>
        <w:t xml:space="preserve"> </w:t>
      </w:r>
    </w:p>
    <w:p w:rsidR="00044BE3" w:rsidRPr="00963EFD" w:rsidRDefault="00044BE3" w:rsidP="00F81136">
      <w:pPr>
        <w:rPr>
          <w:lang w:val="es-ES"/>
        </w:rPr>
      </w:pPr>
      <w:r w:rsidRPr="006A75AC">
        <w:rPr>
          <w:rStyle w:val="Time1"/>
          <w:lang w:val="en-US"/>
        </w:rPr>
        <w:t>Ad sextam</w:t>
      </w:r>
      <w:r w:rsidRPr="006A75AC">
        <w:rPr>
          <w:lang w:val="en-US"/>
        </w:rPr>
        <w:t xml:space="preserve"> RB </w:t>
      </w:r>
      <w:r w:rsidRPr="006A75AC">
        <w:rPr>
          <w:rStyle w:val="Neume"/>
          <w:lang w:val="en-US"/>
        </w:rPr>
        <w:t>Declara</w:t>
      </w:r>
      <w:r w:rsidRPr="006A75AC">
        <w:rPr>
          <w:lang w:val="en-US"/>
        </w:rPr>
        <w:t xml:space="preserve">. </w:t>
      </w:r>
      <w:r w:rsidR="00CE1618" w:rsidRPr="00963EFD">
        <w:rPr>
          <w:lang w:val="es-ES"/>
        </w:rPr>
        <w:t>|</w:t>
      </w:r>
      <w:r w:rsidRPr="006A75AC">
        <w:rPr>
          <w:lang w:val="es-ES"/>
        </w:rPr>
        <w:t>Versiculos</w:t>
      </w:r>
      <w:r w:rsidR="00CE1618">
        <w:rPr>
          <w:lang w:val="es-ES"/>
        </w:rPr>
        <w:t>::Versiculi</w:t>
      </w:r>
      <w:r w:rsidR="00CE1618" w:rsidRPr="00963EFD">
        <w:rPr>
          <w:lang w:val="es-ES"/>
        </w:rPr>
        <w:t>|</w:t>
      </w:r>
      <w:r w:rsidRPr="006A75AC">
        <w:rPr>
          <w:lang w:val="es-ES"/>
        </w:rPr>
        <w:t xml:space="preserve"> ut supra.</w:t>
      </w:r>
    </w:p>
    <w:p w:rsidR="00044BE3" w:rsidRPr="006A75AC" w:rsidRDefault="00044BE3" w:rsidP="00F81136">
      <w:pPr>
        <w:rPr>
          <w:lang w:val="es-ES"/>
        </w:rPr>
      </w:pPr>
      <w:r w:rsidRPr="006A75AC">
        <w:rPr>
          <w:rStyle w:val="Time1"/>
          <w:lang w:val="es-ES"/>
        </w:rPr>
        <w:t>In secunda vespera</w:t>
      </w:r>
      <w:r w:rsidRPr="006A75AC">
        <w:rPr>
          <w:lang w:val="es-ES"/>
        </w:rPr>
        <w:t xml:space="preserve"> RP </w:t>
      </w:r>
      <w:r w:rsidRPr="006A75AC">
        <w:rPr>
          <w:rStyle w:val="Neume"/>
          <w:lang w:val="es-ES"/>
        </w:rPr>
        <w:t>Esto nobis</w:t>
      </w:r>
      <w:r w:rsidRPr="006A75AC">
        <w:rPr>
          <w:lang w:val="es-ES"/>
        </w:rPr>
        <w:t>.</w:t>
      </w:r>
    </w:p>
    <w:p w:rsidR="00044BE3" w:rsidRPr="00690B56" w:rsidRDefault="00044BE3" w:rsidP="00A67FB0">
      <w:pPr>
        <w:pStyle w:val="berschrift1"/>
        <w:rPr>
          <w:lang w:val="it-IT"/>
        </w:rPr>
      </w:pPr>
      <w:r w:rsidRPr="00690B56">
        <w:rPr>
          <w:lang w:val="it-IT"/>
        </w:rPr>
        <w:t>DOMINICA IIII. [QUADRAGESIMAE]</w:t>
      </w:r>
    </w:p>
    <w:p w:rsidR="009F7B4D" w:rsidRDefault="009F7B4D" w:rsidP="00F81136">
      <w:r w:rsidRPr="00690B56">
        <w:rPr>
          <w:rStyle w:val="Time1"/>
          <w:lang w:val="it-IT"/>
        </w:rPr>
        <w:t>Ad vesperas</w:t>
      </w:r>
      <w:r w:rsidRPr="00690B56">
        <w:rPr>
          <w:lang w:val="it-IT"/>
        </w:rPr>
        <w:t xml:space="preserve"> RP </w:t>
      </w:r>
      <w:r w:rsidRPr="00690B56">
        <w:rPr>
          <w:rStyle w:val="Neume"/>
          <w:lang w:val="it-IT"/>
        </w:rPr>
        <w:t>Audi I</w:t>
      </w:r>
      <w:r w:rsidRPr="00690B56">
        <w:rPr>
          <w:rStyle w:val="Incipit"/>
          <w:lang w:val="it-IT"/>
        </w:rPr>
        <w:t>srael</w:t>
      </w:r>
      <w:r w:rsidRPr="00690B56">
        <w:rPr>
          <w:lang w:val="it-IT"/>
        </w:rPr>
        <w:t xml:space="preserve">. </w:t>
      </w:r>
      <w:r>
        <w:t xml:space="preserve">Idem in die ad processionem in reditu. AM </w:t>
      </w:r>
      <w:r w:rsidRPr="0017422A">
        <w:rPr>
          <w:rStyle w:val="Neume"/>
        </w:rPr>
        <w:t>Nemo te</w:t>
      </w:r>
      <w:r w:rsidR="0017422A" w:rsidRPr="0017422A">
        <w:rPr>
          <w:rStyle w:val="Incipit"/>
        </w:rPr>
        <w:t>@</w:t>
      </w:r>
      <w:r w:rsidRPr="0017422A">
        <w:rPr>
          <w:rStyle w:val="Incipit"/>
        </w:rPr>
        <w:t>condemnavit</w:t>
      </w:r>
      <w:r>
        <w:t>.</w:t>
      </w:r>
    </w:p>
    <w:p w:rsidR="009F7B4D" w:rsidRPr="006A75AC" w:rsidRDefault="009F7B4D" w:rsidP="00F81136">
      <w:pPr>
        <w:rPr>
          <w:lang w:val="fr-FR"/>
        </w:rPr>
      </w:pPr>
      <w:r w:rsidRPr="00690B56">
        <w:rPr>
          <w:rStyle w:val="Time1"/>
          <w:lang w:val="fr-FR"/>
        </w:rPr>
        <w:t>[Ad matutinum]</w:t>
      </w:r>
      <w:r w:rsidRPr="00690B56">
        <w:rPr>
          <w:lang w:val="fr-FR"/>
        </w:rPr>
        <w:t xml:space="preserve"> INV </w:t>
      </w:r>
      <w:r w:rsidRPr="00690B56">
        <w:rPr>
          <w:rStyle w:val="Neume"/>
          <w:lang w:val="fr-FR"/>
        </w:rPr>
        <w:t>Populus domini</w:t>
      </w:r>
      <w:r w:rsidRPr="00690B56">
        <w:rPr>
          <w:lang w:val="fr-FR"/>
        </w:rPr>
        <w:t xml:space="preserve">. </w:t>
      </w:r>
      <w:r w:rsidRPr="006A75AC">
        <w:rPr>
          <w:lang w:val="fr-FR"/>
        </w:rPr>
        <w:t xml:space="preserve">Sermo </w:t>
      </w:r>
      <w:r w:rsidRPr="006A75AC">
        <w:rPr>
          <w:rStyle w:val="Person"/>
          <w:lang w:val="fr-FR"/>
        </w:rPr>
        <w:t>Ioannis</w:t>
      </w:r>
      <w:r w:rsidRPr="006A75AC">
        <w:rPr>
          <w:lang w:val="fr-FR"/>
        </w:rPr>
        <w:t xml:space="preserve"> [LS] </w:t>
      </w:r>
      <w:r w:rsidRPr="006A75AC">
        <w:rPr>
          <w:rStyle w:val="Incipit"/>
          <w:lang w:val="fr-FR"/>
        </w:rPr>
        <w:t>Stabat Moyses</w:t>
      </w:r>
      <w:r w:rsidRPr="006A75AC">
        <w:rPr>
          <w:lang w:val="fr-FR"/>
        </w:rPr>
        <w:t xml:space="preserve">. EV </w:t>
      </w:r>
      <w:r w:rsidRPr="006A75AC">
        <w:rPr>
          <w:rStyle w:val="Incipit"/>
          <w:lang w:val="fr-FR"/>
        </w:rPr>
        <w:t>Abiit Iesus trans mare</w:t>
      </w:r>
      <w:r w:rsidRPr="006A75AC">
        <w:rPr>
          <w:lang w:val="fr-FR"/>
        </w:rPr>
        <w:t>.</w:t>
      </w:r>
    </w:p>
    <w:p w:rsidR="009F7B4D" w:rsidRPr="006A75AC" w:rsidRDefault="009F7B4D" w:rsidP="00F81136">
      <w:pPr>
        <w:rPr>
          <w:lang w:val="fr-FR"/>
        </w:rPr>
      </w:pPr>
      <w:r w:rsidRPr="006A75AC">
        <w:rPr>
          <w:rStyle w:val="Time1"/>
          <w:lang w:val="fr-FR"/>
        </w:rPr>
        <w:t>[Ad missam]</w:t>
      </w:r>
      <w:r w:rsidRPr="006A75AC">
        <w:rPr>
          <w:lang w:val="fr-FR"/>
        </w:rPr>
        <w:t xml:space="preserve"> In hac dominica dispositor officii tristitia et labore ieiunorum afflictos caelestis </w:t>
      </w:r>
      <w:r w:rsidRPr="006A75AC">
        <w:rPr>
          <w:rStyle w:val="Ort"/>
          <w:lang w:val="fr-FR"/>
        </w:rPr>
        <w:t>Hierusalem</w:t>
      </w:r>
      <w:r w:rsidRPr="006A75AC">
        <w:rPr>
          <w:lang w:val="fr-FR"/>
        </w:rPr>
        <w:t xml:space="preserve"> delicias memorando, ne deficerent solatur iubilando. IN </w:t>
      </w:r>
      <w:r w:rsidRPr="006A75AC">
        <w:rPr>
          <w:rStyle w:val="Neume"/>
          <w:lang w:val="fr-FR"/>
        </w:rPr>
        <w:t>Laetare</w:t>
      </w:r>
      <w:r w:rsidRPr="006A75AC">
        <w:rPr>
          <w:lang w:val="fr-FR"/>
        </w:rPr>
        <w:t>.</w:t>
      </w:r>
    </w:p>
    <w:p w:rsidR="009F7B4D" w:rsidRPr="006A75AC" w:rsidRDefault="009F7B4D" w:rsidP="00F81136">
      <w:pPr>
        <w:rPr>
          <w:lang w:val="fr-FR"/>
        </w:rPr>
      </w:pPr>
      <w:r w:rsidRPr="006A75AC">
        <w:rPr>
          <w:rStyle w:val="Time1"/>
          <w:lang w:val="fr-FR"/>
        </w:rPr>
        <w:t>Ad secundas vesperas</w:t>
      </w:r>
      <w:r w:rsidRPr="006A75AC">
        <w:rPr>
          <w:lang w:val="fr-FR"/>
        </w:rPr>
        <w:t xml:space="preserve"> RP </w:t>
      </w:r>
      <w:r w:rsidRPr="006A75AC">
        <w:rPr>
          <w:rStyle w:val="Neume"/>
          <w:lang w:val="fr-FR"/>
        </w:rPr>
        <w:t>Educ de carcere</w:t>
      </w:r>
      <w:r w:rsidRPr="006A75AC">
        <w:rPr>
          <w:lang w:val="fr-FR"/>
        </w:rPr>
        <w:t>.</w:t>
      </w:r>
    </w:p>
    <w:p w:rsidR="005D480E" w:rsidRPr="006A75AC" w:rsidRDefault="005D480E" w:rsidP="00A67FB0">
      <w:pPr>
        <w:pStyle w:val="berschrift1"/>
        <w:rPr>
          <w:lang w:val="fr-FR"/>
        </w:rPr>
      </w:pPr>
      <w:r w:rsidRPr="006A75AC">
        <w:rPr>
          <w:lang w:val="fr-FR"/>
        </w:rPr>
        <w:t>[</w:t>
      </w:r>
      <w:r w:rsidR="00CE1618">
        <w:rPr>
          <w:lang w:val="fr-FR"/>
        </w:rPr>
        <w:t xml:space="preserve">IN </w:t>
      </w:r>
      <w:r w:rsidRPr="006A75AC">
        <w:rPr>
          <w:lang w:val="fr-FR"/>
        </w:rPr>
        <w:t>EBDOMADA QUARTA QUADRAGESIMAE]</w:t>
      </w:r>
    </w:p>
    <w:p w:rsidR="009F7B4D" w:rsidRPr="006A75AC" w:rsidRDefault="009F7B4D" w:rsidP="00F81136">
      <w:pPr>
        <w:rPr>
          <w:lang w:val="fr-FR"/>
        </w:rPr>
      </w:pPr>
      <w:r w:rsidRPr="006A75AC">
        <w:rPr>
          <w:rStyle w:val="Time1"/>
          <w:lang w:val="fr-FR"/>
        </w:rPr>
        <w:t>[Ad matuti</w:t>
      </w:r>
      <w:r w:rsidR="005D480E" w:rsidRPr="006A75AC">
        <w:rPr>
          <w:rStyle w:val="Time1"/>
          <w:lang w:val="fr-FR"/>
        </w:rPr>
        <w:t>num]</w:t>
      </w:r>
      <w:r w:rsidR="005D480E" w:rsidRPr="006A75AC">
        <w:rPr>
          <w:lang w:val="fr-FR"/>
        </w:rPr>
        <w:t xml:space="preserve"> Invitatorium feriale INV </w:t>
      </w:r>
      <w:r w:rsidR="005D480E" w:rsidRPr="006A75AC">
        <w:rPr>
          <w:rStyle w:val="Neume"/>
          <w:lang w:val="fr-FR"/>
        </w:rPr>
        <w:t>Promisit enim</w:t>
      </w:r>
      <w:r w:rsidR="005D480E" w:rsidRPr="006A75AC">
        <w:rPr>
          <w:lang w:val="fr-FR"/>
        </w:rPr>
        <w:t xml:space="preserve"> usque in dominica palmarum.</w:t>
      </w:r>
    </w:p>
    <w:p w:rsidR="005D480E" w:rsidRPr="006A75AC" w:rsidRDefault="005D480E" w:rsidP="00F81136">
      <w:pPr>
        <w:rPr>
          <w:lang w:val="it-IT"/>
        </w:rPr>
      </w:pPr>
      <w:r w:rsidRPr="006A75AC">
        <w:rPr>
          <w:rStyle w:val="Time1"/>
          <w:lang w:val="it-IT"/>
        </w:rPr>
        <w:t>Ad processionem</w:t>
      </w:r>
      <w:r w:rsidRPr="006A75AC">
        <w:rPr>
          <w:lang w:val="it-IT"/>
        </w:rPr>
        <w:t xml:space="preserve"> RPP </w:t>
      </w:r>
      <w:r w:rsidRPr="006A75AC">
        <w:rPr>
          <w:rStyle w:val="Neume"/>
          <w:lang w:val="it-IT"/>
        </w:rPr>
        <w:t>Cantemus</w:t>
      </w:r>
      <w:r w:rsidRPr="006A75AC">
        <w:rPr>
          <w:lang w:val="it-IT"/>
        </w:rPr>
        <w:t xml:space="preserve">. RPP </w:t>
      </w:r>
      <w:r w:rsidRPr="006A75AC">
        <w:rPr>
          <w:rStyle w:val="Neume"/>
          <w:lang w:val="it-IT"/>
        </w:rPr>
        <w:t>In mari</w:t>
      </w:r>
      <w:r w:rsidRPr="006A75AC">
        <w:rPr>
          <w:lang w:val="it-IT"/>
        </w:rPr>
        <w:t xml:space="preserve">. RPP </w:t>
      </w:r>
      <w:r w:rsidRPr="006A75AC">
        <w:rPr>
          <w:rStyle w:val="Neume"/>
          <w:lang w:val="it-IT"/>
        </w:rPr>
        <w:t>Ecce mi</w:t>
      </w:r>
      <w:r w:rsidRPr="006A75AC">
        <w:rPr>
          <w:rStyle w:val="Incipit"/>
          <w:lang w:val="it-IT"/>
        </w:rPr>
        <w:t>tto</w:t>
      </w:r>
      <w:r w:rsidRPr="006A75AC">
        <w:rPr>
          <w:lang w:val="it-IT"/>
        </w:rPr>
        <w:t xml:space="preserve">. (82v) RPP </w:t>
      </w:r>
      <w:r w:rsidRPr="006A75AC">
        <w:rPr>
          <w:rStyle w:val="Neume"/>
          <w:lang w:val="it-IT"/>
        </w:rPr>
        <w:t>Qui persequebatur</w:t>
      </w:r>
      <w:r w:rsidRPr="006A75AC">
        <w:rPr>
          <w:lang w:val="it-IT"/>
        </w:rPr>
        <w:t>. R</w:t>
      </w:r>
      <w:r w:rsidR="00F52E61" w:rsidRPr="006A75AC">
        <w:rPr>
          <w:lang w:val="it-IT"/>
        </w:rPr>
        <w:t>P</w:t>
      </w:r>
      <w:r w:rsidRPr="006A75AC">
        <w:rPr>
          <w:lang w:val="it-IT"/>
        </w:rPr>
        <w:t xml:space="preserve">P </w:t>
      </w:r>
      <w:r w:rsidRPr="006A75AC">
        <w:rPr>
          <w:rStyle w:val="Neume"/>
          <w:lang w:val="it-IT"/>
        </w:rPr>
        <w:t>Adtendite</w:t>
      </w:r>
      <w:r w:rsidRPr="006A75AC">
        <w:rPr>
          <w:lang w:val="it-IT"/>
        </w:rPr>
        <w:t>.</w:t>
      </w:r>
    </w:p>
    <w:p w:rsidR="005D480E" w:rsidRPr="006A75AC" w:rsidRDefault="005D480E" w:rsidP="00F81136">
      <w:pPr>
        <w:rPr>
          <w:lang w:val="it-IT"/>
        </w:rPr>
      </w:pPr>
      <w:r w:rsidRPr="006A75AC">
        <w:rPr>
          <w:rStyle w:val="Time1"/>
          <w:lang w:val="it-IT"/>
        </w:rPr>
        <w:t>[Ad missam]</w:t>
      </w:r>
      <w:r w:rsidRPr="006A75AC">
        <w:rPr>
          <w:lang w:val="it-IT"/>
        </w:rPr>
        <w:t xml:space="preserve"> TR </w:t>
      </w:r>
      <w:r w:rsidRPr="006A75AC">
        <w:rPr>
          <w:rStyle w:val="Incipit"/>
          <w:lang w:val="it-IT"/>
        </w:rPr>
        <w:t>Domine non</w:t>
      </w:r>
      <w:r w:rsidRPr="006A75AC">
        <w:rPr>
          <w:lang w:val="it-IT"/>
        </w:rPr>
        <w:t xml:space="preserve"> non dicetur amplius, quia</w:t>
      </w:r>
      <w:r w:rsidR="0098174F" w:rsidRPr="006A75AC">
        <w:rPr>
          <w:lang w:val="it-IT"/>
        </w:rPr>
        <w:t xml:space="preserve"> productiora sunt deinceps officia. Feria quarta lectiones duae leguntur ad missam. [ORI] </w:t>
      </w:r>
      <w:r w:rsidR="0098174F" w:rsidRPr="006A75AC">
        <w:rPr>
          <w:rStyle w:val="Incipit"/>
          <w:lang w:val="it-IT"/>
        </w:rPr>
        <w:t>Flectamus genua</w:t>
      </w:r>
      <w:r w:rsidR="0098174F" w:rsidRPr="006A75AC">
        <w:rPr>
          <w:lang w:val="it-IT"/>
        </w:rPr>
        <w:t xml:space="preserve"> dicimus. Merito autem ebdomada quarta</w:t>
      </w:r>
      <w:r w:rsidR="006234DC">
        <w:rPr>
          <w:lang w:val="it-IT"/>
        </w:rPr>
        <w:t xml:space="preserve"> et in feria quarta</w:t>
      </w:r>
      <w:r w:rsidR="0098174F" w:rsidRPr="006A75AC">
        <w:rPr>
          <w:lang w:val="it-IT"/>
        </w:rPr>
        <w:t xml:space="preserve"> </w:t>
      </w:r>
      <w:r w:rsidR="0098174F" w:rsidRPr="006A75AC">
        <w:rPr>
          <w:rStyle w:val="Funktion"/>
          <w:lang w:val="it-IT"/>
        </w:rPr>
        <w:t>catecumini</w:t>
      </w:r>
      <w:r w:rsidR="0098174F" w:rsidRPr="006A75AC">
        <w:rPr>
          <w:lang w:val="it-IT"/>
        </w:rPr>
        <w:t xml:space="preserve"> ad christianum nomen procedunt, quia quattuor mundi aetate per regnum </w:t>
      </w:r>
      <w:r w:rsidR="0098174F" w:rsidRPr="006A75AC">
        <w:rPr>
          <w:rStyle w:val="Person"/>
          <w:lang w:val="it-IT"/>
        </w:rPr>
        <w:t>David</w:t>
      </w:r>
      <w:r w:rsidR="0098174F" w:rsidRPr="006A75AC">
        <w:rPr>
          <w:lang w:val="it-IT"/>
        </w:rPr>
        <w:t xml:space="preserve"> regnum </w:t>
      </w:r>
      <w:r w:rsidR="0098174F" w:rsidRPr="006A75AC">
        <w:rPr>
          <w:rStyle w:val="Person"/>
          <w:lang w:val="it-IT"/>
        </w:rPr>
        <w:t>Christi</w:t>
      </w:r>
      <w:r w:rsidR="0098174F" w:rsidRPr="006A75AC">
        <w:rPr>
          <w:lang w:val="it-IT"/>
        </w:rPr>
        <w:t xml:space="preserve"> designatur.</w:t>
      </w:r>
    </w:p>
    <w:p w:rsidR="0098174F" w:rsidRPr="006A75AC" w:rsidRDefault="0098174F" w:rsidP="00A67FB0">
      <w:pPr>
        <w:pStyle w:val="berschrift1"/>
        <w:rPr>
          <w:lang w:val="it-IT"/>
        </w:rPr>
      </w:pPr>
      <w:r w:rsidRPr="006A75AC">
        <w:rPr>
          <w:lang w:val="it-IT"/>
        </w:rPr>
        <w:t>DOMINICA IN PASSIONE</w:t>
      </w:r>
    </w:p>
    <w:p w:rsidR="0098174F" w:rsidRPr="006A75AC" w:rsidRDefault="0098174F" w:rsidP="00F81136">
      <w:pPr>
        <w:rPr>
          <w:lang w:val="en-US"/>
        </w:rPr>
      </w:pPr>
      <w:r w:rsidRPr="006A75AC">
        <w:rPr>
          <w:rStyle w:val="Time1"/>
          <w:lang w:val="it-IT"/>
        </w:rPr>
        <w:t>Ad vesperas</w:t>
      </w:r>
      <w:r w:rsidR="00D54F87" w:rsidRPr="006A75AC">
        <w:rPr>
          <w:lang w:val="it-IT"/>
        </w:rPr>
        <w:t xml:space="preserve"> [RP] </w:t>
      </w:r>
      <w:r w:rsidR="00D54F87" w:rsidRPr="006A75AC">
        <w:rPr>
          <w:rStyle w:val="Neume"/>
          <w:lang w:val="it-IT"/>
        </w:rPr>
        <w:t>Circumdederunt me</w:t>
      </w:r>
      <w:r w:rsidR="00D54F87" w:rsidRPr="006A75AC">
        <w:rPr>
          <w:lang w:val="it-IT"/>
        </w:rPr>
        <w:t xml:space="preserve">. Pro [RV] </w:t>
      </w:r>
      <w:r w:rsidR="00D54F87" w:rsidRPr="006A75AC">
        <w:rPr>
          <w:rStyle w:val="Incipit"/>
          <w:lang w:val="it-IT"/>
        </w:rPr>
        <w:t>Gloria patri</w:t>
      </w:r>
      <w:r w:rsidR="006234DC">
        <w:rPr>
          <w:lang w:val="it-IT"/>
        </w:rPr>
        <w:t xml:space="preserve"> iteratur</w:t>
      </w:r>
      <w:r w:rsidR="00D54F87" w:rsidRPr="006A75AC">
        <w:rPr>
          <w:lang w:val="it-IT"/>
        </w:rPr>
        <w:t xml:space="preserve"> responsorium quia [VV] </w:t>
      </w:r>
      <w:r w:rsidR="00D54F87" w:rsidRPr="006A75AC">
        <w:rPr>
          <w:rStyle w:val="Incipit"/>
          <w:lang w:val="it-IT"/>
        </w:rPr>
        <w:t>Gloria patri</w:t>
      </w:r>
      <w:r w:rsidR="00D54F87" w:rsidRPr="006A75AC">
        <w:rPr>
          <w:lang w:val="it-IT"/>
        </w:rPr>
        <w:t xml:space="preserve"> vitatur per omnia infra passionem, nisi ad pascha, et nisi cum plenum officium est de sanctis, tunc enim per omnia dicitur [VV] </w:t>
      </w:r>
      <w:r w:rsidR="00D54F87" w:rsidRPr="006A75AC">
        <w:rPr>
          <w:rStyle w:val="Incipit"/>
          <w:lang w:val="it-IT"/>
        </w:rPr>
        <w:t>Gloria patri</w:t>
      </w:r>
      <w:r w:rsidR="00D54F87" w:rsidRPr="006A75AC">
        <w:rPr>
          <w:lang w:val="it-IT"/>
        </w:rPr>
        <w:t xml:space="preserve">. </w:t>
      </w:r>
      <w:r w:rsidR="00D54F87" w:rsidRPr="006A75AC">
        <w:rPr>
          <w:lang w:val="en-US"/>
        </w:rPr>
        <w:t xml:space="preserve">HY </w:t>
      </w:r>
      <w:r w:rsidR="00D54F87" w:rsidRPr="006A75AC">
        <w:rPr>
          <w:rStyle w:val="Incipit"/>
          <w:lang w:val="en-US"/>
        </w:rPr>
        <w:t>Vexilla regis</w:t>
      </w:r>
      <w:r w:rsidR="00D54F87" w:rsidRPr="006A75AC">
        <w:rPr>
          <w:lang w:val="en-US"/>
        </w:rPr>
        <w:t xml:space="preserve">. AM </w:t>
      </w:r>
      <w:r w:rsidR="00D54F87" w:rsidRPr="006A75AC">
        <w:rPr>
          <w:rStyle w:val="Neume"/>
          <w:lang w:val="en-US"/>
        </w:rPr>
        <w:t>Ego sum lux</w:t>
      </w:r>
      <w:r w:rsidR="00D54F87" w:rsidRPr="006A75AC">
        <w:rPr>
          <w:lang w:val="en-US"/>
        </w:rPr>
        <w:t xml:space="preserve">. </w:t>
      </w:r>
    </w:p>
    <w:p w:rsidR="00D54F87" w:rsidRPr="006A75AC" w:rsidRDefault="00D54F87" w:rsidP="00F81136">
      <w:pPr>
        <w:rPr>
          <w:lang w:val="en-US"/>
        </w:rPr>
      </w:pPr>
      <w:r w:rsidRPr="006A75AC">
        <w:rPr>
          <w:rStyle w:val="Time1"/>
          <w:lang w:val="en-US"/>
        </w:rPr>
        <w:t>Ad</w:t>
      </w:r>
      <w:r w:rsidR="00D41542" w:rsidRPr="006A75AC">
        <w:rPr>
          <w:rStyle w:val="Time1"/>
          <w:lang w:val="en-US"/>
        </w:rPr>
        <w:t xml:space="preserve"> completorium</w:t>
      </w:r>
      <w:r w:rsidR="00D41542" w:rsidRPr="006A75AC">
        <w:rPr>
          <w:lang w:val="en-US"/>
        </w:rPr>
        <w:t xml:space="preserve"> AD </w:t>
      </w:r>
      <w:r w:rsidR="00D41542" w:rsidRPr="006A75AC">
        <w:rPr>
          <w:rStyle w:val="Neume"/>
          <w:lang w:val="en-US"/>
        </w:rPr>
        <w:t>Sanctifica</w:t>
      </w:r>
      <w:r w:rsidR="00D41542" w:rsidRPr="006A75AC">
        <w:rPr>
          <w:lang w:val="en-US"/>
        </w:rPr>
        <w:t>.</w:t>
      </w:r>
    </w:p>
    <w:p w:rsidR="00D41542" w:rsidRPr="006A75AC" w:rsidRDefault="00D41542" w:rsidP="00F81136">
      <w:pPr>
        <w:rPr>
          <w:lang w:val="pt-PT"/>
        </w:rPr>
      </w:pPr>
      <w:r w:rsidRPr="006A75AC">
        <w:rPr>
          <w:rStyle w:val="Time1"/>
          <w:lang w:val="it-IT"/>
        </w:rPr>
        <w:t>Ad matutinum</w:t>
      </w:r>
      <w:r w:rsidRPr="006A75AC">
        <w:rPr>
          <w:lang w:val="it-IT"/>
        </w:rPr>
        <w:t xml:space="preserve"> INV </w:t>
      </w:r>
      <w:r w:rsidRPr="006A75AC">
        <w:rPr>
          <w:rStyle w:val="Neume"/>
          <w:lang w:val="it-IT"/>
        </w:rPr>
        <w:t>Hodie si vocem</w:t>
      </w:r>
      <w:r w:rsidRPr="006A75AC">
        <w:rPr>
          <w:lang w:val="it-IT"/>
        </w:rPr>
        <w:t xml:space="preserve">. Ad responsoria, et [ad] introitum et ad [PS] </w:t>
      </w:r>
      <w:r w:rsidRPr="006A75AC">
        <w:rPr>
          <w:rStyle w:val="Incipit"/>
          <w:lang w:val="it-IT"/>
        </w:rPr>
        <w:t>Venite</w:t>
      </w:r>
      <w:r w:rsidRPr="006A75AC">
        <w:rPr>
          <w:lang w:val="it-IT"/>
        </w:rPr>
        <w:t xml:space="preserve"> ad quod etiam repetitio invitatorii solet mutari id est ut |a primo::ad primum| versum a medio, ad secundum autem a principio repetatur, et sic usque ad finem alternatur. </w:t>
      </w:r>
      <w:r w:rsidRPr="006A75AC">
        <w:rPr>
          <w:lang w:val="pt-PT"/>
        </w:rPr>
        <w:t xml:space="preserve">Hymnus una nocte [HY] </w:t>
      </w:r>
      <w:r w:rsidRPr="006A75AC">
        <w:rPr>
          <w:rStyle w:val="Incipit"/>
          <w:lang w:val="pt-PT"/>
        </w:rPr>
        <w:t>Pange lingua</w:t>
      </w:r>
      <w:r w:rsidRPr="006A75AC">
        <w:rPr>
          <w:lang w:val="pt-PT"/>
        </w:rPr>
        <w:t xml:space="preserve">. Altera [HY] </w:t>
      </w:r>
      <w:r w:rsidRPr="006A75AC">
        <w:rPr>
          <w:rStyle w:val="Incipit"/>
          <w:lang w:val="pt-PT"/>
        </w:rPr>
        <w:t>Lustra sex</w:t>
      </w:r>
      <w:r w:rsidRPr="006A75AC">
        <w:rPr>
          <w:lang w:val="pt-PT"/>
        </w:rPr>
        <w:t xml:space="preserve">. </w:t>
      </w:r>
    </w:p>
    <w:p w:rsidR="00D41542" w:rsidRPr="006A75AC" w:rsidRDefault="00D41542" w:rsidP="00F81136">
      <w:pPr>
        <w:rPr>
          <w:lang w:val="pt-PT"/>
        </w:rPr>
      </w:pPr>
      <w:r w:rsidRPr="006A75AC">
        <w:rPr>
          <w:rStyle w:val="Time2"/>
          <w:lang w:val="pt-PT"/>
        </w:rPr>
        <w:t>Ad primum nocturnum</w:t>
      </w:r>
      <w:r w:rsidRPr="006A75AC">
        <w:rPr>
          <w:lang w:val="pt-PT"/>
        </w:rPr>
        <w:t xml:space="preserve"> AN</w:t>
      </w:r>
      <w:r w:rsidR="00A56E11" w:rsidRPr="006A75AC">
        <w:rPr>
          <w:lang w:val="pt-PT"/>
        </w:rPr>
        <w:t xml:space="preserve"> </w:t>
      </w:r>
      <w:r w:rsidR="00A56E11" w:rsidRPr="006A75AC">
        <w:rPr>
          <w:rStyle w:val="Incipit"/>
          <w:lang w:val="pt-PT"/>
        </w:rPr>
        <w:t>Animae impiorum</w:t>
      </w:r>
      <w:r w:rsidR="00A56E11" w:rsidRPr="006A75AC">
        <w:rPr>
          <w:lang w:val="pt-PT"/>
        </w:rPr>
        <w:t xml:space="preserve">. VS </w:t>
      </w:r>
      <w:r w:rsidR="00A56E11" w:rsidRPr="006A75AC">
        <w:rPr>
          <w:rStyle w:val="Incipit"/>
          <w:lang w:val="pt-PT"/>
        </w:rPr>
        <w:t>Erue a framea</w:t>
      </w:r>
      <w:r w:rsidR="00A56E11" w:rsidRPr="006A75AC">
        <w:rPr>
          <w:lang w:val="pt-PT"/>
        </w:rPr>
        <w:t>.</w:t>
      </w:r>
    </w:p>
    <w:p w:rsidR="00A56E11" w:rsidRPr="006A75AC" w:rsidRDefault="00A56E11" w:rsidP="00F81136">
      <w:pPr>
        <w:rPr>
          <w:lang w:val="pt-PT"/>
        </w:rPr>
      </w:pPr>
      <w:r w:rsidRPr="006A75AC">
        <w:rPr>
          <w:rStyle w:val="Time2"/>
          <w:lang w:val="pt-PT"/>
        </w:rPr>
        <w:t>In secundo nocturno</w:t>
      </w:r>
      <w:r w:rsidRPr="006A75AC">
        <w:rPr>
          <w:lang w:val="pt-PT"/>
        </w:rPr>
        <w:t xml:space="preserve"> AN </w:t>
      </w:r>
      <w:r w:rsidRPr="006A75AC">
        <w:rPr>
          <w:rStyle w:val="Incipit"/>
          <w:lang w:val="pt-PT"/>
        </w:rPr>
        <w:t>Tibi revelavi</w:t>
      </w:r>
      <w:r w:rsidRPr="006A75AC">
        <w:rPr>
          <w:lang w:val="pt-PT"/>
        </w:rPr>
        <w:t xml:space="preserve">. VS </w:t>
      </w:r>
      <w:r w:rsidRPr="006A75AC">
        <w:rPr>
          <w:rStyle w:val="Incipit"/>
          <w:lang w:val="pt-PT"/>
        </w:rPr>
        <w:t>De ore leon</w:t>
      </w:r>
      <w:r w:rsidRPr="006A75AC">
        <w:rPr>
          <w:rStyle w:val="Neume"/>
          <w:lang w:val="pt-PT"/>
        </w:rPr>
        <w:t>is</w:t>
      </w:r>
      <w:r w:rsidRPr="006A75AC">
        <w:rPr>
          <w:lang w:val="pt-PT"/>
        </w:rPr>
        <w:t>.</w:t>
      </w:r>
    </w:p>
    <w:p w:rsidR="00A56E11" w:rsidRPr="006A75AC" w:rsidRDefault="00A56E11" w:rsidP="00F81136">
      <w:pPr>
        <w:rPr>
          <w:lang w:val="pt-PT"/>
        </w:rPr>
      </w:pPr>
      <w:r w:rsidRPr="006A75AC">
        <w:rPr>
          <w:rStyle w:val="Time2"/>
          <w:lang w:val="pt-PT"/>
        </w:rPr>
        <w:t>In tertio nocturno</w:t>
      </w:r>
      <w:r w:rsidRPr="006A75AC">
        <w:rPr>
          <w:lang w:val="pt-PT"/>
        </w:rPr>
        <w:t xml:space="preserve"> AN </w:t>
      </w:r>
      <w:r w:rsidRPr="006A75AC">
        <w:rPr>
          <w:rStyle w:val="Neume"/>
          <w:lang w:val="pt-PT"/>
        </w:rPr>
        <w:t>Invocabo</w:t>
      </w:r>
      <w:r w:rsidRPr="006A75AC">
        <w:rPr>
          <w:lang w:val="pt-PT"/>
        </w:rPr>
        <w:t xml:space="preserve">. VS </w:t>
      </w:r>
      <w:r w:rsidRPr="006A75AC">
        <w:rPr>
          <w:rStyle w:val="Incipit"/>
          <w:lang w:val="pt-PT"/>
        </w:rPr>
        <w:t>Ne perdas cum impiis</w:t>
      </w:r>
      <w:r w:rsidR="000505C8" w:rsidRPr="006A75AC">
        <w:rPr>
          <w:rStyle w:val="Incipit"/>
          <w:lang w:val="pt-PT"/>
        </w:rPr>
        <w:t xml:space="preserve"> de</w:t>
      </w:r>
      <w:r w:rsidR="000505C8" w:rsidRPr="006A75AC">
        <w:rPr>
          <w:rStyle w:val="Neume"/>
          <w:lang w:val="pt-PT"/>
        </w:rPr>
        <w:t>us</w:t>
      </w:r>
      <w:r w:rsidRPr="006A75AC">
        <w:rPr>
          <w:lang w:val="pt-PT"/>
        </w:rPr>
        <w:t xml:space="preserve">. Legitur Ieremias usque in pascha, sed hac nocte tres lectiones de Ieremia, tres de sermone Ioannis [LS] </w:t>
      </w:r>
      <w:r w:rsidRPr="006A75AC">
        <w:rPr>
          <w:rStyle w:val="Incipit"/>
          <w:lang w:val="pt-PT"/>
        </w:rPr>
        <w:t>Magnum Ieremiae sanctissimi</w:t>
      </w:r>
      <w:r w:rsidRPr="006A75AC">
        <w:rPr>
          <w:lang w:val="pt-PT"/>
        </w:rPr>
        <w:t xml:space="preserve">. EV </w:t>
      </w:r>
      <w:r w:rsidRPr="006A75AC">
        <w:rPr>
          <w:rStyle w:val="Incipit"/>
          <w:lang w:val="pt-PT"/>
        </w:rPr>
        <w:t>Quis ex vobis</w:t>
      </w:r>
      <w:r w:rsidRPr="006A75AC">
        <w:rPr>
          <w:lang w:val="pt-PT"/>
        </w:rPr>
        <w:t xml:space="preserve">. Nonum RP </w:t>
      </w:r>
      <w:r w:rsidRPr="006A75AC">
        <w:rPr>
          <w:rStyle w:val="Neume"/>
          <w:lang w:val="pt-PT"/>
        </w:rPr>
        <w:t>In te iactatus</w:t>
      </w:r>
      <w:r w:rsidRPr="006A75AC">
        <w:rPr>
          <w:lang w:val="pt-PT"/>
        </w:rPr>
        <w:t xml:space="preserve">. Pro [RV] </w:t>
      </w:r>
      <w:r w:rsidRPr="006A75AC">
        <w:rPr>
          <w:rStyle w:val="Incipit"/>
          <w:lang w:val="pt-PT"/>
        </w:rPr>
        <w:t>Gloria patri</w:t>
      </w:r>
      <w:r w:rsidRPr="006A75AC">
        <w:rPr>
          <w:lang w:val="pt-PT"/>
        </w:rPr>
        <w:t xml:space="preserve"> iteratur.</w:t>
      </w:r>
    </w:p>
    <w:p w:rsidR="00A505EF" w:rsidRPr="006A75AC" w:rsidRDefault="00A56E11" w:rsidP="00F81136">
      <w:pPr>
        <w:rPr>
          <w:lang w:val="pt-PT"/>
        </w:rPr>
      </w:pPr>
      <w:r w:rsidRPr="006A75AC">
        <w:rPr>
          <w:rStyle w:val="Time1"/>
          <w:lang w:val="pt-PT"/>
        </w:rPr>
        <w:t>Ad laudes</w:t>
      </w:r>
      <w:r w:rsidRPr="006A75AC">
        <w:rPr>
          <w:lang w:val="pt-PT"/>
        </w:rPr>
        <w:t xml:space="preserve"> HY </w:t>
      </w:r>
      <w:r w:rsidRPr="006A75AC">
        <w:rPr>
          <w:rStyle w:val="Incipit"/>
          <w:lang w:val="pt-PT"/>
        </w:rPr>
        <w:t>Rex Christe</w:t>
      </w:r>
      <w:r w:rsidRPr="006A75AC">
        <w:rPr>
          <w:lang w:val="pt-PT"/>
        </w:rPr>
        <w:t>.</w:t>
      </w:r>
      <w:r w:rsidR="00A505EF" w:rsidRPr="006A75AC">
        <w:rPr>
          <w:lang w:val="pt-PT"/>
        </w:rPr>
        <w:t xml:space="preserve"> VS </w:t>
      </w:r>
      <w:r w:rsidR="00A505EF" w:rsidRPr="006A75AC">
        <w:rPr>
          <w:rStyle w:val="Incipit"/>
          <w:lang w:val="pt-PT"/>
        </w:rPr>
        <w:t>Eripe de inimicis</w:t>
      </w:r>
      <w:r w:rsidR="00A505EF" w:rsidRPr="006A75AC">
        <w:rPr>
          <w:lang w:val="pt-PT"/>
        </w:rPr>
        <w:t>.</w:t>
      </w:r>
    </w:p>
    <w:p w:rsidR="00A505EF" w:rsidRPr="006A75AC" w:rsidRDefault="00A505EF" w:rsidP="00F81136">
      <w:pPr>
        <w:rPr>
          <w:lang w:val="en-US"/>
        </w:rPr>
      </w:pPr>
      <w:r w:rsidRPr="006A75AC">
        <w:rPr>
          <w:lang w:val="en-US"/>
        </w:rPr>
        <w:t>Dicuntur in die ad cursus antiphonae de evangelio.</w:t>
      </w:r>
    </w:p>
    <w:p w:rsidR="00A505EF" w:rsidRPr="006A75AC" w:rsidRDefault="00A505EF" w:rsidP="00F81136">
      <w:pPr>
        <w:rPr>
          <w:lang w:val="en-US"/>
        </w:rPr>
      </w:pPr>
      <w:r w:rsidRPr="006A75AC">
        <w:rPr>
          <w:rStyle w:val="Time1"/>
          <w:lang w:val="en-US"/>
        </w:rPr>
        <w:t>Ad primam</w:t>
      </w:r>
      <w:r w:rsidRPr="006A75AC">
        <w:rPr>
          <w:lang w:val="en-US"/>
        </w:rPr>
        <w:t xml:space="preserve"> </w:t>
      </w:r>
      <w:r w:rsidR="00CF3571" w:rsidRPr="006A75AC">
        <w:rPr>
          <w:lang w:val="en-US"/>
        </w:rPr>
        <w:t>[</w:t>
      </w:r>
      <w:r w:rsidRPr="006A75AC">
        <w:rPr>
          <w:lang w:val="en-US"/>
        </w:rPr>
        <w:t>AN</w:t>
      </w:r>
      <w:r w:rsidR="00CF3571" w:rsidRPr="006A75AC">
        <w:rPr>
          <w:lang w:val="en-US"/>
        </w:rPr>
        <w:t>]</w:t>
      </w:r>
      <w:r w:rsidRPr="006A75AC">
        <w:rPr>
          <w:lang w:val="en-US"/>
        </w:rPr>
        <w:t xml:space="preserve"> </w:t>
      </w:r>
      <w:r w:rsidRPr="006A75AC">
        <w:rPr>
          <w:rStyle w:val="Neume"/>
          <w:lang w:val="en-US"/>
        </w:rPr>
        <w:t>Ego</w:t>
      </w:r>
      <w:r w:rsidR="00CF3571" w:rsidRPr="006A75AC">
        <w:rPr>
          <w:rStyle w:val="Neume"/>
          <w:lang w:val="en-US"/>
        </w:rPr>
        <w:t xml:space="preserve"> daemonium</w:t>
      </w:r>
      <w:r w:rsidR="00CF3571" w:rsidRPr="006A75AC">
        <w:rPr>
          <w:lang w:val="en-US"/>
        </w:rPr>
        <w:t>.</w:t>
      </w:r>
    </w:p>
    <w:p w:rsidR="00CF3571" w:rsidRPr="006A75AC" w:rsidRDefault="00CF3571" w:rsidP="00F81136">
      <w:pPr>
        <w:rPr>
          <w:lang w:val="en-US"/>
        </w:rPr>
      </w:pPr>
      <w:r w:rsidRPr="006A75AC">
        <w:rPr>
          <w:rStyle w:val="Time1"/>
          <w:lang w:val="en-US"/>
        </w:rPr>
        <w:t>Ad tertiam</w:t>
      </w:r>
      <w:r w:rsidRPr="006A75AC">
        <w:rPr>
          <w:lang w:val="en-US"/>
        </w:rPr>
        <w:t xml:space="preserve"> [AN] </w:t>
      </w:r>
      <w:r w:rsidRPr="006A75AC">
        <w:rPr>
          <w:rStyle w:val="Neume"/>
          <w:lang w:val="en-US"/>
        </w:rPr>
        <w:t>Ego gloriam meam</w:t>
      </w:r>
      <w:r w:rsidRPr="006A75AC">
        <w:rPr>
          <w:lang w:val="en-US"/>
        </w:rPr>
        <w:t xml:space="preserve">. RB </w:t>
      </w:r>
      <w:r w:rsidRPr="006A75AC">
        <w:rPr>
          <w:rStyle w:val="Neume"/>
          <w:lang w:val="en-US"/>
        </w:rPr>
        <w:t>Eru</w:t>
      </w:r>
      <w:r w:rsidR="000505C8" w:rsidRPr="006A75AC">
        <w:rPr>
          <w:rStyle w:val="Neume"/>
          <w:lang w:val="en-US"/>
        </w:rPr>
        <w:t>e</w:t>
      </w:r>
      <w:r w:rsidRPr="006A75AC">
        <w:rPr>
          <w:lang w:val="en-US"/>
        </w:rPr>
        <w:t xml:space="preserve"> absque [RV] </w:t>
      </w:r>
      <w:r w:rsidRPr="006A75AC">
        <w:rPr>
          <w:rStyle w:val="Incipit"/>
          <w:lang w:val="en-US"/>
        </w:rPr>
        <w:t>Gloria patri</w:t>
      </w:r>
      <w:r w:rsidRPr="006A75AC">
        <w:rPr>
          <w:lang w:val="en-US"/>
        </w:rPr>
        <w:t xml:space="preserve">, sed iteratur responsorium. VS </w:t>
      </w:r>
      <w:r w:rsidRPr="006A75AC">
        <w:rPr>
          <w:rStyle w:val="Incipit"/>
          <w:lang w:val="en-US"/>
        </w:rPr>
        <w:t>De ore leon</w:t>
      </w:r>
      <w:r w:rsidRPr="006A75AC">
        <w:rPr>
          <w:rStyle w:val="Neume"/>
          <w:lang w:val="en-US"/>
        </w:rPr>
        <w:t>is</w:t>
      </w:r>
      <w:r w:rsidRPr="006A75AC">
        <w:rPr>
          <w:lang w:val="en-US"/>
        </w:rPr>
        <w:t>.</w:t>
      </w:r>
    </w:p>
    <w:p w:rsidR="00CF3571" w:rsidRPr="006A75AC" w:rsidRDefault="00CF3571" w:rsidP="00F81136">
      <w:pPr>
        <w:rPr>
          <w:lang w:val="en-US"/>
        </w:rPr>
      </w:pPr>
      <w:r w:rsidRPr="006A75AC">
        <w:rPr>
          <w:rStyle w:val="Time1"/>
          <w:lang w:val="en-US"/>
        </w:rPr>
        <w:t>[Ad processionem]</w:t>
      </w:r>
      <w:r w:rsidRPr="006A75AC">
        <w:rPr>
          <w:lang w:val="en-US"/>
        </w:rPr>
        <w:t xml:space="preserve"> </w:t>
      </w:r>
      <w:r w:rsidRPr="006A75AC">
        <w:rPr>
          <w:rStyle w:val="Ort"/>
          <w:lang w:val="en-US"/>
        </w:rPr>
        <w:t>Ad crucem</w:t>
      </w:r>
      <w:r w:rsidRPr="006A75AC">
        <w:rPr>
          <w:lang w:val="en-US"/>
        </w:rPr>
        <w:t xml:space="preserve"> RPP </w:t>
      </w:r>
      <w:r w:rsidRPr="006A75AC">
        <w:rPr>
          <w:rStyle w:val="Neume"/>
          <w:lang w:val="en-US"/>
        </w:rPr>
        <w:t>In te iactatus</w:t>
      </w:r>
      <w:r w:rsidRPr="006A75AC">
        <w:rPr>
          <w:lang w:val="en-US"/>
        </w:rPr>
        <w:t>.</w:t>
      </w:r>
    </w:p>
    <w:p w:rsidR="00CF3571" w:rsidRPr="006A75AC" w:rsidRDefault="00CF3571" w:rsidP="00F81136">
      <w:pPr>
        <w:rPr>
          <w:lang w:val="pt-PT"/>
        </w:rPr>
      </w:pPr>
      <w:r w:rsidRPr="006A75AC">
        <w:rPr>
          <w:rStyle w:val="Time1"/>
          <w:lang w:val="it-IT"/>
        </w:rPr>
        <w:t>[Ad missam]</w:t>
      </w:r>
      <w:r w:rsidRPr="006A75AC">
        <w:rPr>
          <w:lang w:val="it-IT"/>
        </w:rPr>
        <w:t xml:space="preserve"> Ad introitum [PV] </w:t>
      </w:r>
      <w:r w:rsidRPr="006A75AC">
        <w:rPr>
          <w:rStyle w:val="Incipit"/>
          <w:lang w:val="it-IT"/>
        </w:rPr>
        <w:t>Gloria patri</w:t>
      </w:r>
      <w:r w:rsidRPr="006A75AC">
        <w:rPr>
          <w:lang w:val="it-IT"/>
        </w:rPr>
        <w:t xml:space="preserve"> non dicitur. </w:t>
      </w:r>
      <w:r w:rsidRPr="006A75AC">
        <w:rPr>
          <w:lang w:val="pt-PT"/>
        </w:rPr>
        <w:t>Praefatio de quadragesima ut supra.</w:t>
      </w:r>
    </w:p>
    <w:p w:rsidR="00CF3571" w:rsidRPr="006A75AC" w:rsidRDefault="00CF3571" w:rsidP="00F81136">
      <w:pPr>
        <w:rPr>
          <w:lang w:val="fr-FR"/>
        </w:rPr>
      </w:pPr>
      <w:r w:rsidRPr="006A75AC">
        <w:rPr>
          <w:rStyle w:val="Time1"/>
          <w:lang w:val="pt-PT"/>
        </w:rPr>
        <w:t>Ad sextam</w:t>
      </w:r>
      <w:r w:rsidRPr="006A75AC">
        <w:rPr>
          <w:lang w:val="pt-PT"/>
        </w:rPr>
        <w:t xml:space="preserve"> AN </w:t>
      </w:r>
      <w:r w:rsidRPr="006A75AC">
        <w:rPr>
          <w:rStyle w:val="Neume"/>
          <w:lang w:val="pt-PT"/>
        </w:rPr>
        <w:t>Abraham pater</w:t>
      </w:r>
      <w:r w:rsidRPr="006A75AC">
        <w:rPr>
          <w:lang w:val="pt-PT"/>
        </w:rPr>
        <w:t xml:space="preserve">. RB </w:t>
      </w:r>
      <w:r w:rsidRPr="006A75AC">
        <w:rPr>
          <w:rStyle w:val="Neume"/>
          <w:lang w:val="pt-PT"/>
        </w:rPr>
        <w:t>De ore le</w:t>
      </w:r>
      <w:r w:rsidRPr="006A75AC">
        <w:rPr>
          <w:rStyle w:val="Incipit"/>
          <w:lang w:val="pt-PT"/>
        </w:rPr>
        <w:t>onis</w:t>
      </w:r>
      <w:r w:rsidRPr="006A75AC">
        <w:rPr>
          <w:lang w:val="pt-PT"/>
        </w:rPr>
        <w:t xml:space="preserve">. </w:t>
      </w:r>
      <w:r w:rsidRPr="006A75AC">
        <w:rPr>
          <w:lang w:val="fr-FR"/>
        </w:rPr>
        <w:t xml:space="preserve">VS </w:t>
      </w:r>
      <w:r w:rsidRPr="006A75AC">
        <w:rPr>
          <w:rStyle w:val="Incipit"/>
          <w:lang w:val="fr-FR"/>
        </w:rPr>
        <w:t>Ne perdas cum impi</w:t>
      </w:r>
      <w:r w:rsidRPr="006A75AC">
        <w:rPr>
          <w:rStyle w:val="Neume"/>
          <w:lang w:val="fr-FR"/>
        </w:rPr>
        <w:t>is</w:t>
      </w:r>
      <w:r w:rsidRPr="006A75AC">
        <w:rPr>
          <w:lang w:val="fr-FR"/>
        </w:rPr>
        <w:t>.</w:t>
      </w:r>
    </w:p>
    <w:p w:rsidR="00CF3571" w:rsidRPr="006A75AC" w:rsidRDefault="00CF3571" w:rsidP="00F81136">
      <w:pPr>
        <w:rPr>
          <w:lang w:val="pt-PT"/>
        </w:rPr>
      </w:pPr>
      <w:r w:rsidRPr="006A75AC">
        <w:rPr>
          <w:rStyle w:val="Time1"/>
          <w:lang w:val="fr-FR"/>
        </w:rPr>
        <w:t>Ad nonam</w:t>
      </w:r>
      <w:r w:rsidRPr="006A75AC">
        <w:rPr>
          <w:lang w:val="fr-FR"/>
        </w:rPr>
        <w:t xml:space="preserve"> AN </w:t>
      </w:r>
      <w:r w:rsidRPr="006A75AC">
        <w:rPr>
          <w:rStyle w:val="Neume"/>
          <w:lang w:val="fr-FR"/>
        </w:rPr>
        <w:t>Tulerunt la</w:t>
      </w:r>
      <w:r w:rsidRPr="006A75AC">
        <w:rPr>
          <w:rStyle w:val="Incipit"/>
          <w:lang w:val="fr-FR"/>
        </w:rPr>
        <w:t>pides</w:t>
      </w:r>
      <w:r w:rsidRPr="006A75AC">
        <w:rPr>
          <w:lang w:val="fr-FR"/>
        </w:rPr>
        <w:t xml:space="preserve">. </w:t>
      </w:r>
      <w:r w:rsidRPr="006A75AC">
        <w:rPr>
          <w:lang w:val="pt-PT"/>
        </w:rPr>
        <w:t xml:space="preserve">RB </w:t>
      </w:r>
      <w:r w:rsidRPr="006A75AC">
        <w:rPr>
          <w:rStyle w:val="Neume"/>
          <w:lang w:val="pt-PT"/>
        </w:rPr>
        <w:t>Principes perse</w:t>
      </w:r>
      <w:r w:rsidRPr="00963EFD">
        <w:rPr>
          <w:rStyle w:val="Incipit"/>
          <w:lang w:val="pt-PT"/>
        </w:rPr>
        <w:t>cuti</w:t>
      </w:r>
      <w:r w:rsidRPr="006A75AC">
        <w:rPr>
          <w:lang w:val="pt-PT"/>
        </w:rPr>
        <w:t xml:space="preserve">. VS </w:t>
      </w:r>
      <w:r w:rsidRPr="006A75AC">
        <w:rPr>
          <w:rStyle w:val="Incipit"/>
          <w:lang w:val="pt-PT"/>
        </w:rPr>
        <w:t>Erue a framea de</w:t>
      </w:r>
      <w:r w:rsidRPr="006A75AC">
        <w:rPr>
          <w:rStyle w:val="Neume"/>
          <w:lang w:val="pt-PT"/>
        </w:rPr>
        <w:t>us</w:t>
      </w:r>
      <w:r w:rsidRPr="006A75AC">
        <w:rPr>
          <w:lang w:val="pt-PT"/>
        </w:rPr>
        <w:t>.</w:t>
      </w:r>
    </w:p>
    <w:p w:rsidR="00CF3571" w:rsidRPr="006A75AC" w:rsidRDefault="004E0933" w:rsidP="00F81136">
      <w:pPr>
        <w:rPr>
          <w:lang w:val="pt-PT"/>
        </w:rPr>
      </w:pPr>
      <w:r w:rsidRPr="006A75AC">
        <w:rPr>
          <w:rStyle w:val="Time1"/>
          <w:lang w:val="pt-PT"/>
        </w:rPr>
        <w:t>In secundas vesperas</w:t>
      </w:r>
      <w:r w:rsidRPr="006A75AC">
        <w:rPr>
          <w:lang w:val="pt-PT"/>
        </w:rPr>
        <w:t xml:space="preserve"> RP </w:t>
      </w:r>
      <w:r w:rsidRPr="006A75AC">
        <w:rPr>
          <w:rStyle w:val="Neume"/>
          <w:lang w:val="pt-PT"/>
        </w:rPr>
        <w:t>Usquequo</w:t>
      </w:r>
      <w:r w:rsidRPr="006A75AC">
        <w:rPr>
          <w:lang w:val="pt-PT"/>
        </w:rPr>
        <w:t>.</w:t>
      </w:r>
    </w:p>
    <w:p w:rsidR="004E0933" w:rsidRPr="006A75AC" w:rsidRDefault="004E0933" w:rsidP="00A67FB0">
      <w:pPr>
        <w:pStyle w:val="berschrift1"/>
        <w:rPr>
          <w:lang w:val="pt-PT"/>
        </w:rPr>
      </w:pPr>
      <w:r w:rsidRPr="006A75AC">
        <w:rPr>
          <w:lang w:val="pt-PT"/>
        </w:rPr>
        <w:t>FERIA SECUNDA</w:t>
      </w:r>
    </w:p>
    <w:p w:rsidR="004E0933" w:rsidRPr="006A75AC" w:rsidRDefault="004E0933" w:rsidP="00F81136">
      <w:pPr>
        <w:rPr>
          <w:lang w:val="pt-PT"/>
        </w:rPr>
      </w:pPr>
      <w:r w:rsidRPr="006A75AC">
        <w:rPr>
          <w:lang w:val="pt-PT"/>
        </w:rPr>
        <w:t xml:space="preserve">et deinceps ad matutinas et ad vesperas ad orationem super populum AC </w:t>
      </w:r>
      <w:r w:rsidRPr="006A75AC">
        <w:rPr>
          <w:rStyle w:val="Neume"/>
          <w:lang w:val="pt-PT"/>
        </w:rPr>
        <w:t>Libera me</w:t>
      </w:r>
      <w:r w:rsidRPr="006A75AC">
        <w:rPr>
          <w:lang w:val="pt-PT"/>
        </w:rPr>
        <w:t xml:space="preserve">. </w:t>
      </w:r>
      <w:r w:rsidRPr="006A75AC">
        <w:rPr>
          <w:rStyle w:val="Funktion"/>
          <w:lang w:val="pt-PT"/>
        </w:rPr>
        <w:t>Presbyter</w:t>
      </w:r>
      <w:r w:rsidRPr="006A75AC">
        <w:rPr>
          <w:lang w:val="pt-PT"/>
        </w:rPr>
        <w:t xml:space="preserve"> dicit [VS] </w:t>
      </w:r>
      <w:r w:rsidRPr="006A75AC">
        <w:rPr>
          <w:rStyle w:val="Incipit"/>
          <w:lang w:val="pt-PT"/>
        </w:rPr>
        <w:t>De ore leonis</w:t>
      </w:r>
      <w:r w:rsidRPr="006A75AC">
        <w:rPr>
          <w:lang w:val="pt-PT"/>
        </w:rPr>
        <w:t>.</w:t>
      </w:r>
    </w:p>
    <w:p w:rsidR="004E0933" w:rsidRPr="006A75AC" w:rsidRDefault="004E0933" w:rsidP="00F81136">
      <w:pPr>
        <w:rPr>
          <w:lang w:val="pt-PT"/>
        </w:rPr>
      </w:pPr>
      <w:r w:rsidRPr="006A75AC">
        <w:rPr>
          <w:rStyle w:val="Time1"/>
          <w:lang w:val="pt-PT"/>
        </w:rPr>
        <w:t>Ad primam</w:t>
      </w:r>
      <w:r w:rsidRPr="006A75AC">
        <w:rPr>
          <w:lang w:val="pt-PT"/>
        </w:rPr>
        <w:t xml:space="preserve"> [AN] </w:t>
      </w:r>
      <w:r w:rsidRPr="006A75AC">
        <w:rPr>
          <w:rStyle w:val="Incipit"/>
          <w:lang w:val="pt-PT"/>
        </w:rPr>
        <w:t>Animae impiorum</w:t>
      </w:r>
      <w:r w:rsidRPr="006A75AC">
        <w:rPr>
          <w:lang w:val="pt-PT"/>
        </w:rPr>
        <w:t>.</w:t>
      </w:r>
    </w:p>
    <w:p w:rsidR="004E0933" w:rsidRPr="006A75AC" w:rsidRDefault="004E0933" w:rsidP="00F81136">
      <w:pPr>
        <w:rPr>
          <w:lang w:val="pt-PT"/>
        </w:rPr>
      </w:pPr>
      <w:r w:rsidRPr="006A75AC">
        <w:rPr>
          <w:rStyle w:val="Time1"/>
          <w:lang w:val="pt-PT"/>
        </w:rPr>
        <w:t>Ad tertiam</w:t>
      </w:r>
      <w:r w:rsidRPr="006A75AC">
        <w:rPr>
          <w:lang w:val="pt-PT"/>
        </w:rPr>
        <w:t xml:space="preserve"> [AN] </w:t>
      </w:r>
      <w:r w:rsidRPr="006A75AC">
        <w:rPr>
          <w:rStyle w:val="Incipit"/>
          <w:lang w:val="pt-PT"/>
        </w:rPr>
        <w:t>Tibi revelavi</w:t>
      </w:r>
      <w:r w:rsidRPr="006A75AC">
        <w:rPr>
          <w:lang w:val="pt-PT"/>
        </w:rPr>
        <w:t>.</w:t>
      </w:r>
    </w:p>
    <w:p w:rsidR="004E0933" w:rsidRPr="006A75AC" w:rsidRDefault="004E0933" w:rsidP="00F81136">
      <w:pPr>
        <w:rPr>
          <w:lang w:val="pt-PT"/>
        </w:rPr>
      </w:pPr>
      <w:r w:rsidRPr="006A75AC">
        <w:rPr>
          <w:rStyle w:val="Time1"/>
          <w:lang w:val="pt-PT"/>
        </w:rPr>
        <w:t>[Ad processionem]</w:t>
      </w:r>
      <w:r w:rsidRPr="006A75AC">
        <w:rPr>
          <w:lang w:val="pt-PT"/>
        </w:rPr>
        <w:t xml:space="preserve"> Hac ebdomada </w:t>
      </w:r>
      <w:r w:rsidRPr="006A75AC">
        <w:rPr>
          <w:rStyle w:val="Ort"/>
          <w:lang w:val="pt-PT"/>
        </w:rPr>
        <w:t>ad cruces</w:t>
      </w:r>
      <w:r w:rsidRPr="006A75AC">
        <w:rPr>
          <w:lang w:val="pt-PT"/>
        </w:rPr>
        <w:t xml:space="preserve"> canitur quodlibet responsorium ex sua historia praeter primum.</w:t>
      </w:r>
    </w:p>
    <w:p w:rsidR="004E0933" w:rsidRPr="006A75AC" w:rsidRDefault="004E0933" w:rsidP="00F81136">
      <w:pPr>
        <w:rPr>
          <w:lang w:val="pt-PT"/>
        </w:rPr>
      </w:pPr>
      <w:r w:rsidRPr="006A75AC">
        <w:rPr>
          <w:rStyle w:val="Time1"/>
          <w:lang w:val="pt-PT"/>
        </w:rPr>
        <w:t>Ad sextam</w:t>
      </w:r>
      <w:r w:rsidRPr="006A75AC">
        <w:rPr>
          <w:lang w:val="pt-PT"/>
        </w:rPr>
        <w:t xml:space="preserve"> [AN] </w:t>
      </w:r>
      <w:r w:rsidRPr="006A75AC">
        <w:rPr>
          <w:rStyle w:val="Incipit"/>
          <w:lang w:val="pt-PT"/>
        </w:rPr>
        <w:t>Invocabo</w:t>
      </w:r>
      <w:r w:rsidRPr="006A75AC">
        <w:rPr>
          <w:lang w:val="pt-PT"/>
        </w:rPr>
        <w:t>.</w:t>
      </w:r>
    </w:p>
    <w:p w:rsidR="004E0933" w:rsidRPr="006A75AC" w:rsidRDefault="004E0933" w:rsidP="00F81136">
      <w:pPr>
        <w:rPr>
          <w:lang w:val="en-US"/>
        </w:rPr>
      </w:pPr>
      <w:r w:rsidRPr="006A75AC">
        <w:rPr>
          <w:rStyle w:val="Time1"/>
          <w:lang w:val="en-US"/>
        </w:rPr>
        <w:t>Ad nonam</w:t>
      </w:r>
      <w:r w:rsidRPr="006A75AC">
        <w:rPr>
          <w:lang w:val="en-US"/>
        </w:rPr>
        <w:t xml:space="preserve"> [AN] </w:t>
      </w:r>
      <w:r w:rsidRPr="006A75AC">
        <w:rPr>
          <w:rStyle w:val="Incipit"/>
          <w:lang w:val="en-US"/>
        </w:rPr>
        <w:t>Sicut exaltatus</w:t>
      </w:r>
      <w:r w:rsidRPr="006A75AC">
        <w:rPr>
          <w:lang w:val="en-US"/>
        </w:rPr>
        <w:t xml:space="preserve">, vel [AN] </w:t>
      </w:r>
      <w:r w:rsidRPr="006A75AC">
        <w:rPr>
          <w:rStyle w:val="Incipit"/>
          <w:lang w:val="en-US"/>
        </w:rPr>
        <w:t xml:space="preserve">Vulpes </w:t>
      </w:r>
      <w:r w:rsidR="00833C22" w:rsidRPr="006A75AC">
        <w:rPr>
          <w:rStyle w:val="Incipit"/>
          <w:lang w:val="en-US"/>
        </w:rPr>
        <w:t>foveas</w:t>
      </w:r>
      <w:r w:rsidR="00833C22" w:rsidRPr="006A75AC">
        <w:rPr>
          <w:lang w:val="en-US"/>
        </w:rPr>
        <w:t>.</w:t>
      </w:r>
    </w:p>
    <w:p w:rsidR="00833C22" w:rsidRPr="006A75AC" w:rsidRDefault="00833C22" w:rsidP="00A67FB0">
      <w:pPr>
        <w:pStyle w:val="berschrift1"/>
        <w:rPr>
          <w:lang w:val="it-IT"/>
        </w:rPr>
      </w:pPr>
      <w:r w:rsidRPr="006A75AC">
        <w:rPr>
          <w:lang w:val="it-IT"/>
        </w:rPr>
        <w:t>FERIA QUARTA</w:t>
      </w:r>
    </w:p>
    <w:p w:rsidR="00833C22" w:rsidRPr="006A75AC" w:rsidRDefault="00833C22" w:rsidP="00F81136">
      <w:pPr>
        <w:rPr>
          <w:lang w:val="pt-PT"/>
        </w:rPr>
      </w:pPr>
      <w:r w:rsidRPr="006A75AC">
        <w:rPr>
          <w:rStyle w:val="Time1"/>
          <w:lang w:val="it-IT"/>
        </w:rPr>
        <w:t>[Ad missam]</w:t>
      </w:r>
      <w:r w:rsidRPr="006A75AC">
        <w:rPr>
          <w:lang w:val="it-IT"/>
        </w:rPr>
        <w:t xml:space="preserve"> prophetia non legitur. </w:t>
      </w:r>
      <w:r w:rsidRPr="006A75AC">
        <w:rPr>
          <w:lang w:val="pt-PT"/>
        </w:rPr>
        <w:t xml:space="preserve">Et ideo semel dicimus [ORI] </w:t>
      </w:r>
      <w:r w:rsidRPr="006A75AC">
        <w:rPr>
          <w:rStyle w:val="Incipit"/>
          <w:lang w:val="pt-PT"/>
        </w:rPr>
        <w:t>Flectamus genua</w:t>
      </w:r>
      <w:r w:rsidRPr="006A75AC">
        <w:rPr>
          <w:lang w:val="pt-PT"/>
        </w:rPr>
        <w:t xml:space="preserve"> ad missam.</w:t>
      </w:r>
    </w:p>
    <w:p w:rsidR="00833C22" w:rsidRPr="006A75AC" w:rsidRDefault="00833C22" w:rsidP="00A67FB0">
      <w:pPr>
        <w:pStyle w:val="berschrift1"/>
        <w:rPr>
          <w:lang w:val="pt-PT"/>
        </w:rPr>
      </w:pPr>
      <w:r w:rsidRPr="006A75AC">
        <w:rPr>
          <w:lang w:val="pt-PT"/>
        </w:rPr>
        <w:t>DOMINICA IN PALMIS</w:t>
      </w:r>
    </w:p>
    <w:p w:rsidR="00833C22" w:rsidRPr="006A75AC" w:rsidRDefault="00833C22" w:rsidP="00F81136">
      <w:pPr>
        <w:rPr>
          <w:lang w:val="it-IT"/>
        </w:rPr>
      </w:pPr>
      <w:r w:rsidRPr="006A75AC">
        <w:rPr>
          <w:rStyle w:val="Time1"/>
          <w:lang w:val="pt-PT"/>
        </w:rPr>
        <w:t>[Ad vesperas]</w:t>
      </w:r>
      <w:r w:rsidRPr="006A75AC">
        <w:rPr>
          <w:lang w:val="pt-PT"/>
        </w:rPr>
        <w:t xml:space="preserve"> RP </w:t>
      </w:r>
      <w:r w:rsidRPr="006A75AC">
        <w:rPr>
          <w:rStyle w:val="Incipit"/>
          <w:lang w:val="pt-PT"/>
        </w:rPr>
        <w:t>Ingressus Pilatus</w:t>
      </w:r>
      <w:r w:rsidRPr="006A75AC">
        <w:rPr>
          <w:lang w:val="pt-PT"/>
        </w:rPr>
        <w:t xml:space="preserve">. </w:t>
      </w:r>
      <w:r w:rsidRPr="006A75AC">
        <w:rPr>
          <w:lang w:val="it-IT"/>
        </w:rPr>
        <w:t xml:space="preserve">AM </w:t>
      </w:r>
      <w:r w:rsidRPr="006A75AC">
        <w:rPr>
          <w:rStyle w:val="Incipit"/>
          <w:lang w:val="it-IT"/>
        </w:rPr>
        <w:t>Pater iuste</w:t>
      </w:r>
      <w:r w:rsidRPr="006A75AC">
        <w:rPr>
          <w:lang w:val="it-IT"/>
        </w:rPr>
        <w:t>.</w:t>
      </w:r>
    </w:p>
    <w:p w:rsidR="00833C22" w:rsidRPr="006A75AC" w:rsidRDefault="00833C22" w:rsidP="00F81136">
      <w:pPr>
        <w:rPr>
          <w:lang w:val="en-US"/>
        </w:rPr>
      </w:pPr>
      <w:r w:rsidRPr="006A75AC">
        <w:rPr>
          <w:rStyle w:val="Time1"/>
          <w:lang w:val="it-IT"/>
        </w:rPr>
        <w:t>[Ad matutinum]</w:t>
      </w:r>
      <w:r w:rsidRPr="006A75AC">
        <w:rPr>
          <w:lang w:val="it-IT"/>
        </w:rPr>
        <w:t xml:space="preserve"> INV </w:t>
      </w:r>
      <w:r w:rsidRPr="006A75AC">
        <w:rPr>
          <w:rStyle w:val="Neume"/>
          <w:lang w:val="it-IT"/>
        </w:rPr>
        <w:t>Ipsi vero</w:t>
      </w:r>
      <w:r w:rsidRPr="006A75AC">
        <w:rPr>
          <w:lang w:val="it-IT"/>
        </w:rPr>
        <w:t xml:space="preserve">. </w:t>
      </w:r>
      <w:r w:rsidRPr="006A75AC">
        <w:rPr>
          <w:lang w:val="en-US"/>
        </w:rPr>
        <w:t xml:space="preserve">HY </w:t>
      </w:r>
      <w:r w:rsidRPr="006A75AC">
        <w:rPr>
          <w:rStyle w:val="Incipit"/>
          <w:lang w:val="en-US"/>
        </w:rPr>
        <w:t>Pange lingua</w:t>
      </w:r>
      <w:r w:rsidRPr="006A75AC">
        <w:rPr>
          <w:lang w:val="en-US"/>
        </w:rPr>
        <w:t>.</w:t>
      </w:r>
    </w:p>
    <w:p w:rsidR="00833C22" w:rsidRPr="006A75AC" w:rsidRDefault="00833C22" w:rsidP="00F81136">
      <w:pPr>
        <w:rPr>
          <w:lang w:val="it-IT"/>
        </w:rPr>
      </w:pPr>
      <w:r w:rsidRPr="006A75AC">
        <w:rPr>
          <w:rStyle w:val="Time2"/>
          <w:lang w:val="en-US"/>
        </w:rPr>
        <w:t>Ad primum nocturnum</w:t>
      </w:r>
      <w:r w:rsidRPr="006A75AC">
        <w:rPr>
          <w:lang w:val="en-US"/>
        </w:rPr>
        <w:t xml:space="preserve"> AN </w:t>
      </w:r>
      <w:r w:rsidRPr="006A75AC">
        <w:rPr>
          <w:rStyle w:val="Neume"/>
          <w:lang w:val="en-US"/>
        </w:rPr>
        <w:t>Missus sum</w:t>
      </w:r>
      <w:r w:rsidRPr="006A75AC">
        <w:rPr>
          <w:lang w:val="en-US"/>
        </w:rPr>
        <w:t xml:space="preserve">. </w:t>
      </w:r>
      <w:r w:rsidRPr="006A75AC">
        <w:rPr>
          <w:lang w:val="it-IT"/>
        </w:rPr>
        <w:t>Versus ut in superiori dominica. Lectiones tres de Ieremia.</w:t>
      </w:r>
    </w:p>
    <w:p w:rsidR="00833C22" w:rsidRPr="006A75AC" w:rsidRDefault="00833C22" w:rsidP="00F81136">
      <w:pPr>
        <w:rPr>
          <w:lang w:val="it-IT"/>
        </w:rPr>
      </w:pPr>
      <w:r w:rsidRPr="006A75AC">
        <w:rPr>
          <w:rStyle w:val="Time2"/>
          <w:lang w:val="it-IT"/>
        </w:rPr>
        <w:t>In secundo nocturno</w:t>
      </w:r>
      <w:r w:rsidRPr="006A75AC">
        <w:rPr>
          <w:lang w:val="it-IT"/>
        </w:rPr>
        <w:t xml:space="preserve"> AN </w:t>
      </w:r>
      <w:r w:rsidRPr="006A75AC">
        <w:rPr>
          <w:rStyle w:val="Neume"/>
          <w:lang w:val="it-IT"/>
        </w:rPr>
        <w:t>Quid molesti estis</w:t>
      </w:r>
      <w:r w:rsidRPr="006A75AC">
        <w:rPr>
          <w:lang w:val="it-IT"/>
        </w:rPr>
        <w:t xml:space="preserve">. Lectiones tres de sermone </w:t>
      </w:r>
      <w:r w:rsidRPr="006A75AC">
        <w:rPr>
          <w:rStyle w:val="Person"/>
          <w:lang w:val="it-IT"/>
        </w:rPr>
        <w:t>Maximi</w:t>
      </w:r>
      <w:r w:rsidRPr="006A75AC">
        <w:rPr>
          <w:lang w:val="it-IT"/>
        </w:rPr>
        <w:t xml:space="preserve"> [LS] </w:t>
      </w:r>
      <w:r w:rsidR="005A39AB" w:rsidRPr="006A75AC">
        <w:rPr>
          <w:rStyle w:val="Incipit"/>
          <w:lang w:val="it-IT"/>
        </w:rPr>
        <w:t>Psalmi vicesimi primi</w:t>
      </w:r>
      <w:r w:rsidR="005A39AB" w:rsidRPr="006A75AC">
        <w:rPr>
          <w:lang w:val="it-IT"/>
        </w:rPr>
        <w:t>.</w:t>
      </w:r>
    </w:p>
    <w:p w:rsidR="005A39AB" w:rsidRDefault="005A39AB" w:rsidP="00F81136">
      <w:r w:rsidRPr="007058EF">
        <w:rPr>
          <w:rStyle w:val="Time2"/>
        </w:rPr>
        <w:t>Ad tertium nocturnum</w:t>
      </w:r>
      <w:r>
        <w:t xml:space="preserve"> AN </w:t>
      </w:r>
      <w:r w:rsidRPr="00FF2702">
        <w:rPr>
          <w:rStyle w:val="Neume"/>
        </w:rPr>
        <w:t>Mittens haec</w:t>
      </w:r>
      <w:r>
        <w:t xml:space="preserve">. EV </w:t>
      </w:r>
      <w:r w:rsidRPr="00FF2702">
        <w:rPr>
          <w:rStyle w:val="Incipit"/>
        </w:rPr>
        <w:t>Cum appropinquasset</w:t>
      </w:r>
      <w:r>
        <w:t xml:space="preserve">. </w:t>
      </w:r>
    </w:p>
    <w:p w:rsidR="005A39AB" w:rsidRDefault="005A39AB" w:rsidP="00F81136">
      <w:r w:rsidRPr="007058EF">
        <w:rPr>
          <w:rStyle w:val="Time1"/>
        </w:rPr>
        <w:t>[Ad laudes]</w:t>
      </w:r>
      <w:r>
        <w:t xml:space="preserve"> AB </w:t>
      </w:r>
      <w:r w:rsidRPr="00FF2702">
        <w:rPr>
          <w:rStyle w:val="Incipit"/>
        </w:rPr>
        <w:t>Turba multa</w:t>
      </w:r>
      <w:r>
        <w:t>.</w:t>
      </w:r>
    </w:p>
    <w:p w:rsidR="005A39AB" w:rsidRDefault="005A39AB" w:rsidP="00F81136">
      <w:r w:rsidRPr="007058EF">
        <w:rPr>
          <w:rStyle w:val="Time1"/>
        </w:rPr>
        <w:t>Ad primam</w:t>
      </w:r>
      <w:r>
        <w:t xml:space="preserve"> [AN] </w:t>
      </w:r>
      <w:r w:rsidRPr="00FF2702">
        <w:rPr>
          <w:rStyle w:val="Neume"/>
        </w:rPr>
        <w:t>Coeperunt omnes</w:t>
      </w:r>
      <w:r>
        <w:t>.</w:t>
      </w:r>
    </w:p>
    <w:p w:rsidR="005A39AB" w:rsidRDefault="005A39AB" w:rsidP="00F81136">
      <w:r w:rsidRPr="007058EF">
        <w:rPr>
          <w:rStyle w:val="Time1"/>
        </w:rPr>
        <w:t>Ad tertiam</w:t>
      </w:r>
      <w:r>
        <w:t xml:space="preserve"> [AN] </w:t>
      </w:r>
      <w:r w:rsidRPr="00FF2702">
        <w:rPr>
          <w:rStyle w:val="Incipit"/>
        </w:rPr>
        <w:t>Pueri Hebraeorum tollentes</w:t>
      </w:r>
      <w:r>
        <w:t>.</w:t>
      </w:r>
    </w:p>
    <w:p w:rsidR="005A39AB" w:rsidRPr="006A75AC" w:rsidRDefault="005A39AB" w:rsidP="00F81136">
      <w:pPr>
        <w:rPr>
          <w:lang w:val="it-IT"/>
        </w:rPr>
      </w:pPr>
      <w:r w:rsidRPr="007058EF">
        <w:rPr>
          <w:rStyle w:val="Time1"/>
        </w:rPr>
        <w:t>[Ad processionem]</w:t>
      </w:r>
      <w:r>
        <w:t xml:space="preserve"> Benedicitur solito more sal et aqua, et post aspersionem </w:t>
      </w:r>
      <w:r w:rsidRPr="00FF2702">
        <w:rPr>
          <w:rStyle w:val="Funktion"/>
        </w:rPr>
        <w:t>populi</w:t>
      </w:r>
      <w:r>
        <w:t xml:space="preserve"> dicet </w:t>
      </w:r>
      <w:r w:rsidRPr="00FF2702">
        <w:rPr>
          <w:rStyle w:val="Funktion"/>
        </w:rPr>
        <w:t>sacerdos</w:t>
      </w:r>
      <w:r>
        <w:t xml:space="preserve"> orationem unam tantum de passione. Et incipiet cantor [RPP</w:t>
      </w:r>
      <w:r w:rsidR="004D4F6F">
        <w:t xml:space="preserve">] </w:t>
      </w:r>
      <w:r w:rsidR="004D4F6F" w:rsidRPr="00FF2702">
        <w:rPr>
          <w:rStyle w:val="Neume"/>
        </w:rPr>
        <w:t>Salvum me</w:t>
      </w:r>
      <w:r w:rsidR="004D4F6F">
        <w:t xml:space="preserve">. </w:t>
      </w:r>
      <w:r w:rsidR="004D4F6F" w:rsidRPr="006A75AC">
        <w:rPr>
          <w:lang w:val="pt-PT"/>
        </w:rPr>
        <w:t xml:space="preserve">Et sic procedunt de </w:t>
      </w:r>
      <w:r w:rsidR="004D4F6F" w:rsidRPr="006A75AC">
        <w:rPr>
          <w:rStyle w:val="Ort"/>
          <w:lang w:val="pt-PT"/>
        </w:rPr>
        <w:t>choro</w:t>
      </w:r>
      <w:r w:rsidR="004D4F6F" w:rsidRPr="006A75AC">
        <w:rPr>
          <w:lang w:val="pt-PT"/>
        </w:rPr>
        <w:t xml:space="preserve">, ibique palmas stratas invenient. Finito responsorio </w:t>
      </w:r>
      <w:r w:rsidR="004D4F6F" w:rsidRPr="006A75AC">
        <w:rPr>
          <w:rStyle w:val="Funktion"/>
          <w:lang w:val="pt-PT"/>
        </w:rPr>
        <w:t>sacerdos</w:t>
      </w:r>
      <w:r w:rsidR="004D4F6F" w:rsidRPr="006A75AC">
        <w:rPr>
          <w:lang w:val="pt-PT"/>
        </w:rPr>
        <w:t xml:space="preserve"> dicet unam orationem vel duas. Et statim sequitur EP</w:t>
      </w:r>
      <w:r w:rsidR="00FA1D3B" w:rsidRPr="006A75AC">
        <w:rPr>
          <w:lang w:val="pt-PT"/>
        </w:rPr>
        <w:t>P</w:t>
      </w:r>
      <w:r w:rsidR="004D4F6F" w:rsidRPr="006A75AC">
        <w:rPr>
          <w:lang w:val="pt-PT"/>
        </w:rPr>
        <w:t xml:space="preserve"> </w:t>
      </w:r>
      <w:r w:rsidR="004D4F6F" w:rsidRPr="006A75AC">
        <w:rPr>
          <w:rStyle w:val="Incipit"/>
          <w:lang w:val="pt-PT"/>
        </w:rPr>
        <w:t>Venerunt filii Israel</w:t>
      </w:r>
      <w:r w:rsidR="004D4F6F" w:rsidRPr="006A75AC">
        <w:rPr>
          <w:lang w:val="pt-PT"/>
        </w:rPr>
        <w:t xml:space="preserve">. Mox incipient duo </w:t>
      </w:r>
      <w:r w:rsidR="004D4F6F" w:rsidRPr="006A75AC">
        <w:rPr>
          <w:rStyle w:val="Funktion"/>
          <w:lang w:val="pt-PT"/>
        </w:rPr>
        <w:t>cantores</w:t>
      </w:r>
      <w:r w:rsidR="004D4F6F" w:rsidRPr="006A75AC">
        <w:rPr>
          <w:lang w:val="pt-PT"/>
        </w:rPr>
        <w:t xml:space="preserve"> [RPP] </w:t>
      </w:r>
      <w:r w:rsidR="004D4F6F" w:rsidRPr="006A75AC">
        <w:rPr>
          <w:rStyle w:val="Neume"/>
          <w:lang w:val="pt-PT"/>
        </w:rPr>
        <w:t>Col</w:t>
      </w:r>
      <w:r w:rsidR="004D4F6F" w:rsidRPr="006A75AC">
        <w:rPr>
          <w:rStyle w:val="Incipit"/>
          <w:lang w:val="pt-PT"/>
        </w:rPr>
        <w:t>legerunt</w:t>
      </w:r>
      <w:r w:rsidR="004D4F6F" w:rsidRPr="006A75AC">
        <w:rPr>
          <w:lang w:val="pt-PT"/>
        </w:rPr>
        <w:t xml:space="preserve">, et ipsi cantent versum RV </w:t>
      </w:r>
      <w:r w:rsidR="004D4F6F" w:rsidRPr="006A75AC">
        <w:rPr>
          <w:rStyle w:val="Incipit"/>
          <w:lang w:val="pt-PT"/>
        </w:rPr>
        <w:t>Unus autem</w:t>
      </w:r>
      <w:r w:rsidR="004D4F6F" w:rsidRPr="006A75AC">
        <w:rPr>
          <w:lang w:val="pt-PT"/>
        </w:rPr>
        <w:t xml:space="preserve">. Sequitur EV </w:t>
      </w:r>
      <w:r w:rsidR="004D4F6F" w:rsidRPr="006A75AC">
        <w:rPr>
          <w:rStyle w:val="Funktion"/>
          <w:lang w:val="pt-PT"/>
        </w:rPr>
        <w:t>Cum appropinquaret</w:t>
      </w:r>
      <w:r w:rsidR="004D4F6F" w:rsidRPr="006A75AC">
        <w:rPr>
          <w:lang w:val="pt-PT"/>
        </w:rPr>
        <w:t xml:space="preserve">. Deinde benedictio palmarum et olivarum. Cum autem dantur dicitur AP </w:t>
      </w:r>
      <w:r w:rsidR="004D4F6F" w:rsidRPr="006A75AC">
        <w:rPr>
          <w:rStyle w:val="Incipit"/>
          <w:lang w:val="pt-PT"/>
        </w:rPr>
        <w:t>Fulgentibus</w:t>
      </w:r>
      <w:r w:rsidR="004D4F6F" w:rsidRPr="006A75AC">
        <w:rPr>
          <w:lang w:val="pt-PT"/>
        </w:rPr>
        <w:t xml:space="preserve">, et tamdiu iteratur quousque rami distribuuntur. Et tunc </w:t>
      </w:r>
      <w:r w:rsidR="004D4F6F" w:rsidRPr="006A75AC">
        <w:rPr>
          <w:rStyle w:val="Funktion"/>
          <w:lang w:val="pt-PT"/>
        </w:rPr>
        <w:t>sacerdos</w:t>
      </w:r>
      <w:r w:rsidR="004D4F6F" w:rsidRPr="006A75AC">
        <w:rPr>
          <w:lang w:val="pt-PT"/>
        </w:rPr>
        <w:t xml:space="preserve"> dicet orationem</w:t>
      </w:r>
      <w:r w:rsidR="00E003D9" w:rsidRPr="006A75AC">
        <w:rPr>
          <w:lang w:val="pt-PT"/>
        </w:rPr>
        <w:t>.</w:t>
      </w:r>
      <w:r w:rsidR="004D4F6F" w:rsidRPr="006A75AC">
        <w:rPr>
          <w:lang w:val="pt-PT"/>
        </w:rPr>
        <w:t xml:space="preserve"> (83r)</w:t>
      </w:r>
      <w:r w:rsidR="00E003D9" w:rsidRPr="006A75AC">
        <w:rPr>
          <w:lang w:val="pt-PT"/>
        </w:rPr>
        <w:t xml:space="preserve"> Mox </w:t>
      </w:r>
      <w:r w:rsidR="00E003D9" w:rsidRPr="006A75AC">
        <w:rPr>
          <w:rStyle w:val="Funktion"/>
          <w:lang w:val="pt-PT"/>
        </w:rPr>
        <w:t>cantor</w:t>
      </w:r>
      <w:r w:rsidR="00E003D9" w:rsidRPr="006A75AC">
        <w:rPr>
          <w:lang w:val="pt-PT"/>
        </w:rPr>
        <w:t xml:space="preserve"> imponit [AP] </w:t>
      </w:r>
      <w:r w:rsidR="00E003D9" w:rsidRPr="006A75AC">
        <w:rPr>
          <w:rStyle w:val="Neume"/>
          <w:lang w:val="pt-PT"/>
        </w:rPr>
        <w:t>Cum</w:t>
      </w:r>
      <w:r w:rsidR="00607272" w:rsidRPr="006A75AC">
        <w:rPr>
          <w:rStyle w:val="Incipit"/>
          <w:lang w:val="pt-PT"/>
        </w:rPr>
        <w:t>@</w:t>
      </w:r>
      <w:r w:rsidR="00E003D9" w:rsidRPr="006A75AC">
        <w:rPr>
          <w:rStyle w:val="Incipit"/>
          <w:lang w:val="pt-PT"/>
        </w:rPr>
        <w:t>appropinquaret</w:t>
      </w:r>
      <w:r w:rsidR="00E003D9" w:rsidRPr="006A75AC">
        <w:rPr>
          <w:lang w:val="pt-PT"/>
        </w:rPr>
        <w:t xml:space="preserve">. [AP] </w:t>
      </w:r>
      <w:r w:rsidR="00E003D9" w:rsidRPr="006A75AC">
        <w:rPr>
          <w:rStyle w:val="Neume"/>
          <w:lang w:val="pt-PT"/>
        </w:rPr>
        <w:t>Ante sex</w:t>
      </w:r>
      <w:r w:rsidR="00E003D9" w:rsidRPr="006A75AC">
        <w:rPr>
          <w:lang w:val="pt-PT"/>
        </w:rPr>
        <w:t xml:space="preserve">. Et cum his procedunt ad statione. Et si haec non suffecerint dicantur reliquia responsoria de ista historia. Cum ventum fuerit ad stationem incipit cantor AP </w:t>
      </w:r>
      <w:r w:rsidR="00E003D9" w:rsidRPr="006A75AC">
        <w:rPr>
          <w:rStyle w:val="Neume"/>
          <w:lang w:val="pt-PT"/>
        </w:rPr>
        <w:t>Occurrunt turbae</w:t>
      </w:r>
      <w:r w:rsidR="00E003D9" w:rsidRPr="006A75AC">
        <w:rPr>
          <w:lang w:val="pt-PT"/>
        </w:rPr>
        <w:t xml:space="preserve">. Tunc praecedant </w:t>
      </w:r>
      <w:r w:rsidR="00E003D9" w:rsidRPr="006A75AC">
        <w:rPr>
          <w:rStyle w:val="Funktion"/>
          <w:lang w:val="pt-PT"/>
        </w:rPr>
        <w:t>pueri</w:t>
      </w:r>
      <w:r w:rsidR="00E003D9" w:rsidRPr="006A75AC">
        <w:rPr>
          <w:lang w:val="pt-PT"/>
        </w:rPr>
        <w:t xml:space="preserve">, indutis cappis, et incipiant AP </w:t>
      </w:r>
      <w:r w:rsidR="00E003D9" w:rsidRPr="006A75AC">
        <w:rPr>
          <w:rStyle w:val="Neume"/>
          <w:lang w:val="pt-PT"/>
        </w:rPr>
        <w:t>Pueri Hebraeorum</w:t>
      </w:r>
      <w:r w:rsidR="00E003D9" w:rsidRPr="006A75AC">
        <w:rPr>
          <w:lang w:val="pt-PT"/>
        </w:rPr>
        <w:t xml:space="preserve">. </w:t>
      </w:r>
      <w:r w:rsidR="00E003D9" w:rsidRPr="006A75AC">
        <w:rPr>
          <w:lang w:val="fr-FR"/>
        </w:rPr>
        <w:t>Et proiciant ramos et sese prosternant. Deinde imponentes</w:t>
      </w:r>
      <w:r w:rsidR="001E0220" w:rsidRPr="006A75AC">
        <w:rPr>
          <w:lang w:val="fr-FR"/>
        </w:rPr>
        <w:t xml:space="preserve"> AP </w:t>
      </w:r>
      <w:r w:rsidR="001E0220" w:rsidRPr="006A75AC">
        <w:rPr>
          <w:rStyle w:val="Incipit"/>
          <w:lang w:val="fr-FR"/>
        </w:rPr>
        <w:t>Pueri Hebraeorum vestimenta</w:t>
      </w:r>
      <w:r w:rsidR="001E0220" w:rsidRPr="006A75AC">
        <w:rPr>
          <w:lang w:val="fr-FR"/>
        </w:rPr>
        <w:t xml:space="preserve"> sternant cappas et semet desuper. Tunc accedat qui denudet crucem</w:t>
      </w:r>
      <w:r w:rsidR="003C478B">
        <w:rPr>
          <w:lang w:val="fr-FR"/>
        </w:rPr>
        <w:t>,</w:t>
      </w:r>
      <w:r w:rsidR="001E0220" w:rsidRPr="006A75AC">
        <w:rPr>
          <w:lang w:val="fr-FR"/>
        </w:rPr>
        <w:t xml:space="preserve"> exaltatam, et incipit [HV] </w:t>
      </w:r>
      <w:r w:rsidR="001E0220" w:rsidRPr="006A75AC">
        <w:rPr>
          <w:rStyle w:val="Neume"/>
          <w:lang w:val="fr-FR"/>
        </w:rPr>
        <w:t>O crux ave</w:t>
      </w:r>
      <w:r w:rsidR="001E0220" w:rsidRPr="006A75AC">
        <w:rPr>
          <w:lang w:val="fr-FR"/>
        </w:rPr>
        <w:t xml:space="preserve"> prosternente se </w:t>
      </w:r>
      <w:r w:rsidR="001E0220" w:rsidRPr="006A75AC">
        <w:rPr>
          <w:rStyle w:val="Funktion"/>
          <w:lang w:val="fr-FR"/>
        </w:rPr>
        <w:t>clero</w:t>
      </w:r>
      <w:r w:rsidR="001E0220" w:rsidRPr="006A75AC">
        <w:rPr>
          <w:lang w:val="fr-FR"/>
        </w:rPr>
        <w:t xml:space="preserve"> et </w:t>
      </w:r>
      <w:r w:rsidR="001E0220" w:rsidRPr="006A75AC">
        <w:rPr>
          <w:rStyle w:val="Funktion"/>
          <w:lang w:val="fr-FR"/>
        </w:rPr>
        <w:t>populo</w:t>
      </w:r>
      <w:r w:rsidR="001E0220" w:rsidRPr="006A75AC">
        <w:rPr>
          <w:lang w:val="fr-FR"/>
        </w:rPr>
        <w:t xml:space="preserve">. Iterum </w:t>
      </w:r>
      <w:r w:rsidR="001E0220" w:rsidRPr="006A75AC">
        <w:rPr>
          <w:rStyle w:val="Funktion"/>
          <w:lang w:val="fr-FR"/>
        </w:rPr>
        <w:t>sacerdos</w:t>
      </w:r>
      <w:r w:rsidR="001E0220" w:rsidRPr="006A75AC">
        <w:rPr>
          <w:lang w:val="fr-FR"/>
        </w:rPr>
        <w:t xml:space="preserve"> [HV] </w:t>
      </w:r>
      <w:r w:rsidR="001E0220" w:rsidRPr="006A75AC">
        <w:rPr>
          <w:rStyle w:val="Neume"/>
          <w:lang w:val="fr-FR"/>
        </w:rPr>
        <w:t>Te summa</w:t>
      </w:r>
      <w:r w:rsidR="001E0220" w:rsidRPr="006A75AC">
        <w:rPr>
          <w:lang w:val="fr-FR"/>
        </w:rPr>
        <w:t xml:space="preserve">. Et rursus prosternantur. Item </w:t>
      </w:r>
      <w:r w:rsidR="001E0220" w:rsidRPr="006A75AC">
        <w:rPr>
          <w:rStyle w:val="Funktion"/>
          <w:lang w:val="fr-FR"/>
        </w:rPr>
        <w:t>sacerdos</w:t>
      </w:r>
      <w:r w:rsidR="001E0220" w:rsidRPr="006A75AC">
        <w:rPr>
          <w:lang w:val="fr-FR"/>
        </w:rPr>
        <w:t xml:space="preserve"> AP </w:t>
      </w:r>
      <w:r w:rsidR="001E0220" w:rsidRPr="006A75AC">
        <w:rPr>
          <w:rStyle w:val="Neume"/>
          <w:lang w:val="fr-FR"/>
        </w:rPr>
        <w:t>Scriptum est enim</w:t>
      </w:r>
      <w:r w:rsidR="001E0220" w:rsidRPr="006A75AC">
        <w:rPr>
          <w:lang w:val="fr-FR"/>
        </w:rPr>
        <w:t xml:space="preserve">. Et ipse solus prostratus, tamdiu iaceat dum finiat </w:t>
      </w:r>
      <w:r w:rsidR="001E0220" w:rsidRPr="006A75AC">
        <w:rPr>
          <w:rStyle w:val="Funktion"/>
          <w:lang w:val="fr-FR"/>
        </w:rPr>
        <w:t>chorus</w:t>
      </w:r>
      <w:r w:rsidR="001E0220" w:rsidRPr="006A75AC">
        <w:rPr>
          <w:lang w:val="fr-FR"/>
        </w:rPr>
        <w:t xml:space="preserve"> antiphonam. Postea dicat orationem et alloquatur </w:t>
      </w:r>
      <w:r w:rsidR="001E0220" w:rsidRPr="006A75AC">
        <w:rPr>
          <w:rStyle w:val="Funktion"/>
          <w:lang w:val="fr-FR"/>
        </w:rPr>
        <w:t>populum</w:t>
      </w:r>
      <w:r w:rsidR="001E0220" w:rsidRPr="006A75AC">
        <w:rPr>
          <w:lang w:val="fr-FR"/>
        </w:rPr>
        <w:t>. His actis dicat orationem super populum, ut solet fieri super omnes sermones. Et mox incipit cantor [AP]</w:t>
      </w:r>
      <w:r w:rsidR="00056A30" w:rsidRPr="006A75AC">
        <w:rPr>
          <w:lang w:val="fr-FR"/>
        </w:rPr>
        <w:t xml:space="preserve"> </w:t>
      </w:r>
      <w:r w:rsidR="00056A30" w:rsidRPr="006A75AC">
        <w:rPr>
          <w:rStyle w:val="Incipit"/>
          <w:lang w:val="fr-FR"/>
        </w:rPr>
        <w:t>Cum audisset populus</w:t>
      </w:r>
      <w:r w:rsidR="00056A30" w:rsidRPr="006A75AC">
        <w:rPr>
          <w:lang w:val="fr-FR"/>
        </w:rPr>
        <w:t xml:space="preserve">. Et si haec non sufficerint ad reditum, dicantur responsoria aliqua usque ad </w:t>
      </w:r>
      <w:r w:rsidR="00056A30" w:rsidRPr="006A75AC">
        <w:rPr>
          <w:rStyle w:val="Ort"/>
          <w:lang w:val="fr-FR"/>
        </w:rPr>
        <w:t>atrium templi</w:t>
      </w:r>
      <w:r w:rsidR="00056A30" w:rsidRPr="006A75AC">
        <w:rPr>
          <w:lang w:val="fr-FR"/>
        </w:rPr>
        <w:t xml:space="preserve">. </w:t>
      </w:r>
      <w:r w:rsidR="00056A30" w:rsidRPr="006A75AC">
        <w:rPr>
          <w:lang w:val="it-IT"/>
        </w:rPr>
        <w:t xml:space="preserve">Ibi imponuntur versus [HY] </w:t>
      </w:r>
      <w:r w:rsidR="00056A30" w:rsidRPr="006A75AC">
        <w:rPr>
          <w:rStyle w:val="Incipit"/>
          <w:lang w:val="it-IT"/>
        </w:rPr>
        <w:t>Gloria laus</w:t>
      </w:r>
      <w:r w:rsidR="00056A30" w:rsidRPr="006A75AC">
        <w:rPr>
          <w:lang w:val="it-IT"/>
        </w:rPr>
        <w:t xml:space="preserve"> usque ad </w:t>
      </w:r>
      <w:r w:rsidR="00056A30" w:rsidRPr="006A75AC">
        <w:rPr>
          <w:rStyle w:val="Ort"/>
          <w:lang w:val="it-IT"/>
        </w:rPr>
        <w:t>ostium templi</w:t>
      </w:r>
      <w:r w:rsidR="00056A30" w:rsidRPr="006A75AC">
        <w:rPr>
          <w:lang w:val="it-IT"/>
        </w:rPr>
        <w:t xml:space="preserve">. Hic incipit </w:t>
      </w:r>
      <w:r w:rsidR="00056A30" w:rsidRPr="006A75AC">
        <w:rPr>
          <w:rStyle w:val="Funktion"/>
          <w:lang w:val="it-IT"/>
        </w:rPr>
        <w:t>cantor</w:t>
      </w:r>
      <w:r w:rsidR="00056A30" w:rsidRPr="006A75AC">
        <w:rPr>
          <w:lang w:val="it-IT"/>
        </w:rPr>
        <w:t xml:space="preserve"> RPP </w:t>
      </w:r>
      <w:r w:rsidR="00056A30" w:rsidRPr="006A75AC">
        <w:rPr>
          <w:rStyle w:val="Neume"/>
          <w:lang w:val="it-IT"/>
        </w:rPr>
        <w:t>Ingrediente domino</w:t>
      </w:r>
      <w:r w:rsidR="00056A30" w:rsidRPr="006A75AC">
        <w:rPr>
          <w:lang w:val="it-IT"/>
        </w:rPr>
        <w:t xml:space="preserve">. Ibi </w:t>
      </w:r>
      <w:r w:rsidR="00056A30" w:rsidRPr="006A75AC">
        <w:rPr>
          <w:rStyle w:val="Funktion"/>
          <w:lang w:val="it-IT"/>
        </w:rPr>
        <w:t>sacerdos</w:t>
      </w:r>
      <w:r w:rsidR="00056A30" w:rsidRPr="006A75AC">
        <w:rPr>
          <w:lang w:val="it-IT"/>
        </w:rPr>
        <w:t xml:space="preserve"> dicat orationem unam. Tunc agatur missa.</w:t>
      </w:r>
    </w:p>
    <w:p w:rsidR="00056A30" w:rsidRPr="006A75AC" w:rsidRDefault="00056A30" w:rsidP="00F81136">
      <w:pPr>
        <w:rPr>
          <w:lang w:val="it-IT"/>
        </w:rPr>
      </w:pPr>
      <w:r w:rsidRPr="006A75AC">
        <w:rPr>
          <w:rStyle w:val="Time1"/>
          <w:lang w:val="it-IT"/>
        </w:rPr>
        <w:t>[Ad missam]</w:t>
      </w:r>
      <w:r w:rsidRPr="006A75AC">
        <w:rPr>
          <w:lang w:val="it-IT"/>
        </w:rPr>
        <w:t xml:space="preserve"> </w:t>
      </w:r>
      <w:r w:rsidRPr="006A75AC">
        <w:rPr>
          <w:rStyle w:val="Funktion"/>
          <w:lang w:val="it-IT"/>
        </w:rPr>
        <w:t>Ministri</w:t>
      </w:r>
      <w:r w:rsidRPr="006A75AC">
        <w:rPr>
          <w:lang w:val="it-IT"/>
        </w:rPr>
        <w:t xml:space="preserve"> deponunt dalmaticam et subtile, quibus induti erant ad processionem, et assumunt casulas. [KY] </w:t>
      </w:r>
      <w:r w:rsidRPr="006A75AC">
        <w:rPr>
          <w:rStyle w:val="Incipit"/>
          <w:lang w:val="it-IT"/>
        </w:rPr>
        <w:t>Kyrieleyson</w:t>
      </w:r>
      <w:r w:rsidRPr="006A75AC">
        <w:rPr>
          <w:lang w:val="it-IT"/>
        </w:rPr>
        <w:t xml:space="preserve"> et [SA] </w:t>
      </w:r>
      <w:r w:rsidRPr="006A75AC">
        <w:rPr>
          <w:rStyle w:val="Incipit"/>
          <w:lang w:val="it-IT"/>
        </w:rPr>
        <w:t>Sanctus</w:t>
      </w:r>
      <w:r w:rsidRPr="006A75AC">
        <w:rPr>
          <w:lang w:val="it-IT"/>
        </w:rPr>
        <w:t xml:space="preserve"> et [AG] </w:t>
      </w:r>
      <w:r w:rsidRPr="006A75AC">
        <w:rPr>
          <w:rStyle w:val="Incipit"/>
          <w:lang w:val="it-IT"/>
        </w:rPr>
        <w:t>Agnus dei</w:t>
      </w:r>
      <w:r w:rsidRPr="006A75AC">
        <w:rPr>
          <w:lang w:val="it-IT"/>
        </w:rPr>
        <w:t xml:space="preserve"> simplici melodia dicetur absque [GL] </w:t>
      </w:r>
      <w:r w:rsidRPr="006A75AC">
        <w:rPr>
          <w:rStyle w:val="Incipit"/>
          <w:lang w:val="it-IT"/>
        </w:rPr>
        <w:t>Gloria in excelsis</w:t>
      </w:r>
      <w:r w:rsidRPr="006A75AC">
        <w:rPr>
          <w:lang w:val="it-IT"/>
        </w:rPr>
        <w:t xml:space="preserve"> sicut per totam quadragesimam. [EVI] </w:t>
      </w:r>
      <w:r w:rsidRPr="006A75AC">
        <w:rPr>
          <w:rStyle w:val="Incipit"/>
          <w:lang w:val="it-IT"/>
        </w:rPr>
        <w:t>Dominus vobiscum</w:t>
      </w:r>
      <w:r w:rsidRPr="006A75AC">
        <w:rPr>
          <w:lang w:val="it-IT"/>
        </w:rPr>
        <w:t xml:space="preserve"> et [EVI] </w:t>
      </w:r>
      <w:r w:rsidRPr="006A75AC">
        <w:rPr>
          <w:rStyle w:val="Incipit"/>
          <w:lang w:val="it-IT"/>
        </w:rPr>
        <w:t>Passio domini nostri Iesu Christi</w:t>
      </w:r>
      <w:r w:rsidRPr="006A75AC">
        <w:rPr>
          <w:lang w:val="it-IT"/>
        </w:rPr>
        <w:t xml:space="preserve"> dicimus ad omnes passiones, nisi in parasceve. Missa cum [BD] </w:t>
      </w:r>
      <w:r w:rsidRPr="006A75AC">
        <w:rPr>
          <w:rStyle w:val="Incipit"/>
          <w:lang w:val="it-IT"/>
        </w:rPr>
        <w:t>Benedicamus domino</w:t>
      </w:r>
      <w:r w:rsidR="00F005ED" w:rsidRPr="006A75AC">
        <w:rPr>
          <w:lang w:val="it-IT"/>
        </w:rPr>
        <w:t xml:space="preserve"> clauditur sicut per totam quadragesimam.</w:t>
      </w:r>
    </w:p>
    <w:p w:rsidR="00F005ED" w:rsidRPr="006A75AC" w:rsidRDefault="00F005ED" w:rsidP="00F81136">
      <w:pPr>
        <w:rPr>
          <w:lang w:val="it-IT"/>
        </w:rPr>
      </w:pPr>
      <w:r w:rsidRPr="006A75AC">
        <w:rPr>
          <w:rStyle w:val="Time1"/>
          <w:lang w:val="it-IT"/>
        </w:rPr>
        <w:t>In secundis vesperis</w:t>
      </w:r>
      <w:r w:rsidRPr="006A75AC">
        <w:rPr>
          <w:lang w:val="it-IT"/>
        </w:rPr>
        <w:t xml:space="preserve"> RP </w:t>
      </w:r>
      <w:r w:rsidRPr="006A75AC">
        <w:rPr>
          <w:rStyle w:val="Neume"/>
          <w:lang w:val="it-IT"/>
        </w:rPr>
        <w:t>Usquequo</w:t>
      </w:r>
      <w:r w:rsidRPr="006A75AC">
        <w:rPr>
          <w:lang w:val="it-IT"/>
        </w:rPr>
        <w:t xml:space="preserve">. AM </w:t>
      </w:r>
      <w:r w:rsidRPr="006A75AC">
        <w:rPr>
          <w:rStyle w:val="Incipit"/>
          <w:lang w:val="it-IT"/>
        </w:rPr>
        <w:t>Scriptum est enim</w:t>
      </w:r>
      <w:r w:rsidRPr="006A75AC">
        <w:rPr>
          <w:lang w:val="it-IT"/>
        </w:rPr>
        <w:t>.</w:t>
      </w:r>
    </w:p>
    <w:p w:rsidR="00F005ED" w:rsidRPr="006A75AC" w:rsidRDefault="00F005ED" w:rsidP="00A67FB0">
      <w:pPr>
        <w:pStyle w:val="berschrift1"/>
        <w:rPr>
          <w:lang w:val="it-IT"/>
        </w:rPr>
      </w:pPr>
      <w:r w:rsidRPr="006A75AC">
        <w:rPr>
          <w:lang w:val="it-IT"/>
        </w:rPr>
        <w:t>FERIA II.</w:t>
      </w:r>
    </w:p>
    <w:p w:rsidR="00F005ED" w:rsidRPr="006A75AC" w:rsidRDefault="00F005ED" w:rsidP="00F81136">
      <w:pPr>
        <w:rPr>
          <w:lang w:val="pt-PT"/>
        </w:rPr>
      </w:pPr>
      <w:r w:rsidRPr="006A75AC">
        <w:rPr>
          <w:rStyle w:val="Time1"/>
          <w:lang w:val="it-IT"/>
        </w:rPr>
        <w:t xml:space="preserve">[Ad </w:t>
      </w:r>
      <w:r w:rsidR="000367C3" w:rsidRPr="006A75AC">
        <w:rPr>
          <w:rStyle w:val="Time1"/>
          <w:lang w:val="it-IT"/>
        </w:rPr>
        <w:t>matutinum]</w:t>
      </w:r>
      <w:r w:rsidR="000367C3" w:rsidRPr="006A75AC">
        <w:rPr>
          <w:lang w:val="it-IT"/>
        </w:rPr>
        <w:t xml:space="preserve"> INV </w:t>
      </w:r>
      <w:r w:rsidR="000367C3" w:rsidRPr="006A75AC">
        <w:rPr>
          <w:rStyle w:val="Incipit"/>
          <w:lang w:val="it-IT"/>
        </w:rPr>
        <w:t>Ubi tentaverunt me</w:t>
      </w:r>
      <w:r w:rsidR="000367C3" w:rsidRPr="006A75AC">
        <w:rPr>
          <w:lang w:val="it-IT"/>
        </w:rPr>
        <w:t xml:space="preserve">. </w:t>
      </w:r>
      <w:r w:rsidR="000367C3" w:rsidRPr="006A75AC">
        <w:rPr>
          <w:lang w:val="pt-PT"/>
        </w:rPr>
        <w:t xml:space="preserve">RP </w:t>
      </w:r>
      <w:r w:rsidR="000367C3" w:rsidRPr="006A75AC">
        <w:rPr>
          <w:rStyle w:val="Incipit"/>
          <w:lang w:val="pt-PT"/>
        </w:rPr>
        <w:t>Salvum me</w:t>
      </w:r>
      <w:r w:rsidR="000367C3" w:rsidRPr="006A75AC">
        <w:rPr>
          <w:lang w:val="pt-PT"/>
        </w:rPr>
        <w:t xml:space="preserve">. RP </w:t>
      </w:r>
      <w:r w:rsidR="000367C3" w:rsidRPr="006A75AC">
        <w:rPr>
          <w:rStyle w:val="Incipit"/>
          <w:lang w:val="pt-PT"/>
        </w:rPr>
        <w:t>Noli esse</w:t>
      </w:r>
      <w:r w:rsidR="000367C3" w:rsidRPr="006A75AC">
        <w:rPr>
          <w:lang w:val="pt-PT"/>
        </w:rPr>
        <w:t xml:space="preserve">. RP </w:t>
      </w:r>
      <w:r w:rsidR="000367C3" w:rsidRPr="006A75AC">
        <w:rPr>
          <w:rStyle w:val="Incipit"/>
          <w:lang w:val="pt-PT"/>
        </w:rPr>
        <w:t>Conclusit</w:t>
      </w:r>
      <w:r w:rsidR="000367C3" w:rsidRPr="006A75AC">
        <w:rPr>
          <w:lang w:val="pt-PT"/>
        </w:rPr>
        <w:t>.</w:t>
      </w:r>
    </w:p>
    <w:p w:rsidR="000367C3" w:rsidRPr="006A75AC" w:rsidRDefault="000367C3" w:rsidP="00F81136">
      <w:pPr>
        <w:rPr>
          <w:lang w:val="pt-PT"/>
        </w:rPr>
      </w:pPr>
      <w:r w:rsidRPr="006A75AC">
        <w:rPr>
          <w:rStyle w:val="Time1"/>
          <w:lang w:val="pt-PT"/>
        </w:rPr>
        <w:t>Laudes</w:t>
      </w:r>
      <w:r w:rsidRPr="006A75AC">
        <w:rPr>
          <w:lang w:val="pt-PT"/>
        </w:rPr>
        <w:t xml:space="preserve"> AN </w:t>
      </w:r>
      <w:r w:rsidRPr="006A75AC">
        <w:rPr>
          <w:rStyle w:val="Neume"/>
          <w:lang w:val="pt-PT"/>
        </w:rPr>
        <w:t>Faciem meam</w:t>
      </w:r>
      <w:r w:rsidRPr="006A75AC">
        <w:rPr>
          <w:lang w:val="pt-PT"/>
        </w:rPr>
        <w:t xml:space="preserve">. AB </w:t>
      </w:r>
      <w:r w:rsidRPr="006A75AC">
        <w:rPr>
          <w:rStyle w:val="Neume"/>
          <w:lang w:val="pt-PT"/>
        </w:rPr>
        <w:t>Non haberes</w:t>
      </w:r>
      <w:r w:rsidRPr="006A75AC">
        <w:rPr>
          <w:lang w:val="pt-PT"/>
        </w:rPr>
        <w:t>.</w:t>
      </w:r>
    </w:p>
    <w:p w:rsidR="000367C3" w:rsidRPr="006A75AC" w:rsidRDefault="000367C3" w:rsidP="00F81136">
      <w:pPr>
        <w:rPr>
          <w:lang w:val="pt-PT"/>
        </w:rPr>
      </w:pPr>
      <w:r w:rsidRPr="006A75AC">
        <w:rPr>
          <w:rStyle w:val="Time1"/>
          <w:lang w:val="pt-PT"/>
        </w:rPr>
        <w:t>Ad primam</w:t>
      </w:r>
      <w:r w:rsidRPr="006A75AC">
        <w:rPr>
          <w:lang w:val="pt-PT"/>
        </w:rPr>
        <w:t xml:space="preserve"> [AN] </w:t>
      </w:r>
      <w:r w:rsidRPr="006A75AC">
        <w:rPr>
          <w:rStyle w:val="Neume"/>
          <w:lang w:val="pt-PT"/>
        </w:rPr>
        <w:t>Recordare mei</w:t>
      </w:r>
      <w:r w:rsidRPr="006A75AC">
        <w:rPr>
          <w:lang w:val="pt-PT"/>
        </w:rPr>
        <w:t>.</w:t>
      </w:r>
    </w:p>
    <w:p w:rsidR="000367C3" w:rsidRPr="006A75AC" w:rsidRDefault="000367C3" w:rsidP="00F81136">
      <w:pPr>
        <w:rPr>
          <w:lang w:val="pt-PT"/>
        </w:rPr>
      </w:pPr>
      <w:r w:rsidRPr="006A75AC">
        <w:rPr>
          <w:rStyle w:val="Time1"/>
          <w:lang w:val="pt-PT"/>
        </w:rPr>
        <w:t>Ad tertiam</w:t>
      </w:r>
      <w:r w:rsidRPr="006A75AC">
        <w:rPr>
          <w:lang w:val="pt-PT"/>
        </w:rPr>
        <w:t xml:space="preserve"> [AN] </w:t>
      </w:r>
      <w:r w:rsidRPr="006A75AC">
        <w:rPr>
          <w:rStyle w:val="Incipit"/>
          <w:lang w:val="pt-PT"/>
        </w:rPr>
        <w:t>Potestatem habeo</w:t>
      </w:r>
      <w:r w:rsidRPr="006A75AC">
        <w:rPr>
          <w:lang w:val="pt-PT"/>
        </w:rPr>
        <w:t>.</w:t>
      </w:r>
    </w:p>
    <w:p w:rsidR="000367C3" w:rsidRPr="006A75AC" w:rsidRDefault="000367C3" w:rsidP="00F81136">
      <w:pPr>
        <w:rPr>
          <w:lang w:val="pt-PT"/>
        </w:rPr>
      </w:pPr>
      <w:r w:rsidRPr="006A75AC">
        <w:rPr>
          <w:rStyle w:val="Time1"/>
          <w:lang w:val="pt-PT"/>
        </w:rPr>
        <w:t>Ad processione</w:t>
      </w:r>
      <w:r w:rsidR="002B556B" w:rsidRPr="006A75AC">
        <w:rPr>
          <w:rStyle w:val="Time1"/>
          <w:lang w:val="pt-PT"/>
        </w:rPr>
        <w:t>m</w:t>
      </w:r>
      <w:r w:rsidRPr="006A75AC">
        <w:rPr>
          <w:lang w:val="pt-PT"/>
        </w:rPr>
        <w:t xml:space="preserve"> RPP </w:t>
      </w:r>
      <w:r w:rsidRPr="006A75AC">
        <w:rPr>
          <w:rStyle w:val="Neume"/>
          <w:lang w:val="pt-PT"/>
        </w:rPr>
        <w:t>Attende domine</w:t>
      </w:r>
      <w:r w:rsidRPr="006A75AC">
        <w:rPr>
          <w:lang w:val="pt-PT"/>
        </w:rPr>
        <w:t>.</w:t>
      </w:r>
    </w:p>
    <w:p w:rsidR="000367C3" w:rsidRPr="006A75AC" w:rsidRDefault="000367C3" w:rsidP="00F81136">
      <w:pPr>
        <w:rPr>
          <w:lang w:val="pt-PT"/>
        </w:rPr>
      </w:pPr>
      <w:r w:rsidRPr="006A75AC">
        <w:rPr>
          <w:rStyle w:val="Time1"/>
          <w:lang w:val="pt-PT"/>
        </w:rPr>
        <w:t>Ad sextam</w:t>
      </w:r>
      <w:r w:rsidRPr="006A75AC">
        <w:rPr>
          <w:lang w:val="pt-PT"/>
        </w:rPr>
        <w:t xml:space="preserve"> [AN</w:t>
      </w:r>
      <w:r w:rsidR="00D733CB" w:rsidRPr="006A75AC">
        <w:rPr>
          <w:lang w:val="pt-PT"/>
        </w:rPr>
        <w:t>]</w:t>
      </w:r>
      <w:r w:rsidRPr="006A75AC">
        <w:rPr>
          <w:lang w:val="pt-PT"/>
        </w:rPr>
        <w:t xml:space="preserve"> </w:t>
      </w:r>
      <w:r w:rsidRPr="006A75AC">
        <w:rPr>
          <w:rStyle w:val="Neume"/>
          <w:lang w:val="pt-PT"/>
        </w:rPr>
        <w:t>Infirmata est</w:t>
      </w:r>
      <w:r w:rsidR="00D733CB" w:rsidRPr="006A75AC">
        <w:rPr>
          <w:lang w:val="pt-PT"/>
        </w:rPr>
        <w:t>.</w:t>
      </w:r>
    </w:p>
    <w:p w:rsidR="000367C3" w:rsidRPr="006A75AC" w:rsidRDefault="000367C3" w:rsidP="00F81136">
      <w:pPr>
        <w:rPr>
          <w:lang w:val="en-US"/>
        </w:rPr>
      </w:pPr>
      <w:r w:rsidRPr="006A75AC">
        <w:rPr>
          <w:rStyle w:val="Time1"/>
          <w:lang w:val="en-US"/>
        </w:rPr>
        <w:t>Ad nonam</w:t>
      </w:r>
      <w:r w:rsidRPr="006A75AC">
        <w:rPr>
          <w:lang w:val="en-US"/>
        </w:rPr>
        <w:t xml:space="preserve"> [AN] </w:t>
      </w:r>
      <w:r w:rsidR="007D4A02" w:rsidRPr="006A75AC">
        <w:rPr>
          <w:rStyle w:val="Neume"/>
          <w:lang w:val="en-US"/>
        </w:rPr>
        <w:t>Sicut exaltatus</w:t>
      </w:r>
      <w:r w:rsidR="00F32C96" w:rsidRPr="00963EFD">
        <w:rPr>
          <w:rStyle w:val="Incipit"/>
          <w:lang w:val="en-US"/>
        </w:rPr>
        <w:t>@</w:t>
      </w:r>
      <w:r w:rsidR="007D4A02" w:rsidRPr="00963EFD">
        <w:rPr>
          <w:rStyle w:val="Incipit"/>
          <w:lang w:val="en-US"/>
        </w:rPr>
        <w:t>est</w:t>
      </w:r>
      <w:r w:rsidR="007D4A02" w:rsidRPr="006A75AC">
        <w:rPr>
          <w:lang w:val="en-US"/>
        </w:rPr>
        <w:t>.</w:t>
      </w:r>
    </w:p>
    <w:p w:rsidR="007D4A02" w:rsidRPr="006A75AC" w:rsidRDefault="007D4A02" w:rsidP="00F81136">
      <w:pPr>
        <w:rPr>
          <w:lang w:val="en-US"/>
        </w:rPr>
      </w:pPr>
      <w:r w:rsidRPr="006A75AC">
        <w:rPr>
          <w:rStyle w:val="Time1"/>
          <w:lang w:val="en-US"/>
        </w:rPr>
        <w:t>Ad vesperas</w:t>
      </w:r>
      <w:r w:rsidRPr="006A75AC">
        <w:rPr>
          <w:lang w:val="en-US"/>
        </w:rPr>
        <w:t xml:space="preserve"> RP </w:t>
      </w:r>
      <w:r w:rsidRPr="006A75AC">
        <w:rPr>
          <w:rStyle w:val="Neume"/>
          <w:lang w:val="en-US"/>
        </w:rPr>
        <w:t>Usquequo</w:t>
      </w:r>
      <w:r w:rsidRPr="006A75AC">
        <w:rPr>
          <w:lang w:val="en-US"/>
        </w:rPr>
        <w:t xml:space="preserve">. AM </w:t>
      </w:r>
      <w:r w:rsidRPr="006A75AC">
        <w:rPr>
          <w:rStyle w:val="Neume"/>
          <w:lang w:val="en-US"/>
        </w:rPr>
        <w:t>Tanto tempore</w:t>
      </w:r>
      <w:r w:rsidRPr="006A75AC">
        <w:rPr>
          <w:lang w:val="en-US"/>
        </w:rPr>
        <w:t>.</w:t>
      </w:r>
    </w:p>
    <w:p w:rsidR="007D4A02" w:rsidRPr="006A75AC" w:rsidRDefault="007D4A02" w:rsidP="00A67FB0">
      <w:pPr>
        <w:pStyle w:val="berschrift1"/>
        <w:rPr>
          <w:lang w:val="en-US"/>
        </w:rPr>
      </w:pPr>
      <w:r w:rsidRPr="006A75AC">
        <w:rPr>
          <w:lang w:val="en-US"/>
        </w:rPr>
        <w:t>FERIA III.</w:t>
      </w:r>
    </w:p>
    <w:p w:rsidR="007D4A02" w:rsidRPr="006A75AC" w:rsidRDefault="007D4A02" w:rsidP="00F81136">
      <w:pPr>
        <w:rPr>
          <w:lang w:val="it-IT"/>
        </w:rPr>
      </w:pPr>
      <w:r w:rsidRPr="006A75AC">
        <w:rPr>
          <w:rStyle w:val="Time1"/>
          <w:lang w:val="en-US"/>
        </w:rPr>
        <w:t>[Ad matutinum]</w:t>
      </w:r>
      <w:r w:rsidRPr="006A75AC">
        <w:rPr>
          <w:lang w:val="en-US"/>
        </w:rPr>
        <w:t xml:space="preserve"> INV </w:t>
      </w:r>
      <w:r w:rsidRPr="006A75AC">
        <w:rPr>
          <w:rStyle w:val="Incipit"/>
          <w:lang w:val="en-US"/>
        </w:rPr>
        <w:t>Quadraginta annis</w:t>
      </w:r>
      <w:r w:rsidRPr="006A75AC">
        <w:rPr>
          <w:lang w:val="en-US"/>
        </w:rPr>
        <w:t xml:space="preserve">. RP </w:t>
      </w:r>
      <w:r w:rsidRPr="006A75AC">
        <w:rPr>
          <w:rStyle w:val="Neume"/>
          <w:lang w:val="en-US"/>
        </w:rPr>
        <w:t>De</w:t>
      </w:r>
      <w:r w:rsidRPr="006A75AC">
        <w:rPr>
          <w:rStyle w:val="Incipit"/>
          <w:lang w:val="en-US"/>
        </w:rPr>
        <w:t>us Israel</w:t>
      </w:r>
      <w:r w:rsidRPr="006A75AC">
        <w:rPr>
          <w:lang w:val="en-US"/>
        </w:rPr>
        <w:t xml:space="preserve">. RP </w:t>
      </w:r>
      <w:r w:rsidRPr="006A75AC">
        <w:rPr>
          <w:rStyle w:val="Neume"/>
          <w:lang w:val="en-US"/>
        </w:rPr>
        <w:t>Dixerunt</w:t>
      </w:r>
      <w:r w:rsidR="00D733CB" w:rsidRPr="006A75AC">
        <w:rPr>
          <w:rStyle w:val="Incipit"/>
          <w:lang w:val="en-US"/>
        </w:rPr>
        <w:t>@</w:t>
      </w:r>
      <w:r w:rsidRPr="006A75AC">
        <w:rPr>
          <w:rStyle w:val="Incipit"/>
          <w:lang w:val="en-US"/>
        </w:rPr>
        <w:t>impii</w:t>
      </w:r>
      <w:r w:rsidRPr="006A75AC">
        <w:rPr>
          <w:lang w:val="en-US"/>
        </w:rPr>
        <w:t xml:space="preserve">. </w:t>
      </w:r>
      <w:r w:rsidRPr="006A75AC">
        <w:rPr>
          <w:lang w:val="it-IT"/>
        </w:rPr>
        <w:t xml:space="preserve">RP </w:t>
      </w:r>
      <w:r w:rsidRPr="006A75AC">
        <w:rPr>
          <w:rStyle w:val="Incipit"/>
          <w:lang w:val="it-IT"/>
        </w:rPr>
        <w:t>Viri impii</w:t>
      </w:r>
      <w:r w:rsidRPr="006A75AC">
        <w:rPr>
          <w:lang w:val="it-IT"/>
        </w:rPr>
        <w:t>.</w:t>
      </w:r>
    </w:p>
    <w:p w:rsidR="007D4A02" w:rsidRPr="006A75AC" w:rsidRDefault="007D4A02" w:rsidP="00F81136">
      <w:pPr>
        <w:rPr>
          <w:lang w:val="it-IT"/>
        </w:rPr>
      </w:pPr>
      <w:r w:rsidRPr="006A75AC">
        <w:rPr>
          <w:rStyle w:val="Time1"/>
          <w:lang w:val="it-IT"/>
        </w:rPr>
        <w:t>Laudes</w:t>
      </w:r>
      <w:r w:rsidRPr="006A75AC">
        <w:rPr>
          <w:lang w:val="it-IT"/>
        </w:rPr>
        <w:t xml:space="preserve"> AN </w:t>
      </w:r>
      <w:r w:rsidRPr="006A75AC">
        <w:rPr>
          <w:rStyle w:val="Neume"/>
          <w:lang w:val="it-IT"/>
        </w:rPr>
        <w:t>Vide</w:t>
      </w:r>
      <w:r w:rsidR="00D733CB" w:rsidRPr="006A75AC">
        <w:rPr>
          <w:rStyle w:val="Incipit"/>
          <w:lang w:val="it-IT"/>
        </w:rPr>
        <w:t>@</w:t>
      </w:r>
      <w:r w:rsidRPr="006A75AC">
        <w:rPr>
          <w:rStyle w:val="Incipit"/>
          <w:lang w:val="it-IT"/>
        </w:rPr>
        <w:t>domine</w:t>
      </w:r>
      <w:r w:rsidRPr="006A75AC">
        <w:rPr>
          <w:lang w:val="it-IT"/>
        </w:rPr>
        <w:t xml:space="preserve">. AB </w:t>
      </w:r>
      <w:r w:rsidRPr="006A75AC">
        <w:rPr>
          <w:rStyle w:val="Neume"/>
          <w:lang w:val="it-IT"/>
        </w:rPr>
        <w:t>Nemo</w:t>
      </w:r>
      <w:r w:rsidRPr="006A75AC">
        <w:rPr>
          <w:lang w:val="it-IT"/>
        </w:rPr>
        <w:t>.</w:t>
      </w:r>
    </w:p>
    <w:p w:rsidR="007D4A02" w:rsidRPr="006A75AC" w:rsidRDefault="007D4A02" w:rsidP="00F81136">
      <w:pPr>
        <w:rPr>
          <w:lang w:val="it-IT"/>
        </w:rPr>
      </w:pPr>
      <w:r w:rsidRPr="006A75AC">
        <w:rPr>
          <w:rStyle w:val="Time1"/>
          <w:lang w:val="it-IT"/>
        </w:rPr>
        <w:t>Ad processionem</w:t>
      </w:r>
      <w:r w:rsidRPr="006A75AC">
        <w:rPr>
          <w:lang w:val="it-IT"/>
        </w:rPr>
        <w:t xml:space="preserve"> RPP </w:t>
      </w:r>
      <w:r w:rsidRPr="006A75AC">
        <w:rPr>
          <w:rStyle w:val="Neume"/>
          <w:lang w:val="it-IT"/>
        </w:rPr>
        <w:t>Noli</w:t>
      </w:r>
      <w:r w:rsidR="00D733CB" w:rsidRPr="006A75AC">
        <w:rPr>
          <w:rStyle w:val="Incipit"/>
          <w:lang w:val="it-IT"/>
        </w:rPr>
        <w:t>@</w:t>
      </w:r>
      <w:r w:rsidRPr="006A75AC">
        <w:rPr>
          <w:rStyle w:val="Incipit"/>
          <w:lang w:val="it-IT"/>
        </w:rPr>
        <w:t>esse</w:t>
      </w:r>
      <w:r w:rsidRPr="006A75AC">
        <w:rPr>
          <w:lang w:val="it-IT"/>
        </w:rPr>
        <w:t>.</w:t>
      </w:r>
    </w:p>
    <w:p w:rsidR="007D4A02" w:rsidRPr="006A75AC" w:rsidRDefault="007D4A02" w:rsidP="00F81136">
      <w:pPr>
        <w:rPr>
          <w:lang w:val="it-IT"/>
        </w:rPr>
      </w:pPr>
      <w:r w:rsidRPr="006A75AC">
        <w:rPr>
          <w:rStyle w:val="Time1"/>
          <w:lang w:val="it-IT"/>
        </w:rPr>
        <w:t>[Ad missam]</w:t>
      </w:r>
      <w:r w:rsidRPr="006A75AC">
        <w:rPr>
          <w:lang w:val="it-IT"/>
        </w:rPr>
        <w:t xml:space="preserve"> legitur passio sancti Marci [EV] </w:t>
      </w:r>
      <w:r w:rsidRPr="006A75AC">
        <w:rPr>
          <w:rStyle w:val="Incipit"/>
          <w:lang w:val="it-IT"/>
        </w:rPr>
        <w:t>Erat pascha</w:t>
      </w:r>
      <w:r w:rsidRPr="006A75AC">
        <w:rPr>
          <w:lang w:val="it-IT"/>
        </w:rPr>
        <w:t>.</w:t>
      </w:r>
    </w:p>
    <w:p w:rsidR="007D4A02" w:rsidRPr="006A75AC" w:rsidRDefault="007D4A02" w:rsidP="00F81136">
      <w:pPr>
        <w:rPr>
          <w:lang w:val="it-IT"/>
        </w:rPr>
      </w:pPr>
      <w:r w:rsidRPr="006A75AC">
        <w:rPr>
          <w:rStyle w:val="Time1"/>
          <w:lang w:val="it-IT"/>
        </w:rPr>
        <w:t>[Ad vesperas]</w:t>
      </w:r>
      <w:r w:rsidRPr="006A75AC">
        <w:rPr>
          <w:lang w:val="it-IT"/>
        </w:rPr>
        <w:t xml:space="preserve"> AM </w:t>
      </w:r>
      <w:r w:rsidRPr="006A75AC">
        <w:rPr>
          <w:rStyle w:val="Neume"/>
          <w:lang w:val="it-IT"/>
        </w:rPr>
        <w:t>Non sis</w:t>
      </w:r>
      <w:r w:rsidRPr="006A75AC">
        <w:rPr>
          <w:lang w:val="it-IT"/>
        </w:rPr>
        <w:t>.</w:t>
      </w:r>
    </w:p>
    <w:p w:rsidR="007D4A02" w:rsidRPr="006A75AC" w:rsidRDefault="007D4A02" w:rsidP="00A67FB0">
      <w:pPr>
        <w:pStyle w:val="berschrift1"/>
        <w:rPr>
          <w:lang w:val="it-IT"/>
        </w:rPr>
      </w:pPr>
      <w:r w:rsidRPr="006A75AC">
        <w:rPr>
          <w:lang w:val="it-IT"/>
        </w:rPr>
        <w:t>FERIA IIII.</w:t>
      </w:r>
    </w:p>
    <w:p w:rsidR="007D4A02" w:rsidRPr="006A75AC" w:rsidRDefault="007D4A02" w:rsidP="00F81136">
      <w:pPr>
        <w:rPr>
          <w:lang w:val="en-US"/>
        </w:rPr>
      </w:pPr>
      <w:r w:rsidRPr="006A75AC">
        <w:rPr>
          <w:rStyle w:val="Time1"/>
          <w:lang w:val="it-IT"/>
        </w:rPr>
        <w:t>[Ad matutinum]</w:t>
      </w:r>
      <w:r w:rsidRPr="006A75AC">
        <w:rPr>
          <w:lang w:val="it-IT"/>
        </w:rPr>
        <w:t xml:space="preserve"> INV </w:t>
      </w:r>
      <w:r w:rsidRPr="006A75AC">
        <w:rPr>
          <w:rStyle w:val="Incipit"/>
          <w:lang w:val="it-IT"/>
        </w:rPr>
        <w:t>Quibus iuravi</w:t>
      </w:r>
      <w:r w:rsidRPr="006A75AC">
        <w:rPr>
          <w:lang w:val="it-IT"/>
        </w:rPr>
        <w:t xml:space="preserve">. </w:t>
      </w:r>
      <w:r w:rsidRPr="006A75AC">
        <w:rPr>
          <w:lang w:val="en-US"/>
        </w:rPr>
        <w:t xml:space="preserve">RP </w:t>
      </w:r>
      <w:r w:rsidRPr="006A75AC">
        <w:rPr>
          <w:rStyle w:val="Incipit"/>
          <w:lang w:val="en-US"/>
        </w:rPr>
        <w:t>Synagoga</w:t>
      </w:r>
      <w:r w:rsidRPr="006A75AC">
        <w:rPr>
          <w:lang w:val="en-US"/>
        </w:rPr>
        <w:t xml:space="preserve">. RP </w:t>
      </w:r>
      <w:r w:rsidRPr="006A75AC">
        <w:rPr>
          <w:rStyle w:val="Incipit"/>
          <w:lang w:val="en-US"/>
        </w:rPr>
        <w:t>Insurrexerunt</w:t>
      </w:r>
      <w:r w:rsidRPr="006A75AC">
        <w:rPr>
          <w:lang w:val="en-US"/>
        </w:rPr>
        <w:t xml:space="preserve">. RP </w:t>
      </w:r>
      <w:r w:rsidRPr="006A75AC">
        <w:rPr>
          <w:rStyle w:val="Incipit"/>
          <w:lang w:val="en-US"/>
        </w:rPr>
        <w:t>Contumelias</w:t>
      </w:r>
      <w:r w:rsidRPr="006A75AC">
        <w:rPr>
          <w:lang w:val="en-US"/>
        </w:rPr>
        <w:t>.</w:t>
      </w:r>
    </w:p>
    <w:p w:rsidR="007D4A02" w:rsidRPr="006A75AC" w:rsidRDefault="007D4A02" w:rsidP="00F81136">
      <w:pPr>
        <w:rPr>
          <w:lang w:val="en-US"/>
        </w:rPr>
      </w:pPr>
      <w:r w:rsidRPr="006A75AC">
        <w:rPr>
          <w:rStyle w:val="Time1"/>
          <w:lang w:val="en-US"/>
        </w:rPr>
        <w:t>[Ad laudes]</w:t>
      </w:r>
      <w:r w:rsidRPr="006A75AC">
        <w:rPr>
          <w:lang w:val="en-US"/>
        </w:rPr>
        <w:t xml:space="preserve"> AN </w:t>
      </w:r>
      <w:r w:rsidRPr="006A75AC">
        <w:rPr>
          <w:rStyle w:val="Neume"/>
          <w:lang w:val="en-US"/>
        </w:rPr>
        <w:t>Libera me</w:t>
      </w:r>
      <w:r w:rsidRPr="006A75AC">
        <w:rPr>
          <w:lang w:val="en-US"/>
        </w:rPr>
        <w:t>.</w:t>
      </w:r>
    </w:p>
    <w:p w:rsidR="00361EF0" w:rsidRPr="006A75AC" w:rsidRDefault="007D4A02" w:rsidP="00F81136">
      <w:pPr>
        <w:rPr>
          <w:lang w:val="en-US"/>
        </w:rPr>
      </w:pPr>
      <w:r w:rsidRPr="006A75AC">
        <w:rPr>
          <w:rStyle w:val="Time1"/>
          <w:lang w:val="en-US"/>
        </w:rPr>
        <w:t>[Ad processionem]</w:t>
      </w:r>
      <w:r w:rsidRPr="006A75AC">
        <w:rPr>
          <w:lang w:val="en-US"/>
        </w:rPr>
        <w:t xml:space="preserve"> In die </w:t>
      </w:r>
      <w:r w:rsidRPr="006A75AC">
        <w:rPr>
          <w:rStyle w:val="Ort"/>
          <w:lang w:val="en-US"/>
        </w:rPr>
        <w:t>ad crucem</w:t>
      </w:r>
      <w:r w:rsidRPr="006A75AC">
        <w:rPr>
          <w:lang w:val="en-US"/>
        </w:rPr>
        <w:t xml:space="preserve"> RPP </w:t>
      </w:r>
      <w:r w:rsidRPr="006A75AC">
        <w:rPr>
          <w:rStyle w:val="Neume"/>
          <w:lang w:val="en-US"/>
        </w:rPr>
        <w:t>Dominus mecum</w:t>
      </w:r>
      <w:r w:rsidRPr="006A75AC">
        <w:rPr>
          <w:lang w:val="en-US"/>
        </w:rPr>
        <w:t xml:space="preserve"> vel [RPP] </w:t>
      </w:r>
      <w:r w:rsidR="00361EF0" w:rsidRPr="006A75AC">
        <w:rPr>
          <w:rStyle w:val="Neume"/>
          <w:lang w:val="en-US"/>
        </w:rPr>
        <w:t>Opprobrium</w:t>
      </w:r>
      <w:r w:rsidR="00361EF0" w:rsidRPr="006A75AC">
        <w:rPr>
          <w:lang w:val="en-US"/>
        </w:rPr>
        <w:t>.</w:t>
      </w:r>
    </w:p>
    <w:p w:rsidR="00361EF0" w:rsidRPr="006A75AC" w:rsidRDefault="00361EF0" w:rsidP="00F81136">
      <w:pPr>
        <w:rPr>
          <w:lang w:val="pt-PT"/>
        </w:rPr>
      </w:pPr>
      <w:r w:rsidRPr="006A75AC">
        <w:rPr>
          <w:rStyle w:val="Time1"/>
          <w:lang w:val="fr-FR"/>
        </w:rPr>
        <w:t>Ad missam</w:t>
      </w:r>
      <w:r w:rsidRPr="006A75AC">
        <w:rPr>
          <w:lang w:val="fr-FR"/>
        </w:rPr>
        <w:t xml:space="preserve"> bis dicitur [ORI] </w:t>
      </w:r>
      <w:r w:rsidRPr="006A75AC">
        <w:rPr>
          <w:rStyle w:val="Incipit"/>
          <w:lang w:val="fr-FR"/>
        </w:rPr>
        <w:t>Flectamus genua</w:t>
      </w:r>
      <w:r w:rsidRPr="006A75AC">
        <w:rPr>
          <w:lang w:val="fr-FR"/>
        </w:rPr>
        <w:t xml:space="preserve"> propter scrutinium. </w:t>
      </w:r>
      <w:r w:rsidRPr="006A75AC">
        <w:rPr>
          <w:lang w:val="pt-PT"/>
        </w:rPr>
        <w:t xml:space="preserve">Prophetia legitur. Passio domini secundam Lucam [EV] </w:t>
      </w:r>
      <w:r w:rsidRPr="006A75AC">
        <w:rPr>
          <w:rStyle w:val="Incipit"/>
          <w:lang w:val="pt-PT"/>
        </w:rPr>
        <w:t>Appropinquabat</w:t>
      </w:r>
      <w:r w:rsidRPr="006A75AC">
        <w:rPr>
          <w:lang w:val="pt-PT"/>
        </w:rPr>
        <w:t>.</w:t>
      </w:r>
    </w:p>
    <w:p w:rsidR="00361EF0" w:rsidRPr="006A75AC" w:rsidRDefault="00361EF0" w:rsidP="00F81136">
      <w:pPr>
        <w:rPr>
          <w:lang w:val="en-US"/>
        </w:rPr>
      </w:pPr>
      <w:r w:rsidRPr="006A75AC">
        <w:rPr>
          <w:rStyle w:val="Time1"/>
          <w:lang w:val="en-US"/>
        </w:rPr>
        <w:t>Ad vesperas</w:t>
      </w:r>
      <w:r w:rsidRPr="006A75AC">
        <w:rPr>
          <w:lang w:val="en-US"/>
        </w:rPr>
        <w:t xml:space="preserve"> RP </w:t>
      </w:r>
      <w:r w:rsidRPr="006A75AC">
        <w:rPr>
          <w:rStyle w:val="Incipit"/>
          <w:lang w:val="en-US"/>
        </w:rPr>
        <w:t>Ingressus Pilatus</w:t>
      </w:r>
      <w:r w:rsidRPr="006A75AC">
        <w:rPr>
          <w:lang w:val="en-US"/>
        </w:rPr>
        <w:t>. Ad preces proste</w:t>
      </w:r>
      <w:r w:rsidR="00D733CB" w:rsidRPr="006A75AC">
        <w:rPr>
          <w:lang w:val="en-US"/>
        </w:rPr>
        <w:t>rnimur sicut et ad completorium</w:t>
      </w:r>
      <w:r w:rsidRPr="006A75AC">
        <w:rPr>
          <w:lang w:val="en-US"/>
        </w:rPr>
        <w:t>.</w:t>
      </w:r>
    </w:p>
    <w:p w:rsidR="00361EF0" w:rsidRPr="006A75AC" w:rsidRDefault="00361EF0" w:rsidP="00A67FB0">
      <w:pPr>
        <w:pStyle w:val="berschrift1"/>
        <w:rPr>
          <w:lang w:val="it-IT"/>
        </w:rPr>
      </w:pPr>
      <w:r w:rsidRPr="006A75AC">
        <w:rPr>
          <w:lang w:val="it-IT"/>
        </w:rPr>
        <w:t>[FERIA V. IN CENA DOMINI]</w:t>
      </w:r>
    </w:p>
    <w:p w:rsidR="007D4A02" w:rsidRPr="006A75AC" w:rsidRDefault="00361EF0" w:rsidP="00F81136">
      <w:pPr>
        <w:rPr>
          <w:lang w:val="it-IT"/>
        </w:rPr>
      </w:pPr>
      <w:r w:rsidRPr="006A75AC">
        <w:rPr>
          <w:lang w:val="it-IT"/>
        </w:rPr>
        <w:t xml:space="preserve">In cena domini finis quadragesimae. Initium paschalis observantiae, veteris legis conclusio, novi testamenti inchoatio. Hac nocte nec [VAR] </w:t>
      </w:r>
      <w:r w:rsidRPr="006A75AC">
        <w:rPr>
          <w:rStyle w:val="Incipit"/>
          <w:lang w:val="it-IT"/>
        </w:rPr>
        <w:t>Domine labia mea</w:t>
      </w:r>
      <w:r w:rsidRPr="006A75AC">
        <w:rPr>
          <w:lang w:val="it-IT"/>
        </w:rPr>
        <w:t xml:space="preserve">, nec [VAR] </w:t>
      </w:r>
      <w:r w:rsidRPr="006A75AC">
        <w:rPr>
          <w:rStyle w:val="Incipit"/>
          <w:lang w:val="it-IT"/>
        </w:rPr>
        <w:t>Deus in adiutorium</w:t>
      </w:r>
      <w:r w:rsidRPr="006A75AC">
        <w:rPr>
          <w:lang w:val="it-IT"/>
        </w:rPr>
        <w:t xml:space="preserve"> dicitur, nec aliqua quae ad officium pertinent </w:t>
      </w:r>
      <w:r w:rsidRPr="006A75AC">
        <w:rPr>
          <w:rStyle w:val="Funktion"/>
          <w:lang w:val="it-IT"/>
        </w:rPr>
        <w:t>sacerdotis</w:t>
      </w:r>
      <w:r w:rsidRPr="006A75AC">
        <w:rPr>
          <w:lang w:val="it-IT"/>
        </w:rPr>
        <w:t xml:space="preserve"> fiunt. Quia pastor noster </w:t>
      </w:r>
      <w:r w:rsidRPr="006A75AC">
        <w:rPr>
          <w:rStyle w:val="Person"/>
          <w:lang w:val="it-IT"/>
        </w:rPr>
        <w:t>Christus</w:t>
      </w:r>
      <w:r w:rsidRPr="006A75AC">
        <w:rPr>
          <w:lang w:val="it-IT"/>
        </w:rPr>
        <w:t xml:space="preserve"> recessit, et arietes gregis id est apostoli dispersi sunt. De quibus psalmista [CIT] </w:t>
      </w:r>
      <w:r w:rsidRPr="006A75AC">
        <w:rPr>
          <w:rStyle w:val="Incipit"/>
          <w:lang w:val="it-IT"/>
        </w:rPr>
        <w:t>Afferte domino filios arietum</w:t>
      </w:r>
      <w:r w:rsidRPr="006A75AC">
        <w:rPr>
          <w:lang w:val="it-IT"/>
        </w:rPr>
        <w:t>. Minores quorumdam discipulorum vel mulierum</w:t>
      </w:r>
      <w:r w:rsidR="00646062" w:rsidRPr="006A75AC">
        <w:rPr>
          <w:lang w:val="it-IT"/>
        </w:rPr>
        <w:t xml:space="preserve"> officium suum agant, </w:t>
      </w:r>
      <w:r w:rsidR="00646062" w:rsidRPr="006A75AC">
        <w:rPr>
          <w:rStyle w:val="Funktion"/>
          <w:lang w:val="it-IT"/>
        </w:rPr>
        <w:t>sacerdotis</w:t>
      </w:r>
      <w:r w:rsidR="00646062" w:rsidRPr="006A75AC">
        <w:rPr>
          <w:lang w:val="it-IT"/>
        </w:rPr>
        <w:t xml:space="preserve"> officium reticetur. Nec [PS] </w:t>
      </w:r>
      <w:r w:rsidR="00646062" w:rsidRPr="006A75AC">
        <w:rPr>
          <w:rStyle w:val="Incipit"/>
          <w:lang w:val="it-IT"/>
        </w:rPr>
        <w:t>Venite</w:t>
      </w:r>
      <w:r w:rsidR="00646062" w:rsidRPr="006A75AC">
        <w:rPr>
          <w:lang w:val="it-IT"/>
        </w:rPr>
        <w:t xml:space="preserve"> dicitur propter malum conventum </w:t>
      </w:r>
      <w:r w:rsidR="00646062" w:rsidRPr="006A75AC">
        <w:rPr>
          <w:rStyle w:val="Person"/>
          <w:lang w:val="it-IT"/>
        </w:rPr>
        <w:t>Iudaeorum</w:t>
      </w:r>
      <w:r w:rsidR="00646062" w:rsidRPr="006A75AC">
        <w:rPr>
          <w:lang w:val="it-IT"/>
        </w:rPr>
        <w:t xml:space="preserve"> in nece domini. Nec ad psalmos, nec ad responsoria [VV] </w:t>
      </w:r>
      <w:r w:rsidR="00646062" w:rsidRPr="006A75AC">
        <w:rPr>
          <w:rStyle w:val="Incipit"/>
          <w:lang w:val="it-IT"/>
        </w:rPr>
        <w:t>Gloria patri dicitur</w:t>
      </w:r>
      <w:r w:rsidR="00646062" w:rsidRPr="006A75AC">
        <w:rPr>
          <w:lang w:val="it-IT"/>
        </w:rPr>
        <w:t>. Nec in antiphonis, nec in versibus finalis trahitur.</w:t>
      </w:r>
    </w:p>
    <w:p w:rsidR="00646062" w:rsidRPr="006A75AC" w:rsidRDefault="00646062" w:rsidP="00F81136">
      <w:pPr>
        <w:rPr>
          <w:lang w:val="it-IT"/>
        </w:rPr>
      </w:pPr>
      <w:r w:rsidRPr="006A75AC">
        <w:rPr>
          <w:rStyle w:val="Time2"/>
          <w:lang w:val="it-IT"/>
        </w:rPr>
        <w:t>In prima nocturna</w:t>
      </w:r>
      <w:r w:rsidRPr="006A75AC">
        <w:rPr>
          <w:lang w:val="it-IT"/>
        </w:rPr>
        <w:t xml:space="preserve"> VS </w:t>
      </w:r>
      <w:r w:rsidRPr="006A75AC">
        <w:rPr>
          <w:rStyle w:val="Incipit"/>
          <w:lang w:val="it-IT"/>
        </w:rPr>
        <w:t>Homo pacis mei in quo sperabam</w:t>
      </w:r>
      <w:r w:rsidRPr="006A75AC">
        <w:rPr>
          <w:lang w:val="it-IT"/>
        </w:rPr>
        <w:t xml:space="preserve">. Lectiones tres leguntur (83v) de lamentationibus. Tres de </w:t>
      </w:r>
      <w:r w:rsidR="00836DEE" w:rsidRPr="006A75AC">
        <w:rPr>
          <w:lang w:val="it-IT"/>
        </w:rPr>
        <w:t xml:space="preserve">tractatu sancti </w:t>
      </w:r>
      <w:r w:rsidR="00836DEE" w:rsidRPr="006A75AC">
        <w:rPr>
          <w:rStyle w:val="Ort"/>
          <w:lang w:val="it-IT"/>
        </w:rPr>
        <w:t>Augustini</w:t>
      </w:r>
      <w:r w:rsidR="00836DEE" w:rsidRPr="006A75AC">
        <w:rPr>
          <w:lang w:val="it-IT"/>
        </w:rPr>
        <w:t xml:space="preserve"> in psalmum quadragesimum tertium [LS] </w:t>
      </w:r>
      <w:r w:rsidR="00836DEE" w:rsidRPr="006A75AC">
        <w:rPr>
          <w:rStyle w:val="Incipit"/>
          <w:lang w:val="it-IT"/>
        </w:rPr>
        <w:t>Exaudi deus orationem</w:t>
      </w:r>
      <w:r w:rsidR="00836DEE" w:rsidRPr="006A75AC">
        <w:rPr>
          <w:lang w:val="it-IT"/>
        </w:rPr>
        <w:t xml:space="preserve">. Tres de apostolo [LE] </w:t>
      </w:r>
      <w:r w:rsidR="00836DEE" w:rsidRPr="006A75AC">
        <w:rPr>
          <w:rStyle w:val="Incipit"/>
          <w:lang w:val="it-IT"/>
        </w:rPr>
        <w:t>Convenientibus</w:t>
      </w:r>
      <w:r w:rsidR="00836DEE" w:rsidRPr="006A75AC">
        <w:rPr>
          <w:lang w:val="it-IT"/>
        </w:rPr>
        <w:t>.</w:t>
      </w:r>
      <w:r w:rsidR="005F34FA">
        <w:rPr>
          <w:lang w:val="it-IT"/>
        </w:rPr>
        <w:t xml:space="preserve"> </w:t>
      </w:r>
      <w:r w:rsidR="005F34FA" w:rsidRPr="00963EFD">
        <w:rPr>
          <w:rStyle w:val="Funktion"/>
          <w:lang w:val="it-IT"/>
        </w:rPr>
        <w:t>Lector</w:t>
      </w:r>
      <w:r w:rsidR="005F34FA">
        <w:rPr>
          <w:lang w:val="it-IT"/>
        </w:rPr>
        <w:t xml:space="preserve"> non petit benedictionem nec dicat [_LE] </w:t>
      </w:r>
      <w:r w:rsidR="005F34FA" w:rsidRPr="00963EFD">
        <w:rPr>
          <w:rStyle w:val="Incipit"/>
          <w:lang w:val="it-IT"/>
        </w:rPr>
        <w:t>Tu autem</w:t>
      </w:r>
      <w:r w:rsidR="005F34FA">
        <w:rPr>
          <w:lang w:val="it-IT"/>
        </w:rPr>
        <w:t>.</w:t>
      </w:r>
    </w:p>
    <w:p w:rsidR="00836DEE" w:rsidRPr="00963EFD" w:rsidRDefault="00836DEE" w:rsidP="00F81136">
      <w:pPr>
        <w:rPr>
          <w:lang w:val="it-IT"/>
        </w:rPr>
      </w:pPr>
      <w:r w:rsidRPr="00963EFD">
        <w:rPr>
          <w:rStyle w:val="Time2"/>
          <w:lang w:val="it-IT"/>
        </w:rPr>
        <w:t>In secunda nocturna</w:t>
      </w:r>
      <w:r w:rsidRPr="00963EFD">
        <w:rPr>
          <w:lang w:val="it-IT"/>
        </w:rPr>
        <w:t xml:space="preserve"> VS </w:t>
      </w:r>
      <w:r w:rsidRPr="00963EFD">
        <w:rPr>
          <w:rStyle w:val="Incipit"/>
          <w:lang w:val="it-IT"/>
        </w:rPr>
        <w:t>Deus meus eripe me de manu</w:t>
      </w:r>
      <w:r w:rsidRPr="00963EFD">
        <w:rPr>
          <w:lang w:val="it-IT"/>
        </w:rPr>
        <w:t>.</w:t>
      </w:r>
    </w:p>
    <w:p w:rsidR="00836DEE" w:rsidRPr="00963EFD" w:rsidRDefault="00836DEE" w:rsidP="00F81136">
      <w:pPr>
        <w:rPr>
          <w:lang w:val="it-IT"/>
        </w:rPr>
      </w:pPr>
      <w:r w:rsidRPr="00963EFD">
        <w:rPr>
          <w:rStyle w:val="Time2"/>
          <w:lang w:val="it-IT"/>
        </w:rPr>
        <w:t>In tertia nocturna</w:t>
      </w:r>
      <w:r w:rsidRPr="00963EFD">
        <w:rPr>
          <w:lang w:val="it-IT"/>
        </w:rPr>
        <w:t xml:space="preserve"> VS </w:t>
      </w:r>
      <w:r w:rsidRPr="00963EFD">
        <w:rPr>
          <w:rStyle w:val="Incipit"/>
          <w:lang w:val="it-IT"/>
        </w:rPr>
        <w:t>Zelus domus</w:t>
      </w:r>
      <w:r w:rsidRPr="00963EFD">
        <w:rPr>
          <w:lang w:val="it-IT"/>
        </w:rPr>
        <w:t>.</w:t>
      </w:r>
    </w:p>
    <w:p w:rsidR="00836DEE" w:rsidRPr="00963EFD" w:rsidRDefault="00836DEE" w:rsidP="00F81136">
      <w:pPr>
        <w:rPr>
          <w:lang w:val="it-IT"/>
        </w:rPr>
      </w:pPr>
      <w:r w:rsidRPr="00963EFD">
        <w:rPr>
          <w:lang w:val="it-IT"/>
        </w:rPr>
        <w:t>Novem psalmi et lectiones et responsoria insinuant quod dominus ad inferna descendens rapuit inde tria genera hominum et tranvexit ad societatem novem ordinum angelorum. Acceduntur autem lumina viginti quattuor per tres noctes, quae fiunt septuaginta duo, et extinguuntur per singulos psalmos et lectiones propter</w:t>
      </w:r>
      <w:r w:rsidR="008F5A47" w:rsidRPr="00963EFD">
        <w:rPr>
          <w:lang w:val="it-IT"/>
        </w:rPr>
        <w:t xml:space="preserve"> veri solis occubitum et praedicatorum suorum defectum.</w:t>
      </w:r>
    </w:p>
    <w:p w:rsidR="008F5A47" w:rsidRPr="00963EFD" w:rsidRDefault="008F5A47" w:rsidP="00F81136">
      <w:pPr>
        <w:rPr>
          <w:lang w:val="it-IT"/>
        </w:rPr>
      </w:pPr>
      <w:r w:rsidRPr="00963EFD">
        <w:rPr>
          <w:rStyle w:val="Time1"/>
          <w:lang w:val="it-IT"/>
        </w:rPr>
        <w:t>[Ad laudes]</w:t>
      </w:r>
      <w:r w:rsidRPr="00963EFD">
        <w:rPr>
          <w:lang w:val="it-IT"/>
        </w:rPr>
        <w:t xml:space="preserve"> Postea |antiphona::versus| dicitur VS </w:t>
      </w:r>
      <w:r w:rsidRPr="00963EFD">
        <w:rPr>
          <w:rStyle w:val="Incipit"/>
          <w:lang w:val="it-IT"/>
        </w:rPr>
        <w:t>Christus factus est pro nobis</w:t>
      </w:r>
      <w:r w:rsidRPr="00963EFD">
        <w:rPr>
          <w:lang w:val="it-IT"/>
        </w:rPr>
        <w:t xml:space="preserve">. AB </w:t>
      </w:r>
      <w:r w:rsidRPr="00963EFD">
        <w:rPr>
          <w:rStyle w:val="Incipit"/>
          <w:lang w:val="it-IT"/>
        </w:rPr>
        <w:t>Traditor autem</w:t>
      </w:r>
      <w:r w:rsidRPr="00963EFD">
        <w:rPr>
          <w:lang w:val="it-IT"/>
        </w:rPr>
        <w:t xml:space="preserve">. Post ultimum [KY] </w:t>
      </w:r>
      <w:r w:rsidRPr="00963EFD">
        <w:rPr>
          <w:rStyle w:val="Incipit"/>
          <w:lang w:val="it-IT"/>
        </w:rPr>
        <w:t>Kyrie</w:t>
      </w:r>
      <w:r w:rsidRPr="00963EFD">
        <w:rPr>
          <w:lang w:val="it-IT"/>
        </w:rPr>
        <w:t xml:space="preserve"> et versus dicitur tacite [PN] </w:t>
      </w:r>
      <w:r w:rsidRPr="00963EFD">
        <w:rPr>
          <w:rStyle w:val="Incipit"/>
          <w:lang w:val="it-IT"/>
        </w:rPr>
        <w:t>Pater noster</w:t>
      </w:r>
      <w:r w:rsidRPr="00963EFD">
        <w:rPr>
          <w:lang w:val="it-IT"/>
        </w:rPr>
        <w:t xml:space="preserve"> et [PS] </w:t>
      </w:r>
      <w:r w:rsidRPr="00963EFD">
        <w:rPr>
          <w:rStyle w:val="Incipit"/>
          <w:lang w:val="it-IT"/>
        </w:rPr>
        <w:t>Miserere mei deus</w:t>
      </w:r>
      <w:r w:rsidRPr="00963EFD">
        <w:rPr>
          <w:lang w:val="it-IT"/>
        </w:rPr>
        <w:t xml:space="preserve"> et [VS] </w:t>
      </w:r>
      <w:r w:rsidRPr="00963EFD">
        <w:rPr>
          <w:rStyle w:val="Incipit"/>
          <w:lang w:val="it-IT"/>
        </w:rPr>
        <w:t>Christus factus est pro nobis</w:t>
      </w:r>
      <w:r w:rsidRPr="00963EFD">
        <w:rPr>
          <w:lang w:val="it-IT"/>
        </w:rPr>
        <w:t>. Cum quo versu et reliqui cursus clauduntur.</w:t>
      </w:r>
    </w:p>
    <w:p w:rsidR="008F5A47" w:rsidRPr="00963EFD" w:rsidRDefault="008F5A47" w:rsidP="00F81136">
      <w:pPr>
        <w:rPr>
          <w:lang w:val="it-IT"/>
        </w:rPr>
      </w:pPr>
      <w:r w:rsidRPr="00963EFD">
        <w:rPr>
          <w:rStyle w:val="Time1"/>
          <w:lang w:val="it-IT"/>
        </w:rPr>
        <w:t>Ad cursus</w:t>
      </w:r>
      <w:r w:rsidRPr="00963EFD">
        <w:rPr>
          <w:lang w:val="it-IT"/>
        </w:rPr>
        <w:t xml:space="preserve"> nec [VAR] </w:t>
      </w:r>
      <w:r w:rsidRPr="00963EFD">
        <w:rPr>
          <w:rStyle w:val="Incipit"/>
          <w:lang w:val="it-IT"/>
        </w:rPr>
        <w:t>Deus in adiutorium</w:t>
      </w:r>
      <w:r w:rsidR="00DB4067" w:rsidRPr="00963EFD">
        <w:rPr>
          <w:lang w:val="it-IT"/>
        </w:rPr>
        <w:t xml:space="preserve">, nec [VV] </w:t>
      </w:r>
      <w:r w:rsidR="00DB4067" w:rsidRPr="00963EFD">
        <w:rPr>
          <w:rStyle w:val="Incipit"/>
          <w:lang w:val="it-IT"/>
        </w:rPr>
        <w:t>Gloria patri</w:t>
      </w:r>
      <w:r w:rsidR="00DB4067" w:rsidRPr="00963EFD">
        <w:rPr>
          <w:lang w:val="it-IT"/>
        </w:rPr>
        <w:t xml:space="preserve">, nec preces, sed tantum psalmi et [PN] </w:t>
      </w:r>
      <w:r w:rsidR="00DB4067" w:rsidRPr="00963EFD">
        <w:rPr>
          <w:rStyle w:val="Incipit"/>
          <w:lang w:val="it-IT"/>
        </w:rPr>
        <w:t>Pater noster</w:t>
      </w:r>
      <w:r w:rsidR="00E071EF" w:rsidRPr="00963EFD">
        <w:rPr>
          <w:lang w:val="it-IT"/>
        </w:rPr>
        <w:t xml:space="preserve"> et PS</w:t>
      </w:r>
      <w:r w:rsidR="00DB4067" w:rsidRPr="00963EFD">
        <w:rPr>
          <w:lang w:val="it-IT"/>
        </w:rPr>
        <w:t xml:space="preserve"> </w:t>
      </w:r>
      <w:r w:rsidR="00DB4067" w:rsidRPr="00963EFD">
        <w:rPr>
          <w:rStyle w:val="Incipit"/>
          <w:lang w:val="it-IT"/>
        </w:rPr>
        <w:t>Miserere</w:t>
      </w:r>
      <w:r w:rsidR="00DB4067" w:rsidRPr="00963EFD">
        <w:rPr>
          <w:lang w:val="it-IT"/>
        </w:rPr>
        <w:t>. Et tacite dicuntur, sed aliquanto altius quam in parasceve. Altaria et parietes et pavimenta et vasa deo sacrata purificentur.</w:t>
      </w:r>
    </w:p>
    <w:p w:rsidR="00DB4067" w:rsidRPr="006A75AC" w:rsidRDefault="00DB4067" w:rsidP="00F81136">
      <w:pPr>
        <w:rPr>
          <w:lang w:val="it-IT"/>
        </w:rPr>
      </w:pPr>
      <w:r w:rsidRPr="00963EFD">
        <w:rPr>
          <w:rStyle w:val="Time1"/>
          <w:lang w:val="it-IT"/>
        </w:rPr>
        <w:t>[Ad missam]</w:t>
      </w:r>
      <w:r w:rsidRPr="00963EFD">
        <w:rPr>
          <w:lang w:val="it-IT"/>
        </w:rPr>
        <w:t xml:space="preserve"> Ad introitum [PV] </w:t>
      </w:r>
      <w:r w:rsidRPr="00963EFD">
        <w:rPr>
          <w:rStyle w:val="Incipit"/>
          <w:lang w:val="it-IT"/>
        </w:rPr>
        <w:t>Gloria patri</w:t>
      </w:r>
      <w:r w:rsidRPr="00963EFD">
        <w:rPr>
          <w:lang w:val="it-IT"/>
        </w:rPr>
        <w:t xml:space="preserve"> dicitur. </w:t>
      </w:r>
      <w:r w:rsidRPr="006A75AC">
        <w:rPr>
          <w:lang w:val="nb-NO"/>
        </w:rPr>
        <w:t xml:space="preserve">[KY] </w:t>
      </w:r>
      <w:r w:rsidRPr="006A75AC">
        <w:rPr>
          <w:rStyle w:val="Incipit"/>
          <w:lang w:val="nb-NO"/>
        </w:rPr>
        <w:t>Kyrieleys</w:t>
      </w:r>
      <w:r w:rsidR="00D465E3" w:rsidRPr="006A75AC">
        <w:rPr>
          <w:rStyle w:val="Incipit"/>
          <w:lang w:val="nb-NO"/>
        </w:rPr>
        <w:t>o</w:t>
      </w:r>
      <w:r w:rsidRPr="006A75AC">
        <w:rPr>
          <w:rStyle w:val="Incipit"/>
          <w:lang w:val="nb-NO"/>
        </w:rPr>
        <w:t>n</w:t>
      </w:r>
      <w:r w:rsidRPr="006A75AC">
        <w:rPr>
          <w:lang w:val="nb-NO"/>
        </w:rPr>
        <w:t xml:space="preserve"> ut de apostolis. Una tantum oratio. Cum [GL] </w:t>
      </w:r>
      <w:r w:rsidRPr="006A75AC">
        <w:rPr>
          <w:rStyle w:val="Incipit"/>
          <w:lang w:val="nb-NO"/>
        </w:rPr>
        <w:t>Gloria in excelsis</w:t>
      </w:r>
      <w:r w:rsidRPr="006A75AC">
        <w:rPr>
          <w:lang w:val="nb-NO"/>
        </w:rPr>
        <w:t xml:space="preserve"> canitur signa ecclesiae festive consonant, quae in sa</w:t>
      </w:r>
      <w:r w:rsidR="00E071EF">
        <w:rPr>
          <w:lang w:val="nb-NO"/>
        </w:rPr>
        <w:t>bbato usque dum eadem laus repet</w:t>
      </w:r>
      <w:r w:rsidRPr="006A75AC">
        <w:rPr>
          <w:lang w:val="nb-NO"/>
        </w:rPr>
        <w:t xml:space="preserve">itur, differuntur. </w:t>
      </w:r>
      <w:r w:rsidRPr="006A75AC">
        <w:rPr>
          <w:lang w:val="it-IT"/>
        </w:rPr>
        <w:t xml:space="preserve">Graduale dicitur sine tractu. [CR] </w:t>
      </w:r>
      <w:r w:rsidRPr="006A75AC">
        <w:rPr>
          <w:rStyle w:val="Incipit"/>
          <w:lang w:val="it-IT"/>
        </w:rPr>
        <w:t>Credo in unum</w:t>
      </w:r>
      <w:r w:rsidRPr="006A75AC">
        <w:rPr>
          <w:lang w:val="it-IT"/>
        </w:rPr>
        <w:t xml:space="preserve"> non dicitur.</w:t>
      </w:r>
      <w:r w:rsidR="008258B4" w:rsidRPr="006A75AC">
        <w:rPr>
          <w:lang w:val="it-IT"/>
        </w:rPr>
        <w:t xml:space="preserve"> [SA] </w:t>
      </w:r>
      <w:r w:rsidR="008258B4" w:rsidRPr="006A75AC">
        <w:rPr>
          <w:rStyle w:val="Incipit"/>
          <w:lang w:val="it-IT"/>
        </w:rPr>
        <w:t>Sanctus</w:t>
      </w:r>
      <w:r w:rsidR="008258B4" w:rsidRPr="006A75AC">
        <w:rPr>
          <w:lang w:val="it-IT"/>
        </w:rPr>
        <w:t xml:space="preserve"> et [AG] </w:t>
      </w:r>
      <w:r w:rsidR="008258B4" w:rsidRPr="006A75AC">
        <w:rPr>
          <w:rStyle w:val="Incipit"/>
          <w:lang w:val="it-IT"/>
        </w:rPr>
        <w:t>Agnus</w:t>
      </w:r>
      <w:r w:rsidR="008258B4" w:rsidRPr="006A75AC">
        <w:rPr>
          <w:lang w:val="it-IT"/>
        </w:rPr>
        <w:t xml:space="preserve"> dicuntur festive, sed abque osculo propter detestabilem salutationem </w:t>
      </w:r>
      <w:r w:rsidR="008258B4" w:rsidRPr="006A75AC">
        <w:rPr>
          <w:rStyle w:val="Person"/>
          <w:lang w:val="it-IT"/>
        </w:rPr>
        <w:t>Iudae</w:t>
      </w:r>
      <w:r w:rsidR="008258B4" w:rsidRPr="006A75AC">
        <w:rPr>
          <w:lang w:val="it-IT"/>
        </w:rPr>
        <w:t xml:space="preserve">. Et ideo vitatur in parasceve et in sabbato. Festive [AG] </w:t>
      </w:r>
      <w:r w:rsidR="008258B4" w:rsidRPr="006A75AC">
        <w:rPr>
          <w:rStyle w:val="Incipit"/>
          <w:lang w:val="it-IT"/>
        </w:rPr>
        <w:t>Agnus dei</w:t>
      </w:r>
      <w:r w:rsidR="008258B4" w:rsidRPr="006A75AC">
        <w:rPr>
          <w:lang w:val="it-IT"/>
        </w:rPr>
        <w:t xml:space="preserve"> et communio continuat</w:t>
      </w:r>
      <w:r w:rsidR="00EB6BD4" w:rsidRPr="006A75AC">
        <w:rPr>
          <w:lang w:val="it-IT"/>
        </w:rPr>
        <w:t>i</w:t>
      </w:r>
      <w:r w:rsidR="008258B4" w:rsidRPr="006A75AC">
        <w:rPr>
          <w:lang w:val="it-IT"/>
        </w:rPr>
        <w:t>m dicuntur, ut diaconus sumpturus sanguinem levato calice imponat</w:t>
      </w:r>
    </w:p>
    <w:p w:rsidR="008258B4" w:rsidRPr="006A75AC" w:rsidRDefault="008258B4" w:rsidP="00F81136">
      <w:pPr>
        <w:rPr>
          <w:lang w:val="it-IT"/>
        </w:rPr>
      </w:pPr>
      <w:r w:rsidRPr="006A75AC">
        <w:rPr>
          <w:rStyle w:val="Time1"/>
          <w:lang w:val="en-US"/>
        </w:rPr>
        <w:t>[Ad vesperas]</w:t>
      </w:r>
      <w:r w:rsidRPr="006A75AC">
        <w:rPr>
          <w:lang w:val="en-US"/>
        </w:rPr>
        <w:t xml:space="preserve"> AN </w:t>
      </w:r>
      <w:r w:rsidRPr="006A75AC">
        <w:rPr>
          <w:rStyle w:val="Neume"/>
          <w:lang w:val="en-US"/>
        </w:rPr>
        <w:t>Calicem</w:t>
      </w:r>
      <w:r w:rsidR="00D465E3" w:rsidRPr="006A75AC">
        <w:rPr>
          <w:rStyle w:val="Incipit"/>
          <w:lang w:val="en-US"/>
        </w:rPr>
        <w:t>@</w:t>
      </w:r>
      <w:r w:rsidRPr="006A75AC">
        <w:rPr>
          <w:rStyle w:val="Incipit"/>
          <w:lang w:val="en-US"/>
        </w:rPr>
        <w:t>salutaris</w:t>
      </w:r>
      <w:r w:rsidRPr="006A75AC">
        <w:rPr>
          <w:lang w:val="en-US"/>
        </w:rPr>
        <w:t xml:space="preserve">. PS </w:t>
      </w:r>
      <w:r w:rsidRPr="006A75AC">
        <w:rPr>
          <w:rStyle w:val="Incipit"/>
          <w:lang w:val="en-US"/>
        </w:rPr>
        <w:t>Credidi</w:t>
      </w:r>
      <w:r w:rsidRPr="006A75AC">
        <w:rPr>
          <w:lang w:val="en-US"/>
        </w:rPr>
        <w:t xml:space="preserve"> asbque [PV] </w:t>
      </w:r>
      <w:r w:rsidRPr="006A75AC">
        <w:rPr>
          <w:rStyle w:val="Incipit"/>
          <w:lang w:val="en-US"/>
        </w:rPr>
        <w:t>Gloria patri</w:t>
      </w:r>
      <w:r w:rsidRPr="006A75AC">
        <w:rPr>
          <w:lang w:val="en-US"/>
        </w:rPr>
        <w:t xml:space="preserve"> et reliqui. Finitis psalmis statim </w:t>
      </w:r>
      <w:r w:rsidRPr="00963EFD">
        <w:rPr>
          <w:rStyle w:val="Funktion"/>
          <w:lang w:val="en-US"/>
        </w:rPr>
        <w:t>cantor</w:t>
      </w:r>
      <w:r w:rsidRPr="006A75AC">
        <w:rPr>
          <w:lang w:val="en-US"/>
        </w:rPr>
        <w:t xml:space="preserve"> subiungit AM </w:t>
      </w:r>
      <w:r w:rsidRPr="006A75AC">
        <w:rPr>
          <w:rStyle w:val="Neume"/>
          <w:lang w:val="en-US"/>
        </w:rPr>
        <w:t>Cenantibus autem</w:t>
      </w:r>
      <w:r w:rsidRPr="006A75AC">
        <w:rPr>
          <w:lang w:val="en-US"/>
        </w:rPr>
        <w:t xml:space="preserve">. PSMA </w:t>
      </w:r>
      <w:r w:rsidRPr="006A75AC">
        <w:rPr>
          <w:rStyle w:val="Incipit"/>
          <w:lang w:val="en-US"/>
        </w:rPr>
        <w:t>Magnificat</w:t>
      </w:r>
      <w:r w:rsidRPr="006A75AC">
        <w:rPr>
          <w:lang w:val="en-US"/>
        </w:rPr>
        <w:t>.</w:t>
      </w:r>
      <w:r w:rsidR="00176E15" w:rsidRPr="006A75AC">
        <w:rPr>
          <w:lang w:val="en-US"/>
        </w:rPr>
        <w:t xml:space="preserve"> Et ita cum una oratio</w:t>
      </w:r>
      <w:r w:rsidR="00E071EF">
        <w:rPr>
          <w:lang w:val="en-US"/>
        </w:rPr>
        <w:t>ne</w:t>
      </w:r>
      <w:r w:rsidR="00176E15" w:rsidRPr="006A75AC">
        <w:rPr>
          <w:lang w:val="en-US"/>
        </w:rPr>
        <w:t xml:space="preserve"> et [BD] </w:t>
      </w:r>
      <w:r w:rsidR="00176E15" w:rsidRPr="006A75AC">
        <w:rPr>
          <w:rStyle w:val="Incipit"/>
          <w:lang w:val="en-US"/>
        </w:rPr>
        <w:t>Benedicamus domino</w:t>
      </w:r>
      <w:r w:rsidR="00176E15" w:rsidRPr="006A75AC">
        <w:rPr>
          <w:lang w:val="en-US"/>
        </w:rPr>
        <w:t xml:space="preserve"> missa </w:t>
      </w:r>
      <w:r w:rsidR="00E071EF" w:rsidRPr="00963EFD">
        <w:rPr>
          <w:lang w:val="en-US"/>
        </w:rPr>
        <w:t>|vesque::</w:t>
      </w:r>
      <w:r w:rsidR="00176E15" w:rsidRPr="006A75AC">
        <w:rPr>
          <w:lang w:val="en-US"/>
        </w:rPr>
        <w:t>vesper</w:t>
      </w:r>
      <w:r w:rsidR="00E071EF">
        <w:rPr>
          <w:lang w:val="en-US"/>
        </w:rPr>
        <w:t>a</w:t>
      </w:r>
      <w:r w:rsidR="00176E15" w:rsidRPr="006A75AC">
        <w:rPr>
          <w:lang w:val="en-US"/>
        </w:rPr>
        <w:t>que</w:t>
      </w:r>
      <w:r w:rsidR="00E071EF" w:rsidRPr="00963EFD">
        <w:rPr>
          <w:lang w:val="en-US"/>
        </w:rPr>
        <w:t>|</w:t>
      </w:r>
      <w:r w:rsidR="00176E15" w:rsidRPr="006A75AC">
        <w:rPr>
          <w:lang w:val="en-US"/>
        </w:rPr>
        <w:t xml:space="preserve"> clauduntur. Nam hodie et sabbato sancto propter vesper</w:t>
      </w:r>
      <w:r w:rsidR="00E071EF">
        <w:rPr>
          <w:lang w:val="en-US"/>
        </w:rPr>
        <w:t>a</w:t>
      </w:r>
      <w:r w:rsidR="00176E15" w:rsidRPr="006A75AC">
        <w:rPr>
          <w:lang w:val="en-US"/>
        </w:rPr>
        <w:t xml:space="preserve"> [BD] </w:t>
      </w:r>
      <w:r w:rsidR="00176E15" w:rsidRPr="006A75AC">
        <w:rPr>
          <w:rStyle w:val="Incipit"/>
          <w:lang w:val="en-US"/>
        </w:rPr>
        <w:t>Benedicamus domino</w:t>
      </w:r>
      <w:r w:rsidR="00176E15" w:rsidRPr="006A75AC">
        <w:rPr>
          <w:lang w:val="en-US"/>
        </w:rPr>
        <w:t xml:space="preserve"> dicitur cum cetera sollemniter fiant. De corpore domini reservatur tantum quantum sufficere potest in parasceve. </w:t>
      </w:r>
      <w:r w:rsidR="00176E15" w:rsidRPr="006A75AC">
        <w:rPr>
          <w:lang w:val="it-IT"/>
        </w:rPr>
        <w:t>Sanguis vero penitus consumitur. Ab hinc nuda sint altaria usque in sabbato</w:t>
      </w:r>
      <w:r w:rsidR="00DF7AE6" w:rsidRPr="006A75AC">
        <w:rPr>
          <w:lang w:val="it-IT"/>
        </w:rPr>
        <w:t>. Altaria in ecclesia significant eminentiores in plebe fidelium sicut erant apostoli.</w:t>
      </w:r>
      <w:r w:rsidR="00D808A1">
        <w:rPr>
          <w:lang w:val="it-IT"/>
        </w:rPr>
        <w:t xml:space="preserve"> Nudatio quoque illorum significat fugam apostolorum.</w:t>
      </w:r>
    </w:p>
    <w:p w:rsidR="00EB6BD4" w:rsidRPr="006A75AC" w:rsidRDefault="00EB6BD4" w:rsidP="00A67FB0">
      <w:pPr>
        <w:pStyle w:val="berschrift1"/>
        <w:rPr>
          <w:lang w:val="it-IT"/>
        </w:rPr>
      </w:pPr>
      <w:r w:rsidRPr="006A75AC">
        <w:rPr>
          <w:lang w:val="it-IT"/>
        </w:rPr>
        <w:t>IN PARASCEVE</w:t>
      </w:r>
    </w:p>
    <w:p w:rsidR="00EB6BD4" w:rsidRPr="00963EFD" w:rsidRDefault="00EB6BD4" w:rsidP="00F81136">
      <w:pPr>
        <w:rPr>
          <w:lang w:val="it-IT"/>
        </w:rPr>
      </w:pPr>
      <w:r w:rsidRPr="006A75AC">
        <w:rPr>
          <w:rStyle w:val="Time1"/>
          <w:lang w:val="it-IT"/>
        </w:rPr>
        <w:t>[Ad matutinum]</w:t>
      </w:r>
      <w:r w:rsidRPr="006A75AC">
        <w:rPr>
          <w:lang w:val="it-IT"/>
        </w:rPr>
        <w:t xml:space="preserve"> VS </w:t>
      </w:r>
      <w:r w:rsidRPr="006A75AC">
        <w:rPr>
          <w:rStyle w:val="Incipit"/>
          <w:lang w:val="it-IT"/>
        </w:rPr>
        <w:t>Diviserunt sibi vestimenta</w:t>
      </w:r>
      <w:r w:rsidRPr="006A75AC">
        <w:rPr>
          <w:lang w:val="it-IT"/>
        </w:rPr>
        <w:t xml:space="preserve">. </w:t>
      </w:r>
      <w:r w:rsidRPr="00963EFD">
        <w:rPr>
          <w:lang w:val="it-IT"/>
        </w:rPr>
        <w:t xml:space="preserve">VS </w:t>
      </w:r>
      <w:r w:rsidRPr="00963EFD">
        <w:rPr>
          <w:rStyle w:val="Incipit"/>
          <w:lang w:val="it-IT"/>
        </w:rPr>
        <w:t>Insurrexerunt in me</w:t>
      </w:r>
      <w:r w:rsidRPr="00963EFD">
        <w:rPr>
          <w:lang w:val="it-IT"/>
        </w:rPr>
        <w:t xml:space="preserve">. VS </w:t>
      </w:r>
      <w:r w:rsidRPr="00963EFD">
        <w:rPr>
          <w:rStyle w:val="Incipit"/>
          <w:lang w:val="it-IT"/>
        </w:rPr>
        <w:t>Locuti sunt adversum me</w:t>
      </w:r>
      <w:r w:rsidRPr="00963EFD">
        <w:rPr>
          <w:lang w:val="it-IT"/>
        </w:rPr>
        <w:t xml:space="preserve">. Tres lectiones de lamentationibus. Tres de sermone </w:t>
      </w:r>
      <w:r w:rsidRPr="00963EFD">
        <w:rPr>
          <w:rStyle w:val="Person"/>
          <w:lang w:val="it-IT"/>
        </w:rPr>
        <w:t>Augustini</w:t>
      </w:r>
      <w:r w:rsidRPr="00963EFD">
        <w:rPr>
          <w:lang w:val="it-IT"/>
        </w:rPr>
        <w:t xml:space="preserve"> [LS] </w:t>
      </w:r>
      <w:r w:rsidRPr="00963EFD">
        <w:rPr>
          <w:rStyle w:val="Incipit"/>
          <w:lang w:val="it-IT"/>
        </w:rPr>
        <w:t>Nostis qui conventus erat</w:t>
      </w:r>
      <w:r w:rsidRPr="00963EFD">
        <w:rPr>
          <w:lang w:val="it-IT"/>
        </w:rPr>
        <w:t>. Tres de aposto</w:t>
      </w:r>
      <w:r w:rsidR="008B6474" w:rsidRPr="00963EFD">
        <w:rPr>
          <w:lang w:val="it-IT"/>
        </w:rPr>
        <w:t xml:space="preserve">lo [LE] </w:t>
      </w:r>
      <w:r w:rsidR="008B6474" w:rsidRPr="00963EFD">
        <w:rPr>
          <w:rStyle w:val="Incipit"/>
          <w:lang w:val="it-IT"/>
        </w:rPr>
        <w:t>Festinemus ingredi</w:t>
      </w:r>
      <w:r w:rsidR="008B6474" w:rsidRPr="00963EFD">
        <w:rPr>
          <w:lang w:val="it-IT"/>
        </w:rPr>
        <w:t>, vel apud quosdam expositio passionis.</w:t>
      </w:r>
    </w:p>
    <w:p w:rsidR="008B6474" w:rsidRPr="006A75AC" w:rsidRDefault="008B6474" w:rsidP="00F81136">
      <w:pPr>
        <w:rPr>
          <w:lang w:val="en-US"/>
        </w:rPr>
      </w:pPr>
      <w:r w:rsidRPr="006A75AC">
        <w:rPr>
          <w:rStyle w:val="Time1"/>
          <w:lang w:val="en-US"/>
        </w:rPr>
        <w:t>Ad laudes</w:t>
      </w:r>
      <w:r w:rsidRPr="006A75AC">
        <w:rPr>
          <w:lang w:val="en-US"/>
        </w:rPr>
        <w:t xml:space="preserve"> VS </w:t>
      </w:r>
      <w:r w:rsidRPr="006A75AC">
        <w:rPr>
          <w:rStyle w:val="Incipit"/>
          <w:lang w:val="en-US"/>
        </w:rPr>
        <w:t>Christus factus</w:t>
      </w:r>
      <w:r w:rsidRPr="006A75AC">
        <w:rPr>
          <w:lang w:val="en-US"/>
        </w:rPr>
        <w:t>. A</w:t>
      </w:r>
      <w:r w:rsidR="00F17830" w:rsidRPr="006A75AC">
        <w:rPr>
          <w:lang w:val="en-US"/>
        </w:rPr>
        <w:t xml:space="preserve">B </w:t>
      </w:r>
      <w:r w:rsidR="00F17830" w:rsidRPr="006A75AC">
        <w:rPr>
          <w:rStyle w:val="Neume"/>
          <w:lang w:val="en-US"/>
        </w:rPr>
        <w:t>Mulieres</w:t>
      </w:r>
      <w:r w:rsidR="00F17830" w:rsidRPr="006A75AC">
        <w:rPr>
          <w:lang w:val="en-US"/>
        </w:rPr>
        <w:t>.</w:t>
      </w:r>
      <w:r w:rsidR="00472184" w:rsidRPr="006A75AC">
        <w:rPr>
          <w:lang w:val="en-US"/>
        </w:rPr>
        <w:t xml:space="preserve"> Cetera ut supra.</w:t>
      </w:r>
    </w:p>
    <w:p w:rsidR="00ED3793" w:rsidRPr="006A75AC" w:rsidRDefault="00472184" w:rsidP="00F81136">
      <w:pPr>
        <w:rPr>
          <w:lang w:val="nb-NO"/>
        </w:rPr>
      </w:pPr>
      <w:r w:rsidRPr="006A75AC">
        <w:rPr>
          <w:rStyle w:val="Time1"/>
          <w:lang w:val="en-US"/>
        </w:rPr>
        <w:t>[Ad missam]</w:t>
      </w:r>
      <w:r w:rsidRPr="006A75AC">
        <w:rPr>
          <w:lang w:val="en-US"/>
        </w:rPr>
        <w:t xml:space="preserve"> In die cum accesserit </w:t>
      </w:r>
      <w:r w:rsidRPr="006A75AC">
        <w:rPr>
          <w:rStyle w:val="Funktion"/>
          <w:lang w:val="en-US"/>
        </w:rPr>
        <w:t>sacerdos</w:t>
      </w:r>
      <w:r w:rsidRPr="006A75AC">
        <w:rPr>
          <w:lang w:val="en-US"/>
        </w:rPr>
        <w:t xml:space="preserve"> ad altare primum legitur EPP </w:t>
      </w:r>
      <w:r w:rsidRPr="006A75AC">
        <w:rPr>
          <w:rStyle w:val="Incipit"/>
          <w:lang w:val="en-US"/>
        </w:rPr>
        <w:t>In tribulatione</w:t>
      </w:r>
      <w:r w:rsidRPr="006A75AC">
        <w:rPr>
          <w:lang w:val="en-US"/>
        </w:rPr>
        <w:t xml:space="preserve"> absque pronuntiatione tituli et nulla oratione praecedente. </w:t>
      </w:r>
      <w:r w:rsidRPr="006A75AC">
        <w:rPr>
          <w:lang w:val="pt-PT"/>
        </w:rPr>
        <w:t xml:space="preserve">Sequitur TR </w:t>
      </w:r>
      <w:r w:rsidRPr="006A75AC">
        <w:rPr>
          <w:rStyle w:val="Neume"/>
          <w:lang w:val="pt-PT"/>
        </w:rPr>
        <w:t>Domine</w:t>
      </w:r>
      <w:r w:rsidR="00D465E3" w:rsidRPr="006A75AC">
        <w:rPr>
          <w:rStyle w:val="Incipit"/>
          <w:lang w:val="pt-PT"/>
        </w:rPr>
        <w:t>@</w:t>
      </w:r>
      <w:r w:rsidRPr="006A75AC">
        <w:rPr>
          <w:rStyle w:val="Incipit"/>
          <w:lang w:val="pt-PT"/>
        </w:rPr>
        <w:t>audivi</w:t>
      </w:r>
      <w:r w:rsidRPr="006A75AC">
        <w:rPr>
          <w:lang w:val="pt-PT"/>
        </w:rPr>
        <w:t xml:space="preserve">. Deinde [ORI] </w:t>
      </w:r>
      <w:r w:rsidRPr="006A75AC">
        <w:rPr>
          <w:rStyle w:val="Incipit"/>
          <w:lang w:val="pt-PT"/>
        </w:rPr>
        <w:t>Oremus</w:t>
      </w:r>
      <w:r w:rsidRPr="006A75AC">
        <w:rPr>
          <w:lang w:val="pt-PT"/>
        </w:rPr>
        <w:t xml:space="preserve"> et [ORI] </w:t>
      </w:r>
      <w:r w:rsidRPr="006A75AC">
        <w:rPr>
          <w:rStyle w:val="Incipit"/>
          <w:lang w:val="pt-PT"/>
        </w:rPr>
        <w:t>Flectamus genu</w:t>
      </w:r>
      <w:r w:rsidRPr="00963EFD">
        <w:rPr>
          <w:rStyle w:val="Incipit"/>
          <w:lang w:val="pt-PT"/>
        </w:rPr>
        <w:t>a. Levate</w:t>
      </w:r>
      <w:r w:rsidRPr="006A75AC">
        <w:rPr>
          <w:lang w:val="pt-PT"/>
        </w:rPr>
        <w:t xml:space="preserve">. </w:t>
      </w:r>
      <w:r w:rsidRPr="006A75AC">
        <w:rPr>
          <w:lang w:val="fr-FR"/>
        </w:rPr>
        <w:t>OR</w:t>
      </w:r>
      <w:r w:rsidR="00176F27" w:rsidRPr="006A75AC">
        <w:rPr>
          <w:lang w:val="fr-FR"/>
        </w:rPr>
        <w:t>CL</w:t>
      </w:r>
      <w:r w:rsidRPr="006A75AC">
        <w:rPr>
          <w:lang w:val="fr-FR"/>
        </w:rPr>
        <w:t xml:space="preserve"> </w:t>
      </w:r>
      <w:r w:rsidRPr="006A75AC">
        <w:rPr>
          <w:rStyle w:val="Incipit"/>
          <w:lang w:val="fr-FR"/>
        </w:rPr>
        <w:t>Deus qui peccati</w:t>
      </w:r>
      <w:r w:rsidRPr="006A75AC">
        <w:rPr>
          <w:lang w:val="fr-FR"/>
        </w:rPr>
        <w:t xml:space="preserve">. Sequitur EPP </w:t>
      </w:r>
      <w:r w:rsidRPr="006A75AC">
        <w:rPr>
          <w:rStyle w:val="Incipit"/>
          <w:lang w:val="fr-FR"/>
        </w:rPr>
        <w:t>Dixit dominus ad Moysen</w:t>
      </w:r>
      <w:r w:rsidRPr="006A75AC">
        <w:rPr>
          <w:lang w:val="fr-FR"/>
        </w:rPr>
        <w:t xml:space="preserve">. </w:t>
      </w:r>
      <w:r w:rsidRPr="006A75AC">
        <w:rPr>
          <w:lang w:val="nb-NO"/>
        </w:rPr>
        <w:t>Non autem legatu</w:t>
      </w:r>
      <w:r w:rsidR="00D808A1">
        <w:rPr>
          <w:lang w:val="nb-NO"/>
        </w:rPr>
        <w:t>r ut epistula, sed ut prophetia,</w:t>
      </w:r>
      <w:r w:rsidRPr="006A75AC">
        <w:rPr>
          <w:lang w:val="nb-NO"/>
        </w:rPr>
        <w:t xml:space="preserve"> </w:t>
      </w:r>
      <w:r w:rsidR="00D808A1">
        <w:rPr>
          <w:lang w:val="nb-NO"/>
        </w:rPr>
        <w:t>e</w:t>
      </w:r>
      <w:r w:rsidRPr="006A75AC">
        <w:rPr>
          <w:lang w:val="nb-NO"/>
        </w:rPr>
        <w:t xml:space="preserve">t sine pronuntiatione [tituli]. Sequitur TR </w:t>
      </w:r>
      <w:r w:rsidRPr="006A75AC">
        <w:rPr>
          <w:rStyle w:val="Neume"/>
          <w:lang w:val="nb-NO"/>
        </w:rPr>
        <w:t>Eripe me</w:t>
      </w:r>
      <w:r w:rsidRPr="006A75AC">
        <w:rPr>
          <w:lang w:val="nb-NO"/>
        </w:rPr>
        <w:t>. Sequitur passio san</w:t>
      </w:r>
      <w:r w:rsidR="00D465E3" w:rsidRPr="006A75AC">
        <w:rPr>
          <w:lang w:val="nb-NO"/>
        </w:rPr>
        <w:t>c</w:t>
      </w:r>
      <w:r w:rsidRPr="006A75AC">
        <w:rPr>
          <w:lang w:val="nb-NO"/>
        </w:rPr>
        <w:t>ti Io</w:t>
      </w:r>
      <w:r w:rsidR="00D465E3" w:rsidRPr="006A75AC">
        <w:rPr>
          <w:lang w:val="nb-NO"/>
        </w:rPr>
        <w:t>annis sine salutatione et titul</w:t>
      </w:r>
      <w:r w:rsidRPr="006A75AC">
        <w:rPr>
          <w:lang w:val="nb-NO"/>
        </w:rPr>
        <w:t xml:space="preserve">o, sed sic [EV] </w:t>
      </w:r>
      <w:r w:rsidRPr="006A75AC">
        <w:rPr>
          <w:rStyle w:val="Incipit"/>
          <w:lang w:val="nb-NO"/>
        </w:rPr>
        <w:t>Egressu est Iesus</w:t>
      </w:r>
      <w:r w:rsidRPr="006A75AC">
        <w:rPr>
          <w:lang w:val="nb-NO"/>
        </w:rPr>
        <w:t xml:space="preserve">. </w:t>
      </w:r>
    </w:p>
    <w:p w:rsidR="0091505D" w:rsidRPr="006A75AC" w:rsidRDefault="00472184" w:rsidP="00F81136">
      <w:pPr>
        <w:rPr>
          <w:lang w:val="nb-NO"/>
        </w:rPr>
      </w:pPr>
      <w:r w:rsidRPr="006A75AC">
        <w:rPr>
          <w:lang w:val="nb-NO"/>
        </w:rPr>
        <w:t xml:space="preserve">Post hanc orationes, et ad singulas </w:t>
      </w:r>
      <w:r w:rsidR="00176F27" w:rsidRPr="006A75AC">
        <w:rPr>
          <w:lang w:val="nb-NO"/>
        </w:rPr>
        <w:t xml:space="preserve">[ORI] </w:t>
      </w:r>
      <w:r w:rsidR="00176F27" w:rsidRPr="006A75AC">
        <w:rPr>
          <w:rStyle w:val="Incipit"/>
          <w:lang w:val="nb-NO"/>
        </w:rPr>
        <w:t>Flectamus genua</w:t>
      </w:r>
      <w:r w:rsidR="00176F27" w:rsidRPr="006A75AC">
        <w:rPr>
          <w:lang w:val="nb-NO"/>
        </w:rPr>
        <w:t xml:space="preserve"> dicitur, nisi pro </w:t>
      </w:r>
      <w:r w:rsidR="00176F27" w:rsidRPr="006A75AC">
        <w:rPr>
          <w:rStyle w:val="Person"/>
          <w:lang w:val="nb-NO"/>
        </w:rPr>
        <w:t>Iudaeis</w:t>
      </w:r>
      <w:r w:rsidR="00176F27" w:rsidRPr="006A75AC">
        <w:rPr>
          <w:lang w:val="nb-NO"/>
        </w:rPr>
        <w:t xml:space="preserve">, quia illudendo flexerunt </w:t>
      </w:r>
      <w:r w:rsidR="00176F27" w:rsidRPr="006A75AC">
        <w:rPr>
          <w:rStyle w:val="Person"/>
          <w:lang w:val="nb-NO"/>
        </w:rPr>
        <w:t>Christo</w:t>
      </w:r>
      <w:r w:rsidR="00176F27" w:rsidRPr="006A75AC">
        <w:rPr>
          <w:lang w:val="nb-NO"/>
        </w:rPr>
        <w:t xml:space="preserve"> genua. </w:t>
      </w:r>
      <w:r w:rsidR="00ED3793" w:rsidRPr="006A75AC">
        <w:rPr>
          <w:lang w:val="nb-NO"/>
        </w:rPr>
        <w:t xml:space="preserve">Sed tamdiu </w:t>
      </w:r>
      <w:r w:rsidR="00ED3793" w:rsidRPr="006A75AC">
        <w:rPr>
          <w:rStyle w:val="Funktion"/>
          <w:lang w:val="nb-NO"/>
        </w:rPr>
        <w:t>clerus</w:t>
      </w:r>
      <w:r w:rsidR="00ED3793" w:rsidRPr="006A75AC">
        <w:rPr>
          <w:lang w:val="nb-NO"/>
        </w:rPr>
        <w:t xml:space="preserve"> et </w:t>
      </w:r>
      <w:r w:rsidR="00ED3793" w:rsidRPr="006A75AC">
        <w:rPr>
          <w:rStyle w:val="Funktion"/>
          <w:lang w:val="nb-NO"/>
        </w:rPr>
        <w:t>populus</w:t>
      </w:r>
      <w:r w:rsidR="00ED3793" w:rsidRPr="006A75AC">
        <w:rPr>
          <w:lang w:val="nb-NO"/>
        </w:rPr>
        <w:t xml:space="preserve"> iaceat dum oratio finiatur et tunc dicatur [ORI] </w:t>
      </w:r>
      <w:r w:rsidR="00ED3793" w:rsidRPr="006A75AC">
        <w:rPr>
          <w:rStyle w:val="Neume"/>
          <w:lang w:val="nb-NO"/>
        </w:rPr>
        <w:t>Levate</w:t>
      </w:r>
      <w:r w:rsidR="00ED3793" w:rsidRPr="006A75AC">
        <w:rPr>
          <w:lang w:val="nb-NO"/>
        </w:rPr>
        <w:t xml:space="preserve"> ante [_ORI] </w:t>
      </w:r>
      <w:r w:rsidR="00ED3793" w:rsidRPr="006A75AC">
        <w:rPr>
          <w:rStyle w:val="Incipit"/>
          <w:lang w:val="nb-NO"/>
        </w:rPr>
        <w:t>Per dominum</w:t>
      </w:r>
      <w:r w:rsidR="00ED3793" w:rsidRPr="006A75AC">
        <w:rPr>
          <w:lang w:val="nb-NO"/>
        </w:rPr>
        <w:t xml:space="preserve">. Deinde fiat baiulatio crucis cum versibus [IP] </w:t>
      </w:r>
      <w:r w:rsidR="00ED3793" w:rsidRPr="006A75AC">
        <w:rPr>
          <w:rStyle w:val="Neume"/>
          <w:lang w:val="nb-NO"/>
        </w:rPr>
        <w:t>Popule meus</w:t>
      </w:r>
      <w:r w:rsidR="00ED3793" w:rsidRPr="006A75AC">
        <w:rPr>
          <w:lang w:val="nb-NO"/>
        </w:rPr>
        <w:t xml:space="preserve">. Quibus singulis |respondit::responditur| a </w:t>
      </w:r>
      <w:r w:rsidR="00ED3793" w:rsidRPr="006A75AC">
        <w:rPr>
          <w:rStyle w:val="Funktion"/>
          <w:lang w:val="nb-NO"/>
        </w:rPr>
        <w:t>pueris</w:t>
      </w:r>
      <w:r w:rsidR="000C036F" w:rsidRPr="006A75AC">
        <w:rPr>
          <w:lang w:val="nb-NO"/>
        </w:rPr>
        <w:t xml:space="preserve"> (84r) [IP] </w:t>
      </w:r>
      <w:r w:rsidR="000C036F" w:rsidRPr="006A75AC">
        <w:rPr>
          <w:rStyle w:val="Neume"/>
          <w:lang w:val="nb-NO"/>
        </w:rPr>
        <w:t>Agyos</w:t>
      </w:r>
      <w:r w:rsidR="00ED3793" w:rsidRPr="006A75AC">
        <w:rPr>
          <w:lang w:val="nb-NO"/>
        </w:rPr>
        <w:t xml:space="preserve">. Et a choro [IP] </w:t>
      </w:r>
      <w:r w:rsidR="00ED3793" w:rsidRPr="006A75AC">
        <w:rPr>
          <w:rStyle w:val="Neume"/>
          <w:lang w:val="nb-NO"/>
        </w:rPr>
        <w:t>Sanctus deus</w:t>
      </w:r>
      <w:r w:rsidR="00ED3793" w:rsidRPr="006A75AC">
        <w:rPr>
          <w:lang w:val="nb-NO"/>
        </w:rPr>
        <w:t xml:space="preserve">. Cum autem pervenerit ad locum suum crux denudatur cum AN </w:t>
      </w:r>
      <w:r w:rsidR="00ED3793" w:rsidRPr="006A75AC">
        <w:rPr>
          <w:rStyle w:val="Neume"/>
          <w:lang w:val="nb-NO"/>
        </w:rPr>
        <w:t>Ecce lignum</w:t>
      </w:r>
      <w:r w:rsidR="00ED3793" w:rsidRPr="006A75AC">
        <w:rPr>
          <w:lang w:val="nb-NO"/>
        </w:rPr>
        <w:t xml:space="preserve">. PS </w:t>
      </w:r>
      <w:r w:rsidR="00ED3793" w:rsidRPr="006A75AC">
        <w:rPr>
          <w:rStyle w:val="Neume"/>
          <w:lang w:val="nb-NO"/>
        </w:rPr>
        <w:t>Beati immaculati</w:t>
      </w:r>
      <w:r w:rsidR="00ED3793" w:rsidRPr="006A75AC">
        <w:rPr>
          <w:lang w:val="nb-NO"/>
        </w:rPr>
        <w:t>. [AN]</w:t>
      </w:r>
      <w:r w:rsidR="002E6B18" w:rsidRPr="006A75AC">
        <w:rPr>
          <w:lang w:val="nb-NO"/>
        </w:rPr>
        <w:t xml:space="preserve"> </w:t>
      </w:r>
      <w:r w:rsidR="002E6B18" w:rsidRPr="006A75AC">
        <w:rPr>
          <w:rStyle w:val="Neume"/>
          <w:lang w:val="nb-NO"/>
        </w:rPr>
        <w:t>Dum fabricator</w:t>
      </w:r>
      <w:r w:rsidR="002E6B18" w:rsidRPr="006A75AC">
        <w:rPr>
          <w:lang w:val="nb-NO"/>
        </w:rPr>
        <w:t xml:space="preserve">. [AN] </w:t>
      </w:r>
      <w:r w:rsidR="002E6B18" w:rsidRPr="006A75AC">
        <w:rPr>
          <w:rStyle w:val="Neume"/>
          <w:lang w:val="nb-NO"/>
        </w:rPr>
        <w:t>O admirabile</w:t>
      </w:r>
      <w:r w:rsidR="002E6B18" w:rsidRPr="006A75AC">
        <w:rPr>
          <w:lang w:val="nb-NO"/>
        </w:rPr>
        <w:t xml:space="preserve">. Interim crux adoratur versus [HV] </w:t>
      </w:r>
      <w:r w:rsidR="002E6B18" w:rsidRPr="006A75AC">
        <w:rPr>
          <w:rStyle w:val="Incipit"/>
          <w:lang w:val="nb-NO"/>
        </w:rPr>
        <w:t>Crux fidelis</w:t>
      </w:r>
      <w:r w:rsidR="002E6B18" w:rsidRPr="006A75AC">
        <w:rPr>
          <w:lang w:val="nb-NO"/>
        </w:rPr>
        <w:t xml:space="preserve">. Peracta salutatio crucis deferatur patena cum corpore domini et calix cum vino non consecrato. Et accedens ad altare </w:t>
      </w:r>
      <w:r w:rsidR="002E6B18" w:rsidRPr="006A75AC">
        <w:rPr>
          <w:rStyle w:val="Funktion"/>
          <w:lang w:val="nb-NO"/>
        </w:rPr>
        <w:t>sacerdos</w:t>
      </w:r>
      <w:r w:rsidR="002E6B18" w:rsidRPr="006A75AC">
        <w:rPr>
          <w:lang w:val="nb-NO"/>
        </w:rPr>
        <w:t xml:space="preserve"> dicat submissa voce ita ut </w:t>
      </w:r>
      <w:r w:rsidR="002E6B18" w:rsidRPr="006A75AC">
        <w:rPr>
          <w:rStyle w:val="Funktion"/>
          <w:lang w:val="nb-NO"/>
        </w:rPr>
        <w:t>ministri</w:t>
      </w:r>
      <w:r w:rsidR="002E6B18" w:rsidRPr="006A75AC">
        <w:rPr>
          <w:lang w:val="nb-NO"/>
        </w:rPr>
        <w:t xml:space="preserve"> audiant [PNI] </w:t>
      </w:r>
      <w:r w:rsidR="002E6B18" w:rsidRPr="006A75AC">
        <w:rPr>
          <w:rStyle w:val="Incipit"/>
          <w:lang w:val="nb-NO"/>
        </w:rPr>
        <w:t>Oremus. Praeceptis salutaribus</w:t>
      </w:r>
      <w:r w:rsidR="002E6B18" w:rsidRPr="006A75AC">
        <w:rPr>
          <w:lang w:val="nb-NO"/>
        </w:rPr>
        <w:t xml:space="preserve">. [PN] </w:t>
      </w:r>
      <w:r w:rsidR="002E6B18" w:rsidRPr="006A75AC">
        <w:rPr>
          <w:rStyle w:val="Incipit"/>
          <w:lang w:val="nb-NO"/>
        </w:rPr>
        <w:t xml:space="preserve">Pater noster </w:t>
      </w:r>
      <w:r w:rsidR="002E6B18" w:rsidRPr="00963EFD">
        <w:rPr>
          <w:lang w:val="nb-NO"/>
        </w:rPr>
        <w:t>usque</w:t>
      </w:r>
      <w:r w:rsidR="00A556EC">
        <w:rPr>
          <w:lang w:val="nb-NO"/>
        </w:rPr>
        <w:t xml:space="preserve"> </w:t>
      </w:r>
      <w:r w:rsidR="002E6B18" w:rsidRPr="006A75AC">
        <w:rPr>
          <w:lang w:val="nb-NO"/>
        </w:rPr>
        <w:t xml:space="preserve">[_PN] </w:t>
      </w:r>
      <w:r w:rsidR="002E6B18" w:rsidRPr="006A75AC">
        <w:rPr>
          <w:rStyle w:val="Incipit"/>
          <w:lang w:val="nb-NO"/>
        </w:rPr>
        <w:t>Per omnia saecula</w:t>
      </w:r>
      <w:r w:rsidR="002E6B18" w:rsidRPr="006A75AC">
        <w:rPr>
          <w:lang w:val="nb-NO"/>
        </w:rPr>
        <w:t>. Tunc sumet de corpore domini et ponat in calicem nihil dicens. Sacrificatur autem vinum non consecratum per panem consecratum. Et ita communicetur. Hac die apostolica repraesentatur</w:t>
      </w:r>
      <w:r w:rsidR="00ED3793" w:rsidRPr="006A75AC">
        <w:rPr>
          <w:lang w:val="nb-NO"/>
        </w:rPr>
        <w:t xml:space="preserve"> </w:t>
      </w:r>
      <w:r w:rsidR="004654A5" w:rsidRPr="006A75AC">
        <w:rPr>
          <w:lang w:val="nb-NO"/>
        </w:rPr>
        <w:t>consecratio, |qui::quia|</w:t>
      </w:r>
      <w:r w:rsidR="00FA4807" w:rsidRPr="006A75AC">
        <w:rPr>
          <w:lang w:val="nb-NO"/>
        </w:rPr>
        <w:t xml:space="preserve"> tantum dominicam orationem super corpus et sanguinem dicebant. Sequitur vesper</w:t>
      </w:r>
      <w:r w:rsidR="000B1F0F">
        <w:rPr>
          <w:lang w:val="nb-NO"/>
        </w:rPr>
        <w:t>a</w:t>
      </w:r>
      <w:r w:rsidR="00FA4807" w:rsidRPr="006A75AC">
        <w:rPr>
          <w:lang w:val="nb-NO"/>
        </w:rPr>
        <w:t xml:space="preserve"> cuius solummodo psalmi privatim dicant. </w:t>
      </w:r>
    </w:p>
    <w:p w:rsidR="00EB6BD4" w:rsidRPr="006A75AC" w:rsidRDefault="0091505D" w:rsidP="00F81136">
      <w:pPr>
        <w:rPr>
          <w:lang w:val="fr-FR"/>
        </w:rPr>
      </w:pPr>
      <w:r w:rsidRPr="006A75AC">
        <w:rPr>
          <w:rStyle w:val="Time1"/>
          <w:lang w:val="nb-NO"/>
        </w:rPr>
        <w:t>[Ad processionem]</w:t>
      </w:r>
      <w:r w:rsidRPr="006A75AC">
        <w:rPr>
          <w:lang w:val="nb-NO"/>
        </w:rPr>
        <w:t xml:space="preserve"> </w:t>
      </w:r>
      <w:r w:rsidR="00FA4807" w:rsidRPr="006A75AC">
        <w:rPr>
          <w:lang w:val="nb-NO"/>
        </w:rPr>
        <w:t xml:space="preserve">Tunc conveniant ad aptandam sepulturam cum incenso et dicatur RPP </w:t>
      </w:r>
      <w:r w:rsidR="00FA4807" w:rsidRPr="006A75AC">
        <w:rPr>
          <w:rStyle w:val="Neume"/>
          <w:lang w:val="nb-NO"/>
        </w:rPr>
        <w:t>Ecce quomodo</w:t>
      </w:r>
      <w:r w:rsidR="00FA4807" w:rsidRPr="006A75AC">
        <w:rPr>
          <w:lang w:val="nb-NO"/>
        </w:rPr>
        <w:t xml:space="preserve">. </w:t>
      </w:r>
      <w:r w:rsidR="00FA4807" w:rsidRPr="006A75AC">
        <w:rPr>
          <w:lang w:val="fr-FR"/>
        </w:rPr>
        <w:t xml:space="preserve">RPP </w:t>
      </w:r>
      <w:r w:rsidR="00FA4807" w:rsidRPr="006A75AC">
        <w:rPr>
          <w:rStyle w:val="Neume"/>
          <w:lang w:val="fr-FR"/>
        </w:rPr>
        <w:t>Recessit</w:t>
      </w:r>
      <w:r w:rsidR="00FA4807" w:rsidRPr="006A75AC">
        <w:rPr>
          <w:lang w:val="fr-FR"/>
        </w:rPr>
        <w:t xml:space="preserve">. PS </w:t>
      </w:r>
      <w:r w:rsidR="00FA4807" w:rsidRPr="006A75AC">
        <w:rPr>
          <w:rStyle w:val="Incipit"/>
          <w:lang w:val="fr-FR"/>
        </w:rPr>
        <w:t>Voce mea</w:t>
      </w:r>
      <w:r w:rsidR="00FA4807" w:rsidRPr="006A75AC">
        <w:rPr>
          <w:lang w:val="fr-FR"/>
        </w:rPr>
        <w:t xml:space="preserve"> secundum. VS </w:t>
      </w:r>
      <w:r w:rsidR="00FA4807" w:rsidRPr="006A75AC">
        <w:rPr>
          <w:rStyle w:val="Incipit"/>
          <w:lang w:val="fr-FR"/>
        </w:rPr>
        <w:t>Christus factus est</w:t>
      </w:r>
      <w:r w:rsidR="00FA4807" w:rsidRPr="006A75AC">
        <w:rPr>
          <w:lang w:val="fr-FR"/>
        </w:rPr>
        <w:t xml:space="preserve">. Post sepulturam RPP </w:t>
      </w:r>
      <w:r w:rsidR="00FA4807" w:rsidRPr="006A75AC">
        <w:rPr>
          <w:rStyle w:val="Neume"/>
          <w:lang w:val="fr-FR"/>
        </w:rPr>
        <w:t>Sepulto do</w:t>
      </w:r>
      <w:r w:rsidR="00FA4807" w:rsidRPr="006A75AC">
        <w:rPr>
          <w:rStyle w:val="Incipit"/>
          <w:lang w:val="fr-FR"/>
        </w:rPr>
        <w:t>mino</w:t>
      </w:r>
      <w:r w:rsidR="00FA4807" w:rsidRPr="006A75AC">
        <w:rPr>
          <w:lang w:val="fr-FR"/>
        </w:rPr>
        <w:t>.</w:t>
      </w:r>
    </w:p>
    <w:p w:rsidR="00FA4807" w:rsidRPr="006A75AC" w:rsidRDefault="00FA4807" w:rsidP="00A67FB0">
      <w:pPr>
        <w:pStyle w:val="berschrift1"/>
        <w:rPr>
          <w:lang w:val="fr-FR"/>
        </w:rPr>
      </w:pPr>
      <w:r w:rsidRPr="006A75AC">
        <w:rPr>
          <w:lang w:val="fr-FR"/>
        </w:rPr>
        <w:t>SABBATO SANCTO</w:t>
      </w:r>
    </w:p>
    <w:p w:rsidR="00FA4807" w:rsidRPr="00963EFD" w:rsidRDefault="00FA4807" w:rsidP="00F81136">
      <w:pPr>
        <w:rPr>
          <w:lang w:val="it-IT"/>
        </w:rPr>
      </w:pPr>
      <w:r w:rsidRPr="006A75AC">
        <w:rPr>
          <w:rStyle w:val="Time1"/>
          <w:lang w:val="fr-FR"/>
        </w:rPr>
        <w:t>Ad matutinum</w:t>
      </w:r>
      <w:r w:rsidRPr="006A75AC">
        <w:rPr>
          <w:lang w:val="fr-FR"/>
        </w:rPr>
        <w:t xml:space="preserve"> </w:t>
      </w:r>
      <w:r w:rsidR="00954C6E" w:rsidRPr="006A75AC">
        <w:rPr>
          <w:lang w:val="fr-FR"/>
        </w:rPr>
        <w:t>[</w:t>
      </w:r>
      <w:r w:rsidR="000C036F" w:rsidRPr="006A75AC">
        <w:rPr>
          <w:lang w:val="fr-FR"/>
        </w:rPr>
        <w:t>AN</w:t>
      </w:r>
      <w:r w:rsidR="00954C6E" w:rsidRPr="006A75AC">
        <w:rPr>
          <w:lang w:val="fr-FR"/>
        </w:rPr>
        <w:t>]</w:t>
      </w:r>
      <w:r w:rsidRPr="006A75AC">
        <w:rPr>
          <w:lang w:val="fr-FR"/>
        </w:rPr>
        <w:t xml:space="preserve"> </w:t>
      </w:r>
      <w:r w:rsidRPr="006A75AC">
        <w:rPr>
          <w:rStyle w:val="Neume"/>
          <w:lang w:val="fr-FR"/>
        </w:rPr>
        <w:t>In pace</w:t>
      </w:r>
      <w:r w:rsidR="000C036F" w:rsidRPr="006A75AC">
        <w:rPr>
          <w:rStyle w:val="Incipit"/>
          <w:lang w:val="fr-FR"/>
        </w:rPr>
        <w:t>@</w:t>
      </w:r>
      <w:r w:rsidRPr="006A75AC">
        <w:rPr>
          <w:rStyle w:val="Incipit"/>
          <w:lang w:val="fr-FR"/>
        </w:rPr>
        <w:t>in idipsum</w:t>
      </w:r>
      <w:r w:rsidR="00954C6E" w:rsidRPr="006A75AC">
        <w:rPr>
          <w:lang w:val="fr-FR"/>
        </w:rPr>
        <w:t xml:space="preserve">. VS </w:t>
      </w:r>
      <w:r w:rsidR="00954C6E" w:rsidRPr="006A75AC">
        <w:rPr>
          <w:rStyle w:val="Incipit"/>
          <w:lang w:val="fr-FR"/>
        </w:rPr>
        <w:t>Tu autem domine miserere</w:t>
      </w:r>
      <w:r w:rsidR="00954C6E" w:rsidRPr="006A75AC">
        <w:rPr>
          <w:lang w:val="fr-FR"/>
        </w:rPr>
        <w:t xml:space="preserve">. </w:t>
      </w:r>
      <w:r w:rsidR="00954C6E" w:rsidRPr="00963EFD">
        <w:rPr>
          <w:lang w:val="it-IT"/>
        </w:rPr>
        <w:t xml:space="preserve">VS </w:t>
      </w:r>
      <w:r w:rsidR="00954C6E" w:rsidRPr="00963EFD">
        <w:rPr>
          <w:rStyle w:val="Incipit"/>
          <w:lang w:val="it-IT"/>
        </w:rPr>
        <w:t>In pace factus est locus</w:t>
      </w:r>
      <w:r w:rsidR="00954C6E" w:rsidRPr="00963EFD">
        <w:rPr>
          <w:lang w:val="it-IT"/>
        </w:rPr>
        <w:t xml:space="preserve">. Tertia </w:t>
      </w:r>
      <w:r w:rsidR="00DF3EE4" w:rsidRPr="00963EFD">
        <w:rPr>
          <w:lang w:val="it-IT"/>
        </w:rPr>
        <w:t xml:space="preserve">[EVI] </w:t>
      </w:r>
      <w:r w:rsidR="00954C6E" w:rsidRPr="00963EFD">
        <w:rPr>
          <w:rStyle w:val="Incipit"/>
          <w:lang w:val="it-IT"/>
        </w:rPr>
        <w:t>Oratio Ieremiae prophetae</w:t>
      </w:r>
      <w:r w:rsidR="00954C6E" w:rsidRPr="00963EFD">
        <w:rPr>
          <w:lang w:val="it-IT"/>
        </w:rPr>
        <w:t xml:space="preserve">. </w:t>
      </w:r>
      <w:r w:rsidR="00DF3EE4" w:rsidRPr="00963EFD">
        <w:rPr>
          <w:lang w:val="it-IT"/>
        </w:rPr>
        <w:t xml:space="preserve">[LE] </w:t>
      </w:r>
      <w:r w:rsidR="00954C6E" w:rsidRPr="00963EFD">
        <w:rPr>
          <w:rStyle w:val="Incipit"/>
          <w:lang w:val="it-IT"/>
        </w:rPr>
        <w:t>Recordare domine</w:t>
      </w:r>
      <w:r w:rsidR="00954C6E" w:rsidRPr="00963EFD">
        <w:rPr>
          <w:lang w:val="it-IT"/>
        </w:rPr>
        <w:t xml:space="preserve">. Vel tres de homelia </w:t>
      </w:r>
      <w:r w:rsidR="00954C6E" w:rsidRPr="00963EFD">
        <w:rPr>
          <w:rStyle w:val="Person"/>
          <w:lang w:val="it-IT"/>
        </w:rPr>
        <w:t>Augustini</w:t>
      </w:r>
      <w:r w:rsidR="00954C6E" w:rsidRPr="00963EFD">
        <w:rPr>
          <w:lang w:val="it-IT"/>
        </w:rPr>
        <w:t xml:space="preserve"> [LH] </w:t>
      </w:r>
      <w:r w:rsidR="00954C6E" w:rsidRPr="00963EFD">
        <w:rPr>
          <w:rStyle w:val="Incipit"/>
          <w:lang w:val="it-IT"/>
        </w:rPr>
        <w:t>Quidam eva</w:t>
      </w:r>
      <w:r w:rsidR="0091505D" w:rsidRPr="00963EFD">
        <w:rPr>
          <w:rStyle w:val="Incipit"/>
          <w:lang w:val="it-IT"/>
        </w:rPr>
        <w:t>n</w:t>
      </w:r>
      <w:r w:rsidR="00954C6E" w:rsidRPr="00963EFD">
        <w:rPr>
          <w:rStyle w:val="Incipit"/>
          <w:lang w:val="it-IT"/>
        </w:rPr>
        <w:t>gelista dicit</w:t>
      </w:r>
      <w:r w:rsidR="00954C6E" w:rsidRPr="00963EFD">
        <w:rPr>
          <w:lang w:val="it-IT"/>
        </w:rPr>
        <w:t xml:space="preserve">. Vel tres de apostolo [LE] </w:t>
      </w:r>
      <w:r w:rsidR="00954C6E" w:rsidRPr="00963EFD">
        <w:rPr>
          <w:rStyle w:val="Incipit"/>
          <w:lang w:val="it-IT"/>
        </w:rPr>
        <w:t>Christus assistens</w:t>
      </w:r>
      <w:r w:rsidR="00954C6E" w:rsidRPr="00963EFD">
        <w:rPr>
          <w:lang w:val="it-IT"/>
        </w:rPr>
        <w:t>.</w:t>
      </w:r>
    </w:p>
    <w:p w:rsidR="00954C6E" w:rsidRPr="00963EFD" w:rsidRDefault="00954C6E" w:rsidP="00F81136">
      <w:pPr>
        <w:rPr>
          <w:lang w:val="it-IT"/>
        </w:rPr>
      </w:pPr>
      <w:r w:rsidRPr="00963EFD">
        <w:rPr>
          <w:rStyle w:val="Time1"/>
          <w:lang w:val="it-IT"/>
        </w:rPr>
        <w:t>Ad laudes</w:t>
      </w:r>
      <w:r w:rsidRPr="00963EFD">
        <w:rPr>
          <w:lang w:val="it-IT"/>
        </w:rPr>
        <w:t xml:space="preserve"> VS </w:t>
      </w:r>
      <w:r w:rsidRPr="00963EFD">
        <w:rPr>
          <w:rStyle w:val="Incipit"/>
          <w:lang w:val="it-IT"/>
        </w:rPr>
        <w:t>Christus factus est pro nobis</w:t>
      </w:r>
      <w:r w:rsidRPr="00963EFD">
        <w:rPr>
          <w:lang w:val="it-IT"/>
        </w:rPr>
        <w:t xml:space="preserve">. AB </w:t>
      </w:r>
      <w:r w:rsidRPr="00963EFD">
        <w:rPr>
          <w:rStyle w:val="Neume"/>
          <w:lang w:val="it-IT"/>
        </w:rPr>
        <w:t>Posuerunt</w:t>
      </w:r>
      <w:r w:rsidRPr="00963EFD">
        <w:rPr>
          <w:lang w:val="it-IT"/>
        </w:rPr>
        <w:t xml:space="preserve">. </w:t>
      </w:r>
    </w:p>
    <w:p w:rsidR="00954C6E" w:rsidRPr="006A75AC" w:rsidRDefault="00954C6E" w:rsidP="00F81136">
      <w:pPr>
        <w:rPr>
          <w:lang w:val="pt-PT"/>
        </w:rPr>
      </w:pPr>
      <w:r w:rsidRPr="00963EFD">
        <w:rPr>
          <w:lang w:val="it-IT"/>
        </w:rPr>
        <w:t>In die hora sexta</w:t>
      </w:r>
      <w:r w:rsidR="006536ED" w:rsidRPr="00963EFD">
        <w:rPr>
          <w:lang w:val="it-IT"/>
        </w:rPr>
        <w:t xml:space="preserve"> ornetur ecclesia, vestiantur altaria, praeparato autem </w:t>
      </w:r>
      <w:r w:rsidR="006536ED" w:rsidRPr="00963EFD">
        <w:rPr>
          <w:rStyle w:val="Funktion"/>
          <w:lang w:val="it-IT"/>
        </w:rPr>
        <w:t>sacerdote</w:t>
      </w:r>
      <w:r w:rsidR="006536ED" w:rsidRPr="00963EFD">
        <w:rPr>
          <w:lang w:val="it-IT"/>
        </w:rPr>
        <w:t xml:space="preserve"> et </w:t>
      </w:r>
      <w:r w:rsidR="006536ED" w:rsidRPr="00963EFD">
        <w:rPr>
          <w:rStyle w:val="Funktion"/>
          <w:lang w:val="it-IT"/>
        </w:rPr>
        <w:t>ministris</w:t>
      </w:r>
      <w:r w:rsidR="006536ED" w:rsidRPr="00963EFD">
        <w:rPr>
          <w:lang w:val="it-IT"/>
        </w:rPr>
        <w:t xml:space="preserve"> festive exeant </w:t>
      </w:r>
      <w:r w:rsidR="006536ED" w:rsidRPr="00963EFD">
        <w:rPr>
          <w:rStyle w:val="Ort"/>
          <w:lang w:val="it-IT"/>
        </w:rPr>
        <w:t>ecclesiam</w:t>
      </w:r>
      <w:r w:rsidR="006536ED" w:rsidRPr="00963EFD">
        <w:rPr>
          <w:lang w:val="it-IT"/>
        </w:rPr>
        <w:t xml:space="preserve"> cum crucibus in locum aptum ad ignem excussum </w:t>
      </w:r>
      <w:r w:rsidR="00DF3EE4" w:rsidRPr="00963EFD">
        <w:rPr>
          <w:lang w:val="it-IT"/>
        </w:rPr>
        <w:t xml:space="preserve">de silice </w:t>
      </w:r>
      <w:r w:rsidR="006536ED" w:rsidRPr="00963EFD">
        <w:rPr>
          <w:lang w:val="it-IT"/>
        </w:rPr>
        <w:t>cantando septem psalmi paenitentiales sine letania. Benedicto igne et incenso in</w:t>
      </w:r>
      <w:r w:rsidR="00B662F9" w:rsidRPr="00963EFD">
        <w:rPr>
          <w:lang w:val="it-IT"/>
        </w:rPr>
        <w:t>de</w:t>
      </w:r>
      <w:r w:rsidR="006536ED" w:rsidRPr="00963EFD">
        <w:rPr>
          <w:lang w:val="it-IT"/>
        </w:rPr>
        <w:t xml:space="preserve"> lumine redeant cum versibus [HY] </w:t>
      </w:r>
      <w:r w:rsidR="006536ED" w:rsidRPr="00963EFD">
        <w:rPr>
          <w:rStyle w:val="Neume"/>
          <w:lang w:val="it-IT"/>
        </w:rPr>
        <w:t>Inventor</w:t>
      </w:r>
      <w:r w:rsidR="006536ED" w:rsidRPr="00963EFD">
        <w:rPr>
          <w:lang w:val="it-IT"/>
        </w:rPr>
        <w:t xml:space="preserve">. Post haec </w:t>
      </w:r>
      <w:r w:rsidR="006536ED" w:rsidRPr="00963EFD">
        <w:rPr>
          <w:rStyle w:val="Funktion"/>
          <w:lang w:val="it-IT"/>
        </w:rPr>
        <w:t>diaconus</w:t>
      </w:r>
      <w:r w:rsidR="006536ED" w:rsidRPr="00963EFD">
        <w:rPr>
          <w:lang w:val="it-IT"/>
        </w:rPr>
        <w:t xml:space="preserve"> benedic</w:t>
      </w:r>
      <w:r w:rsidR="00137537" w:rsidRPr="00963EFD">
        <w:rPr>
          <w:lang w:val="it-IT"/>
        </w:rPr>
        <w:t>at</w:t>
      </w:r>
      <w:r w:rsidR="006536ED" w:rsidRPr="00963EFD">
        <w:rPr>
          <w:lang w:val="it-IT"/>
        </w:rPr>
        <w:t xml:space="preserve"> cereum stantibus hinc inde cum simplici voce ceteris [EX] </w:t>
      </w:r>
      <w:r w:rsidR="006536ED" w:rsidRPr="00963EFD">
        <w:rPr>
          <w:rStyle w:val="Neume"/>
          <w:lang w:val="it-IT"/>
        </w:rPr>
        <w:t>Exultet</w:t>
      </w:r>
      <w:r w:rsidR="006536ED" w:rsidRPr="00963EFD">
        <w:rPr>
          <w:lang w:val="it-IT"/>
        </w:rPr>
        <w:t xml:space="preserve">. </w:t>
      </w:r>
      <w:r w:rsidR="006536ED" w:rsidRPr="00963EFD">
        <w:rPr>
          <w:rStyle w:val="Person"/>
          <w:lang w:val="it-IT"/>
        </w:rPr>
        <w:t>Zosimus papa</w:t>
      </w:r>
      <w:r w:rsidR="006536ED" w:rsidRPr="00963EFD">
        <w:rPr>
          <w:lang w:val="it-IT"/>
        </w:rPr>
        <w:t xml:space="preserve"> cereum magnum</w:t>
      </w:r>
      <w:r w:rsidR="00DA43E8" w:rsidRPr="00963EFD">
        <w:rPr>
          <w:lang w:val="it-IT"/>
        </w:rPr>
        <w:t xml:space="preserve"> </w:t>
      </w:r>
      <w:r w:rsidR="006536ED" w:rsidRPr="00963EFD">
        <w:rPr>
          <w:lang w:val="it-IT"/>
        </w:rPr>
        <w:t xml:space="preserve">benedici constituit. Postea </w:t>
      </w:r>
      <w:r w:rsidR="006536ED" w:rsidRPr="00963EFD">
        <w:rPr>
          <w:rStyle w:val="Funktion"/>
          <w:lang w:val="it-IT"/>
        </w:rPr>
        <w:t>lector</w:t>
      </w:r>
      <w:r w:rsidR="006536ED" w:rsidRPr="00963EFD">
        <w:rPr>
          <w:lang w:val="it-IT"/>
        </w:rPr>
        <w:t xml:space="preserve"> accedens legere non </w:t>
      </w:r>
      <w:r w:rsidR="00FB2DB5" w:rsidRPr="00963EFD">
        <w:rPr>
          <w:lang w:val="it-IT"/>
        </w:rPr>
        <w:t xml:space="preserve">|pronunnt::pronuntiat| propter </w:t>
      </w:r>
      <w:r w:rsidR="00FB2DB5" w:rsidRPr="00963EFD">
        <w:rPr>
          <w:rStyle w:val="Funktion"/>
          <w:lang w:val="it-IT"/>
        </w:rPr>
        <w:t>catecuminos</w:t>
      </w:r>
      <w:r w:rsidR="00FB2DB5" w:rsidRPr="00963EFD">
        <w:rPr>
          <w:lang w:val="it-IT"/>
        </w:rPr>
        <w:t xml:space="preserve"> lectiones libri, sed incipit [LE] </w:t>
      </w:r>
      <w:r w:rsidR="00FB2DB5" w:rsidRPr="00963EFD">
        <w:rPr>
          <w:rStyle w:val="Incipit"/>
          <w:lang w:val="it-IT"/>
        </w:rPr>
        <w:t>In principio</w:t>
      </w:r>
      <w:r w:rsidR="00FB2DB5" w:rsidRPr="00963EFD">
        <w:rPr>
          <w:lang w:val="it-IT"/>
        </w:rPr>
        <w:t xml:space="preserve">. </w:t>
      </w:r>
      <w:r w:rsidR="00FB2DB5" w:rsidRPr="006A75AC">
        <w:rPr>
          <w:lang w:val="pt-PT"/>
        </w:rPr>
        <w:t xml:space="preserve">Quam non sequitur canticum victoriae [TR] </w:t>
      </w:r>
      <w:r w:rsidR="00FB2DB5" w:rsidRPr="006A75AC">
        <w:rPr>
          <w:rStyle w:val="Neume"/>
          <w:lang w:val="pt-PT"/>
        </w:rPr>
        <w:t>Cantemus</w:t>
      </w:r>
      <w:r w:rsidR="00FB2DB5" w:rsidRPr="006A75AC">
        <w:rPr>
          <w:lang w:val="pt-PT"/>
        </w:rPr>
        <w:t xml:space="preserve"> propter inoboedentiam </w:t>
      </w:r>
      <w:r w:rsidR="00FB2DB5" w:rsidRPr="006A75AC">
        <w:rPr>
          <w:rStyle w:val="Person"/>
          <w:lang w:val="pt-PT"/>
        </w:rPr>
        <w:t>Adae</w:t>
      </w:r>
      <w:r w:rsidR="00FB2DB5" w:rsidRPr="006A75AC">
        <w:rPr>
          <w:lang w:val="pt-PT"/>
        </w:rPr>
        <w:t xml:space="preserve">, sed sequitur oratio. Lectio secunda [LE] </w:t>
      </w:r>
      <w:r w:rsidR="00FB2DB5" w:rsidRPr="006A75AC">
        <w:rPr>
          <w:rStyle w:val="Incipit"/>
          <w:lang w:val="pt-PT"/>
        </w:rPr>
        <w:t>Factum est in vigilia</w:t>
      </w:r>
      <w:r w:rsidR="00FB2DB5" w:rsidRPr="006A75AC">
        <w:rPr>
          <w:lang w:val="pt-PT"/>
        </w:rPr>
        <w:t xml:space="preserve">. TR </w:t>
      </w:r>
      <w:r w:rsidR="00FB2DB5" w:rsidRPr="006A75AC">
        <w:rPr>
          <w:rStyle w:val="Neume"/>
          <w:lang w:val="pt-PT"/>
        </w:rPr>
        <w:t>Cantemus domino</w:t>
      </w:r>
      <w:r w:rsidR="00FB2DB5" w:rsidRPr="006A75AC">
        <w:rPr>
          <w:lang w:val="pt-PT"/>
        </w:rPr>
        <w:t xml:space="preserve">. Lectio tertia [LE] </w:t>
      </w:r>
      <w:r w:rsidR="00FB2DB5" w:rsidRPr="006A75AC">
        <w:rPr>
          <w:rStyle w:val="Incipit"/>
          <w:lang w:val="pt-PT"/>
        </w:rPr>
        <w:t>Apprehendent</w:t>
      </w:r>
      <w:r w:rsidR="00FB2DB5" w:rsidRPr="006A75AC">
        <w:rPr>
          <w:lang w:val="pt-PT"/>
        </w:rPr>
        <w:t xml:space="preserve">. TR </w:t>
      </w:r>
      <w:r w:rsidR="00FB2DB5" w:rsidRPr="006A75AC">
        <w:rPr>
          <w:rStyle w:val="Neume"/>
          <w:lang w:val="pt-PT"/>
        </w:rPr>
        <w:t>Vinea facta</w:t>
      </w:r>
      <w:r w:rsidR="00FB2DB5" w:rsidRPr="006A75AC">
        <w:rPr>
          <w:lang w:val="pt-PT"/>
        </w:rPr>
        <w:t>, et oratio.</w:t>
      </w:r>
      <w:r w:rsidR="00B662F9" w:rsidRPr="006A75AC">
        <w:rPr>
          <w:lang w:val="pt-PT"/>
        </w:rPr>
        <w:t xml:space="preserve"> Lectio quarta [LE] </w:t>
      </w:r>
      <w:r w:rsidR="00B662F9" w:rsidRPr="006A75AC">
        <w:rPr>
          <w:rStyle w:val="Incipit"/>
          <w:lang w:val="pt-PT"/>
        </w:rPr>
        <w:t>Haec est hereditas</w:t>
      </w:r>
      <w:r w:rsidR="00B662F9" w:rsidRPr="006A75AC">
        <w:rPr>
          <w:lang w:val="pt-PT"/>
        </w:rPr>
        <w:t xml:space="preserve">. TR </w:t>
      </w:r>
      <w:r w:rsidR="00B662F9" w:rsidRPr="006A75AC">
        <w:rPr>
          <w:rStyle w:val="Neume"/>
          <w:lang w:val="pt-PT"/>
        </w:rPr>
        <w:t>Attende</w:t>
      </w:r>
      <w:r w:rsidR="00B662F9" w:rsidRPr="006A75AC">
        <w:rPr>
          <w:lang w:val="pt-PT"/>
        </w:rPr>
        <w:t>.</w:t>
      </w:r>
      <w:r w:rsidR="00FB2DB5" w:rsidRPr="006A75AC">
        <w:rPr>
          <w:lang w:val="pt-PT"/>
        </w:rPr>
        <w:t xml:space="preserve"> </w:t>
      </w:r>
      <w:r w:rsidR="00B662F9" w:rsidRPr="006A75AC">
        <w:rPr>
          <w:lang w:val="pt-PT"/>
        </w:rPr>
        <w:t>E</w:t>
      </w:r>
      <w:r w:rsidR="00FB2DB5" w:rsidRPr="006A75AC">
        <w:rPr>
          <w:lang w:val="pt-PT"/>
        </w:rPr>
        <w:t xml:space="preserve">t </w:t>
      </w:r>
      <w:r w:rsidR="00B662F9" w:rsidRPr="006A75AC">
        <w:rPr>
          <w:lang w:val="pt-PT"/>
        </w:rPr>
        <w:t xml:space="preserve">oratio. Post hanc orationem [TR] </w:t>
      </w:r>
      <w:r w:rsidR="00B662F9" w:rsidRPr="006A75AC">
        <w:rPr>
          <w:rStyle w:val="Neume"/>
          <w:lang w:val="pt-PT"/>
        </w:rPr>
        <w:t>Sicut cervus</w:t>
      </w:r>
      <w:r w:rsidR="00B662F9" w:rsidRPr="006A75AC">
        <w:rPr>
          <w:lang w:val="pt-PT"/>
        </w:rPr>
        <w:t xml:space="preserve">. Deinde cum septena letania, exeuntes veniunt ad </w:t>
      </w:r>
      <w:r w:rsidR="00B662F9" w:rsidRPr="006A75AC">
        <w:rPr>
          <w:rStyle w:val="Ort"/>
          <w:lang w:val="pt-PT"/>
        </w:rPr>
        <w:t>fontem</w:t>
      </w:r>
      <w:r w:rsidR="00B662F9" w:rsidRPr="006A75AC">
        <w:rPr>
          <w:lang w:val="pt-PT"/>
        </w:rPr>
        <w:t xml:space="preserve">, quam et canta usque post [_LE] </w:t>
      </w:r>
      <w:r w:rsidR="00B662F9" w:rsidRPr="006A75AC">
        <w:rPr>
          <w:rStyle w:val="Incipit"/>
          <w:lang w:val="pt-PT"/>
        </w:rPr>
        <w:t>Christe audi</w:t>
      </w:r>
      <w:r w:rsidR="00DF3EE4">
        <w:rPr>
          <w:rStyle w:val="Incipit"/>
          <w:lang w:val="pt-PT"/>
        </w:rPr>
        <w:t xml:space="preserve"> nos</w:t>
      </w:r>
      <w:r w:rsidR="00B662F9" w:rsidRPr="006A75AC">
        <w:rPr>
          <w:lang w:val="pt-PT"/>
        </w:rPr>
        <w:t xml:space="preserve">. </w:t>
      </w:r>
      <w:r w:rsidR="00B662F9" w:rsidRPr="006A75AC">
        <w:rPr>
          <w:rStyle w:val="Funktion"/>
          <w:lang w:val="pt-PT"/>
        </w:rPr>
        <w:t>Sacerdos</w:t>
      </w:r>
      <w:r w:rsidR="00B662F9" w:rsidRPr="006A75AC">
        <w:rPr>
          <w:lang w:val="pt-PT"/>
        </w:rPr>
        <w:t xml:space="preserve"> autem et </w:t>
      </w:r>
      <w:r w:rsidR="00B662F9" w:rsidRPr="006A75AC">
        <w:rPr>
          <w:rStyle w:val="Funktion"/>
          <w:lang w:val="pt-PT"/>
        </w:rPr>
        <w:t>ministri</w:t>
      </w:r>
      <w:r w:rsidR="00B662F9" w:rsidRPr="006A75AC">
        <w:rPr>
          <w:lang w:val="pt-PT"/>
        </w:rPr>
        <w:t xml:space="preserve"> cum crucibus circueunt fontem septies sicut </w:t>
      </w:r>
      <w:r w:rsidR="00B662F9" w:rsidRPr="006A75AC">
        <w:rPr>
          <w:rStyle w:val="Person"/>
          <w:lang w:val="pt-PT"/>
        </w:rPr>
        <w:t>Iosue</w:t>
      </w:r>
      <w:r w:rsidR="00B662F9" w:rsidRPr="006A75AC">
        <w:rPr>
          <w:lang w:val="pt-PT"/>
        </w:rPr>
        <w:t xml:space="preserve"> muros </w:t>
      </w:r>
      <w:r w:rsidR="00B662F9" w:rsidRPr="006A75AC">
        <w:rPr>
          <w:rStyle w:val="Ort"/>
          <w:lang w:val="pt-PT"/>
        </w:rPr>
        <w:t>Hierico</w:t>
      </w:r>
      <w:r w:rsidR="00B662F9" w:rsidRPr="006A75AC">
        <w:rPr>
          <w:lang w:val="pt-PT"/>
        </w:rPr>
        <w:t xml:space="preserve">, </w:t>
      </w:r>
      <w:r w:rsidR="001C613E">
        <w:rPr>
          <w:lang w:val="pt-PT"/>
        </w:rPr>
        <w:t xml:space="preserve">reliquo </w:t>
      </w:r>
      <w:r w:rsidR="00B662F9" w:rsidRPr="006A75AC">
        <w:rPr>
          <w:rStyle w:val="Funktion"/>
          <w:lang w:val="pt-PT"/>
        </w:rPr>
        <w:t>clero</w:t>
      </w:r>
      <w:r w:rsidR="00B662F9" w:rsidRPr="006A75AC">
        <w:rPr>
          <w:lang w:val="pt-PT"/>
        </w:rPr>
        <w:t xml:space="preserve"> hic inde stante. Finito baptismo redeunt in </w:t>
      </w:r>
      <w:r w:rsidR="00B662F9" w:rsidRPr="006A75AC">
        <w:rPr>
          <w:rStyle w:val="Ort"/>
          <w:lang w:val="pt-PT"/>
        </w:rPr>
        <w:t>chorum</w:t>
      </w:r>
      <w:r w:rsidR="00B662F9" w:rsidRPr="006A75AC">
        <w:rPr>
          <w:lang w:val="pt-PT"/>
        </w:rPr>
        <w:t xml:space="preserve"> cum trina letania, et hanc finient usque in [KY] </w:t>
      </w:r>
      <w:r w:rsidR="00B662F9" w:rsidRPr="006A75AC">
        <w:rPr>
          <w:rStyle w:val="Incipit"/>
          <w:lang w:val="pt-PT"/>
        </w:rPr>
        <w:t>Kyerieleyson</w:t>
      </w:r>
      <w:r w:rsidR="00B662F9" w:rsidRPr="006A75AC">
        <w:rPr>
          <w:lang w:val="pt-PT"/>
        </w:rPr>
        <w:t>, per quod et sollemniter missam inchoant.</w:t>
      </w:r>
    </w:p>
    <w:p w:rsidR="00B662F9" w:rsidRPr="006A75AC" w:rsidRDefault="00B662F9" w:rsidP="00F81136">
      <w:pPr>
        <w:rPr>
          <w:lang w:val="pt-PT"/>
        </w:rPr>
      </w:pPr>
      <w:r w:rsidRPr="006A75AC">
        <w:rPr>
          <w:rStyle w:val="Time1"/>
          <w:lang w:val="en-US"/>
        </w:rPr>
        <w:t>[Ad missam]</w:t>
      </w:r>
      <w:r w:rsidRPr="006A75AC">
        <w:rPr>
          <w:lang w:val="en-US"/>
        </w:rPr>
        <w:t xml:space="preserve"> [KY] </w:t>
      </w:r>
      <w:r w:rsidRPr="006A75AC">
        <w:rPr>
          <w:rStyle w:val="Neume"/>
          <w:lang w:val="en-US"/>
        </w:rPr>
        <w:t>Kyriele</w:t>
      </w:r>
      <w:r w:rsidRPr="006A75AC">
        <w:rPr>
          <w:rStyle w:val="Incipit"/>
          <w:lang w:val="en-US"/>
        </w:rPr>
        <w:t>yson</w:t>
      </w:r>
      <w:r w:rsidRPr="006A75AC">
        <w:rPr>
          <w:lang w:val="en-US"/>
        </w:rPr>
        <w:t xml:space="preserve">. [GL] </w:t>
      </w:r>
      <w:r w:rsidRPr="006A75AC">
        <w:rPr>
          <w:rStyle w:val="Incipit"/>
          <w:lang w:val="en-US"/>
        </w:rPr>
        <w:t>Gloria</w:t>
      </w:r>
      <w:r w:rsidR="00660B31" w:rsidRPr="006A75AC">
        <w:rPr>
          <w:rStyle w:val="Incipit"/>
          <w:lang w:val="en-US"/>
        </w:rPr>
        <w:t xml:space="preserve"> in excelsis</w:t>
      </w:r>
      <w:r w:rsidR="00660B31" w:rsidRPr="006A75AC">
        <w:rPr>
          <w:lang w:val="en-US"/>
        </w:rPr>
        <w:t xml:space="preserve"> cum sonantibus signis dicitur. </w:t>
      </w:r>
      <w:r w:rsidR="00660B31" w:rsidRPr="00963EFD">
        <w:rPr>
          <w:rStyle w:val="Funktion"/>
          <w:lang w:val="it-IT"/>
        </w:rPr>
        <w:t>Cantores</w:t>
      </w:r>
      <w:r w:rsidR="0060221E" w:rsidRPr="00963EFD">
        <w:rPr>
          <w:lang w:val="it-IT"/>
        </w:rPr>
        <w:t xml:space="preserve"> dum finieri</w:t>
      </w:r>
      <w:r w:rsidR="00660B31" w:rsidRPr="00963EFD">
        <w:rPr>
          <w:lang w:val="it-IT"/>
        </w:rPr>
        <w:t xml:space="preserve">nt [AL] </w:t>
      </w:r>
      <w:r w:rsidR="00660B31" w:rsidRPr="00963EFD">
        <w:rPr>
          <w:rStyle w:val="Neume"/>
          <w:lang w:val="it-IT"/>
        </w:rPr>
        <w:t>Alleluia</w:t>
      </w:r>
      <w:r w:rsidR="00660B31" w:rsidRPr="00963EFD">
        <w:rPr>
          <w:lang w:val="it-IT"/>
        </w:rPr>
        <w:t xml:space="preserve">, repetunt primam, sed non finitur a scola, quia statim subiungitur [ALV] </w:t>
      </w:r>
      <w:r w:rsidR="00660B31" w:rsidRPr="00963EFD">
        <w:rPr>
          <w:rStyle w:val="Neume"/>
          <w:lang w:val="it-IT"/>
        </w:rPr>
        <w:t>Laudate do</w:t>
      </w:r>
      <w:r w:rsidR="00660B31" w:rsidRPr="00963EFD">
        <w:rPr>
          <w:rStyle w:val="Incipit"/>
          <w:lang w:val="it-IT"/>
        </w:rPr>
        <w:t>minum</w:t>
      </w:r>
      <w:r w:rsidR="00660B31" w:rsidRPr="00963EFD">
        <w:rPr>
          <w:lang w:val="it-IT"/>
        </w:rPr>
        <w:t xml:space="preserve">. </w:t>
      </w:r>
      <w:r w:rsidR="00660B31" w:rsidRPr="006A75AC">
        <w:rPr>
          <w:lang w:val="it-IT"/>
        </w:rPr>
        <w:t xml:space="preserve">[CR] </w:t>
      </w:r>
      <w:r w:rsidR="00660B31" w:rsidRPr="006A75AC">
        <w:rPr>
          <w:rStyle w:val="Incipit"/>
          <w:lang w:val="it-IT"/>
        </w:rPr>
        <w:t>Credo in unum deum</w:t>
      </w:r>
      <w:r w:rsidR="00660B31" w:rsidRPr="006A75AC">
        <w:rPr>
          <w:lang w:val="it-IT"/>
        </w:rPr>
        <w:t xml:space="preserve"> non dicitur. Praefatio de resurrectione dicitur et amodo cottidie usque in vigilia ascensionis, nisi in inventione sanctae crucis. [SA] </w:t>
      </w:r>
      <w:r w:rsidR="00660B31" w:rsidRPr="006A75AC">
        <w:rPr>
          <w:rStyle w:val="Incipit"/>
          <w:lang w:val="it-IT"/>
        </w:rPr>
        <w:t>Sanctus</w:t>
      </w:r>
      <w:r w:rsidR="00660B31" w:rsidRPr="006A75AC">
        <w:rPr>
          <w:lang w:val="it-IT"/>
        </w:rPr>
        <w:t xml:space="preserve"> canitur, sed nec offertorium, nec [AG] </w:t>
      </w:r>
      <w:r w:rsidR="00660B31" w:rsidRPr="006A75AC">
        <w:rPr>
          <w:rStyle w:val="Incipit"/>
          <w:lang w:val="it-IT"/>
        </w:rPr>
        <w:t>Agnus dei</w:t>
      </w:r>
      <w:r w:rsidR="00660B31" w:rsidRPr="006A75AC">
        <w:rPr>
          <w:lang w:val="it-IT"/>
        </w:rPr>
        <w:t xml:space="preserve">, nec communio. Osculum non datur. </w:t>
      </w:r>
      <w:r w:rsidR="00660B31" w:rsidRPr="006A75AC">
        <w:rPr>
          <w:lang w:val="pt-PT"/>
        </w:rPr>
        <w:t xml:space="preserve">Postquam communicaverint </w:t>
      </w:r>
      <w:r w:rsidR="00660B31" w:rsidRPr="006A75AC">
        <w:rPr>
          <w:rStyle w:val="Funktion"/>
          <w:lang w:val="pt-PT"/>
        </w:rPr>
        <w:t>diaconus</w:t>
      </w:r>
      <w:r w:rsidR="00660B31" w:rsidRPr="006A75AC">
        <w:rPr>
          <w:lang w:val="pt-PT"/>
        </w:rPr>
        <w:t xml:space="preserve"> calicem levans et sanguinem sumpturus incipiat ad vesp</w:t>
      </w:r>
      <w:r w:rsidR="0060221E">
        <w:rPr>
          <w:lang w:val="pt-PT"/>
        </w:rPr>
        <w:t>eras</w:t>
      </w:r>
    </w:p>
    <w:p w:rsidR="00660B31" w:rsidRPr="006A75AC" w:rsidRDefault="00660B31" w:rsidP="00F81136">
      <w:pPr>
        <w:rPr>
          <w:lang w:val="it-IT"/>
        </w:rPr>
      </w:pPr>
      <w:r w:rsidRPr="006A75AC">
        <w:rPr>
          <w:rStyle w:val="Time1"/>
          <w:lang w:val="it-IT"/>
        </w:rPr>
        <w:t>[Ad vesperas]</w:t>
      </w:r>
      <w:r w:rsidRPr="006A75AC">
        <w:rPr>
          <w:lang w:val="it-IT"/>
        </w:rPr>
        <w:t xml:space="preserve"> </w:t>
      </w:r>
      <w:r w:rsidR="00CB0F33" w:rsidRPr="006A75AC">
        <w:rPr>
          <w:lang w:val="it-IT"/>
        </w:rPr>
        <w:t xml:space="preserve">AN </w:t>
      </w:r>
      <w:r w:rsidR="00CB0F33" w:rsidRPr="006A75AC">
        <w:rPr>
          <w:rStyle w:val="Neume"/>
          <w:lang w:val="it-IT"/>
        </w:rPr>
        <w:t>Alleluia</w:t>
      </w:r>
      <w:r w:rsidR="00CB0F33" w:rsidRPr="006A75AC">
        <w:rPr>
          <w:lang w:val="it-IT"/>
        </w:rPr>
        <w:t xml:space="preserve">. PS </w:t>
      </w:r>
      <w:r w:rsidR="00CB0F33" w:rsidRPr="006A75AC">
        <w:rPr>
          <w:rStyle w:val="Incipit"/>
          <w:lang w:val="it-IT"/>
        </w:rPr>
        <w:t>Laudate pueri</w:t>
      </w:r>
      <w:r w:rsidR="00CB0F33" w:rsidRPr="006A75AC">
        <w:rPr>
          <w:lang w:val="it-IT"/>
        </w:rPr>
        <w:t xml:space="preserve"> solum sine [PV] </w:t>
      </w:r>
      <w:r w:rsidR="00CB0F33" w:rsidRPr="006A75AC">
        <w:rPr>
          <w:rStyle w:val="Incipit"/>
          <w:lang w:val="it-IT"/>
        </w:rPr>
        <w:t>Gloria patri</w:t>
      </w:r>
      <w:r w:rsidR="00CB0F33" w:rsidRPr="006A75AC">
        <w:rPr>
          <w:lang w:val="it-IT"/>
        </w:rPr>
        <w:t xml:space="preserve">. Et statim </w:t>
      </w:r>
      <w:r w:rsidR="00CB0F33" w:rsidRPr="00963EFD">
        <w:rPr>
          <w:rStyle w:val="Funktion"/>
          <w:lang w:val="it-IT"/>
        </w:rPr>
        <w:t>cantor</w:t>
      </w:r>
      <w:r w:rsidR="00CB0F33" w:rsidRPr="006A75AC">
        <w:rPr>
          <w:lang w:val="it-IT"/>
        </w:rPr>
        <w:t xml:space="preserve"> AM </w:t>
      </w:r>
      <w:r w:rsidR="00CB0F33" w:rsidRPr="006A75AC">
        <w:rPr>
          <w:rStyle w:val="Neume"/>
          <w:lang w:val="it-IT"/>
        </w:rPr>
        <w:t>Vespere</w:t>
      </w:r>
      <w:r w:rsidR="00CB0F33" w:rsidRPr="006A75AC">
        <w:rPr>
          <w:lang w:val="it-IT"/>
        </w:rPr>
        <w:t xml:space="preserve">. [MA] </w:t>
      </w:r>
      <w:r w:rsidR="00CB0F33" w:rsidRPr="006A75AC">
        <w:rPr>
          <w:rStyle w:val="Incipit"/>
          <w:lang w:val="it-IT"/>
        </w:rPr>
        <w:t>Magnificat</w:t>
      </w:r>
      <w:r w:rsidR="00137537" w:rsidRPr="006A75AC">
        <w:rPr>
          <w:lang w:val="it-IT"/>
        </w:rPr>
        <w:t>. Sic</w:t>
      </w:r>
      <w:r w:rsidR="00CB0F33" w:rsidRPr="006A75AC">
        <w:rPr>
          <w:lang w:val="it-IT"/>
        </w:rPr>
        <w:t xml:space="preserve"> missa et vespera una oratione et [BD] </w:t>
      </w:r>
      <w:r w:rsidR="00CB0F33" w:rsidRPr="006A75AC">
        <w:rPr>
          <w:rStyle w:val="Incipit"/>
          <w:lang w:val="it-IT"/>
        </w:rPr>
        <w:t>Benedicamus</w:t>
      </w:r>
      <w:r w:rsidR="00CB0F33" w:rsidRPr="006A75AC">
        <w:rPr>
          <w:lang w:val="it-IT"/>
        </w:rPr>
        <w:t xml:space="preserve"> clauduntur. Nam hodie et in cena domini propter vesperas (84v) [BD] </w:t>
      </w:r>
      <w:r w:rsidR="00CB0F33" w:rsidRPr="006A75AC">
        <w:rPr>
          <w:rStyle w:val="Incipit"/>
          <w:lang w:val="it-IT"/>
        </w:rPr>
        <w:t>Benedicamus</w:t>
      </w:r>
      <w:r w:rsidR="00CB0F33" w:rsidRPr="006A75AC">
        <w:rPr>
          <w:lang w:val="it-IT"/>
        </w:rPr>
        <w:t xml:space="preserve"> dicitur cum cetera sollemniter fiunt. Non est ergo opus in vigilia pentecostes dici [BD] </w:t>
      </w:r>
      <w:r w:rsidR="00CB0F33" w:rsidRPr="006A75AC">
        <w:rPr>
          <w:rStyle w:val="Incipit"/>
          <w:lang w:val="it-IT"/>
        </w:rPr>
        <w:t>Benedicamus</w:t>
      </w:r>
      <w:r w:rsidR="00F568A5" w:rsidRPr="006A75AC">
        <w:rPr>
          <w:lang w:val="it-IT"/>
        </w:rPr>
        <w:t>, quia non praecedit vesper</w:t>
      </w:r>
      <w:r w:rsidR="0060221E">
        <w:rPr>
          <w:lang w:val="it-IT"/>
        </w:rPr>
        <w:t>a</w:t>
      </w:r>
      <w:r w:rsidR="00F568A5" w:rsidRPr="006A75AC">
        <w:rPr>
          <w:lang w:val="it-IT"/>
        </w:rPr>
        <w:t>.</w:t>
      </w:r>
    </w:p>
    <w:p w:rsidR="00F568A5" w:rsidRPr="006A75AC" w:rsidRDefault="00F568A5" w:rsidP="00F81136">
      <w:pPr>
        <w:rPr>
          <w:lang w:val="it-IT"/>
        </w:rPr>
      </w:pPr>
      <w:r w:rsidRPr="006A75AC">
        <w:rPr>
          <w:rStyle w:val="Time1"/>
          <w:lang w:val="it-IT"/>
        </w:rPr>
        <w:t>Ad completorium</w:t>
      </w:r>
      <w:r w:rsidRPr="006A75AC">
        <w:rPr>
          <w:lang w:val="it-IT"/>
        </w:rPr>
        <w:t xml:space="preserve"> non dicitur [VAR] </w:t>
      </w:r>
      <w:r w:rsidRPr="006A75AC">
        <w:rPr>
          <w:rStyle w:val="Incipit"/>
          <w:lang w:val="it-IT"/>
        </w:rPr>
        <w:t>Converte nos</w:t>
      </w:r>
      <w:r w:rsidRPr="006A75AC">
        <w:rPr>
          <w:lang w:val="it-IT"/>
        </w:rPr>
        <w:t xml:space="preserve">, nec [VAR] </w:t>
      </w:r>
      <w:r w:rsidRPr="006A75AC">
        <w:rPr>
          <w:rStyle w:val="Incipit"/>
          <w:lang w:val="it-IT"/>
        </w:rPr>
        <w:t>Deus in adiutorium</w:t>
      </w:r>
      <w:r w:rsidRPr="006A75AC">
        <w:rPr>
          <w:lang w:val="it-IT"/>
        </w:rPr>
        <w:t>, sed t</w:t>
      </w:r>
      <w:r w:rsidR="0060221E">
        <w:rPr>
          <w:lang w:val="it-IT"/>
        </w:rPr>
        <w:t>antum</w:t>
      </w:r>
      <w:r w:rsidRPr="006A75AC">
        <w:rPr>
          <w:lang w:val="it-IT"/>
        </w:rPr>
        <w:t xml:space="preserve"> psalmi et statim [AN] </w:t>
      </w:r>
      <w:r w:rsidRPr="006A75AC">
        <w:rPr>
          <w:rStyle w:val="Neume"/>
          <w:lang w:val="it-IT"/>
        </w:rPr>
        <w:t>Alleluia. Quem quaeris</w:t>
      </w:r>
      <w:r w:rsidRPr="006A75AC">
        <w:rPr>
          <w:lang w:val="it-IT"/>
        </w:rPr>
        <w:t xml:space="preserve">. [ND] </w:t>
      </w:r>
      <w:r w:rsidRPr="006A75AC">
        <w:rPr>
          <w:rStyle w:val="Incipit"/>
          <w:lang w:val="it-IT"/>
        </w:rPr>
        <w:t>Nunc dimittis</w:t>
      </w:r>
      <w:r w:rsidRPr="006A75AC">
        <w:rPr>
          <w:lang w:val="it-IT"/>
        </w:rPr>
        <w:t xml:space="preserve">. [PN] </w:t>
      </w:r>
      <w:r w:rsidRPr="006A75AC">
        <w:rPr>
          <w:rStyle w:val="Incipit"/>
          <w:lang w:val="it-IT"/>
        </w:rPr>
        <w:t>Pater noster</w:t>
      </w:r>
      <w:r w:rsidRPr="006A75AC">
        <w:rPr>
          <w:lang w:val="it-IT"/>
        </w:rPr>
        <w:t xml:space="preserve">. [CD] </w:t>
      </w:r>
      <w:r w:rsidRPr="006A75AC">
        <w:rPr>
          <w:rStyle w:val="Incipit"/>
          <w:lang w:val="it-IT"/>
        </w:rPr>
        <w:t>Credo</w:t>
      </w:r>
      <w:r w:rsidRPr="006A75AC">
        <w:rPr>
          <w:lang w:val="it-IT"/>
        </w:rPr>
        <w:t xml:space="preserve">. Preces usque [_PE] </w:t>
      </w:r>
      <w:r w:rsidRPr="006A75AC">
        <w:rPr>
          <w:rStyle w:val="Incipit"/>
          <w:lang w:val="it-IT"/>
        </w:rPr>
        <w:t>Fiat misericordia</w:t>
      </w:r>
      <w:r w:rsidRPr="006A75AC">
        <w:rPr>
          <w:lang w:val="it-IT"/>
        </w:rPr>
        <w:t xml:space="preserve">. [VS] </w:t>
      </w:r>
      <w:r w:rsidRPr="006A75AC">
        <w:rPr>
          <w:rStyle w:val="Incipit"/>
          <w:lang w:val="it-IT"/>
        </w:rPr>
        <w:t>In resurrectione tua</w:t>
      </w:r>
      <w:r w:rsidRPr="006A75AC">
        <w:rPr>
          <w:lang w:val="it-IT"/>
        </w:rPr>
        <w:t xml:space="preserve">. [OR] </w:t>
      </w:r>
      <w:r w:rsidRPr="006A75AC">
        <w:rPr>
          <w:rStyle w:val="Incipit"/>
          <w:lang w:val="it-IT"/>
        </w:rPr>
        <w:t>Deus qui hanc</w:t>
      </w:r>
      <w:r w:rsidRPr="006A75AC">
        <w:rPr>
          <w:lang w:val="it-IT"/>
        </w:rPr>
        <w:t>.</w:t>
      </w:r>
    </w:p>
    <w:p w:rsidR="003E23E6" w:rsidRPr="006A75AC" w:rsidRDefault="003E23E6" w:rsidP="00A67FB0">
      <w:pPr>
        <w:pStyle w:val="berschrift1"/>
        <w:rPr>
          <w:lang w:val="it-IT"/>
        </w:rPr>
      </w:pPr>
      <w:r w:rsidRPr="006A75AC">
        <w:rPr>
          <w:lang w:val="it-IT"/>
        </w:rPr>
        <w:t>[DOMINICA RESURRECTIONIS]</w:t>
      </w:r>
    </w:p>
    <w:p w:rsidR="00AC01F7" w:rsidRPr="006A75AC" w:rsidRDefault="00AC01F7" w:rsidP="00F81136">
      <w:pPr>
        <w:rPr>
          <w:lang w:val="it-IT"/>
        </w:rPr>
      </w:pPr>
      <w:r w:rsidRPr="006A75AC">
        <w:rPr>
          <w:lang w:val="it-IT"/>
        </w:rPr>
        <w:t xml:space="preserve">In ipsa nocte </w:t>
      </w:r>
      <w:r w:rsidR="0060221E">
        <w:rPr>
          <w:lang w:val="it-IT"/>
        </w:rPr>
        <w:t xml:space="preserve">sancta </w:t>
      </w:r>
      <w:r w:rsidRPr="006A75AC">
        <w:rPr>
          <w:lang w:val="it-IT"/>
        </w:rPr>
        <w:t xml:space="preserve">ante matutinum clam surgitur, crux de sepulchro tollitur cum incenso et PS </w:t>
      </w:r>
      <w:r w:rsidRPr="006A75AC">
        <w:rPr>
          <w:rStyle w:val="Incipit"/>
          <w:lang w:val="it-IT"/>
        </w:rPr>
        <w:t>Domine probasti</w:t>
      </w:r>
      <w:r w:rsidRPr="006A75AC">
        <w:rPr>
          <w:lang w:val="it-IT"/>
        </w:rPr>
        <w:t>.</w:t>
      </w:r>
    </w:p>
    <w:p w:rsidR="0091505D" w:rsidRPr="006A75AC" w:rsidRDefault="00AC01F7" w:rsidP="00F81136">
      <w:pPr>
        <w:tabs>
          <w:tab w:val="clear" w:pos="3544"/>
          <w:tab w:val="clear" w:pos="4395"/>
          <w:tab w:val="clear" w:pos="4550"/>
        </w:tabs>
        <w:rPr>
          <w:lang w:val="da-DK"/>
        </w:rPr>
      </w:pPr>
      <w:r w:rsidRPr="006A75AC">
        <w:rPr>
          <w:rStyle w:val="Time1"/>
          <w:lang w:val="da-DK"/>
        </w:rPr>
        <w:t>Ad matutinum</w:t>
      </w:r>
      <w:r w:rsidRPr="006A75AC">
        <w:rPr>
          <w:lang w:val="da-DK"/>
        </w:rPr>
        <w:t xml:space="preserve"> [VAR] </w:t>
      </w:r>
      <w:r w:rsidRPr="006A75AC">
        <w:rPr>
          <w:rStyle w:val="Incipit"/>
          <w:lang w:val="da-DK"/>
        </w:rPr>
        <w:t>Domine labia mea</w:t>
      </w:r>
      <w:r w:rsidRPr="006A75AC">
        <w:rPr>
          <w:lang w:val="da-DK"/>
        </w:rPr>
        <w:t xml:space="preserve">, et [VAR] </w:t>
      </w:r>
      <w:r w:rsidR="00EE1FEC" w:rsidRPr="006A75AC">
        <w:rPr>
          <w:rStyle w:val="Incipit"/>
          <w:lang w:val="da-DK"/>
        </w:rPr>
        <w:t>Deus</w:t>
      </w:r>
      <w:r w:rsidRPr="006A75AC">
        <w:rPr>
          <w:rStyle w:val="Incipit"/>
          <w:lang w:val="da-DK"/>
        </w:rPr>
        <w:t xml:space="preserve"> in adiutorium</w:t>
      </w:r>
      <w:r w:rsidRPr="006A75AC">
        <w:rPr>
          <w:lang w:val="da-DK"/>
        </w:rPr>
        <w:t xml:space="preserve">. INV </w:t>
      </w:r>
      <w:r w:rsidRPr="006A75AC">
        <w:rPr>
          <w:rStyle w:val="Neume"/>
          <w:lang w:val="da-DK"/>
        </w:rPr>
        <w:t>Alleluia</w:t>
      </w:r>
      <w:r w:rsidRPr="006A75AC">
        <w:rPr>
          <w:lang w:val="da-DK"/>
        </w:rPr>
        <w:t xml:space="preserve">. Tres antiphonae et PS </w:t>
      </w:r>
      <w:r w:rsidRPr="006A75AC">
        <w:rPr>
          <w:rStyle w:val="Incipit"/>
          <w:lang w:val="da-DK"/>
        </w:rPr>
        <w:t>Beatus vir</w:t>
      </w:r>
      <w:r w:rsidRPr="006A75AC">
        <w:rPr>
          <w:lang w:val="da-DK"/>
        </w:rPr>
        <w:t xml:space="preserve">. PS </w:t>
      </w:r>
      <w:r w:rsidRPr="006A75AC">
        <w:rPr>
          <w:rStyle w:val="Incipit"/>
          <w:lang w:val="da-DK"/>
        </w:rPr>
        <w:t>Quare fremuerunt</w:t>
      </w:r>
      <w:r w:rsidRPr="006A75AC">
        <w:rPr>
          <w:lang w:val="da-DK"/>
        </w:rPr>
        <w:t xml:space="preserve">. PS </w:t>
      </w:r>
      <w:r w:rsidRPr="006A75AC">
        <w:rPr>
          <w:rStyle w:val="Incipit"/>
          <w:lang w:val="da-DK"/>
        </w:rPr>
        <w:t>Domine quid</w:t>
      </w:r>
      <w:r w:rsidRPr="006A75AC">
        <w:rPr>
          <w:lang w:val="da-DK"/>
        </w:rPr>
        <w:t xml:space="preserve"> usque in octavam propter </w:t>
      </w:r>
      <w:r w:rsidRPr="006A75AC">
        <w:rPr>
          <w:rStyle w:val="Funktion"/>
          <w:lang w:val="da-DK"/>
        </w:rPr>
        <w:t>neophitos</w:t>
      </w:r>
      <w:r w:rsidRPr="006A75AC">
        <w:rPr>
          <w:lang w:val="da-DK"/>
        </w:rPr>
        <w:t xml:space="preserve">. His tribus recolimus per dies baptismales, trinam submersionem qua consepelimur </w:t>
      </w:r>
      <w:r w:rsidRPr="006A75AC">
        <w:rPr>
          <w:rStyle w:val="Person"/>
          <w:lang w:val="da-DK"/>
        </w:rPr>
        <w:t>Christo</w:t>
      </w:r>
      <w:r w:rsidRPr="006A75AC">
        <w:rPr>
          <w:lang w:val="da-DK"/>
        </w:rPr>
        <w:t xml:space="preserve"> et sepulturam domini tridu</w:t>
      </w:r>
      <w:r w:rsidR="00602E1B" w:rsidRPr="006A75AC">
        <w:rPr>
          <w:lang w:val="da-DK"/>
        </w:rPr>
        <w:t>anam, praecipue in nuper baptiz</w:t>
      </w:r>
      <w:r w:rsidRPr="006A75AC">
        <w:rPr>
          <w:lang w:val="da-DK"/>
        </w:rPr>
        <w:t>atis.</w:t>
      </w:r>
      <w:r w:rsidR="00602E1B" w:rsidRPr="006A75AC">
        <w:rPr>
          <w:lang w:val="da-DK"/>
        </w:rPr>
        <w:t xml:space="preserve"> Hoc fit per septem dies propter sacramentum praesentis vitae et septimum diem quem animae sanctorum recipiunt in praesenti, et propter septiformem spiritum sanctum, qui per unum quemque diem alit suos diverso cibo. Versus una nocte VS </w:t>
      </w:r>
      <w:r w:rsidR="00602E1B" w:rsidRPr="006A75AC">
        <w:rPr>
          <w:rStyle w:val="Incipit"/>
          <w:lang w:val="da-DK"/>
        </w:rPr>
        <w:t>Quem quaeris mulier</w:t>
      </w:r>
      <w:r w:rsidR="00602E1B" w:rsidRPr="006A75AC">
        <w:rPr>
          <w:lang w:val="da-DK"/>
        </w:rPr>
        <w:t xml:space="preserve">. Altera VS </w:t>
      </w:r>
      <w:r w:rsidR="00602E1B" w:rsidRPr="006A75AC">
        <w:rPr>
          <w:rStyle w:val="Incipit"/>
          <w:lang w:val="da-DK"/>
        </w:rPr>
        <w:t>Noli flere Maria</w:t>
      </w:r>
      <w:r w:rsidR="00602E1B" w:rsidRPr="006A75AC">
        <w:rPr>
          <w:lang w:val="da-DK"/>
        </w:rPr>
        <w:t xml:space="preserve">. Tertia VS </w:t>
      </w:r>
      <w:r w:rsidR="00602E1B" w:rsidRPr="006A75AC">
        <w:rPr>
          <w:rStyle w:val="Incipit"/>
          <w:lang w:val="da-DK"/>
        </w:rPr>
        <w:t>Tulerunt dominum meum</w:t>
      </w:r>
      <w:r w:rsidR="00602E1B" w:rsidRPr="006A75AC">
        <w:rPr>
          <w:lang w:val="da-DK"/>
        </w:rPr>
        <w:t xml:space="preserve">. Tertium responsorium repetitur post [RV] </w:t>
      </w:r>
      <w:r w:rsidR="00602E1B" w:rsidRPr="006A75AC">
        <w:rPr>
          <w:rStyle w:val="Incipit"/>
          <w:lang w:val="da-DK"/>
        </w:rPr>
        <w:t>Gloria patri</w:t>
      </w:r>
      <w:r w:rsidR="00602E1B" w:rsidRPr="006A75AC">
        <w:rPr>
          <w:lang w:val="da-DK"/>
        </w:rPr>
        <w:t xml:space="preserve"> propter processionem</w:t>
      </w:r>
      <w:r w:rsidR="00A57E92" w:rsidRPr="006A75AC">
        <w:rPr>
          <w:lang w:val="da-DK"/>
        </w:rPr>
        <w:t xml:space="preserve">. </w:t>
      </w:r>
    </w:p>
    <w:p w:rsidR="00AC01F7" w:rsidRPr="006A75AC" w:rsidRDefault="00F44B51" w:rsidP="00F81136">
      <w:pPr>
        <w:rPr>
          <w:lang w:val="pt-PT"/>
        </w:rPr>
      </w:pPr>
      <w:r w:rsidRPr="006A75AC">
        <w:rPr>
          <w:rStyle w:val="Time1"/>
          <w:lang w:val="da-DK"/>
        </w:rPr>
        <w:t>[Ad processionem]</w:t>
      </w:r>
      <w:r w:rsidRPr="006A75AC">
        <w:rPr>
          <w:lang w:val="da-DK"/>
        </w:rPr>
        <w:t xml:space="preserve"> </w:t>
      </w:r>
      <w:r w:rsidR="00A57E92" w:rsidRPr="006A75AC">
        <w:rPr>
          <w:lang w:val="da-DK"/>
        </w:rPr>
        <w:t xml:space="preserve">Et procedunt cum candelabris absque cruce. Deinde visitatur sic </w:t>
      </w:r>
      <w:r w:rsidR="00A57E92" w:rsidRPr="006A75AC">
        <w:rPr>
          <w:rStyle w:val="Ort"/>
          <w:lang w:val="da-DK"/>
        </w:rPr>
        <w:t>sepulchrum</w:t>
      </w:r>
      <w:r w:rsidR="00F84953" w:rsidRPr="006A75AC">
        <w:rPr>
          <w:lang w:val="da-DK"/>
        </w:rPr>
        <w:t xml:space="preserve">. Duo </w:t>
      </w:r>
      <w:r w:rsidR="00F84953" w:rsidRPr="006A75AC">
        <w:rPr>
          <w:rStyle w:val="Funktion"/>
          <w:lang w:val="da-DK"/>
        </w:rPr>
        <w:t>presbyteri</w:t>
      </w:r>
      <w:r w:rsidR="00F84953" w:rsidRPr="006A75AC">
        <w:rPr>
          <w:lang w:val="da-DK"/>
        </w:rPr>
        <w:t xml:space="preserve"> portantes turibula et euntes ad </w:t>
      </w:r>
      <w:r w:rsidR="00F84953" w:rsidRPr="00963EFD">
        <w:rPr>
          <w:rStyle w:val="Ort"/>
          <w:lang w:val="da-DK"/>
        </w:rPr>
        <w:t>sepulchrum</w:t>
      </w:r>
      <w:r w:rsidR="00F84953" w:rsidRPr="006A75AC">
        <w:rPr>
          <w:lang w:val="da-DK"/>
        </w:rPr>
        <w:t xml:space="preserve"> apud se can</w:t>
      </w:r>
      <w:r w:rsidR="002C6DAA" w:rsidRPr="006A75AC">
        <w:rPr>
          <w:lang w:val="da-DK"/>
        </w:rPr>
        <w:t>tant hanc ANVIS</w:t>
      </w:r>
      <w:r w:rsidR="00F84953" w:rsidRPr="006A75AC">
        <w:rPr>
          <w:lang w:val="da-DK"/>
        </w:rPr>
        <w:t xml:space="preserve"> </w:t>
      </w:r>
      <w:r w:rsidR="00F84953" w:rsidRPr="006A75AC">
        <w:rPr>
          <w:rStyle w:val="Incipit"/>
          <w:lang w:val="da-DK"/>
        </w:rPr>
        <w:t>Et dicebant ad invicem</w:t>
      </w:r>
      <w:r w:rsidR="00F84953" w:rsidRPr="006A75AC">
        <w:rPr>
          <w:lang w:val="da-DK"/>
        </w:rPr>
        <w:t xml:space="preserve">. </w:t>
      </w:r>
      <w:r w:rsidR="00F84953" w:rsidRPr="006A75AC">
        <w:rPr>
          <w:lang w:val="pt-PT"/>
        </w:rPr>
        <w:t xml:space="preserve">Angelus [VIS] </w:t>
      </w:r>
      <w:r w:rsidR="00F84953" w:rsidRPr="006A75AC">
        <w:rPr>
          <w:rStyle w:val="Neume"/>
          <w:lang w:val="pt-PT"/>
        </w:rPr>
        <w:t>Quem quaeris</w:t>
      </w:r>
      <w:r w:rsidR="00F84953" w:rsidRPr="006A75AC">
        <w:rPr>
          <w:lang w:val="pt-PT"/>
        </w:rPr>
        <w:t xml:space="preserve">. [VIS] </w:t>
      </w:r>
      <w:r w:rsidR="00F84953" w:rsidRPr="006A75AC">
        <w:rPr>
          <w:rStyle w:val="Neume"/>
          <w:lang w:val="pt-PT"/>
        </w:rPr>
        <w:t>Quem quaeris</w:t>
      </w:r>
      <w:r w:rsidR="00F84953" w:rsidRPr="006A75AC">
        <w:rPr>
          <w:lang w:val="pt-PT"/>
        </w:rPr>
        <w:t xml:space="preserve">. [VIS] </w:t>
      </w:r>
      <w:r w:rsidR="00F84953" w:rsidRPr="006A75AC">
        <w:rPr>
          <w:rStyle w:val="Neume"/>
          <w:lang w:val="pt-PT"/>
        </w:rPr>
        <w:t>Iesum Nazarenum</w:t>
      </w:r>
      <w:r w:rsidR="00F84953" w:rsidRPr="006A75AC">
        <w:rPr>
          <w:lang w:val="pt-PT"/>
        </w:rPr>
        <w:t xml:space="preserve">. [VIS] </w:t>
      </w:r>
      <w:r w:rsidR="00F84953" w:rsidRPr="006A75AC">
        <w:rPr>
          <w:rStyle w:val="Neume"/>
          <w:lang w:val="pt-PT"/>
        </w:rPr>
        <w:t>Non est hic</w:t>
      </w:r>
      <w:r w:rsidR="00F84953" w:rsidRPr="006A75AC">
        <w:rPr>
          <w:lang w:val="pt-PT"/>
        </w:rPr>
        <w:t xml:space="preserve">. ANVIS </w:t>
      </w:r>
      <w:r w:rsidR="00F84953" w:rsidRPr="006A75AC">
        <w:rPr>
          <w:rStyle w:val="Neume"/>
          <w:lang w:val="pt-PT"/>
        </w:rPr>
        <w:t>Surrexit enim</w:t>
      </w:r>
      <w:r w:rsidR="002C6DAA" w:rsidRPr="006A75AC">
        <w:rPr>
          <w:lang w:val="pt-PT"/>
        </w:rPr>
        <w:t xml:space="preserve">. </w:t>
      </w:r>
      <w:r w:rsidR="002C6DAA" w:rsidRPr="006A75AC">
        <w:rPr>
          <w:rStyle w:val="Funktion"/>
          <w:lang w:val="pt-PT"/>
        </w:rPr>
        <w:t>Presbyteri</w:t>
      </w:r>
      <w:r w:rsidR="002C6DAA" w:rsidRPr="006A75AC">
        <w:rPr>
          <w:lang w:val="pt-PT"/>
        </w:rPr>
        <w:t xml:space="preserve"> accepto sudario redeunt in </w:t>
      </w:r>
      <w:r w:rsidR="002C6DAA" w:rsidRPr="006A75AC">
        <w:rPr>
          <w:rStyle w:val="Ort"/>
          <w:lang w:val="pt-PT"/>
        </w:rPr>
        <w:t>chorum</w:t>
      </w:r>
      <w:r w:rsidR="002C6DAA" w:rsidRPr="006A75AC">
        <w:rPr>
          <w:lang w:val="pt-PT"/>
        </w:rPr>
        <w:t xml:space="preserve"> cantante</w:t>
      </w:r>
      <w:r w:rsidRPr="006A75AC">
        <w:rPr>
          <w:lang w:val="pt-PT"/>
        </w:rPr>
        <w:t>s</w:t>
      </w:r>
      <w:r w:rsidR="002C6DAA" w:rsidRPr="006A75AC">
        <w:rPr>
          <w:lang w:val="pt-PT"/>
        </w:rPr>
        <w:t xml:space="preserve"> remisse ANVIS </w:t>
      </w:r>
      <w:r w:rsidR="002C6DAA" w:rsidRPr="006A75AC">
        <w:rPr>
          <w:rStyle w:val="Neume"/>
          <w:lang w:val="pt-PT"/>
        </w:rPr>
        <w:t>Et recordatae</w:t>
      </w:r>
      <w:r w:rsidR="002C6DAA" w:rsidRPr="006A75AC">
        <w:rPr>
          <w:lang w:val="pt-PT"/>
        </w:rPr>
        <w:t xml:space="preserve">. Tunc alte ad </w:t>
      </w:r>
      <w:r w:rsidR="002C6DAA" w:rsidRPr="006A75AC">
        <w:rPr>
          <w:rStyle w:val="Funktion"/>
          <w:lang w:val="pt-PT"/>
        </w:rPr>
        <w:t>populum</w:t>
      </w:r>
      <w:r w:rsidR="002C6DAA" w:rsidRPr="006A75AC">
        <w:rPr>
          <w:lang w:val="pt-PT"/>
        </w:rPr>
        <w:t xml:space="preserve"> ANVIS </w:t>
      </w:r>
      <w:r w:rsidR="002C6DAA" w:rsidRPr="006A75AC">
        <w:rPr>
          <w:rStyle w:val="Neume"/>
          <w:lang w:val="pt-PT"/>
        </w:rPr>
        <w:t>Surrexit dominus</w:t>
      </w:r>
      <w:r w:rsidR="002C6DAA" w:rsidRPr="006A75AC">
        <w:rPr>
          <w:lang w:val="pt-PT"/>
        </w:rPr>
        <w:t xml:space="preserve">. Tunc </w:t>
      </w:r>
      <w:r w:rsidR="002C6DAA" w:rsidRPr="006A75AC">
        <w:rPr>
          <w:rStyle w:val="Funktion"/>
          <w:lang w:val="pt-PT"/>
        </w:rPr>
        <w:t>clerus</w:t>
      </w:r>
      <w:r w:rsidR="002C6DAA" w:rsidRPr="006A75AC">
        <w:rPr>
          <w:lang w:val="pt-PT"/>
        </w:rPr>
        <w:t xml:space="preserve"> [TD] </w:t>
      </w:r>
      <w:r w:rsidR="002C6DAA" w:rsidRPr="006A75AC">
        <w:rPr>
          <w:rStyle w:val="Incipit"/>
          <w:lang w:val="pt-PT"/>
        </w:rPr>
        <w:t>Te deum</w:t>
      </w:r>
      <w:r w:rsidRPr="006A75AC">
        <w:rPr>
          <w:rStyle w:val="Incipit"/>
          <w:lang w:val="pt-PT"/>
        </w:rPr>
        <w:t xml:space="preserve"> laudamus</w:t>
      </w:r>
      <w:r w:rsidR="002C6DAA" w:rsidRPr="006A75AC">
        <w:rPr>
          <w:lang w:val="pt-PT"/>
        </w:rPr>
        <w:t xml:space="preserve">. </w:t>
      </w:r>
      <w:r w:rsidR="002C6DAA" w:rsidRPr="006A75AC">
        <w:rPr>
          <w:rStyle w:val="Funktion"/>
          <w:lang w:val="pt-PT"/>
        </w:rPr>
        <w:t>Populus</w:t>
      </w:r>
      <w:r w:rsidR="002C6DAA" w:rsidRPr="006A75AC">
        <w:rPr>
          <w:lang w:val="pt-PT"/>
        </w:rPr>
        <w:t xml:space="preserve"> [VIS] </w:t>
      </w:r>
      <w:r w:rsidR="002C6DAA" w:rsidRPr="006A75AC">
        <w:rPr>
          <w:rStyle w:val="Neume"/>
          <w:lang w:val="pt-PT"/>
        </w:rPr>
        <w:t>Christ ist</w:t>
      </w:r>
      <w:r w:rsidR="002C6DAA" w:rsidRPr="006A75AC">
        <w:rPr>
          <w:lang w:val="pt-PT"/>
        </w:rPr>
        <w:t xml:space="preserve">. His inceptis redeunt in </w:t>
      </w:r>
      <w:r w:rsidR="002C6DAA" w:rsidRPr="006A75AC">
        <w:rPr>
          <w:rStyle w:val="Ort"/>
          <w:lang w:val="pt-PT"/>
        </w:rPr>
        <w:t>chorum</w:t>
      </w:r>
      <w:r w:rsidR="009A1C15" w:rsidRPr="006A75AC">
        <w:rPr>
          <w:lang w:val="pt-PT"/>
        </w:rPr>
        <w:t>. Deinde dicuntur laudes.</w:t>
      </w:r>
    </w:p>
    <w:p w:rsidR="009A1C15" w:rsidRPr="006A75AC" w:rsidRDefault="009A1C15" w:rsidP="00F81136">
      <w:pPr>
        <w:rPr>
          <w:lang w:val="pt-PT"/>
        </w:rPr>
      </w:pPr>
      <w:r w:rsidRPr="006A75AC">
        <w:rPr>
          <w:rStyle w:val="Time1"/>
          <w:lang w:val="pt-PT"/>
        </w:rPr>
        <w:t>[Ad laudes]</w:t>
      </w:r>
      <w:r w:rsidRPr="006A75AC">
        <w:rPr>
          <w:lang w:val="pt-PT"/>
        </w:rPr>
        <w:t xml:space="preserve"> </w:t>
      </w:r>
      <w:r w:rsidR="004E2160">
        <w:rPr>
          <w:lang w:val="pt-PT"/>
        </w:rPr>
        <w:t xml:space="preserve">[VAR] </w:t>
      </w:r>
      <w:r w:rsidR="004E2160" w:rsidRPr="00963EFD">
        <w:rPr>
          <w:rStyle w:val="Incipit"/>
          <w:lang w:val="pt-PT"/>
        </w:rPr>
        <w:t>Deus in adiutorium</w:t>
      </w:r>
      <w:r w:rsidR="004E2160">
        <w:rPr>
          <w:lang w:val="pt-PT"/>
        </w:rPr>
        <w:t xml:space="preserve">. AN </w:t>
      </w:r>
      <w:r w:rsidR="004E2160" w:rsidRPr="00963EFD">
        <w:rPr>
          <w:rStyle w:val="Incipit"/>
          <w:lang w:val="pt-PT"/>
        </w:rPr>
        <w:t>Angelus</w:t>
      </w:r>
      <w:r w:rsidR="004E2160">
        <w:rPr>
          <w:lang w:val="pt-PT"/>
        </w:rPr>
        <w:t xml:space="preserve">. Ad laudes </w:t>
      </w:r>
      <w:r w:rsidRPr="006A75AC">
        <w:rPr>
          <w:lang w:val="pt-PT"/>
        </w:rPr>
        <w:t xml:space="preserve">nec capitulum, nec versum dicimus, sed statim post antiphonam et psalmos sequitur AB </w:t>
      </w:r>
      <w:r w:rsidRPr="006A75AC">
        <w:rPr>
          <w:rStyle w:val="Neume"/>
          <w:lang w:val="pt-PT"/>
        </w:rPr>
        <w:t>Et valde mane</w:t>
      </w:r>
      <w:r w:rsidRPr="006A75AC">
        <w:rPr>
          <w:lang w:val="pt-PT"/>
        </w:rPr>
        <w:t xml:space="preserve">. PSBE </w:t>
      </w:r>
      <w:r w:rsidRPr="006A75AC">
        <w:rPr>
          <w:rStyle w:val="Incipit"/>
          <w:lang w:val="pt-PT"/>
        </w:rPr>
        <w:t>Benedictus</w:t>
      </w:r>
      <w:r w:rsidRPr="006A75AC">
        <w:rPr>
          <w:lang w:val="pt-PT"/>
        </w:rPr>
        <w:t xml:space="preserve">. Et statim [ORI] </w:t>
      </w:r>
      <w:r w:rsidRPr="006A75AC">
        <w:rPr>
          <w:rStyle w:val="Incipit"/>
          <w:lang w:val="pt-PT"/>
        </w:rPr>
        <w:t>Dominus vobiscum</w:t>
      </w:r>
      <w:r w:rsidRPr="006A75AC">
        <w:rPr>
          <w:lang w:val="pt-PT"/>
        </w:rPr>
        <w:t xml:space="preserve">, et oratio sine [PN] </w:t>
      </w:r>
      <w:r w:rsidRPr="006A75AC">
        <w:rPr>
          <w:rStyle w:val="Incipit"/>
          <w:lang w:val="pt-PT"/>
        </w:rPr>
        <w:t>Pater noster</w:t>
      </w:r>
      <w:r w:rsidRPr="006A75AC">
        <w:rPr>
          <w:lang w:val="pt-PT"/>
        </w:rPr>
        <w:t xml:space="preserve"> et versu.</w:t>
      </w:r>
    </w:p>
    <w:p w:rsidR="009A1C15" w:rsidRPr="006A75AC" w:rsidRDefault="009A1C15" w:rsidP="00F81136">
      <w:pPr>
        <w:rPr>
          <w:lang w:val="pt-PT"/>
        </w:rPr>
      </w:pPr>
      <w:r w:rsidRPr="006A75AC">
        <w:rPr>
          <w:lang w:val="pt-PT"/>
        </w:rPr>
        <w:t>Haec dominica finis est quinquagesimae, initium nostri iubilei, quo priori domino primus rediit</w:t>
      </w:r>
      <w:r w:rsidR="004E2160">
        <w:rPr>
          <w:lang w:val="pt-PT"/>
        </w:rPr>
        <w:t xml:space="preserve"> servus inferni</w:t>
      </w:r>
      <w:r w:rsidR="00C035AF" w:rsidRPr="006A75AC">
        <w:rPr>
          <w:lang w:val="pt-PT"/>
        </w:rPr>
        <w:t xml:space="preserve"> carcere liberatus, et fraude diaboli erepta, homini restituta est hereditas paradisi.</w:t>
      </w:r>
    </w:p>
    <w:p w:rsidR="00C035AF" w:rsidRPr="006A75AC" w:rsidRDefault="00C035AF" w:rsidP="00F81136">
      <w:pPr>
        <w:tabs>
          <w:tab w:val="clear" w:pos="3544"/>
          <w:tab w:val="clear" w:pos="4550"/>
        </w:tabs>
        <w:rPr>
          <w:lang w:val="pt-PT"/>
        </w:rPr>
      </w:pPr>
      <w:r w:rsidRPr="006A75AC">
        <w:rPr>
          <w:rStyle w:val="Time1"/>
          <w:lang w:val="pt-PT"/>
        </w:rPr>
        <w:t>Ad omnes cursus</w:t>
      </w:r>
      <w:r w:rsidR="00F44B51" w:rsidRPr="006A75AC">
        <w:rPr>
          <w:lang w:val="pt-PT"/>
        </w:rPr>
        <w:t xml:space="preserve"> dicitur AN </w:t>
      </w:r>
      <w:r w:rsidR="00F44B51" w:rsidRPr="006A75AC">
        <w:rPr>
          <w:rStyle w:val="Neume"/>
          <w:lang w:val="pt-PT"/>
        </w:rPr>
        <w:t>Angelu</w:t>
      </w:r>
      <w:r w:rsidRPr="006A75AC">
        <w:rPr>
          <w:rStyle w:val="Neume"/>
          <w:lang w:val="pt-PT"/>
        </w:rPr>
        <w:t>s</w:t>
      </w:r>
      <w:r w:rsidR="00F44B51" w:rsidRPr="006A75AC">
        <w:rPr>
          <w:rStyle w:val="Incipit"/>
          <w:lang w:val="pt-PT"/>
        </w:rPr>
        <w:t>@</w:t>
      </w:r>
      <w:r w:rsidRPr="006A75AC">
        <w:rPr>
          <w:rStyle w:val="Incipit"/>
          <w:lang w:val="pt-PT"/>
        </w:rPr>
        <w:t>autem</w:t>
      </w:r>
      <w:r w:rsidRPr="006A75AC">
        <w:rPr>
          <w:lang w:val="pt-PT"/>
        </w:rPr>
        <w:t xml:space="preserve"> infra albas, nisi ad vesperas et completorium usque in octavam. Ad nullum cursum hymnum, aut capitulum, aut versum dicimus, sed graduale sine versu et alleluia cuiusque diei sine versu. Et nisi ad primam statim dicitur [ORI] </w:t>
      </w:r>
      <w:r w:rsidRPr="006A75AC">
        <w:rPr>
          <w:rStyle w:val="Incipit"/>
          <w:lang w:val="pt-PT"/>
        </w:rPr>
        <w:t>Dominus vobiscu</w:t>
      </w:r>
      <w:r w:rsidR="007D1938" w:rsidRPr="006A75AC">
        <w:rPr>
          <w:rStyle w:val="Incipit"/>
          <w:lang w:val="pt-PT"/>
        </w:rPr>
        <w:t>m</w:t>
      </w:r>
      <w:r w:rsidRPr="006A75AC">
        <w:rPr>
          <w:lang w:val="pt-PT"/>
        </w:rPr>
        <w:t>, et oratio</w:t>
      </w:r>
      <w:r w:rsidR="007D1938" w:rsidRPr="006A75AC">
        <w:rPr>
          <w:lang w:val="pt-PT"/>
        </w:rPr>
        <w:t xml:space="preserve"> </w:t>
      </w:r>
      <w:r w:rsidRPr="006A75AC">
        <w:rPr>
          <w:lang w:val="pt-PT"/>
        </w:rPr>
        <w:t>sine versu.</w:t>
      </w:r>
      <w:r w:rsidR="007D1938" w:rsidRPr="006A75AC">
        <w:rPr>
          <w:lang w:val="pt-PT"/>
        </w:rPr>
        <w:t xml:space="preserve"> Infra albas nec ad laudes, nec ad cursus dicitur [PN] </w:t>
      </w:r>
      <w:r w:rsidR="007D1938" w:rsidRPr="006A75AC">
        <w:rPr>
          <w:rStyle w:val="Incipit"/>
          <w:lang w:val="pt-PT"/>
        </w:rPr>
        <w:t>Pater noster</w:t>
      </w:r>
      <w:r w:rsidR="007D1938" w:rsidRPr="006A75AC">
        <w:rPr>
          <w:lang w:val="pt-PT"/>
        </w:rPr>
        <w:t xml:space="preserve">, nisi ad primam et completorium, tunc enim dicitur [PN] </w:t>
      </w:r>
      <w:r w:rsidR="007D1938" w:rsidRPr="006A75AC">
        <w:rPr>
          <w:rStyle w:val="Incipit"/>
          <w:lang w:val="pt-PT"/>
        </w:rPr>
        <w:t>Pater noster</w:t>
      </w:r>
      <w:r w:rsidR="007D1938" w:rsidRPr="006A75AC">
        <w:rPr>
          <w:lang w:val="pt-PT"/>
        </w:rPr>
        <w:t xml:space="preserve"> et [CD] </w:t>
      </w:r>
      <w:r w:rsidR="007D1938" w:rsidRPr="006A75AC">
        <w:rPr>
          <w:rStyle w:val="Incipit"/>
          <w:lang w:val="pt-PT"/>
        </w:rPr>
        <w:t>Credo in deum</w:t>
      </w:r>
      <w:r w:rsidR="007D1938" w:rsidRPr="006A75AC">
        <w:rPr>
          <w:lang w:val="pt-PT"/>
        </w:rPr>
        <w:t xml:space="preserve"> et preces usque [_PE] </w:t>
      </w:r>
      <w:r w:rsidR="007D1938" w:rsidRPr="006A75AC">
        <w:rPr>
          <w:rStyle w:val="Incipit"/>
          <w:lang w:val="pt-PT"/>
        </w:rPr>
        <w:t>Fiat misericordia</w:t>
      </w:r>
      <w:r w:rsidR="007D1938" w:rsidRPr="006A75AC">
        <w:rPr>
          <w:lang w:val="pt-PT"/>
        </w:rPr>
        <w:t>, et tunc versiculus de resurrectione.</w:t>
      </w:r>
    </w:p>
    <w:p w:rsidR="00D33BEB" w:rsidRPr="006A75AC" w:rsidRDefault="00DC63E5" w:rsidP="00F81136">
      <w:pPr>
        <w:rPr>
          <w:lang w:val="pt-PT"/>
        </w:rPr>
      </w:pPr>
      <w:r w:rsidRPr="00963EFD">
        <w:rPr>
          <w:rStyle w:val="Time1"/>
          <w:lang w:val="pt-PT"/>
        </w:rPr>
        <w:t>[Ad processionem]</w:t>
      </w:r>
      <w:r>
        <w:rPr>
          <w:lang w:val="pt-PT"/>
        </w:rPr>
        <w:t xml:space="preserve"> </w:t>
      </w:r>
      <w:r w:rsidR="007D1938" w:rsidRPr="006A75AC">
        <w:rPr>
          <w:lang w:val="pt-PT"/>
        </w:rPr>
        <w:t>Ante missam consecr</w:t>
      </w:r>
      <w:r w:rsidR="0091505D" w:rsidRPr="006A75AC">
        <w:rPr>
          <w:lang w:val="pt-PT"/>
        </w:rPr>
        <w:t>a</w:t>
      </w:r>
      <w:r w:rsidR="007D1938" w:rsidRPr="006A75AC">
        <w:rPr>
          <w:lang w:val="pt-PT"/>
        </w:rPr>
        <w:t xml:space="preserve">to </w:t>
      </w:r>
      <w:r w:rsidR="007D1938" w:rsidRPr="006A75AC">
        <w:rPr>
          <w:rStyle w:val="Ort"/>
          <w:lang w:val="pt-PT"/>
        </w:rPr>
        <w:t>fonte</w:t>
      </w:r>
      <w:r w:rsidR="007D1938" w:rsidRPr="006A75AC">
        <w:rPr>
          <w:lang w:val="pt-PT"/>
        </w:rPr>
        <w:t xml:space="preserve"> canitur [AP] </w:t>
      </w:r>
      <w:r w:rsidR="007D1938" w:rsidRPr="006A75AC">
        <w:rPr>
          <w:rStyle w:val="Neume"/>
          <w:lang w:val="pt-PT"/>
        </w:rPr>
        <w:t>Vidi aquam</w:t>
      </w:r>
      <w:r w:rsidR="007D1938" w:rsidRPr="006A75AC">
        <w:rPr>
          <w:lang w:val="pt-PT"/>
        </w:rPr>
        <w:t xml:space="preserve">. Et interim aspergitur </w:t>
      </w:r>
      <w:r w:rsidR="007D1938" w:rsidRPr="006A75AC">
        <w:rPr>
          <w:rStyle w:val="Funktion"/>
          <w:lang w:val="pt-PT"/>
        </w:rPr>
        <w:t>populus</w:t>
      </w:r>
      <w:r w:rsidR="007D1938" w:rsidRPr="006A75AC">
        <w:rPr>
          <w:lang w:val="pt-PT"/>
        </w:rPr>
        <w:t xml:space="preserve">. Sequitur [AP] </w:t>
      </w:r>
      <w:r w:rsidR="007D1938" w:rsidRPr="006A75AC">
        <w:rPr>
          <w:rStyle w:val="Neume"/>
          <w:lang w:val="pt-PT"/>
        </w:rPr>
        <w:t>In die resurrectionis</w:t>
      </w:r>
      <w:r w:rsidR="007D1938" w:rsidRPr="006A75AC">
        <w:rPr>
          <w:lang w:val="pt-PT"/>
        </w:rPr>
        <w:t xml:space="preserve"> hac sola nocte cum qua et de </w:t>
      </w:r>
      <w:r w:rsidR="007D1938" w:rsidRPr="006A75AC">
        <w:rPr>
          <w:rStyle w:val="Ort"/>
          <w:lang w:val="pt-PT"/>
        </w:rPr>
        <w:t>choro</w:t>
      </w:r>
      <w:r w:rsidR="007D1938" w:rsidRPr="006A75AC">
        <w:rPr>
          <w:lang w:val="pt-PT"/>
        </w:rPr>
        <w:t xml:space="preserve"> procedunt.</w:t>
      </w:r>
      <w:r w:rsidR="00810A97" w:rsidRPr="006A75AC">
        <w:rPr>
          <w:lang w:val="pt-PT"/>
        </w:rPr>
        <w:t xml:space="preserve"> Deinde [AP] </w:t>
      </w:r>
      <w:r w:rsidR="00810A97" w:rsidRPr="006A75AC">
        <w:rPr>
          <w:rStyle w:val="Neume"/>
          <w:lang w:val="pt-PT"/>
        </w:rPr>
        <w:t>Cum rex gloriae</w:t>
      </w:r>
      <w:r w:rsidR="00810A97" w:rsidRPr="006A75AC">
        <w:rPr>
          <w:lang w:val="pt-PT"/>
        </w:rPr>
        <w:t xml:space="preserve"> cum qua de </w:t>
      </w:r>
      <w:r w:rsidR="00810A97" w:rsidRPr="006A75AC">
        <w:rPr>
          <w:rStyle w:val="Ort"/>
          <w:lang w:val="pt-PT"/>
        </w:rPr>
        <w:t>ecclesia</w:t>
      </w:r>
      <w:r w:rsidR="00810A97" w:rsidRPr="006A75AC">
        <w:rPr>
          <w:lang w:val="pt-PT"/>
        </w:rPr>
        <w:t xml:space="preserve"> procedunt post hanc. VVHY </w:t>
      </w:r>
      <w:r w:rsidR="00810A97" w:rsidRPr="006A75AC">
        <w:rPr>
          <w:rStyle w:val="Neume"/>
          <w:lang w:val="pt-PT"/>
        </w:rPr>
        <w:t>Salve festa</w:t>
      </w:r>
      <w:r w:rsidR="00810A97" w:rsidRPr="006A75AC">
        <w:rPr>
          <w:lang w:val="pt-PT"/>
        </w:rPr>
        <w:t xml:space="preserve">. In </w:t>
      </w:r>
      <w:r w:rsidR="00810A97" w:rsidRPr="006A75AC">
        <w:rPr>
          <w:rStyle w:val="Ort"/>
          <w:lang w:val="pt-PT"/>
        </w:rPr>
        <w:t>introitu ecclesiae</w:t>
      </w:r>
      <w:r w:rsidR="00810A97" w:rsidRPr="006A75AC">
        <w:rPr>
          <w:lang w:val="pt-PT"/>
        </w:rPr>
        <w:t xml:space="preserve"> [AP] </w:t>
      </w:r>
      <w:r w:rsidR="00810A97" w:rsidRPr="006A75AC">
        <w:rPr>
          <w:rStyle w:val="Neume"/>
          <w:lang w:val="pt-PT"/>
        </w:rPr>
        <w:t>Sedit angelus</w:t>
      </w:r>
      <w:r w:rsidR="00810A97" w:rsidRPr="006A75AC">
        <w:rPr>
          <w:lang w:val="pt-PT"/>
        </w:rPr>
        <w:t xml:space="preserve"> cum versibus AV </w:t>
      </w:r>
      <w:r w:rsidR="00810A97" w:rsidRPr="006A75AC">
        <w:rPr>
          <w:rStyle w:val="Neume"/>
          <w:lang w:val="pt-PT"/>
        </w:rPr>
        <w:t>Crucifixum</w:t>
      </w:r>
      <w:r w:rsidR="00810A97" w:rsidRPr="006A75AC">
        <w:rPr>
          <w:lang w:val="pt-PT"/>
        </w:rPr>
        <w:t xml:space="preserve">. AV </w:t>
      </w:r>
      <w:r w:rsidR="00810A97" w:rsidRPr="006A75AC">
        <w:rPr>
          <w:rStyle w:val="Neume"/>
          <w:lang w:val="pt-PT"/>
        </w:rPr>
        <w:t>Recordamini</w:t>
      </w:r>
      <w:r w:rsidR="00810A97" w:rsidRPr="006A75AC">
        <w:rPr>
          <w:lang w:val="pt-PT"/>
        </w:rPr>
        <w:t>.</w:t>
      </w:r>
      <w:r w:rsidR="00D33BEB" w:rsidRPr="006A75AC">
        <w:rPr>
          <w:lang w:val="pt-PT"/>
        </w:rPr>
        <w:t xml:space="preserve"> </w:t>
      </w:r>
    </w:p>
    <w:p w:rsidR="007D1938" w:rsidRPr="006A75AC" w:rsidRDefault="0076042F" w:rsidP="00F81136">
      <w:pPr>
        <w:rPr>
          <w:lang w:val="it-IT"/>
        </w:rPr>
      </w:pPr>
      <w:r w:rsidRPr="006A75AC">
        <w:rPr>
          <w:rStyle w:val="Time1"/>
          <w:lang w:val="pt-PT"/>
        </w:rPr>
        <w:t>[Ad missam]</w:t>
      </w:r>
      <w:r w:rsidRPr="006A75AC">
        <w:rPr>
          <w:lang w:val="pt-PT"/>
        </w:rPr>
        <w:t xml:space="preserve"> </w:t>
      </w:r>
      <w:r w:rsidR="00DC63E5" w:rsidRPr="00963EFD">
        <w:rPr>
          <w:rStyle w:val="Person"/>
          <w:lang w:val="pt-PT"/>
        </w:rPr>
        <w:t>|</w:t>
      </w:r>
      <w:r w:rsidR="00875D80" w:rsidRPr="00963EFD">
        <w:rPr>
          <w:rStyle w:val="Person"/>
          <w:lang w:val="pt-PT"/>
        </w:rPr>
        <w:t>Amularius::</w:t>
      </w:r>
      <w:r w:rsidR="00D33BEB" w:rsidRPr="00963EFD">
        <w:rPr>
          <w:rStyle w:val="Person"/>
          <w:lang w:val="pt-PT"/>
        </w:rPr>
        <w:t>Amalarius</w:t>
      </w:r>
      <w:r w:rsidR="00DC63E5" w:rsidRPr="00963EFD">
        <w:rPr>
          <w:rStyle w:val="Person"/>
          <w:lang w:val="pt-PT"/>
        </w:rPr>
        <w:t>|</w:t>
      </w:r>
      <w:r w:rsidR="00875D80" w:rsidRPr="00963EFD">
        <w:rPr>
          <w:lang w:val="pt-PT"/>
        </w:rPr>
        <w:t xml:space="preserve"> </w:t>
      </w:r>
      <w:r w:rsidR="00875D80" w:rsidRPr="00BD32A7">
        <w:rPr>
          <w:lang w:val="pt-PT"/>
        </w:rPr>
        <w:t>|</w:t>
      </w:r>
      <w:r w:rsidR="00875D80">
        <w:rPr>
          <w:lang w:val="pt-PT"/>
        </w:rPr>
        <w:t>I:xxxxxxx</w:t>
      </w:r>
      <w:r w:rsidR="00875D80" w:rsidRPr="00BD32A7">
        <w:rPr>
          <w:lang w:val="pt-PT"/>
        </w:rPr>
        <w:t>|</w:t>
      </w:r>
      <w:r w:rsidR="00D33BEB" w:rsidRPr="006A75AC">
        <w:rPr>
          <w:lang w:val="pt-PT"/>
        </w:rPr>
        <w:t>quia una die resurrexit dominus sic currit officia per istos septem</w:t>
      </w:r>
      <w:r w:rsidR="00802835" w:rsidRPr="006A75AC">
        <w:rPr>
          <w:lang w:val="pt-PT"/>
        </w:rPr>
        <w:t xml:space="preserve"> </w:t>
      </w:r>
      <w:r w:rsidR="00D33BEB" w:rsidRPr="006A75AC">
        <w:rPr>
          <w:lang w:val="pt-PT"/>
        </w:rPr>
        <w:t xml:space="preserve">dies quasi adhuc sit dominica. Ideo cottidie dicitur [GR] </w:t>
      </w:r>
      <w:r w:rsidR="00D33BEB" w:rsidRPr="006A75AC">
        <w:rPr>
          <w:rStyle w:val="Incipit"/>
          <w:lang w:val="pt-PT"/>
        </w:rPr>
        <w:t>Haec dies</w:t>
      </w:r>
      <w:r w:rsidR="00D33BEB" w:rsidRPr="006A75AC">
        <w:rPr>
          <w:lang w:val="pt-PT"/>
        </w:rPr>
        <w:t xml:space="preserve">, et [CR] </w:t>
      </w:r>
      <w:r w:rsidR="00D33BEB" w:rsidRPr="006A75AC">
        <w:rPr>
          <w:rStyle w:val="Incipit"/>
          <w:lang w:val="pt-PT"/>
        </w:rPr>
        <w:t>Cre</w:t>
      </w:r>
      <w:r w:rsidR="00E03DB3" w:rsidRPr="006A75AC">
        <w:rPr>
          <w:rStyle w:val="Incipit"/>
          <w:lang w:val="pt-PT"/>
        </w:rPr>
        <w:t>do in unum</w:t>
      </w:r>
      <w:r w:rsidR="00E03DB3" w:rsidRPr="006A75AC">
        <w:rPr>
          <w:lang w:val="pt-PT"/>
        </w:rPr>
        <w:t>,</w:t>
      </w:r>
      <w:r w:rsidR="00D33BEB" w:rsidRPr="006A75AC">
        <w:rPr>
          <w:lang w:val="pt-PT"/>
        </w:rPr>
        <w:t xml:space="preserve"> </w:t>
      </w:r>
      <w:r w:rsidR="00E03DB3" w:rsidRPr="006A75AC">
        <w:rPr>
          <w:lang w:val="pt-PT"/>
        </w:rPr>
        <w:t>e</w:t>
      </w:r>
      <w:r w:rsidR="00D33BEB" w:rsidRPr="006A75AC">
        <w:rPr>
          <w:lang w:val="pt-PT"/>
        </w:rPr>
        <w:t xml:space="preserve">t in </w:t>
      </w:r>
      <w:r w:rsidR="00E03DB3" w:rsidRPr="006A75AC">
        <w:rPr>
          <w:lang w:val="pt-PT"/>
        </w:rPr>
        <w:t>praefatione [</w:t>
      </w:r>
      <w:r w:rsidR="00D33BEB" w:rsidRPr="006A75AC">
        <w:rPr>
          <w:lang w:val="pt-PT"/>
        </w:rPr>
        <w:t>PF</w:t>
      </w:r>
      <w:r w:rsidR="00E03DB3" w:rsidRPr="006A75AC">
        <w:rPr>
          <w:lang w:val="pt-PT"/>
        </w:rPr>
        <w:t>]</w:t>
      </w:r>
      <w:r w:rsidR="00D33BEB" w:rsidRPr="006A75AC">
        <w:rPr>
          <w:lang w:val="pt-PT"/>
        </w:rPr>
        <w:t xml:space="preserve"> </w:t>
      </w:r>
      <w:r w:rsidR="00D33BEB" w:rsidRPr="006A75AC">
        <w:rPr>
          <w:rStyle w:val="Incipit"/>
          <w:lang w:val="pt-PT"/>
        </w:rPr>
        <w:t>In hoc potissimum die</w:t>
      </w:r>
      <w:r w:rsidR="00E03DB3" w:rsidRPr="006A75AC">
        <w:rPr>
          <w:lang w:val="pt-PT"/>
        </w:rPr>
        <w:t>,</w:t>
      </w:r>
      <w:r w:rsidR="00D33BEB" w:rsidRPr="006A75AC">
        <w:rPr>
          <w:lang w:val="pt-PT"/>
        </w:rPr>
        <w:t xml:space="preserve"> (85r)</w:t>
      </w:r>
      <w:r w:rsidRPr="006A75AC">
        <w:rPr>
          <w:lang w:val="pt-PT"/>
        </w:rPr>
        <w:t xml:space="preserve"> et in canone [VAR] </w:t>
      </w:r>
      <w:r w:rsidRPr="006A75AC">
        <w:rPr>
          <w:rStyle w:val="Incipit"/>
          <w:lang w:val="pt-PT"/>
        </w:rPr>
        <w:t>Diem sacratissimum</w:t>
      </w:r>
      <w:r w:rsidRPr="006A75AC">
        <w:rPr>
          <w:lang w:val="pt-PT"/>
        </w:rPr>
        <w:t xml:space="preserve">. </w:t>
      </w:r>
      <w:r w:rsidRPr="006A75AC">
        <w:rPr>
          <w:lang w:val="it-IT"/>
        </w:rPr>
        <w:t xml:space="preserve">[GL] </w:t>
      </w:r>
      <w:r w:rsidRPr="006A75AC">
        <w:rPr>
          <w:rStyle w:val="Incipit"/>
          <w:lang w:val="it-IT"/>
        </w:rPr>
        <w:t>Gloria in excelsis</w:t>
      </w:r>
      <w:r w:rsidRPr="006A75AC">
        <w:rPr>
          <w:lang w:val="it-IT"/>
        </w:rPr>
        <w:t xml:space="preserve">, et [CR] </w:t>
      </w:r>
      <w:r w:rsidRPr="006A75AC">
        <w:rPr>
          <w:rStyle w:val="Incipit"/>
          <w:lang w:val="it-IT"/>
        </w:rPr>
        <w:t>Credo in unum</w:t>
      </w:r>
      <w:r w:rsidRPr="006A75AC">
        <w:rPr>
          <w:lang w:val="it-IT"/>
        </w:rPr>
        <w:t xml:space="preserve"> cottidie dicimus infra albas.</w:t>
      </w:r>
    </w:p>
    <w:p w:rsidR="0091505D" w:rsidRPr="006A75AC" w:rsidRDefault="00875D80" w:rsidP="00F81136">
      <w:pPr>
        <w:rPr>
          <w:lang w:val="it-IT"/>
        </w:rPr>
      </w:pPr>
      <w:r w:rsidRPr="00963EFD">
        <w:rPr>
          <w:rStyle w:val="Time1"/>
          <w:lang w:val="it-IT"/>
        </w:rPr>
        <w:t>V</w:t>
      </w:r>
      <w:r w:rsidR="0076042F" w:rsidRPr="00963EFD">
        <w:rPr>
          <w:rStyle w:val="Time1"/>
          <w:lang w:val="it-IT"/>
        </w:rPr>
        <w:t>esper</w:t>
      </w:r>
      <w:r w:rsidRPr="00963EFD">
        <w:rPr>
          <w:rStyle w:val="Time1"/>
          <w:lang w:val="it-IT"/>
        </w:rPr>
        <w:t>a</w:t>
      </w:r>
      <w:r w:rsidR="0076042F" w:rsidRPr="006A75AC">
        <w:rPr>
          <w:lang w:val="it-IT"/>
        </w:rPr>
        <w:t xml:space="preserve"> incipimus sic [KY] </w:t>
      </w:r>
      <w:r w:rsidR="0076042F" w:rsidRPr="006A75AC">
        <w:rPr>
          <w:rStyle w:val="Neume"/>
          <w:lang w:val="it-IT"/>
        </w:rPr>
        <w:t>Kyrieleyson</w:t>
      </w:r>
      <w:r w:rsidR="0076042F" w:rsidRPr="006A75AC">
        <w:rPr>
          <w:lang w:val="it-IT"/>
        </w:rPr>
        <w:t xml:space="preserve">. [AN] </w:t>
      </w:r>
      <w:r w:rsidR="0076042F" w:rsidRPr="006A75AC">
        <w:rPr>
          <w:rStyle w:val="Neume"/>
          <w:lang w:val="it-IT"/>
        </w:rPr>
        <w:t>Alleluia</w:t>
      </w:r>
      <w:r w:rsidR="0076042F" w:rsidRPr="006A75AC">
        <w:rPr>
          <w:lang w:val="it-IT"/>
        </w:rPr>
        <w:t xml:space="preserve">. PS </w:t>
      </w:r>
      <w:r w:rsidR="0076042F" w:rsidRPr="006A75AC">
        <w:rPr>
          <w:rStyle w:val="Incipit"/>
          <w:lang w:val="it-IT"/>
        </w:rPr>
        <w:t>Dixit dominus</w:t>
      </w:r>
      <w:r w:rsidR="0076042F" w:rsidRPr="006A75AC">
        <w:rPr>
          <w:lang w:val="it-IT"/>
        </w:rPr>
        <w:t xml:space="preserve">. PS </w:t>
      </w:r>
      <w:r w:rsidR="0076042F" w:rsidRPr="006A75AC">
        <w:rPr>
          <w:rStyle w:val="Incipit"/>
          <w:lang w:val="it-IT"/>
        </w:rPr>
        <w:t>Confitebor</w:t>
      </w:r>
      <w:r w:rsidR="0076042F" w:rsidRPr="006A75AC">
        <w:rPr>
          <w:lang w:val="it-IT"/>
        </w:rPr>
        <w:t xml:space="preserve">. PS </w:t>
      </w:r>
      <w:r w:rsidR="0076042F" w:rsidRPr="006A75AC">
        <w:rPr>
          <w:rStyle w:val="Incipit"/>
          <w:lang w:val="it-IT"/>
        </w:rPr>
        <w:t>Beatus</w:t>
      </w:r>
      <w:r w:rsidR="0076042F" w:rsidRPr="006A75AC">
        <w:rPr>
          <w:lang w:val="it-IT"/>
        </w:rPr>
        <w:t xml:space="preserve">. Statim GR </w:t>
      </w:r>
      <w:r w:rsidR="0076042F" w:rsidRPr="006A75AC">
        <w:rPr>
          <w:rStyle w:val="Neume"/>
          <w:lang w:val="it-IT"/>
        </w:rPr>
        <w:t>Haec d</w:t>
      </w:r>
      <w:r w:rsidR="00E612A6" w:rsidRPr="006A75AC">
        <w:rPr>
          <w:rStyle w:val="Neume"/>
          <w:lang w:val="it-IT"/>
        </w:rPr>
        <w:t>ies</w:t>
      </w:r>
      <w:r w:rsidR="00E612A6" w:rsidRPr="006A75AC">
        <w:rPr>
          <w:lang w:val="it-IT"/>
        </w:rPr>
        <w:t xml:space="preserve"> cum ver</w:t>
      </w:r>
      <w:r w:rsidR="00FF0B16">
        <w:rPr>
          <w:lang w:val="it-IT"/>
        </w:rPr>
        <w:t>su</w:t>
      </w:r>
      <w:r w:rsidR="00E612A6" w:rsidRPr="006A75AC">
        <w:rPr>
          <w:lang w:val="it-IT"/>
        </w:rPr>
        <w:t xml:space="preserve"> sine repetitione. [AL] </w:t>
      </w:r>
      <w:r w:rsidR="00E612A6" w:rsidRPr="006A75AC">
        <w:rPr>
          <w:rStyle w:val="Incipit"/>
          <w:lang w:val="it-IT"/>
        </w:rPr>
        <w:t>Alleluia</w:t>
      </w:r>
      <w:r w:rsidR="00E612A6" w:rsidRPr="006A75AC">
        <w:rPr>
          <w:lang w:val="it-IT"/>
        </w:rPr>
        <w:t xml:space="preserve"> primae et statim in eum AM </w:t>
      </w:r>
      <w:r w:rsidR="00E612A6" w:rsidRPr="006A75AC">
        <w:rPr>
          <w:rStyle w:val="Neume"/>
          <w:lang w:val="it-IT"/>
        </w:rPr>
        <w:t>Et respicientes</w:t>
      </w:r>
      <w:r w:rsidR="00E612A6" w:rsidRPr="006A75AC">
        <w:rPr>
          <w:lang w:val="it-IT"/>
        </w:rPr>
        <w:t xml:space="preserve">. </w:t>
      </w:r>
      <w:r w:rsidR="003E5D8C" w:rsidRPr="006A75AC">
        <w:rPr>
          <w:lang w:val="it-IT"/>
        </w:rPr>
        <w:t>Nec [KY]</w:t>
      </w:r>
      <w:r w:rsidR="00591853" w:rsidRPr="006A75AC">
        <w:rPr>
          <w:lang w:val="it-IT"/>
        </w:rPr>
        <w:t xml:space="preserve"> </w:t>
      </w:r>
      <w:r w:rsidR="00591853" w:rsidRPr="006A75AC">
        <w:rPr>
          <w:rStyle w:val="Incipit"/>
          <w:lang w:val="it-IT"/>
        </w:rPr>
        <w:t>Kyrieleyson</w:t>
      </w:r>
      <w:r w:rsidR="00591853" w:rsidRPr="006A75AC">
        <w:rPr>
          <w:lang w:val="it-IT"/>
        </w:rPr>
        <w:t xml:space="preserve">, nec [PN] </w:t>
      </w:r>
      <w:r w:rsidR="00591853" w:rsidRPr="006A75AC">
        <w:rPr>
          <w:rStyle w:val="Incipit"/>
          <w:lang w:val="it-IT"/>
        </w:rPr>
        <w:t>Pater noster</w:t>
      </w:r>
      <w:r w:rsidR="00591853" w:rsidRPr="006A75AC">
        <w:rPr>
          <w:lang w:val="it-IT"/>
        </w:rPr>
        <w:t xml:space="preserve">, sed sine versiculo. [ORI] </w:t>
      </w:r>
      <w:r w:rsidR="00591853" w:rsidRPr="006A75AC">
        <w:rPr>
          <w:rStyle w:val="Incipit"/>
          <w:lang w:val="it-IT"/>
        </w:rPr>
        <w:t>Dominus vobiscum</w:t>
      </w:r>
      <w:r w:rsidR="00591853" w:rsidRPr="006A75AC">
        <w:rPr>
          <w:lang w:val="it-IT"/>
        </w:rPr>
        <w:t xml:space="preserve"> et oratio. </w:t>
      </w:r>
    </w:p>
    <w:p w:rsidR="0047771B" w:rsidRPr="006A75AC" w:rsidRDefault="0091505D" w:rsidP="00F81136">
      <w:pPr>
        <w:rPr>
          <w:lang w:val="it-IT"/>
        </w:rPr>
      </w:pPr>
      <w:r w:rsidRPr="006A75AC">
        <w:rPr>
          <w:rStyle w:val="Time1"/>
          <w:lang w:val="it-IT"/>
        </w:rPr>
        <w:t>[Ad processionem]</w:t>
      </w:r>
      <w:r w:rsidRPr="006A75AC">
        <w:rPr>
          <w:lang w:val="it-IT"/>
        </w:rPr>
        <w:t xml:space="preserve"> </w:t>
      </w:r>
      <w:r w:rsidR="00591853" w:rsidRPr="006A75AC">
        <w:rPr>
          <w:lang w:val="it-IT"/>
        </w:rPr>
        <w:t xml:space="preserve">Post orationem </w:t>
      </w:r>
      <w:r w:rsidR="00591853" w:rsidRPr="006A75AC">
        <w:rPr>
          <w:rStyle w:val="Funktion"/>
          <w:lang w:val="it-IT"/>
        </w:rPr>
        <w:t>cantor</w:t>
      </w:r>
      <w:r w:rsidR="00591853" w:rsidRPr="006A75AC">
        <w:rPr>
          <w:lang w:val="it-IT"/>
        </w:rPr>
        <w:t xml:space="preserve"> sequentis diei incipit [AP] </w:t>
      </w:r>
      <w:r w:rsidR="00591853" w:rsidRPr="006A75AC">
        <w:rPr>
          <w:rStyle w:val="Neume"/>
          <w:lang w:val="it-IT"/>
        </w:rPr>
        <w:t>Vidi</w:t>
      </w:r>
      <w:r w:rsidR="00802835" w:rsidRPr="006A75AC">
        <w:rPr>
          <w:rStyle w:val="Incipit"/>
          <w:lang w:val="it-IT"/>
        </w:rPr>
        <w:t>@</w:t>
      </w:r>
      <w:r w:rsidR="00591853" w:rsidRPr="006A75AC">
        <w:rPr>
          <w:rStyle w:val="Incipit"/>
          <w:lang w:val="it-IT"/>
        </w:rPr>
        <w:t>aquam</w:t>
      </w:r>
      <w:r w:rsidR="00591853" w:rsidRPr="006A75AC">
        <w:rPr>
          <w:lang w:val="it-IT"/>
        </w:rPr>
        <w:t xml:space="preserve">. Cum qua itur ad </w:t>
      </w:r>
      <w:r w:rsidR="00591853" w:rsidRPr="006A75AC">
        <w:rPr>
          <w:rStyle w:val="Ort"/>
          <w:lang w:val="it-IT"/>
        </w:rPr>
        <w:t>fontem</w:t>
      </w:r>
      <w:r w:rsidR="00591853" w:rsidRPr="006A75AC">
        <w:rPr>
          <w:lang w:val="it-IT"/>
        </w:rPr>
        <w:t xml:space="preserve">. </w:t>
      </w:r>
      <w:r w:rsidR="00591853" w:rsidRPr="006A75AC">
        <w:rPr>
          <w:rStyle w:val="Funktion"/>
          <w:lang w:val="it-IT"/>
        </w:rPr>
        <w:t>Presbyter</w:t>
      </w:r>
      <w:r w:rsidR="00591853" w:rsidRPr="006A75AC">
        <w:rPr>
          <w:lang w:val="it-IT"/>
        </w:rPr>
        <w:t xml:space="preserve"> stabit ad occidentem</w:t>
      </w:r>
      <w:r w:rsidR="00BB16B8" w:rsidRPr="006A75AC">
        <w:rPr>
          <w:lang w:val="it-IT"/>
        </w:rPr>
        <w:t xml:space="preserve"> iuxta </w:t>
      </w:r>
      <w:r w:rsidR="00BB16B8" w:rsidRPr="00963EFD">
        <w:rPr>
          <w:rStyle w:val="Ort"/>
          <w:lang w:val="it-IT"/>
        </w:rPr>
        <w:t>fontem</w:t>
      </w:r>
      <w:r w:rsidR="00BB16B8" w:rsidRPr="006A75AC">
        <w:rPr>
          <w:lang w:val="it-IT"/>
        </w:rPr>
        <w:t xml:space="preserve">. </w:t>
      </w:r>
      <w:r w:rsidR="00BB16B8" w:rsidRPr="006A75AC">
        <w:rPr>
          <w:rStyle w:val="Funktion"/>
          <w:lang w:val="it-IT"/>
        </w:rPr>
        <w:t>Subdiaconus</w:t>
      </w:r>
      <w:r w:rsidR="00BB16B8" w:rsidRPr="006A75AC">
        <w:rPr>
          <w:lang w:val="it-IT"/>
        </w:rPr>
        <w:t xml:space="preserve"> praeparatis et plenarium tenens ad orientem. </w:t>
      </w:r>
      <w:r w:rsidR="00BB16B8" w:rsidRPr="006A75AC">
        <w:rPr>
          <w:rStyle w:val="Funktion"/>
          <w:lang w:val="it-IT"/>
        </w:rPr>
        <w:t>Ceroferarii</w:t>
      </w:r>
      <w:r w:rsidR="00BB16B8" w:rsidRPr="006A75AC">
        <w:rPr>
          <w:lang w:val="it-IT"/>
        </w:rPr>
        <w:t xml:space="preserve"> duo unus ad austrum, alter ad aquilonem. Finita praedicta antiphona </w:t>
      </w:r>
      <w:r w:rsidR="00BB16B8" w:rsidRPr="006A75AC">
        <w:rPr>
          <w:rStyle w:val="Funktion"/>
          <w:lang w:val="it-IT"/>
        </w:rPr>
        <w:t>canto</w:t>
      </w:r>
      <w:r w:rsidR="0047771B" w:rsidRPr="006A75AC">
        <w:rPr>
          <w:rStyle w:val="Funktion"/>
          <w:lang w:val="it-IT"/>
        </w:rPr>
        <w:t>r</w:t>
      </w:r>
      <w:r w:rsidR="0047771B" w:rsidRPr="006A75AC">
        <w:rPr>
          <w:lang w:val="it-IT"/>
        </w:rPr>
        <w:t xml:space="preserve"> incipit AN </w:t>
      </w:r>
      <w:r w:rsidR="0047771B" w:rsidRPr="006A75AC">
        <w:rPr>
          <w:rStyle w:val="Neume"/>
          <w:lang w:val="it-IT"/>
        </w:rPr>
        <w:t>Cito euntes</w:t>
      </w:r>
      <w:r w:rsidR="0047771B" w:rsidRPr="006A75AC">
        <w:rPr>
          <w:lang w:val="it-IT"/>
        </w:rPr>
        <w:t xml:space="preserve">. PS </w:t>
      </w:r>
      <w:r w:rsidR="0047771B" w:rsidRPr="006A75AC">
        <w:rPr>
          <w:rStyle w:val="Incipit"/>
          <w:lang w:val="it-IT"/>
        </w:rPr>
        <w:t>L</w:t>
      </w:r>
      <w:r w:rsidR="00802835" w:rsidRPr="006A75AC">
        <w:rPr>
          <w:rStyle w:val="Incipit"/>
          <w:lang w:val="it-IT"/>
        </w:rPr>
        <w:t>a</w:t>
      </w:r>
      <w:r w:rsidR="0047771B" w:rsidRPr="006A75AC">
        <w:rPr>
          <w:rStyle w:val="Incipit"/>
          <w:lang w:val="it-IT"/>
        </w:rPr>
        <w:t>udate</w:t>
      </w:r>
      <w:r w:rsidR="0047771B" w:rsidRPr="006A75AC">
        <w:rPr>
          <w:lang w:val="it-IT"/>
        </w:rPr>
        <w:t xml:space="preserve">. PS </w:t>
      </w:r>
      <w:r w:rsidR="0047771B" w:rsidRPr="006A75AC">
        <w:rPr>
          <w:rStyle w:val="Incipit"/>
          <w:lang w:val="it-IT"/>
        </w:rPr>
        <w:t>In exitu</w:t>
      </w:r>
      <w:r w:rsidR="0047771B" w:rsidRPr="006A75AC">
        <w:rPr>
          <w:lang w:val="it-IT"/>
        </w:rPr>
        <w:t>.</w:t>
      </w:r>
      <w:r w:rsidR="00802835" w:rsidRPr="006A75AC">
        <w:rPr>
          <w:lang w:val="it-IT"/>
        </w:rPr>
        <w:t xml:space="preserve"> </w:t>
      </w:r>
      <w:r w:rsidR="0047771B" w:rsidRPr="006A75AC">
        <w:rPr>
          <w:lang w:val="it-IT"/>
        </w:rPr>
        <w:t xml:space="preserve">Tunc </w:t>
      </w:r>
      <w:r w:rsidR="0047771B" w:rsidRPr="006A75AC">
        <w:rPr>
          <w:rStyle w:val="Funktion"/>
          <w:lang w:val="it-IT"/>
        </w:rPr>
        <w:t>presbyter</w:t>
      </w:r>
      <w:r w:rsidR="0047771B" w:rsidRPr="006A75AC">
        <w:rPr>
          <w:lang w:val="it-IT"/>
        </w:rPr>
        <w:t xml:space="preserve"> [VS] </w:t>
      </w:r>
      <w:r w:rsidR="005862E9">
        <w:rPr>
          <w:rStyle w:val="Incipit"/>
          <w:lang w:val="it-IT"/>
        </w:rPr>
        <w:t>Domine apud te est fon</w:t>
      </w:r>
      <w:r w:rsidR="0047771B" w:rsidRPr="006A75AC">
        <w:rPr>
          <w:rStyle w:val="Incipit"/>
          <w:lang w:val="it-IT"/>
        </w:rPr>
        <w:t>s</w:t>
      </w:r>
      <w:r w:rsidR="0047771B" w:rsidRPr="006A75AC">
        <w:rPr>
          <w:lang w:val="it-IT"/>
        </w:rPr>
        <w:t xml:space="preserve">, et oratio. Sequitur AN </w:t>
      </w:r>
      <w:r w:rsidR="0047771B" w:rsidRPr="006A75AC">
        <w:rPr>
          <w:rStyle w:val="Neume"/>
          <w:lang w:val="it-IT"/>
        </w:rPr>
        <w:t>Christus resurgens</w:t>
      </w:r>
      <w:r w:rsidR="0047771B" w:rsidRPr="006A75AC">
        <w:rPr>
          <w:lang w:val="it-IT"/>
        </w:rPr>
        <w:t xml:space="preserve">. Et redeunt in </w:t>
      </w:r>
      <w:r w:rsidR="0047771B" w:rsidRPr="00963EFD">
        <w:rPr>
          <w:rStyle w:val="Ort"/>
          <w:lang w:val="it-IT"/>
        </w:rPr>
        <w:t>chor</w:t>
      </w:r>
      <w:r w:rsidR="005862E9" w:rsidRPr="00963EFD">
        <w:rPr>
          <w:rStyle w:val="Ort"/>
          <w:lang w:val="it-IT"/>
        </w:rPr>
        <w:t>um</w:t>
      </w:r>
      <w:r w:rsidR="0047771B" w:rsidRPr="006A75AC">
        <w:rPr>
          <w:lang w:val="it-IT"/>
        </w:rPr>
        <w:t xml:space="preserve">. Ibi dicto versu [VS] </w:t>
      </w:r>
      <w:r w:rsidR="0047771B" w:rsidRPr="006A75AC">
        <w:rPr>
          <w:rStyle w:val="Incipit"/>
          <w:lang w:val="it-IT"/>
        </w:rPr>
        <w:t>In resurrectione tua Christe</w:t>
      </w:r>
      <w:r w:rsidR="0047771B" w:rsidRPr="00963EFD">
        <w:rPr>
          <w:lang w:val="it-IT"/>
        </w:rPr>
        <w:t xml:space="preserve">, </w:t>
      </w:r>
      <w:r w:rsidR="0047771B" w:rsidRPr="006A75AC">
        <w:rPr>
          <w:lang w:val="it-IT"/>
        </w:rPr>
        <w:t xml:space="preserve">et oratio una de resurrectione cum [BD] </w:t>
      </w:r>
      <w:r w:rsidR="0047771B" w:rsidRPr="006A75AC">
        <w:rPr>
          <w:rStyle w:val="Incipit"/>
          <w:lang w:val="it-IT"/>
        </w:rPr>
        <w:t>Benedicamus</w:t>
      </w:r>
      <w:r w:rsidR="0047771B" w:rsidRPr="006A75AC">
        <w:rPr>
          <w:lang w:val="it-IT"/>
        </w:rPr>
        <w:t xml:space="preserve"> clauditur vesper. Sic fiet singulis diebus infra albas.</w:t>
      </w:r>
    </w:p>
    <w:p w:rsidR="00174657" w:rsidRPr="006A75AC" w:rsidRDefault="0047771B" w:rsidP="00F81136">
      <w:pPr>
        <w:rPr>
          <w:lang w:val="fr-FR"/>
        </w:rPr>
      </w:pPr>
      <w:r w:rsidRPr="006A75AC">
        <w:rPr>
          <w:rStyle w:val="Time1"/>
          <w:lang w:val="it-IT"/>
        </w:rPr>
        <w:t>Comp</w:t>
      </w:r>
      <w:r w:rsidR="005862E9">
        <w:rPr>
          <w:rStyle w:val="Time1"/>
          <w:lang w:val="it-IT"/>
        </w:rPr>
        <w:t>letorium</w:t>
      </w:r>
      <w:r w:rsidRPr="006A75AC">
        <w:rPr>
          <w:lang w:val="it-IT"/>
        </w:rPr>
        <w:t xml:space="preserve"> incipimus sicut per totum annum. Hymnum nullum dicimus, sed statim AD </w:t>
      </w:r>
      <w:r w:rsidRPr="006A75AC">
        <w:rPr>
          <w:rStyle w:val="Neume"/>
          <w:lang w:val="it-IT"/>
        </w:rPr>
        <w:t xml:space="preserve">Alleluia. </w:t>
      </w:r>
      <w:r w:rsidRPr="006A75AC">
        <w:rPr>
          <w:rStyle w:val="Neume"/>
          <w:lang w:val="fr-FR"/>
        </w:rPr>
        <w:t>Resurrexit</w:t>
      </w:r>
      <w:r w:rsidRPr="006A75AC">
        <w:rPr>
          <w:lang w:val="fr-FR"/>
        </w:rPr>
        <w:t xml:space="preserve">. Sic et hanc et preces usque [_PE] </w:t>
      </w:r>
      <w:r w:rsidRPr="006A75AC">
        <w:rPr>
          <w:rStyle w:val="Incipit"/>
          <w:lang w:val="fr-FR"/>
        </w:rPr>
        <w:t>Fiat misericordia</w:t>
      </w:r>
      <w:r w:rsidRPr="006A75AC">
        <w:rPr>
          <w:lang w:val="fr-FR"/>
        </w:rPr>
        <w:t>. Et oratio paschale.</w:t>
      </w:r>
    </w:p>
    <w:p w:rsidR="00174657" w:rsidRPr="006A75AC" w:rsidRDefault="00174657" w:rsidP="00A67FB0">
      <w:pPr>
        <w:pStyle w:val="berschrift1"/>
        <w:tabs>
          <w:tab w:val="clear" w:pos="0"/>
        </w:tabs>
        <w:rPr>
          <w:lang w:val="fr-FR"/>
        </w:rPr>
      </w:pPr>
      <w:r w:rsidRPr="006A75AC">
        <w:rPr>
          <w:lang w:val="fr-FR"/>
        </w:rPr>
        <w:t>FERIA II.</w:t>
      </w:r>
    </w:p>
    <w:p w:rsidR="0076042F" w:rsidRPr="006A75AC" w:rsidRDefault="0091505D" w:rsidP="00F81136">
      <w:pPr>
        <w:rPr>
          <w:lang w:val="it-IT"/>
        </w:rPr>
      </w:pPr>
      <w:r w:rsidRPr="006A75AC">
        <w:rPr>
          <w:lang w:val="fr-FR"/>
        </w:rPr>
        <w:t>Per tota</w:t>
      </w:r>
      <w:r w:rsidR="00174657" w:rsidRPr="006A75AC">
        <w:rPr>
          <w:lang w:val="fr-FR"/>
        </w:rPr>
        <w:t xml:space="preserve">m ebdomadam </w:t>
      </w:r>
      <w:r w:rsidR="00174657" w:rsidRPr="006A75AC">
        <w:rPr>
          <w:rStyle w:val="Time1"/>
          <w:lang w:val="fr-FR"/>
        </w:rPr>
        <w:t>ad matutinum</w:t>
      </w:r>
      <w:r w:rsidR="00174657" w:rsidRPr="006A75AC">
        <w:rPr>
          <w:lang w:val="fr-FR"/>
        </w:rPr>
        <w:t xml:space="preserve"> INV </w:t>
      </w:r>
      <w:r w:rsidR="00174657" w:rsidRPr="006A75AC">
        <w:rPr>
          <w:rStyle w:val="Incipit"/>
          <w:lang w:val="fr-FR"/>
        </w:rPr>
        <w:t>Surrexit dominus</w:t>
      </w:r>
      <w:r w:rsidR="00174657" w:rsidRPr="006A75AC">
        <w:rPr>
          <w:lang w:val="fr-FR"/>
        </w:rPr>
        <w:t xml:space="preserve"> et sola AN </w:t>
      </w:r>
      <w:r w:rsidR="00174657" w:rsidRPr="006A75AC">
        <w:rPr>
          <w:rStyle w:val="Neume"/>
          <w:lang w:val="fr-FR"/>
        </w:rPr>
        <w:t>Pax</w:t>
      </w:r>
      <w:r w:rsidR="004D395C" w:rsidRPr="006A75AC">
        <w:rPr>
          <w:rStyle w:val="Incipit"/>
          <w:lang w:val="fr-FR"/>
        </w:rPr>
        <w:t>@</w:t>
      </w:r>
      <w:r w:rsidR="00174657" w:rsidRPr="006A75AC">
        <w:rPr>
          <w:rStyle w:val="Incipit"/>
          <w:lang w:val="fr-FR"/>
        </w:rPr>
        <w:t>vobis</w:t>
      </w:r>
      <w:r w:rsidR="00174657" w:rsidRPr="006A75AC">
        <w:rPr>
          <w:lang w:val="fr-FR"/>
        </w:rPr>
        <w:t xml:space="preserve">. </w:t>
      </w:r>
      <w:r w:rsidR="00174657" w:rsidRPr="006A75AC">
        <w:rPr>
          <w:lang w:val="it-IT"/>
        </w:rPr>
        <w:t>Psalmi hac nocte</w:t>
      </w:r>
      <w:r w:rsidR="000A3E1E" w:rsidRPr="006A75AC">
        <w:rPr>
          <w:lang w:val="it-IT"/>
        </w:rPr>
        <w:t xml:space="preserve"> PS </w:t>
      </w:r>
      <w:r w:rsidR="000A3E1E" w:rsidRPr="006A75AC">
        <w:rPr>
          <w:rStyle w:val="Incipit"/>
          <w:lang w:val="it-IT"/>
        </w:rPr>
        <w:t>Cum invocarem</w:t>
      </w:r>
      <w:r w:rsidR="000A3E1E" w:rsidRPr="006A75AC">
        <w:rPr>
          <w:lang w:val="it-IT"/>
        </w:rPr>
        <w:t xml:space="preserve">. PS </w:t>
      </w:r>
      <w:r w:rsidR="000A3E1E" w:rsidRPr="006A75AC">
        <w:rPr>
          <w:rStyle w:val="Incipit"/>
          <w:lang w:val="it-IT"/>
        </w:rPr>
        <w:t>Verba</w:t>
      </w:r>
      <w:r w:rsidR="000A3E1E" w:rsidRPr="006A75AC">
        <w:rPr>
          <w:lang w:val="it-IT"/>
        </w:rPr>
        <w:t xml:space="preserve">. PS </w:t>
      </w:r>
      <w:r w:rsidR="000A3E1E" w:rsidRPr="006A75AC">
        <w:rPr>
          <w:rStyle w:val="Incipit"/>
          <w:lang w:val="it-IT"/>
        </w:rPr>
        <w:t>Domine ne in furore</w:t>
      </w:r>
      <w:r w:rsidR="000A3E1E" w:rsidRPr="006A75AC">
        <w:rPr>
          <w:lang w:val="it-IT"/>
        </w:rPr>
        <w:t xml:space="preserve">. VS </w:t>
      </w:r>
      <w:r w:rsidR="000A3E1E" w:rsidRPr="006A75AC">
        <w:rPr>
          <w:rStyle w:val="Incipit"/>
          <w:lang w:val="it-IT"/>
        </w:rPr>
        <w:t>Noli flere</w:t>
      </w:r>
      <w:r w:rsidR="000A3E1E" w:rsidRPr="006A75AC">
        <w:rPr>
          <w:lang w:val="it-IT"/>
        </w:rPr>
        <w:t xml:space="preserve">. EV </w:t>
      </w:r>
      <w:r w:rsidR="000A3E1E" w:rsidRPr="006A75AC">
        <w:rPr>
          <w:rStyle w:val="Incipit"/>
          <w:lang w:val="it-IT"/>
        </w:rPr>
        <w:t>Duo ex discipulis ibant</w:t>
      </w:r>
      <w:r w:rsidR="000A3E1E" w:rsidRPr="006A75AC">
        <w:rPr>
          <w:lang w:val="it-IT"/>
        </w:rPr>
        <w:t>.</w:t>
      </w:r>
    </w:p>
    <w:p w:rsidR="000A3E1E" w:rsidRPr="006A75AC" w:rsidRDefault="000A3E1E" w:rsidP="00F81136">
      <w:pPr>
        <w:rPr>
          <w:lang w:val="it-IT"/>
        </w:rPr>
      </w:pPr>
      <w:r w:rsidRPr="006A75AC">
        <w:rPr>
          <w:rStyle w:val="Time1"/>
          <w:lang w:val="it-IT"/>
        </w:rPr>
        <w:t>Ad laudes</w:t>
      </w:r>
      <w:r w:rsidRPr="006A75AC">
        <w:rPr>
          <w:lang w:val="it-IT"/>
        </w:rPr>
        <w:t xml:space="preserve"> per hanc ebdomadam haec sola AN </w:t>
      </w:r>
      <w:r w:rsidRPr="006A75AC">
        <w:rPr>
          <w:rStyle w:val="Neume"/>
          <w:lang w:val="it-IT"/>
        </w:rPr>
        <w:t>Angelus</w:t>
      </w:r>
      <w:r w:rsidRPr="006A75AC">
        <w:rPr>
          <w:lang w:val="it-IT"/>
        </w:rPr>
        <w:t xml:space="preserve">, et ad cursus. AB </w:t>
      </w:r>
      <w:r w:rsidRPr="006A75AC">
        <w:rPr>
          <w:rStyle w:val="Neume"/>
          <w:lang w:val="it-IT"/>
        </w:rPr>
        <w:t>Iesus iunxit</w:t>
      </w:r>
      <w:r w:rsidRPr="006A75AC">
        <w:rPr>
          <w:lang w:val="it-IT"/>
        </w:rPr>
        <w:t>.</w:t>
      </w:r>
    </w:p>
    <w:p w:rsidR="000A3E1E" w:rsidRPr="006A75AC" w:rsidRDefault="000A3E1E" w:rsidP="00F81136">
      <w:pPr>
        <w:rPr>
          <w:lang w:val="it-IT"/>
        </w:rPr>
      </w:pPr>
      <w:r w:rsidRPr="006A75AC">
        <w:rPr>
          <w:rStyle w:val="Time1"/>
          <w:lang w:val="it-IT"/>
        </w:rPr>
        <w:t>[Ad missam]</w:t>
      </w:r>
      <w:r w:rsidRPr="006A75AC">
        <w:rPr>
          <w:lang w:val="it-IT"/>
        </w:rPr>
        <w:t xml:space="preserve"> Cetera ut pridie ad missam ut </w:t>
      </w:r>
      <w:r w:rsidR="00D96DD1" w:rsidRPr="006A75AC">
        <w:rPr>
          <w:lang w:val="it-IT"/>
        </w:rPr>
        <w:t xml:space="preserve">una oratio infra albas, nisi festum sancotrum sit. SE </w:t>
      </w:r>
      <w:r w:rsidR="00D96DD1" w:rsidRPr="006A75AC">
        <w:rPr>
          <w:rStyle w:val="Incipit"/>
          <w:lang w:val="it-IT"/>
        </w:rPr>
        <w:t>Pangamus</w:t>
      </w:r>
      <w:r w:rsidR="00D96DD1" w:rsidRPr="006A75AC">
        <w:rPr>
          <w:lang w:val="it-IT"/>
        </w:rPr>
        <w:t>.</w:t>
      </w:r>
    </w:p>
    <w:p w:rsidR="00D96DD1" w:rsidRPr="006A75AC" w:rsidRDefault="00D96DD1" w:rsidP="00F81136">
      <w:pPr>
        <w:rPr>
          <w:lang w:val="it-IT"/>
        </w:rPr>
      </w:pPr>
      <w:r w:rsidRPr="006A75AC">
        <w:rPr>
          <w:rStyle w:val="Time1"/>
          <w:lang w:val="it-IT"/>
        </w:rPr>
        <w:t>In secunda vespera</w:t>
      </w:r>
      <w:r w:rsidRPr="006A75AC">
        <w:rPr>
          <w:lang w:val="it-IT"/>
        </w:rPr>
        <w:t xml:space="preserve"> AM </w:t>
      </w:r>
      <w:r w:rsidRPr="006A75AC">
        <w:rPr>
          <w:rStyle w:val="Neume"/>
          <w:lang w:val="it-IT"/>
        </w:rPr>
        <w:t>Qui sunt</w:t>
      </w:r>
      <w:r w:rsidRPr="006A75AC">
        <w:rPr>
          <w:lang w:val="it-IT"/>
        </w:rPr>
        <w:t>.</w:t>
      </w:r>
    </w:p>
    <w:p w:rsidR="00D96DD1" w:rsidRPr="006A75AC" w:rsidRDefault="00D96DD1" w:rsidP="00A67FB0">
      <w:pPr>
        <w:pStyle w:val="berschrift1"/>
        <w:rPr>
          <w:lang w:val="it-IT"/>
        </w:rPr>
      </w:pPr>
      <w:r w:rsidRPr="006A75AC">
        <w:rPr>
          <w:lang w:val="it-IT"/>
        </w:rPr>
        <w:t>FERIA III</w:t>
      </w:r>
      <w:r w:rsidR="00753E3D" w:rsidRPr="006A75AC">
        <w:rPr>
          <w:lang w:val="it-IT"/>
        </w:rPr>
        <w:t>.</w:t>
      </w:r>
    </w:p>
    <w:p w:rsidR="00D96DD1" w:rsidRPr="006A75AC" w:rsidRDefault="00D96DD1" w:rsidP="00F81136">
      <w:pPr>
        <w:rPr>
          <w:lang w:val="it-IT"/>
        </w:rPr>
      </w:pPr>
      <w:r w:rsidRPr="006A75AC">
        <w:rPr>
          <w:rStyle w:val="Time1"/>
          <w:lang w:val="it-IT"/>
        </w:rPr>
        <w:t>[Ad matutinum]</w:t>
      </w:r>
      <w:r w:rsidRPr="006A75AC">
        <w:rPr>
          <w:lang w:val="it-IT"/>
        </w:rPr>
        <w:t xml:space="preserve"> PS </w:t>
      </w:r>
      <w:r w:rsidRPr="006A75AC">
        <w:rPr>
          <w:rStyle w:val="Incipit"/>
          <w:lang w:val="it-IT"/>
        </w:rPr>
        <w:t>Domine deus</w:t>
      </w:r>
      <w:r w:rsidRPr="006A75AC">
        <w:rPr>
          <w:lang w:val="it-IT"/>
        </w:rPr>
        <w:t xml:space="preserve">. PS </w:t>
      </w:r>
      <w:r w:rsidRPr="006A75AC">
        <w:rPr>
          <w:rStyle w:val="Incipit"/>
          <w:lang w:val="it-IT"/>
        </w:rPr>
        <w:t>Domine dominus</w:t>
      </w:r>
      <w:r w:rsidRPr="006A75AC">
        <w:rPr>
          <w:lang w:val="it-IT"/>
        </w:rPr>
        <w:t xml:space="preserve">. PS </w:t>
      </w:r>
      <w:r w:rsidRPr="006A75AC">
        <w:rPr>
          <w:rStyle w:val="Incipit"/>
          <w:lang w:val="it-IT"/>
        </w:rPr>
        <w:t>In domino confido</w:t>
      </w:r>
      <w:r w:rsidRPr="006A75AC">
        <w:rPr>
          <w:lang w:val="it-IT"/>
        </w:rPr>
        <w:t xml:space="preserve">. EV </w:t>
      </w:r>
      <w:r w:rsidRPr="006A75AC">
        <w:rPr>
          <w:rStyle w:val="Incipit"/>
          <w:lang w:val="it-IT"/>
        </w:rPr>
        <w:t>Stetit Iesus</w:t>
      </w:r>
      <w:r w:rsidRPr="006A75AC">
        <w:rPr>
          <w:lang w:val="it-IT"/>
        </w:rPr>
        <w:t>.</w:t>
      </w:r>
    </w:p>
    <w:p w:rsidR="00D96DD1" w:rsidRPr="006A75AC" w:rsidRDefault="00D96DD1" w:rsidP="00F81136">
      <w:pPr>
        <w:rPr>
          <w:lang w:val="it-IT"/>
        </w:rPr>
      </w:pPr>
      <w:r w:rsidRPr="006A75AC">
        <w:rPr>
          <w:rStyle w:val="Time1"/>
          <w:lang w:val="it-IT"/>
        </w:rPr>
        <w:t>Ad missam</w:t>
      </w:r>
      <w:r w:rsidRPr="006A75AC">
        <w:rPr>
          <w:lang w:val="it-IT"/>
        </w:rPr>
        <w:t xml:space="preserve"> [AL] </w:t>
      </w:r>
      <w:r w:rsidRPr="006A75AC">
        <w:rPr>
          <w:rStyle w:val="Neume"/>
          <w:lang w:val="it-IT"/>
        </w:rPr>
        <w:t>Alleluia</w:t>
      </w:r>
      <w:r w:rsidR="004F600F" w:rsidRPr="006A75AC">
        <w:rPr>
          <w:lang w:val="it-IT"/>
        </w:rPr>
        <w:t xml:space="preserve">. [ALV] </w:t>
      </w:r>
      <w:r w:rsidR="004F600F" w:rsidRPr="006A75AC">
        <w:rPr>
          <w:rStyle w:val="Incipit"/>
          <w:lang w:val="it-IT"/>
        </w:rPr>
        <w:t>Surgit Iesus</w:t>
      </w:r>
      <w:r w:rsidR="004F600F" w:rsidRPr="006A75AC">
        <w:rPr>
          <w:lang w:val="it-IT"/>
        </w:rPr>
        <w:t xml:space="preserve">. SE </w:t>
      </w:r>
      <w:r w:rsidR="004F600F" w:rsidRPr="006A75AC">
        <w:rPr>
          <w:rStyle w:val="Incipit"/>
          <w:lang w:val="it-IT"/>
        </w:rPr>
        <w:t>Agni paschalis</w:t>
      </w:r>
      <w:r w:rsidR="004F600F" w:rsidRPr="006A75AC">
        <w:rPr>
          <w:lang w:val="it-IT"/>
        </w:rPr>
        <w:t>.</w:t>
      </w:r>
    </w:p>
    <w:p w:rsidR="004F600F" w:rsidRPr="006A75AC" w:rsidRDefault="004F600F" w:rsidP="00F81136">
      <w:pPr>
        <w:rPr>
          <w:lang w:val="it-IT"/>
        </w:rPr>
      </w:pPr>
      <w:r w:rsidRPr="006A75AC">
        <w:rPr>
          <w:rStyle w:val="Time1"/>
          <w:lang w:val="it-IT"/>
        </w:rPr>
        <w:t>In secunda vespera</w:t>
      </w:r>
      <w:r w:rsidRPr="006A75AC">
        <w:rPr>
          <w:lang w:val="it-IT"/>
        </w:rPr>
        <w:t xml:space="preserve"> AM </w:t>
      </w:r>
      <w:r w:rsidRPr="006A75AC">
        <w:rPr>
          <w:rStyle w:val="Neume"/>
          <w:lang w:val="it-IT"/>
        </w:rPr>
        <w:t>Videte</w:t>
      </w:r>
      <w:r w:rsidRPr="006A75AC">
        <w:rPr>
          <w:lang w:val="it-IT"/>
        </w:rPr>
        <w:t>.</w:t>
      </w:r>
    </w:p>
    <w:p w:rsidR="004F600F" w:rsidRPr="006A75AC" w:rsidRDefault="004F600F" w:rsidP="00A67FB0">
      <w:pPr>
        <w:pStyle w:val="berschrift1"/>
        <w:rPr>
          <w:lang w:val="it-IT"/>
        </w:rPr>
      </w:pPr>
      <w:r w:rsidRPr="006A75AC">
        <w:rPr>
          <w:lang w:val="it-IT"/>
        </w:rPr>
        <w:t xml:space="preserve">FERIA </w:t>
      </w:r>
      <w:r w:rsidR="00753E3D" w:rsidRPr="006A75AC">
        <w:rPr>
          <w:lang w:val="it-IT"/>
        </w:rPr>
        <w:t>IIII.</w:t>
      </w:r>
    </w:p>
    <w:p w:rsidR="00BA6991" w:rsidRPr="006A75AC" w:rsidRDefault="004F600F" w:rsidP="00F81136">
      <w:pPr>
        <w:rPr>
          <w:lang w:val="fr-FR"/>
        </w:rPr>
      </w:pPr>
      <w:r w:rsidRPr="006A75AC">
        <w:rPr>
          <w:rStyle w:val="Time1"/>
          <w:lang w:val="it-IT"/>
        </w:rPr>
        <w:t>Ad matutinum</w:t>
      </w:r>
      <w:r w:rsidRPr="006A75AC">
        <w:rPr>
          <w:lang w:val="it-IT"/>
        </w:rPr>
        <w:t xml:space="preserve"> PS </w:t>
      </w:r>
      <w:r w:rsidRPr="006A75AC">
        <w:rPr>
          <w:rStyle w:val="Incipit"/>
          <w:lang w:val="it-IT"/>
        </w:rPr>
        <w:t>Salvum</w:t>
      </w:r>
      <w:r w:rsidRPr="006A75AC">
        <w:rPr>
          <w:lang w:val="it-IT"/>
        </w:rPr>
        <w:t xml:space="preserve">. </w:t>
      </w:r>
      <w:r w:rsidRPr="006A75AC">
        <w:rPr>
          <w:lang w:val="fr-FR"/>
        </w:rPr>
        <w:t xml:space="preserve">PS </w:t>
      </w:r>
      <w:r w:rsidRPr="006A75AC">
        <w:rPr>
          <w:rStyle w:val="Incipit"/>
          <w:lang w:val="fr-FR"/>
        </w:rPr>
        <w:t>Usquequo</w:t>
      </w:r>
      <w:r w:rsidRPr="006A75AC">
        <w:rPr>
          <w:lang w:val="fr-FR"/>
        </w:rPr>
        <w:t xml:space="preserve">. PS </w:t>
      </w:r>
      <w:r w:rsidRPr="006A75AC">
        <w:rPr>
          <w:rStyle w:val="Incipit"/>
          <w:lang w:val="fr-FR"/>
        </w:rPr>
        <w:t>Dixit insipiens</w:t>
      </w:r>
      <w:r w:rsidRPr="006A75AC">
        <w:rPr>
          <w:lang w:val="fr-FR"/>
        </w:rPr>
        <w:t xml:space="preserve">. EV </w:t>
      </w:r>
      <w:r w:rsidRPr="006A75AC">
        <w:rPr>
          <w:rStyle w:val="Incipit"/>
          <w:lang w:val="fr-FR"/>
        </w:rPr>
        <w:t>Manifestavit</w:t>
      </w:r>
      <w:r w:rsidRPr="006A75AC">
        <w:rPr>
          <w:lang w:val="fr-FR"/>
        </w:rPr>
        <w:t xml:space="preserve">. AB </w:t>
      </w:r>
      <w:r w:rsidRPr="006A75AC">
        <w:rPr>
          <w:rStyle w:val="Neume"/>
          <w:lang w:val="fr-FR"/>
        </w:rPr>
        <w:t>Mittite in dex</w:t>
      </w:r>
      <w:r w:rsidRPr="006A75AC">
        <w:rPr>
          <w:rStyle w:val="Incipit"/>
          <w:lang w:val="fr-FR"/>
        </w:rPr>
        <w:t>teram</w:t>
      </w:r>
      <w:r w:rsidRPr="006A75AC">
        <w:rPr>
          <w:lang w:val="fr-FR"/>
        </w:rPr>
        <w:t>.</w:t>
      </w:r>
      <w:r w:rsidR="00BA6991" w:rsidRPr="006A75AC">
        <w:rPr>
          <w:lang w:val="fr-FR"/>
        </w:rPr>
        <w:t xml:space="preserve"> </w:t>
      </w:r>
    </w:p>
    <w:p w:rsidR="004F600F" w:rsidRPr="006A75AC" w:rsidRDefault="00BA6991" w:rsidP="00F81136">
      <w:pPr>
        <w:rPr>
          <w:lang w:val="fr-FR"/>
        </w:rPr>
      </w:pPr>
      <w:r w:rsidRPr="006A75AC">
        <w:rPr>
          <w:rStyle w:val="Time1"/>
          <w:lang w:val="fr-FR"/>
        </w:rPr>
        <w:t>[Ad missam]</w:t>
      </w:r>
      <w:r w:rsidRPr="006A75AC">
        <w:rPr>
          <w:lang w:val="fr-FR"/>
        </w:rPr>
        <w:t xml:space="preserve"> Hac die finitur quadragesima, in qua pro bonorum perfectione operum ipso cantu invitamur ad pr</w:t>
      </w:r>
      <w:r w:rsidR="00112586" w:rsidRPr="006A75AC">
        <w:rPr>
          <w:lang w:val="fr-FR"/>
        </w:rPr>
        <w:t>a</w:t>
      </w:r>
      <w:r w:rsidRPr="006A75AC">
        <w:rPr>
          <w:lang w:val="fr-FR"/>
        </w:rPr>
        <w:t xml:space="preserve">emium [IN] </w:t>
      </w:r>
      <w:r w:rsidRPr="006A75AC">
        <w:rPr>
          <w:rStyle w:val="Neume"/>
          <w:lang w:val="fr-FR"/>
        </w:rPr>
        <w:t>Venite benedicti</w:t>
      </w:r>
      <w:r w:rsidRPr="006A75AC">
        <w:rPr>
          <w:lang w:val="fr-FR"/>
        </w:rPr>
        <w:t xml:space="preserve">. SE </w:t>
      </w:r>
      <w:r w:rsidRPr="006A75AC">
        <w:rPr>
          <w:rStyle w:val="Incipit"/>
          <w:lang w:val="fr-FR"/>
        </w:rPr>
        <w:t>Grates salvatori</w:t>
      </w:r>
      <w:r w:rsidRPr="006A75AC">
        <w:rPr>
          <w:lang w:val="fr-FR"/>
        </w:rPr>
        <w:t>.</w:t>
      </w:r>
    </w:p>
    <w:p w:rsidR="00BA6991" w:rsidRPr="006A75AC" w:rsidRDefault="00BA6991" w:rsidP="00F81136">
      <w:pPr>
        <w:rPr>
          <w:lang w:val="fr-FR"/>
        </w:rPr>
      </w:pPr>
      <w:r w:rsidRPr="006A75AC">
        <w:rPr>
          <w:rStyle w:val="Time1"/>
          <w:lang w:val="fr-FR"/>
        </w:rPr>
        <w:t>In secunda vespera</w:t>
      </w:r>
      <w:r w:rsidRPr="006A75AC">
        <w:rPr>
          <w:lang w:val="fr-FR"/>
        </w:rPr>
        <w:t xml:space="preserve"> AM </w:t>
      </w:r>
      <w:r w:rsidRPr="006A75AC">
        <w:rPr>
          <w:rStyle w:val="Neume"/>
          <w:lang w:val="fr-FR"/>
        </w:rPr>
        <w:t>Dixit</w:t>
      </w:r>
      <w:r w:rsidR="00D45498" w:rsidRPr="006A75AC">
        <w:rPr>
          <w:rStyle w:val="Incipit"/>
          <w:lang w:val="fr-FR"/>
        </w:rPr>
        <w:t>@</w:t>
      </w:r>
      <w:r w:rsidRPr="006A75AC">
        <w:rPr>
          <w:rStyle w:val="Incipit"/>
          <w:lang w:val="fr-FR"/>
        </w:rPr>
        <w:t>Iesus</w:t>
      </w:r>
      <w:r w:rsidRPr="006A75AC">
        <w:rPr>
          <w:lang w:val="fr-FR"/>
        </w:rPr>
        <w:t>.</w:t>
      </w:r>
    </w:p>
    <w:p w:rsidR="00BA6991" w:rsidRPr="006A75AC" w:rsidRDefault="00BA6991" w:rsidP="00A67FB0">
      <w:pPr>
        <w:pStyle w:val="berschrift1"/>
        <w:rPr>
          <w:lang w:val="fr-FR"/>
        </w:rPr>
      </w:pPr>
      <w:r w:rsidRPr="006A75AC">
        <w:rPr>
          <w:lang w:val="fr-FR"/>
        </w:rPr>
        <w:t>FERIA V.</w:t>
      </w:r>
    </w:p>
    <w:p w:rsidR="00BA6991" w:rsidRPr="006A75AC" w:rsidRDefault="00BA6991" w:rsidP="00F81136">
      <w:pPr>
        <w:rPr>
          <w:lang w:val="fr-FR"/>
        </w:rPr>
      </w:pPr>
      <w:r w:rsidRPr="006A75AC">
        <w:rPr>
          <w:rStyle w:val="Time1"/>
          <w:lang w:val="fr-FR"/>
        </w:rPr>
        <w:t>Ad matutinum</w:t>
      </w:r>
      <w:r w:rsidRPr="006A75AC">
        <w:rPr>
          <w:lang w:val="fr-FR"/>
        </w:rPr>
        <w:t xml:space="preserve"> PS </w:t>
      </w:r>
      <w:r w:rsidRPr="006A75AC">
        <w:rPr>
          <w:rStyle w:val="Incipit"/>
          <w:lang w:val="fr-FR"/>
        </w:rPr>
        <w:t>Domine quis habitabit</w:t>
      </w:r>
      <w:r w:rsidRPr="006A75AC">
        <w:rPr>
          <w:lang w:val="fr-FR"/>
        </w:rPr>
        <w:t xml:space="preserve">. PS </w:t>
      </w:r>
      <w:r w:rsidRPr="006A75AC">
        <w:rPr>
          <w:rStyle w:val="Incipit"/>
          <w:lang w:val="fr-FR"/>
        </w:rPr>
        <w:t>Conserva</w:t>
      </w:r>
      <w:r w:rsidR="00767021" w:rsidRPr="00963EFD">
        <w:rPr>
          <w:lang w:val="fr-FR"/>
        </w:rPr>
        <w:t xml:space="preserve">. PS </w:t>
      </w:r>
      <w:r w:rsidR="00767021">
        <w:rPr>
          <w:rStyle w:val="Incipit"/>
          <w:lang w:val="fr-FR"/>
        </w:rPr>
        <w:t>E</w:t>
      </w:r>
      <w:r w:rsidRPr="006A75AC">
        <w:rPr>
          <w:rStyle w:val="Incipit"/>
          <w:lang w:val="fr-FR"/>
        </w:rPr>
        <w:t>xaudi</w:t>
      </w:r>
      <w:r w:rsidRPr="006A75AC">
        <w:rPr>
          <w:lang w:val="fr-FR"/>
        </w:rPr>
        <w:t xml:space="preserve">. EV </w:t>
      </w:r>
      <w:r w:rsidRPr="006A75AC">
        <w:rPr>
          <w:rStyle w:val="Incipit"/>
          <w:lang w:val="fr-FR"/>
        </w:rPr>
        <w:t>Maria stabat</w:t>
      </w:r>
      <w:r w:rsidRPr="006A75AC">
        <w:rPr>
          <w:lang w:val="fr-FR"/>
        </w:rPr>
        <w:t>.</w:t>
      </w:r>
    </w:p>
    <w:p w:rsidR="00BA6991" w:rsidRPr="006A75AC" w:rsidRDefault="00BA6991" w:rsidP="00F81136">
      <w:pPr>
        <w:rPr>
          <w:lang w:val="fr-FR"/>
        </w:rPr>
      </w:pPr>
      <w:r w:rsidRPr="006A75AC">
        <w:rPr>
          <w:rStyle w:val="Time1"/>
          <w:lang w:val="fr-FR"/>
        </w:rPr>
        <w:t>[Ad laudes]</w:t>
      </w:r>
      <w:r w:rsidRPr="006A75AC">
        <w:rPr>
          <w:lang w:val="fr-FR"/>
        </w:rPr>
        <w:t xml:space="preserve"> AB </w:t>
      </w:r>
      <w:r w:rsidRPr="006A75AC">
        <w:rPr>
          <w:rStyle w:val="Neume"/>
          <w:lang w:val="fr-FR"/>
        </w:rPr>
        <w:t>Maria stabat</w:t>
      </w:r>
      <w:r w:rsidRPr="006A75AC">
        <w:rPr>
          <w:lang w:val="fr-FR"/>
        </w:rPr>
        <w:t>.</w:t>
      </w:r>
    </w:p>
    <w:p w:rsidR="00BA6991" w:rsidRPr="006A75AC" w:rsidRDefault="00BA6991" w:rsidP="00F81136">
      <w:pPr>
        <w:rPr>
          <w:lang w:val="fr-FR"/>
        </w:rPr>
      </w:pPr>
      <w:r w:rsidRPr="006A75AC">
        <w:rPr>
          <w:rStyle w:val="Time1"/>
          <w:lang w:val="fr-FR"/>
        </w:rPr>
        <w:t>Ad missam</w:t>
      </w:r>
      <w:r w:rsidRPr="006A75AC">
        <w:rPr>
          <w:lang w:val="fr-FR"/>
        </w:rPr>
        <w:t xml:space="preserve"> iubet ordo mutari versum gradualis</w:t>
      </w:r>
      <w:r w:rsidR="00D750CB" w:rsidRPr="006A75AC">
        <w:rPr>
          <w:lang w:val="fr-FR"/>
        </w:rPr>
        <w:t xml:space="preserve"> priorem in psalmo posteriori quia GV </w:t>
      </w:r>
      <w:r w:rsidR="00D750CB" w:rsidRPr="006A75AC">
        <w:rPr>
          <w:rStyle w:val="Neume"/>
          <w:lang w:val="fr-FR"/>
        </w:rPr>
        <w:t>Lapidem</w:t>
      </w:r>
      <w:r w:rsidR="00D750CB" w:rsidRPr="006A75AC">
        <w:rPr>
          <w:lang w:val="fr-FR"/>
        </w:rPr>
        <w:t xml:space="preserve"> aptior ad sextam feriam propter passionem. SE </w:t>
      </w:r>
      <w:r w:rsidR="00D750CB" w:rsidRPr="006A75AC">
        <w:rPr>
          <w:rStyle w:val="Incipit"/>
          <w:lang w:val="fr-FR"/>
        </w:rPr>
        <w:t>Laudes deo concinat</w:t>
      </w:r>
      <w:r w:rsidR="00D750CB" w:rsidRPr="006A75AC">
        <w:rPr>
          <w:lang w:val="fr-FR"/>
        </w:rPr>
        <w:t>.</w:t>
      </w:r>
    </w:p>
    <w:p w:rsidR="00D750CB" w:rsidRPr="006A75AC" w:rsidRDefault="00D750CB" w:rsidP="00F81136">
      <w:pPr>
        <w:rPr>
          <w:lang w:val="fr-FR"/>
        </w:rPr>
      </w:pPr>
      <w:r w:rsidRPr="006A75AC">
        <w:rPr>
          <w:rStyle w:val="Time1"/>
          <w:lang w:val="fr-FR"/>
        </w:rPr>
        <w:t>In secundis vesperis</w:t>
      </w:r>
      <w:r w:rsidRPr="006A75AC">
        <w:rPr>
          <w:lang w:val="fr-FR"/>
        </w:rPr>
        <w:t xml:space="preserve"> AM </w:t>
      </w:r>
      <w:r w:rsidRPr="006A75AC">
        <w:rPr>
          <w:rStyle w:val="Incipit"/>
          <w:lang w:val="fr-FR"/>
        </w:rPr>
        <w:t>Dixit Iesus mulieri</w:t>
      </w:r>
      <w:r w:rsidRPr="006A75AC">
        <w:rPr>
          <w:lang w:val="fr-FR"/>
        </w:rPr>
        <w:t>.</w:t>
      </w:r>
    </w:p>
    <w:p w:rsidR="00D750CB" w:rsidRPr="006A75AC" w:rsidRDefault="00D750CB" w:rsidP="00A67FB0">
      <w:pPr>
        <w:pStyle w:val="berschrift1"/>
        <w:rPr>
          <w:lang w:val="fr-FR"/>
        </w:rPr>
      </w:pPr>
      <w:r w:rsidRPr="006A75AC">
        <w:rPr>
          <w:lang w:val="fr-FR"/>
        </w:rPr>
        <w:t xml:space="preserve">FERIA </w:t>
      </w:r>
      <w:r w:rsidR="00A67FB0" w:rsidRPr="006A75AC">
        <w:rPr>
          <w:lang w:val="fr-FR"/>
        </w:rPr>
        <w:t>VI.</w:t>
      </w:r>
    </w:p>
    <w:p w:rsidR="00D750CB" w:rsidRPr="006A75AC" w:rsidRDefault="00D750CB" w:rsidP="00F81136">
      <w:pPr>
        <w:rPr>
          <w:lang w:val="it-IT"/>
        </w:rPr>
      </w:pPr>
      <w:r w:rsidRPr="006A75AC">
        <w:rPr>
          <w:rStyle w:val="Time1"/>
          <w:lang w:val="fr-FR"/>
        </w:rPr>
        <w:t>Ad matutinum</w:t>
      </w:r>
      <w:r w:rsidRPr="006A75AC">
        <w:rPr>
          <w:lang w:val="fr-FR"/>
        </w:rPr>
        <w:t xml:space="preserve"> PS </w:t>
      </w:r>
      <w:r w:rsidRPr="006A75AC">
        <w:rPr>
          <w:rStyle w:val="Incipit"/>
          <w:lang w:val="fr-FR"/>
        </w:rPr>
        <w:t>Caeli enarrant</w:t>
      </w:r>
      <w:r w:rsidRPr="006A75AC">
        <w:rPr>
          <w:lang w:val="fr-FR"/>
        </w:rPr>
        <w:t xml:space="preserve">. </w:t>
      </w:r>
      <w:r w:rsidRPr="006A75AC">
        <w:rPr>
          <w:lang w:val="it-IT"/>
        </w:rPr>
        <w:t xml:space="preserve">PS </w:t>
      </w:r>
      <w:r w:rsidRPr="006A75AC">
        <w:rPr>
          <w:rStyle w:val="Incipit"/>
          <w:lang w:val="it-IT"/>
        </w:rPr>
        <w:t>Exaudi</w:t>
      </w:r>
      <w:r w:rsidRPr="006A75AC">
        <w:rPr>
          <w:lang w:val="it-IT"/>
        </w:rPr>
        <w:t xml:space="preserve">. PS </w:t>
      </w:r>
      <w:r w:rsidRPr="006A75AC">
        <w:rPr>
          <w:rStyle w:val="Incipit"/>
          <w:lang w:val="it-IT"/>
        </w:rPr>
        <w:t>Domine in virtutem</w:t>
      </w:r>
      <w:r w:rsidRPr="006A75AC">
        <w:rPr>
          <w:lang w:val="it-IT"/>
        </w:rPr>
        <w:t>.</w:t>
      </w:r>
    </w:p>
    <w:p w:rsidR="00D750CB" w:rsidRPr="006A75AC" w:rsidRDefault="00D750CB" w:rsidP="00F81136">
      <w:pPr>
        <w:rPr>
          <w:lang w:val="it-IT"/>
        </w:rPr>
      </w:pPr>
      <w:r w:rsidRPr="006A75AC">
        <w:rPr>
          <w:rStyle w:val="Time1"/>
          <w:lang w:val="it-IT"/>
        </w:rPr>
        <w:t>[Ad laudes]</w:t>
      </w:r>
      <w:r w:rsidRPr="006A75AC">
        <w:rPr>
          <w:lang w:val="it-IT"/>
        </w:rPr>
        <w:t xml:space="preserve"> AB </w:t>
      </w:r>
      <w:r w:rsidRPr="006A75AC">
        <w:rPr>
          <w:rStyle w:val="Neume"/>
          <w:lang w:val="it-IT"/>
        </w:rPr>
        <w:t>Undecim di</w:t>
      </w:r>
      <w:r w:rsidRPr="006A75AC">
        <w:rPr>
          <w:rStyle w:val="Incipit"/>
          <w:lang w:val="it-IT"/>
        </w:rPr>
        <w:t>scipul</w:t>
      </w:r>
      <w:r w:rsidR="00D45498" w:rsidRPr="006A75AC">
        <w:rPr>
          <w:rStyle w:val="Incipit"/>
          <w:lang w:val="it-IT"/>
        </w:rPr>
        <w:t>i</w:t>
      </w:r>
      <w:r w:rsidRPr="006A75AC">
        <w:rPr>
          <w:lang w:val="it-IT"/>
        </w:rPr>
        <w:t>.</w:t>
      </w:r>
    </w:p>
    <w:p w:rsidR="00D750CB" w:rsidRPr="006A75AC" w:rsidRDefault="00D750CB" w:rsidP="00F81136">
      <w:pPr>
        <w:rPr>
          <w:lang w:val="it-IT"/>
        </w:rPr>
      </w:pPr>
      <w:r w:rsidRPr="006A75AC">
        <w:rPr>
          <w:rStyle w:val="Time1"/>
          <w:lang w:val="it-IT"/>
        </w:rPr>
        <w:t>Ad missam</w:t>
      </w:r>
      <w:r w:rsidRPr="006A75AC">
        <w:rPr>
          <w:lang w:val="it-IT"/>
        </w:rPr>
        <w:t xml:space="preserve"> SE </w:t>
      </w:r>
      <w:r w:rsidRPr="006A75AC">
        <w:rPr>
          <w:rStyle w:val="Incipit"/>
          <w:lang w:val="it-IT"/>
        </w:rPr>
        <w:t>Carmen suo</w:t>
      </w:r>
      <w:r w:rsidRPr="006A75AC">
        <w:rPr>
          <w:lang w:val="it-IT"/>
        </w:rPr>
        <w:t>.</w:t>
      </w:r>
    </w:p>
    <w:p w:rsidR="00D750CB" w:rsidRPr="006A75AC" w:rsidRDefault="00D750CB" w:rsidP="00F81136">
      <w:pPr>
        <w:rPr>
          <w:lang w:val="pt-PT"/>
        </w:rPr>
      </w:pPr>
      <w:r w:rsidRPr="006A75AC">
        <w:rPr>
          <w:rStyle w:val="Time1"/>
          <w:lang w:val="pt-PT"/>
        </w:rPr>
        <w:t>In secunda vespera</w:t>
      </w:r>
      <w:r w:rsidRPr="006A75AC">
        <w:rPr>
          <w:lang w:val="pt-PT"/>
        </w:rPr>
        <w:t xml:space="preserve"> AM </w:t>
      </w:r>
      <w:r w:rsidRPr="006A75AC">
        <w:rPr>
          <w:rStyle w:val="Incipit"/>
          <w:lang w:val="pt-PT"/>
        </w:rPr>
        <w:t>Euntes docete</w:t>
      </w:r>
      <w:r w:rsidRPr="006A75AC">
        <w:rPr>
          <w:lang w:val="pt-PT"/>
        </w:rPr>
        <w:t>.</w:t>
      </w:r>
    </w:p>
    <w:p w:rsidR="00D750CB" w:rsidRPr="006A75AC" w:rsidRDefault="00D750CB" w:rsidP="00A67FB0">
      <w:pPr>
        <w:pStyle w:val="berschrift1"/>
        <w:rPr>
          <w:lang w:val="it-IT"/>
        </w:rPr>
      </w:pPr>
      <w:r w:rsidRPr="006A75AC">
        <w:rPr>
          <w:lang w:val="it-IT"/>
        </w:rPr>
        <w:t>SABBATO</w:t>
      </w:r>
    </w:p>
    <w:p w:rsidR="00D750CB" w:rsidRPr="006A75AC" w:rsidRDefault="00D750CB" w:rsidP="00F81136">
      <w:pPr>
        <w:rPr>
          <w:lang w:val="it-IT"/>
        </w:rPr>
      </w:pPr>
      <w:r w:rsidRPr="006A75AC">
        <w:rPr>
          <w:rStyle w:val="Time1"/>
          <w:lang w:val="it-IT"/>
        </w:rPr>
        <w:t>Ad matutinum</w:t>
      </w:r>
      <w:r w:rsidRPr="006A75AC">
        <w:rPr>
          <w:lang w:val="it-IT"/>
        </w:rPr>
        <w:t xml:space="preserve"> PS </w:t>
      </w:r>
      <w:r w:rsidRPr="006A75AC">
        <w:rPr>
          <w:rStyle w:val="Incipit"/>
          <w:lang w:val="it-IT"/>
        </w:rPr>
        <w:t>Dominus regit me</w:t>
      </w:r>
      <w:r w:rsidRPr="006A75AC">
        <w:rPr>
          <w:lang w:val="it-IT"/>
        </w:rPr>
        <w:t xml:space="preserve">. PS </w:t>
      </w:r>
      <w:r w:rsidRPr="006A75AC">
        <w:rPr>
          <w:rStyle w:val="Incipit"/>
          <w:lang w:val="it-IT"/>
        </w:rPr>
        <w:t>Domini est terra</w:t>
      </w:r>
      <w:r w:rsidRPr="006A75AC">
        <w:rPr>
          <w:lang w:val="it-IT"/>
        </w:rPr>
        <w:t xml:space="preserve">. PS </w:t>
      </w:r>
      <w:r w:rsidRPr="006A75AC">
        <w:rPr>
          <w:rStyle w:val="Incipit"/>
          <w:lang w:val="it-IT"/>
        </w:rPr>
        <w:t>Iudica</w:t>
      </w:r>
      <w:r w:rsidRPr="006A75AC">
        <w:rPr>
          <w:lang w:val="it-IT"/>
        </w:rPr>
        <w:t>.</w:t>
      </w:r>
      <w:r w:rsidR="00191951" w:rsidRPr="006A75AC">
        <w:rPr>
          <w:lang w:val="it-IT"/>
        </w:rPr>
        <w:t xml:space="preserve"> EV </w:t>
      </w:r>
      <w:r w:rsidR="00191951" w:rsidRPr="006A75AC">
        <w:rPr>
          <w:rStyle w:val="Incipit"/>
          <w:lang w:val="it-IT"/>
        </w:rPr>
        <w:t>Una sabbati</w:t>
      </w:r>
      <w:r w:rsidR="00191951" w:rsidRPr="006A75AC">
        <w:rPr>
          <w:lang w:val="it-IT"/>
        </w:rPr>
        <w:t>.</w:t>
      </w:r>
    </w:p>
    <w:p w:rsidR="00191951" w:rsidRPr="006A75AC" w:rsidRDefault="00191951" w:rsidP="00F81136">
      <w:pPr>
        <w:rPr>
          <w:lang w:val="en-US"/>
        </w:rPr>
      </w:pPr>
      <w:r w:rsidRPr="006A75AC">
        <w:rPr>
          <w:rStyle w:val="Time1"/>
          <w:lang w:val="en-US"/>
        </w:rPr>
        <w:t>[Ad laudes]</w:t>
      </w:r>
      <w:r w:rsidRPr="006A75AC">
        <w:rPr>
          <w:lang w:val="en-US"/>
        </w:rPr>
        <w:t xml:space="preserve"> AB </w:t>
      </w:r>
      <w:r w:rsidRPr="006A75AC">
        <w:rPr>
          <w:rStyle w:val="Incipit"/>
          <w:lang w:val="en-US"/>
        </w:rPr>
        <w:t>Currebant duo</w:t>
      </w:r>
      <w:r w:rsidRPr="006A75AC">
        <w:rPr>
          <w:lang w:val="en-US"/>
        </w:rPr>
        <w:t>.</w:t>
      </w:r>
    </w:p>
    <w:p w:rsidR="00191951" w:rsidRPr="006A75AC" w:rsidRDefault="00191951" w:rsidP="00F81136">
      <w:pPr>
        <w:rPr>
          <w:lang w:val="en-US"/>
        </w:rPr>
      </w:pPr>
      <w:r w:rsidRPr="006A75AC">
        <w:rPr>
          <w:rStyle w:val="Time1"/>
          <w:lang w:val="en-US"/>
        </w:rPr>
        <w:t>Ad cursu</w:t>
      </w:r>
      <w:r w:rsidR="003E23E6" w:rsidRPr="006A75AC">
        <w:rPr>
          <w:rStyle w:val="Time1"/>
          <w:lang w:val="en-US"/>
        </w:rPr>
        <w:t>s</w:t>
      </w:r>
      <w:r w:rsidRPr="006A75AC">
        <w:rPr>
          <w:lang w:val="en-US"/>
        </w:rPr>
        <w:t xml:space="preserve"> [AL] </w:t>
      </w:r>
      <w:r w:rsidRPr="006A75AC">
        <w:rPr>
          <w:rStyle w:val="Incipit"/>
          <w:lang w:val="en-US"/>
        </w:rPr>
        <w:t>Alleluia</w:t>
      </w:r>
      <w:r w:rsidRPr="006A75AC">
        <w:rPr>
          <w:lang w:val="en-US"/>
        </w:rPr>
        <w:t xml:space="preserve"> cum versu [ALV] </w:t>
      </w:r>
      <w:r w:rsidRPr="006A75AC">
        <w:rPr>
          <w:rStyle w:val="Incipit"/>
          <w:lang w:val="en-US"/>
        </w:rPr>
        <w:t>Haec dies</w:t>
      </w:r>
      <w:r w:rsidRPr="006A75AC">
        <w:rPr>
          <w:lang w:val="en-US"/>
        </w:rPr>
        <w:t xml:space="preserve"> et aliud [AL] </w:t>
      </w:r>
      <w:r w:rsidRPr="006A75AC">
        <w:rPr>
          <w:rStyle w:val="Incipit"/>
          <w:lang w:val="en-US"/>
        </w:rPr>
        <w:t>Alleluia</w:t>
      </w:r>
      <w:r w:rsidRPr="006A75AC">
        <w:rPr>
          <w:lang w:val="en-US"/>
        </w:rPr>
        <w:t xml:space="preserve"> sine versu.</w:t>
      </w:r>
    </w:p>
    <w:p w:rsidR="003E23E6" w:rsidRPr="006A75AC" w:rsidRDefault="008008B1" w:rsidP="00F81136">
      <w:pPr>
        <w:rPr>
          <w:lang w:val="en-US"/>
        </w:rPr>
      </w:pPr>
      <w:r w:rsidRPr="006A75AC">
        <w:rPr>
          <w:lang w:val="en-US"/>
        </w:rPr>
        <w:t xml:space="preserve">Hoc sabbatum ultima dies septuagesimae significans plenariam beatorum requiem, in quo sabbato finiuntur octo officia </w:t>
      </w:r>
      <w:r w:rsidRPr="006A75AC">
        <w:rPr>
          <w:rStyle w:val="Funktion"/>
          <w:lang w:val="en-US"/>
        </w:rPr>
        <w:t>neophitorum</w:t>
      </w:r>
      <w:r w:rsidRPr="006A75AC">
        <w:rPr>
          <w:lang w:val="en-US"/>
        </w:rPr>
        <w:t>, quorum primum habet alleluia, et tertium et sextum sequentiae, graduale et alleluia, quae significant requiem et laborem in opere et laudem dei per activam et contemplativam vitam conversantium. Ultimum [officium] duo habens alleluia significat requiem aeternam sanctorum sine tristitia et labore</w:t>
      </w:r>
      <w:r w:rsidR="00BF2592">
        <w:rPr>
          <w:lang w:val="en-US"/>
        </w:rPr>
        <w:t>,</w:t>
      </w:r>
      <w:r w:rsidRPr="006A75AC">
        <w:rPr>
          <w:lang w:val="en-US"/>
        </w:rPr>
        <w:t xml:space="preserve"> id est perfecta requie deum perpetuo laudantium. </w:t>
      </w:r>
    </w:p>
    <w:p w:rsidR="003E23E6" w:rsidRPr="006A75AC" w:rsidRDefault="003E23E6" w:rsidP="00F81136">
      <w:pPr>
        <w:rPr>
          <w:lang w:val="en-US"/>
        </w:rPr>
      </w:pPr>
      <w:r w:rsidRPr="006A75AC">
        <w:rPr>
          <w:rStyle w:val="Time1"/>
          <w:lang w:val="en-US"/>
        </w:rPr>
        <w:t>[Ad missam]</w:t>
      </w:r>
      <w:r w:rsidRPr="006A75AC">
        <w:rPr>
          <w:lang w:val="en-US"/>
        </w:rPr>
        <w:t xml:space="preserve"> </w:t>
      </w:r>
      <w:r w:rsidR="008008B1" w:rsidRPr="006A75AC">
        <w:rPr>
          <w:lang w:val="en-US"/>
        </w:rPr>
        <w:t>|Deo::Ideo| ad missam dicimus (85v) duo alleluia</w:t>
      </w:r>
      <w:r w:rsidRPr="006A75AC">
        <w:rPr>
          <w:lang w:val="en-US"/>
        </w:rPr>
        <w:t xml:space="preserve"> [ALV] </w:t>
      </w:r>
      <w:r w:rsidRPr="006A75AC">
        <w:rPr>
          <w:rStyle w:val="Neume"/>
          <w:lang w:val="en-US"/>
        </w:rPr>
        <w:t>Haec</w:t>
      </w:r>
      <w:r w:rsidR="00D45498" w:rsidRPr="006A75AC">
        <w:rPr>
          <w:rStyle w:val="Incipit"/>
          <w:lang w:val="en-US"/>
        </w:rPr>
        <w:t>@</w:t>
      </w:r>
      <w:r w:rsidRPr="006A75AC">
        <w:rPr>
          <w:rStyle w:val="Incipit"/>
          <w:lang w:val="en-US"/>
        </w:rPr>
        <w:t>dies</w:t>
      </w:r>
      <w:r w:rsidRPr="006A75AC">
        <w:rPr>
          <w:lang w:val="en-US"/>
        </w:rPr>
        <w:t xml:space="preserve">. ALV </w:t>
      </w:r>
      <w:r w:rsidRPr="006A75AC">
        <w:rPr>
          <w:rStyle w:val="Neume"/>
          <w:lang w:val="en-US"/>
        </w:rPr>
        <w:t>Laudate</w:t>
      </w:r>
      <w:r w:rsidRPr="006A75AC">
        <w:rPr>
          <w:lang w:val="en-US"/>
        </w:rPr>
        <w:t xml:space="preserve">. Non repetimus primam prioris sed sequentis. SE </w:t>
      </w:r>
      <w:r w:rsidRPr="006A75AC">
        <w:rPr>
          <w:rStyle w:val="Incipit"/>
          <w:lang w:val="en-US"/>
        </w:rPr>
        <w:t>Is qui prius</w:t>
      </w:r>
      <w:r w:rsidRPr="006A75AC">
        <w:rPr>
          <w:lang w:val="en-US"/>
        </w:rPr>
        <w:t xml:space="preserve">. </w:t>
      </w:r>
    </w:p>
    <w:p w:rsidR="003E23E6" w:rsidRPr="006A75AC" w:rsidRDefault="003E23E6" w:rsidP="00A67FB0">
      <w:pPr>
        <w:pStyle w:val="berschrift1"/>
        <w:rPr>
          <w:lang w:val="en-US"/>
        </w:rPr>
      </w:pPr>
      <w:r w:rsidRPr="006A75AC">
        <w:rPr>
          <w:lang w:val="en-US"/>
        </w:rPr>
        <w:t>KOMMENTAR</w:t>
      </w:r>
    </w:p>
    <w:p w:rsidR="008008B1" w:rsidRPr="006A75AC" w:rsidRDefault="003E23E6" w:rsidP="00F81136">
      <w:pPr>
        <w:rPr>
          <w:lang w:val="en-US"/>
        </w:rPr>
      </w:pPr>
      <w:r w:rsidRPr="006A75AC">
        <w:rPr>
          <w:lang w:val="en-US"/>
        </w:rPr>
        <w:t>Quaecumque festa inciderit in hac ebdomada non potest sollemnius agi quam per unam antiphonam et orationem. Et non vacetur si vacandum sit.</w:t>
      </w:r>
    </w:p>
    <w:p w:rsidR="002F4249" w:rsidRPr="006A75AC" w:rsidRDefault="00FE760A" w:rsidP="00A67FB0">
      <w:pPr>
        <w:pStyle w:val="berschrift1"/>
        <w:rPr>
          <w:lang w:val="en-US"/>
        </w:rPr>
      </w:pPr>
      <w:r w:rsidRPr="006A75AC">
        <w:rPr>
          <w:lang w:val="en-US"/>
        </w:rPr>
        <w:t>[DOMINICA PRIMA POST ALBAS]</w:t>
      </w:r>
    </w:p>
    <w:p w:rsidR="00FE760A" w:rsidRPr="006A75AC" w:rsidRDefault="002F4249" w:rsidP="00F81136">
      <w:pPr>
        <w:rPr>
          <w:lang w:val="fr-FR"/>
        </w:rPr>
      </w:pPr>
      <w:r w:rsidRPr="006A75AC">
        <w:rPr>
          <w:rStyle w:val="Time1"/>
          <w:lang w:val="en-US"/>
        </w:rPr>
        <w:t>Ad vesperas</w:t>
      </w:r>
      <w:r w:rsidR="00FE760A" w:rsidRPr="006A75AC">
        <w:rPr>
          <w:lang w:val="en-US"/>
        </w:rPr>
        <w:t xml:space="preserve"> </w:t>
      </w:r>
      <w:r w:rsidR="00B243A9" w:rsidRPr="006A75AC">
        <w:rPr>
          <w:lang w:val="en-US"/>
        </w:rPr>
        <w:t xml:space="preserve">in dominica prima post albas [PS] </w:t>
      </w:r>
      <w:r w:rsidR="00B243A9" w:rsidRPr="006A75AC">
        <w:rPr>
          <w:rStyle w:val="Incipit"/>
          <w:lang w:val="en-US"/>
        </w:rPr>
        <w:t>Benedictus</w:t>
      </w:r>
      <w:r w:rsidR="00B243A9" w:rsidRPr="006A75AC">
        <w:rPr>
          <w:lang w:val="en-US"/>
        </w:rPr>
        <w:t xml:space="preserve"> cum reliquis. Una AN </w:t>
      </w:r>
      <w:r w:rsidR="00B243A9" w:rsidRPr="006A75AC">
        <w:rPr>
          <w:rStyle w:val="Neume"/>
          <w:lang w:val="en-US"/>
        </w:rPr>
        <w:t>Alleluia</w:t>
      </w:r>
      <w:r w:rsidR="00B243A9" w:rsidRPr="006A75AC">
        <w:rPr>
          <w:lang w:val="en-US"/>
        </w:rPr>
        <w:t xml:space="preserve"> secundum melodiam [AN] </w:t>
      </w:r>
      <w:r w:rsidR="00B243A9" w:rsidRPr="006A75AC">
        <w:rPr>
          <w:rStyle w:val="Neume"/>
          <w:lang w:val="en-US"/>
        </w:rPr>
        <w:t>Bene</w:t>
      </w:r>
      <w:r w:rsidR="00B243A9" w:rsidRPr="006A75AC">
        <w:rPr>
          <w:rStyle w:val="Incipit"/>
          <w:lang w:val="en-US"/>
        </w:rPr>
        <w:t>dictus</w:t>
      </w:r>
      <w:r w:rsidR="00B243A9" w:rsidRPr="006A75AC">
        <w:rPr>
          <w:lang w:val="en-US"/>
        </w:rPr>
        <w:t xml:space="preserve">. CP </w:t>
      </w:r>
      <w:r w:rsidR="00B243A9" w:rsidRPr="006A75AC">
        <w:rPr>
          <w:rStyle w:val="Incipit"/>
          <w:lang w:val="en-US"/>
        </w:rPr>
        <w:t>Omne quod natum est</w:t>
      </w:r>
      <w:r w:rsidR="00D45498" w:rsidRPr="006A75AC">
        <w:rPr>
          <w:lang w:val="en-US"/>
        </w:rPr>
        <w:t xml:space="preserve">. </w:t>
      </w:r>
      <w:r w:rsidR="00D45498" w:rsidRPr="00A415FC">
        <w:rPr>
          <w:lang w:val="en-US"/>
        </w:rPr>
        <w:t xml:space="preserve">RP </w:t>
      </w:r>
      <w:r w:rsidR="00D45498" w:rsidRPr="00A415FC">
        <w:rPr>
          <w:rStyle w:val="Neume"/>
          <w:lang w:val="en-US"/>
        </w:rPr>
        <w:t>Surrexit</w:t>
      </w:r>
      <w:r w:rsidR="00D45498" w:rsidRPr="00A415FC">
        <w:rPr>
          <w:rStyle w:val="Incipit"/>
          <w:lang w:val="en-US"/>
        </w:rPr>
        <w:t>@</w:t>
      </w:r>
      <w:r w:rsidR="00B243A9" w:rsidRPr="00A415FC">
        <w:rPr>
          <w:rStyle w:val="Incipit"/>
          <w:lang w:val="en-US"/>
        </w:rPr>
        <w:t>pastor</w:t>
      </w:r>
      <w:r w:rsidR="00B243A9" w:rsidRPr="00A415FC">
        <w:rPr>
          <w:lang w:val="en-US"/>
        </w:rPr>
        <w:t xml:space="preserve">. HY </w:t>
      </w:r>
      <w:r w:rsidR="00B243A9" w:rsidRPr="00A415FC">
        <w:rPr>
          <w:rStyle w:val="Incipit"/>
          <w:lang w:val="en-US"/>
        </w:rPr>
        <w:t>Vita sanctorum</w:t>
      </w:r>
      <w:r w:rsidR="00B243A9" w:rsidRPr="00A415FC">
        <w:rPr>
          <w:lang w:val="en-US"/>
        </w:rPr>
        <w:t xml:space="preserve">. VS </w:t>
      </w:r>
      <w:r w:rsidR="00B243A9" w:rsidRPr="00A415FC">
        <w:rPr>
          <w:rStyle w:val="Incipit"/>
          <w:lang w:val="en-US"/>
        </w:rPr>
        <w:t>Gavisi sunt discipuli</w:t>
      </w:r>
      <w:r w:rsidR="00B243A9" w:rsidRPr="00A415FC">
        <w:rPr>
          <w:lang w:val="en-US"/>
        </w:rPr>
        <w:t xml:space="preserve">. AM </w:t>
      </w:r>
      <w:r w:rsidR="00B243A9" w:rsidRPr="00A415FC">
        <w:rPr>
          <w:rStyle w:val="Neume"/>
          <w:lang w:val="en-US"/>
        </w:rPr>
        <w:t>Cum esset</w:t>
      </w:r>
      <w:r w:rsidR="00D45498" w:rsidRPr="00A415FC">
        <w:rPr>
          <w:rStyle w:val="Incipit"/>
          <w:lang w:val="en-US"/>
        </w:rPr>
        <w:t>@</w:t>
      </w:r>
      <w:r w:rsidR="00B243A9" w:rsidRPr="00A415FC">
        <w:rPr>
          <w:rStyle w:val="Incipit"/>
          <w:lang w:val="en-US"/>
        </w:rPr>
        <w:t>sero</w:t>
      </w:r>
      <w:r w:rsidR="00B243A9" w:rsidRPr="00A415FC">
        <w:rPr>
          <w:lang w:val="en-US"/>
        </w:rPr>
        <w:t xml:space="preserve">. [KY] </w:t>
      </w:r>
      <w:r w:rsidR="00B243A9" w:rsidRPr="00A415FC">
        <w:rPr>
          <w:rStyle w:val="Incipit"/>
          <w:lang w:val="en-US"/>
        </w:rPr>
        <w:t>Kyrieleyson</w:t>
      </w:r>
      <w:r w:rsidR="00B243A9" w:rsidRPr="00A415FC">
        <w:rPr>
          <w:lang w:val="en-US"/>
        </w:rPr>
        <w:t xml:space="preserve">. [PN] </w:t>
      </w:r>
      <w:r w:rsidR="00B243A9" w:rsidRPr="00A415FC">
        <w:rPr>
          <w:rStyle w:val="Incipit"/>
          <w:lang w:val="en-US"/>
        </w:rPr>
        <w:t>Pater noster</w:t>
      </w:r>
      <w:r w:rsidR="00B243A9" w:rsidRPr="00A415FC">
        <w:rPr>
          <w:lang w:val="en-US"/>
        </w:rPr>
        <w:t xml:space="preserve">. VS </w:t>
      </w:r>
      <w:r w:rsidR="00B243A9" w:rsidRPr="00A415FC">
        <w:rPr>
          <w:rStyle w:val="Incipit"/>
          <w:lang w:val="en-US"/>
        </w:rPr>
        <w:t>Quem quaeris mulier</w:t>
      </w:r>
      <w:r w:rsidR="00B243A9" w:rsidRPr="00A415FC">
        <w:rPr>
          <w:lang w:val="en-US"/>
        </w:rPr>
        <w:t>,</w:t>
      </w:r>
      <w:r w:rsidR="0002114C" w:rsidRPr="00A415FC">
        <w:rPr>
          <w:lang w:val="en-US"/>
        </w:rPr>
        <w:t xml:space="preserve"> vel VS </w:t>
      </w:r>
      <w:r w:rsidR="0002114C" w:rsidRPr="00A415FC">
        <w:rPr>
          <w:rStyle w:val="Incipit"/>
          <w:lang w:val="en-US"/>
        </w:rPr>
        <w:t>Noli flere Maria</w:t>
      </w:r>
      <w:r w:rsidR="0002114C" w:rsidRPr="00A415FC">
        <w:rPr>
          <w:lang w:val="en-US"/>
        </w:rPr>
        <w:t>, [vel]</w:t>
      </w:r>
      <w:r w:rsidR="00B243A9" w:rsidRPr="00A415FC">
        <w:rPr>
          <w:lang w:val="en-US"/>
        </w:rPr>
        <w:t xml:space="preserve"> VS </w:t>
      </w:r>
      <w:r w:rsidR="00B243A9" w:rsidRPr="00A415FC">
        <w:rPr>
          <w:rStyle w:val="Incipit"/>
          <w:lang w:val="en-US"/>
        </w:rPr>
        <w:t>Gavisi sunt discipuli</w:t>
      </w:r>
      <w:r w:rsidR="00B243A9" w:rsidRPr="00A415FC">
        <w:rPr>
          <w:lang w:val="en-US"/>
        </w:rPr>
        <w:t xml:space="preserve">. </w:t>
      </w:r>
      <w:r w:rsidR="00B243A9" w:rsidRPr="006A75AC">
        <w:rPr>
          <w:lang w:val="fr-FR"/>
        </w:rPr>
        <w:t>Oratio dominicalis. Tu</w:t>
      </w:r>
      <w:r w:rsidR="00164195" w:rsidRPr="006A75AC">
        <w:rPr>
          <w:lang w:val="fr-FR"/>
        </w:rPr>
        <w:t xml:space="preserve">nc de resurrectione AC </w:t>
      </w:r>
      <w:r w:rsidR="00164195" w:rsidRPr="006A75AC">
        <w:rPr>
          <w:rStyle w:val="Neume"/>
          <w:lang w:val="fr-FR"/>
        </w:rPr>
        <w:t>Surrexit</w:t>
      </w:r>
      <w:r w:rsidR="00164195" w:rsidRPr="006A75AC">
        <w:rPr>
          <w:rStyle w:val="Incipit"/>
          <w:lang w:val="fr-FR"/>
        </w:rPr>
        <w:t>@</w:t>
      </w:r>
      <w:r w:rsidR="00B243A9" w:rsidRPr="006A75AC">
        <w:rPr>
          <w:rStyle w:val="Incipit"/>
          <w:lang w:val="fr-FR"/>
        </w:rPr>
        <w:t>dominus</w:t>
      </w:r>
      <w:r w:rsidR="00B243A9" w:rsidRPr="006A75AC">
        <w:rPr>
          <w:lang w:val="fr-FR"/>
        </w:rPr>
        <w:t>, vel</w:t>
      </w:r>
      <w:r w:rsidR="0002114C" w:rsidRPr="006A75AC">
        <w:rPr>
          <w:lang w:val="fr-FR"/>
        </w:rPr>
        <w:t xml:space="preserve"> [AC] </w:t>
      </w:r>
      <w:r w:rsidR="0002114C" w:rsidRPr="006A75AC">
        <w:rPr>
          <w:rStyle w:val="Incipit"/>
          <w:lang w:val="fr-FR"/>
        </w:rPr>
        <w:t>Surrexit Christus</w:t>
      </w:r>
      <w:r w:rsidR="0002114C" w:rsidRPr="006A75AC">
        <w:rPr>
          <w:lang w:val="fr-FR"/>
        </w:rPr>
        <w:t xml:space="preserve">. VS </w:t>
      </w:r>
      <w:r w:rsidR="0002114C" w:rsidRPr="006A75AC">
        <w:rPr>
          <w:rStyle w:val="Incipit"/>
          <w:lang w:val="fr-FR"/>
        </w:rPr>
        <w:t>In resurrectione tua Christe</w:t>
      </w:r>
      <w:r w:rsidR="0002114C" w:rsidRPr="006A75AC">
        <w:rPr>
          <w:lang w:val="fr-FR"/>
        </w:rPr>
        <w:t xml:space="preserve">. VS </w:t>
      </w:r>
      <w:r w:rsidR="0002114C" w:rsidRPr="006A75AC">
        <w:rPr>
          <w:rStyle w:val="Incipit"/>
          <w:lang w:val="fr-FR"/>
        </w:rPr>
        <w:t>Surrexit dominus vere</w:t>
      </w:r>
      <w:r w:rsidR="0002114C" w:rsidRPr="006A75AC">
        <w:rPr>
          <w:lang w:val="fr-FR"/>
        </w:rPr>
        <w:t xml:space="preserve">. VS </w:t>
      </w:r>
      <w:r w:rsidR="0002114C" w:rsidRPr="006A75AC">
        <w:rPr>
          <w:rStyle w:val="Incipit"/>
          <w:lang w:val="fr-FR"/>
        </w:rPr>
        <w:t>Surrexit dominus de sepulchro</w:t>
      </w:r>
      <w:r w:rsidR="0002114C" w:rsidRPr="006A75AC">
        <w:rPr>
          <w:lang w:val="fr-FR"/>
        </w:rPr>
        <w:t xml:space="preserve">. Oratio de resurrectione. Sequitur de sanctis AC </w:t>
      </w:r>
      <w:r w:rsidR="0002114C" w:rsidRPr="006A75AC">
        <w:rPr>
          <w:rStyle w:val="Neume"/>
          <w:lang w:val="fr-FR"/>
        </w:rPr>
        <w:t>Vox laetitiae</w:t>
      </w:r>
      <w:r w:rsidR="0002114C" w:rsidRPr="006A75AC">
        <w:rPr>
          <w:lang w:val="fr-FR"/>
        </w:rPr>
        <w:t xml:space="preserve">. AC </w:t>
      </w:r>
      <w:r w:rsidR="0002114C" w:rsidRPr="006A75AC">
        <w:rPr>
          <w:rStyle w:val="Incipit"/>
          <w:lang w:val="fr-FR"/>
        </w:rPr>
        <w:t>In caelestibus regnis</w:t>
      </w:r>
      <w:r w:rsidR="0002114C" w:rsidRPr="006A75AC">
        <w:rPr>
          <w:lang w:val="fr-FR"/>
        </w:rPr>
        <w:t xml:space="preserve">. AC </w:t>
      </w:r>
      <w:r w:rsidR="0002114C" w:rsidRPr="006A75AC">
        <w:rPr>
          <w:rStyle w:val="Incipit"/>
          <w:lang w:val="fr-FR"/>
        </w:rPr>
        <w:t>Fulgebunt iusti</w:t>
      </w:r>
      <w:r w:rsidR="0002114C" w:rsidRPr="006A75AC">
        <w:rPr>
          <w:lang w:val="fr-FR"/>
        </w:rPr>
        <w:t xml:space="preserve">. AC </w:t>
      </w:r>
      <w:r w:rsidR="0002114C" w:rsidRPr="006A75AC">
        <w:rPr>
          <w:rStyle w:val="Neume"/>
          <w:lang w:val="fr-FR"/>
        </w:rPr>
        <w:t>In taberna</w:t>
      </w:r>
      <w:r w:rsidR="0002114C" w:rsidRPr="006A75AC">
        <w:rPr>
          <w:rStyle w:val="Incipit"/>
          <w:lang w:val="fr-FR"/>
        </w:rPr>
        <w:t>culis</w:t>
      </w:r>
      <w:r w:rsidR="0002114C" w:rsidRPr="006A75AC">
        <w:rPr>
          <w:lang w:val="fr-FR"/>
        </w:rPr>
        <w:t xml:space="preserve">. VS </w:t>
      </w:r>
      <w:r w:rsidR="0002114C" w:rsidRPr="006A75AC">
        <w:rPr>
          <w:rStyle w:val="Incipit"/>
          <w:lang w:val="fr-FR"/>
        </w:rPr>
        <w:t>Exultent iusti</w:t>
      </w:r>
      <w:r w:rsidR="0002114C" w:rsidRPr="006A75AC">
        <w:rPr>
          <w:lang w:val="fr-FR"/>
        </w:rPr>
        <w:t xml:space="preserve">. VS </w:t>
      </w:r>
      <w:r w:rsidR="0002114C" w:rsidRPr="006A75AC">
        <w:rPr>
          <w:rStyle w:val="Incipit"/>
          <w:lang w:val="fr-FR"/>
        </w:rPr>
        <w:t>Exultabunt sancti</w:t>
      </w:r>
      <w:r w:rsidR="0002114C" w:rsidRPr="006A75AC">
        <w:rPr>
          <w:lang w:val="fr-FR"/>
        </w:rPr>
        <w:t xml:space="preserve">. ORC </w:t>
      </w:r>
      <w:r w:rsidR="0002114C" w:rsidRPr="006A75AC">
        <w:rPr>
          <w:rStyle w:val="Incipit"/>
          <w:lang w:val="fr-FR"/>
        </w:rPr>
        <w:t>Omnipotens sempiterne deus deduc</w:t>
      </w:r>
      <w:r w:rsidR="0002114C" w:rsidRPr="006A75AC">
        <w:rPr>
          <w:lang w:val="fr-FR"/>
        </w:rPr>
        <w:t>.</w:t>
      </w:r>
    </w:p>
    <w:p w:rsidR="003E23E6" w:rsidRPr="006A75AC" w:rsidRDefault="0002114C" w:rsidP="00F81136">
      <w:pPr>
        <w:rPr>
          <w:lang w:val="it-IT"/>
        </w:rPr>
      </w:pPr>
      <w:r w:rsidRPr="006A75AC">
        <w:rPr>
          <w:lang w:val="fr-FR"/>
        </w:rPr>
        <w:t xml:space="preserve">In quacumque ex istis evenerit festum sancti |Georii::Georgii| vel aliud quod vacandum est de ipso cantetur. De dominica vero antiphona et oratione. Pascha enim non habet octavam ut pentecostes, quia octava significat resurrectionem, quae in octava aetate nobis dabitur. </w:t>
      </w:r>
      <w:r w:rsidRPr="006A75AC">
        <w:rPr>
          <w:lang w:val="it-IT"/>
        </w:rPr>
        <w:t>Cum ergo celebratur significatum, siletur significans. P</w:t>
      </w:r>
      <w:r w:rsidR="007D7879" w:rsidRPr="006A75AC">
        <w:rPr>
          <w:lang w:val="it-IT"/>
        </w:rPr>
        <w:t>raesente re, figura quiescat.</w:t>
      </w:r>
    </w:p>
    <w:p w:rsidR="007D7879" w:rsidRPr="006A75AC" w:rsidRDefault="007D7879" w:rsidP="00F81136">
      <w:pPr>
        <w:rPr>
          <w:lang w:val="it-IT"/>
        </w:rPr>
      </w:pPr>
      <w:r w:rsidRPr="006A75AC">
        <w:rPr>
          <w:rStyle w:val="Time1"/>
          <w:lang w:val="it-IT"/>
        </w:rPr>
        <w:t>Ad com</w:t>
      </w:r>
      <w:r w:rsidR="00406A65" w:rsidRPr="006A75AC">
        <w:rPr>
          <w:rStyle w:val="Time1"/>
          <w:lang w:val="it-IT"/>
        </w:rPr>
        <w:t>pletorium</w:t>
      </w:r>
      <w:r w:rsidR="00406A65" w:rsidRPr="006A75AC">
        <w:rPr>
          <w:lang w:val="it-IT"/>
        </w:rPr>
        <w:t xml:space="preserve"> [HY] </w:t>
      </w:r>
      <w:r w:rsidR="00406A65" w:rsidRPr="006A75AC">
        <w:rPr>
          <w:rStyle w:val="Incipit"/>
          <w:lang w:val="it-IT"/>
        </w:rPr>
        <w:t>Ad cenam</w:t>
      </w:r>
      <w:r w:rsidR="00406A65" w:rsidRPr="006A75AC">
        <w:rPr>
          <w:lang w:val="it-IT"/>
        </w:rPr>
        <w:t xml:space="preserve"> usque in ascensionem. Per hanc totam ebdomadam dicimus</w:t>
      </w:r>
      <w:r w:rsidR="00274063" w:rsidRPr="006A75AC">
        <w:rPr>
          <w:lang w:val="it-IT"/>
        </w:rPr>
        <w:t xml:space="preserve"> AD </w:t>
      </w:r>
      <w:r w:rsidR="00274063" w:rsidRPr="006A75AC">
        <w:rPr>
          <w:rStyle w:val="Neume"/>
          <w:lang w:val="it-IT"/>
        </w:rPr>
        <w:t>Alleluia. Quem</w:t>
      </w:r>
      <w:r w:rsidR="00164195" w:rsidRPr="006A75AC">
        <w:rPr>
          <w:rStyle w:val="Incipit"/>
          <w:lang w:val="it-IT"/>
        </w:rPr>
        <w:t>@</w:t>
      </w:r>
      <w:r w:rsidR="00274063" w:rsidRPr="006A75AC">
        <w:rPr>
          <w:rStyle w:val="Incipit"/>
          <w:lang w:val="it-IT"/>
        </w:rPr>
        <w:t>quaeris</w:t>
      </w:r>
      <w:r w:rsidR="00274063" w:rsidRPr="006A75AC">
        <w:rPr>
          <w:lang w:val="it-IT"/>
        </w:rPr>
        <w:t xml:space="preserve">. Secundam [AD] </w:t>
      </w:r>
      <w:r w:rsidR="00274063" w:rsidRPr="006A75AC">
        <w:rPr>
          <w:rStyle w:val="Incipit"/>
          <w:lang w:val="it-IT"/>
        </w:rPr>
        <w:t>Noli flere</w:t>
      </w:r>
      <w:r w:rsidR="00274063" w:rsidRPr="006A75AC">
        <w:rPr>
          <w:lang w:val="it-IT"/>
        </w:rPr>
        <w:t xml:space="preserve">. Tertia [AD] </w:t>
      </w:r>
      <w:r w:rsidR="00274063" w:rsidRPr="006A75AC">
        <w:rPr>
          <w:rStyle w:val="Incipit"/>
          <w:lang w:val="it-IT"/>
        </w:rPr>
        <w:t>Resurrexit</w:t>
      </w:r>
      <w:r w:rsidR="00274063" w:rsidRPr="006A75AC">
        <w:rPr>
          <w:lang w:val="it-IT"/>
        </w:rPr>
        <w:t xml:space="preserve">. Quarta [AD] </w:t>
      </w:r>
      <w:r w:rsidR="00274063" w:rsidRPr="006A75AC">
        <w:rPr>
          <w:rStyle w:val="Incipit"/>
          <w:lang w:val="it-IT"/>
        </w:rPr>
        <w:t>Quem quaeris mulier</w:t>
      </w:r>
      <w:r w:rsidR="00274063" w:rsidRPr="006A75AC">
        <w:rPr>
          <w:lang w:val="it-IT"/>
        </w:rPr>
        <w:t xml:space="preserve">. Quinta [AD] </w:t>
      </w:r>
      <w:r w:rsidR="00274063" w:rsidRPr="006A75AC">
        <w:rPr>
          <w:rStyle w:val="Incipit"/>
          <w:lang w:val="it-IT"/>
        </w:rPr>
        <w:t>Noli</w:t>
      </w:r>
      <w:r w:rsidR="00164195" w:rsidRPr="006A75AC">
        <w:rPr>
          <w:rStyle w:val="Incipit"/>
          <w:lang w:val="it-IT"/>
        </w:rPr>
        <w:t>@</w:t>
      </w:r>
      <w:r w:rsidR="00274063" w:rsidRPr="006A75AC">
        <w:rPr>
          <w:rStyle w:val="Neume"/>
          <w:lang w:val="it-IT"/>
        </w:rPr>
        <w:t>flere</w:t>
      </w:r>
      <w:r w:rsidR="00274063" w:rsidRPr="006A75AC">
        <w:rPr>
          <w:lang w:val="it-IT"/>
        </w:rPr>
        <w:t xml:space="preserve">. PSND </w:t>
      </w:r>
      <w:r w:rsidR="00274063" w:rsidRPr="006A75AC">
        <w:rPr>
          <w:rStyle w:val="Incipit"/>
          <w:lang w:val="it-IT"/>
        </w:rPr>
        <w:t>Nuc dimittis</w:t>
      </w:r>
      <w:r w:rsidR="00274063" w:rsidRPr="006A75AC">
        <w:rPr>
          <w:lang w:val="it-IT"/>
        </w:rPr>
        <w:t>.</w:t>
      </w:r>
    </w:p>
    <w:p w:rsidR="00274063" w:rsidRPr="006A75AC" w:rsidRDefault="00274063" w:rsidP="00F81136">
      <w:pPr>
        <w:rPr>
          <w:lang w:val="pt-PT"/>
        </w:rPr>
      </w:pPr>
      <w:r w:rsidRPr="006A75AC">
        <w:rPr>
          <w:rStyle w:val="Time1"/>
          <w:lang w:val="it-IT"/>
        </w:rPr>
        <w:t>[Ad matutinum]</w:t>
      </w:r>
      <w:r w:rsidRPr="006A75AC">
        <w:rPr>
          <w:lang w:val="it-IT"/>
        </w:rPr>
        <w:t xml:space="preserve"> Hac nocte et in ceteris INV </w:t>
      </w:r>
      <w:r w:rsidRPr="006A75AC">
        <w:rPr>
          <w:rStyle w:val="Neume"/>
          <w:lang w:val="it-IT"/>
        </w:rPr>
        <w:t>Alleluia alleluia</w:t>
      </w:r>
      <w:r w:rsidRPr="006A75AC">
        <w:rPr>
          <w:lang w:val="it-IT"/>
        </w:rPr>
        <w:t xml:space="preserve">. </w:t>
      </w:r>
      <w:r w:rsidR="004A6F1A" w:rsidRPr="006A75AC">
        <w:rPr>
          <w:lang w:val="it-IT"/>
        </w:rPr>
        <w:t xml:space="preserve">HYHV </w:t>
      </w:r>
      <w:r w:rsidR="004A6F1A" w:rsidRPr="006A75AC">
        <w:rPr>
          <w:rStyle w:val="Incipit"/>
          <w:lang w:val="it-IT"/>
        </w:rPr>
        <w:t>Sermone</w:t>
      </w:r>
      <w:r w:rsidR="004A6F1A" w:rsidRPr="006A75AC">
        <w:rPr>
          <w:lang w:val="it-IT"/>
        </w:rPr>
        <w:t xml:space="preserve">. Nocturnam dicimus cum novem lectiones. Hic et </w:t>
      </w:r>
      <w:r w:rsidR="004A6F1A" w:rsidRPr="006A75AC">
        <w:rPr>
          <w:rStyle w:val="Person"/>
          <w:lang w:val="it-IT"/>
        </w:rPr>
        <w:t>Gregorius septimus</w:t>
      </w:r>
      <w:r w:rsidR="004807C0" w:rsidRPr="006A75AC">
        <w:rPr>
          <w:lang w:val="it-IT"/>
        </w:rPr>
        <w:t xml:space="preserve"> iubet in epistulam hac</w:t>
      </w:r>
      <w:r w:rsidR="0013030C" w:rsidRPr="006A75AC">
        <w:rPr>
          <w:lang w:val="it-IT"/>
        </w:rPr>
        <w:t>|</w:t>
      </w:r>
      <w:r w:rsidR="004807C0" w:rsidRPr="006A75AC">
        <w:rPr>
          <w:lang w:val="it-IT"/>
        </w:rPr>
        <w:t>I::</w:t>
      </w:r>
      <w:r w:rsidR="00A569D1" w:rsidRPr="006A75AC">
        <w:rPr>
          <w:lang w:val="it-IT"/>
        </w:rPr>
        <w:t xml:space="preserve">Gregorius septimus. </w:t>
      </w:r>
      <w:r w:rsidR="00A569D1" w:rsidRPr="00A415FC">
        <w:rPr>
          <w:lang w:val="pt-PT"/>
        </w:rPr>
        <w:t>Regula canonica: ed. G. Morin</w:t>
      </w:r>
      <w:r w:rsidR="00B330B5" w:rsidRPr="00A415FC">
        <w:rPr>
          <w:lang w:val="pt-PT"/>
        </w:rPr>
        <w:t xml:space="preserve">. </w:t>
      </w:r>
      <w:r w:rsidR="00B330B5" w:rsidRPr="006A75AC">
        <w:rPr>
          <w:lang w:val="pt-PT"/>
        </w:rPr>
        <w:t xml:space="preserve">Etudes, textes, découvertes. Anecdota Maredsolana, 2, 1. Maredsous-Paris 1913, S. 459-460 </w:t>
      </w:r>
      <w:r w:rsidR="004807C0" w:rsidRPr="006A75AC">
        <w:rPr>
          <w:lang w:val="pt-PT"/>
        </w:rPr>
        <w:t xml:space="preserve">| </w:t>
      </w:r>
      <w:r w:rsidR="004A6F1A" w:rsidRPr="006A75AC">
        <w:rPr>
          <w:rStyle w:val="Person"/>
          <w:lang w:val="pt-PT"/>
        </w:rPr>
        <w:t>Gregorius</w:t>
      </w:r>
      <w:r w:rsidR="004A6F1A" w:rsidRPr="006A75AC">
        <w:rPr>
          <w:lang w:val="pt-PT"/>
        </w:rPr>
        <w:t xml:space="preserve"> servus servorum dei omnibus episcopis. A die resurrectionis usque in sabbato eiusdem ebdomadae tres psalmi, tres lectiones antiquo more cantamus et legimus. Omnis aliis diebus per totum annum si festivitas est novem psalmi et novem lectiones celebramus. Illi qui cottidianis diebus tres psalmi et tres tantum lectiones videntur agere, non ex regula </w:t>
      </w:r>
      <w:r w:rsidR="004A6F1A" w:rsidRPr="00963EFD">
        <w:rPr>
          <w:lang w:val="pt-PT"/>
        </w:rPr>
        <w:t>sanctorum patrum</w:t>
      </w:r>
      <w:r w:rsidR="004A6F1A" w:rsidRPr="006A75AC">
        <w:rPr>
          <w:lang w:val="pt-PT"/>
        </w:rPr>
        <w:t>,</w:t>
      </w:r>
      <w:r w:rsidR="00120AC0" w:rsidRPr="006A75AC">
        <w:rPr>
          <w:lang w:val="pt-PT"/>
        </w:rPr>
        <w:t xml:space="preserve"> sed ex fastidio et negligentia comprobantur agere. </w:t>
      </w:r>
      <w:r w:rsidR="00120AC0" w:rsidRPr="00963EFD">
        <w:rPr>
          <w:rStyle w:val="Person"/>
          <w:lang w:val="pt-PT"/>
        </w:rPr>
        <w:t>Romani</w:t>
      </w:r>
      <w:r w:rsidR="00120AC0" w:rsidRPr="006A75AC">
        <w:rPr>
          <w:lang w:val="pt-PT"/>
        </w:rPr>
        <w:t xml:space="preserve"> autem diverso more agere coeperunt, maxime a tempore quo </w:t>
      </w:r>
      <w:r w:rsidR="00120AC0" w:rsidRPr="00963EFD">
        <w:rPr>
          <w:rStyle w:val="Person"/>
          <w:lang w:val="pt-PT"/>
        </w:rPr>
        <w:t>teutonicos</w:t>
      </w:r>
      <w:r w:rsidR="00120AC0" w:rsidRPr="006A75AC">
        <w:rPr>
          <w:lang w:val="pt-PT"/>
        </w:rPr>
        <w:t xml:space="preserve"> concessum est regimen nostrae ecclesiae. Nos autem et ordinem investigantes et antiquum morem nostrae ecclesiae statuimus fieri sicut praenotavimus antiquos patr</w:t>
      </w:r>
      <w:r w:rsidR="0013030C" w:rsidRPr="006A75AC">
        <w:rPr>
          <w:lang w:val="pt-PT"/>
        </w:rPr>
        <w:t>e</w:t>
      </w:r>
      <w:r w:rsidR="00120AC0" w:rsidRPr="006A75AC">
        <w:rPr>
          <w:lang w:val="pt-PT"/>
        </w:rPr>
        <w:t>s imitantes.</w:t>
      </w:r>
    </w:p>
    <w:p w:rsidR="00120AC0" w:rsidRPr="006A75AC" w:rsidRDefault="00120AC0" w:rsidP="00F81136">
      <w:pPr>
        <w:rPr>
          <w:lang w:val="en-US"/>
        </w:rPr>
      </w:pPr>
      <w:r w:rsidRPr="006A75AC">
        <w:rPr>
          <w:rStyle w:val="Time2"/>
          <w:lang w:val="en-US"/>
        </w:rPr>
        <w:t>Ad primum nocturnum</w:t>
      </w:r>
      <w:r w:rsidRPr="006A75AC">
        <w:rPr>
          <w:lang w:val="en-US"/>
        </w:rPr>
        <w:t xml:space="preserve"> AN </w:t>
      </w:r>
      <w:r w:rsidRPr="006A75AC">
        <w:rPr>
          <w:rStyle w:val="Neume"/>
          <w:lang w:val="en-US"/>
        </w:rPr>
        <w:t>Pax vobis</w:t>
      </w:r>
      <w:r w:rsidRPr="006A75AC">
        <w:rPr>
          <w:lang w:val="en-US"/>
        </w:rPr>
        <w:t>.</w:t>
      </w:r>
    </w:p>
    <w:p w:rsidR="00120AC0" w:rsidRPr="006A75AC" w:rsidRDefault="00120AC0" w:rsidP="00F81136">
      <w:pPr>
        <w:rPr>
          <w:lang w:val="en-US"/>
        </w:rPr>
      </w:pPr>
      <w:r w:rsidRPr="006A75AC">
        <w:rPr>
          <w:rStyle w:val="Time2"/>
          <w:lang w:val="en-US"/>
        </w:rPr>
        <w:t>Ad secundum nocturnum</w:t>
      </w:r>
      <w:r w:rsidRPr="006A75AC">
        <w:rPr>
          <w:lang w:val="en-US"/>
        </w:rPr>
        <w:t xml:space="preserve"> AN </w:t>
      </w:r>
      <w:r w:rsidRPr="006A75AC">
        <w:rPr>
          <w:rStyle w:val="Incipit"/>
          <w:lang w:val="en-US"/>
        </w:rPr>
        <w:t>Gavisi sunt</w:t>
      </w:r>
      <w:r w:rsidR="00B330B5" w:rsidRPr="006A75AC">
        <w:rPr>
          <w:rStyle w:val="Incipit"/>
          <w:lang w:val="en-US"/>
        </w:rPr>
        <w:t>@</w:t>
      </w:r>
      <w:r w:rsidRPr="006A75AC">
        <w:rPr>
          <w:rStyle w:val="Neume"/>
          <w:lang w:val="en-US"/>
        </w:rPr>
        <w:t>discipuli</w:t>
      </w:r>
      <w:r w:rsidRPr="006A75AC">
        <w:rPr>
          <w:lang w:val="en-US"/>
        </w:rPr>
        <w:t>.</w:t>
      </w:r>
    </w:p>
    <w:p w:rsidR="00120AC0" w:rsidRPr="006A75AC" w:rsidRDefault="00120AC0" w:rsidP="00F81136">
      <w:pPr>
        <w:rPr>
          <w:lang w:val="en-US"/>
        </w:rPr>
      </w:pPr>
      <w:r w:rsidRPr="006A75AC">
        <w:rPr>
          <w:rStyle w:val="Time2"/>
          <w:lang w:val="en-US"/>
        </w:rPr>
        <w:t>Ad tertium nocturnum</w:t>
      </w:r>
      <w:r w:rsidRPr="006A75AC">
        <w:rPr>
          <w:lang w:val="en-US"/>
        </w:rPr>
        <w:t xml:space="preserve"> </w:t>
      </w:r>
      <w:r w:rsidR="00B330B5" w:rsidRPr="006A75AC">
        <w:rPr>
          <w:lang w:val="en-US"/>
        </w:rPr>
        <w:t xml:space="preserve">AN </w:t>
      </w:r>
      <w:r w:rsidRPr="006A75AC">
        <w:rPr>
          <w:rStyle w:val="Neume"/>
          <w:lang w:val="en-US"/>
        </w:rPr>
        <w:t>Cognove</w:t>
      </w:r>
      <w:r w:rsidRPr="006A75AC">
        <w:rPr>
          <w:rStyle w:val="Incipit"/>
          <w:lang w:val="en-US"/>
        </w:rPr>
        <w:t>runt dominum</w:t>
      </w:r>
      <w:r w:rsidRPr="006A75AC">
        <w:rPr>
          <w:lang w:val="en-US"/>
        </w:rPr>
        <w:t xml:space="preserve">. VS </w:t>
      </w:r>
      <w:r w:rsidRPr="006A75AC">
        <w:rPr>
          <w:rStyle w:val="Incipit"/>
          <w:lang w:val="en-US"/>
        </w:rPr>
        <w:t>Quem quaeris mulier</w:t>
      </w:r>
      <w:r w:rsidRPr="006A75AC">
        <w:rPr>
          <w:lang w:val="en-US"/>
        </w:rPr>
        <w:t xml:space="preserve">. VS </w:t>
      </w:r>
      <w:r w:rsidRPr="006A75AC">
        <w:rPr>
          <w:rStyle w:val="Incipit"/>
          <w:lang w:val="en-US"/>
        </w:rPr>
        <w:t>Noli flere Maria</w:t>
      </w:r>
      <w:r w:rsidRPr="006A75AC">
        <w:rPr>
          <w:lang w:val="en-US"/>
        </w:rPr>
        <w:t xml:space="preserve">. VS </w:t>
      </w:r>
      <w:r w:rsidRPr="006A75AC">
        <w:rPr>
          <w:rStyle w:val="Incipit"/>
          <w:lang w:val="en-US"/>
        </w:rPr>
        <w:t>Tulerunt dominum meum</w:t>
      </w:r>
      <w:r w:rsidRPr="006A75AC">
        <w:rPr>
          <w:lang w:val="en-US"/>
        </w:rPr>
        <w:t>.</w:t>
      </w:r>
      <w:r w:rsidR="000C46BD" w:rsidRPr="006A75AC">
        <w:rPr>
          <w:lang w:val="en-US"/>
        </w:rPr>
        <w:t xml:space="preserve"> Legitur Apocalipsis cum historia [RP] </w:t>
      </w:r>
      <w:r w:rsidR="000C46BD" w:rsidRPr="006A75AC">
        <w:rPr>
          <w:rStyle w:val="Incipit"/>
          <w:lang w:val="en-US"/>
        </w:rPr>
        <w:t>Dignus es</w:t>
      </w:r>
      <w:r w:rsidR="000C46BD" w:rsidRPr="006A75AC">
        <w:rPr>
          <w:lang w:val="en-US"/>
        </w:rPr>
        <w:t xml:space="preserve"> per tres ebdomadas. EV </w:t>
      </w:r>
      <w:r w:rsidR="000C46BD" w:rsidRPr="006A75AC">
        <w:rPr>
          <w:rStyle w:val="Incipit"/>
          <w:lang w:val="en-US"/>
        </w:rPr>
        <w:t>Post dies octo</w:t>
      </w:r>
      <w:r w:rsidR="000C46BD" w:rsidRPr="006A75AC">
        <w:rPr>
          <w:lang w:val="en-US"/>
        </w:rPr>
        <w:t>.</w:t>
      </w:r>
    </w:p>
    <w:p w:rsidR="000C46BD" w:rsidRPr="006A75AC" w:rsidRDefault="000C46BD" w:rsidP="00F81136">
      <w:pPr>
        <w:rPr>
          <w:lang w:val="fr-FR"/>
        </w:rPr>
      </w:pPr>
      <w:r w:rsidRPr="006A75AC">
        <w:rPr>
          <w:rStyle w:val="Time1"/>
          <w:lang w:val="en-US"/>
        </w:rPr>
        <w:t>Ad laudes</w:t>
      </w:r>
      <w:r w:rsidRPr="006A75AC">
        <w:rPr>
          <w:lang w:val="en-US"/>
        </w:rPr>
        <w:t xml:space="preserve"> sola AN </w:t>
      </w:r>
      <w:r w:rsidRPr="006A75AC">
        <w:rPr>
          <w:rStyle w:val="Neume"/>
          <w:lang w:val="en-US"/>
        </w:rPr>
        <w:t>Alleluia</w:t>
      </w:r>
      <w:r w:rsidRPr="006A75AC">
        <w:rPr>
          <w:lang w:val="en-US"/>
        </w:rPr>
        <w:t xml:space="preserve"> secundum antiphonam [AN] </w:t>
      </w:r>
      <w:r w:rsidRPr="006A75AC">
        <w:rPr>
          <w:rStyle w:val="Neume"/>
          <w:lang w:val="en-US"/>
        </w:rPr>
        <w:t>Redemptor</w:t>
      </w:r>
      <w:r w:rsidR="00475CDA" w:rsidRPr="006A75AC">
        <w:rPr>
          <w:rStyle w:val="Incipit"/>
          <w:lang w:val="en-US"/>
        </w:rPr>
        <w:t>@</w:t>
      </w:r>
      <w:r w:rsidRPr="006A75AC">
        <w:rPr>
          <w:rStyle w:val="Incipit"/>
          <w:lang w:val="en-US"/>
        </w:rPr>
        <w:t>noster</w:t>
      </w:r>
      <w:r w:rsidRPr="006A75AC">
        <w:rPr>
          <w:lang w:val="en-US"/>
        </w:rPr>
        <w:t xml:space="preserve">. </w:t>
      </w:r>
      <w:r w:rsidRPr="006A75AC">
        <w:rPr>
          <w:lang w:val="fr-FR"/>
        </w:rPr>
        <w:t xml:space="preserve">HY </w:t>
      </w:r>
      <w:r w:rsidRPr="006A75AC">
        <w:rPr>
          <w:rStyle w:val="Incipit"/>
          <w:lang w:val="fr-FR"/>
        </w:rPr>
        <w:t>Aurora</w:t>
      </w:r>
      <w:r w:rsidRPr="006A75AC">
        <w:rPr>
          <w:lang w:val="fr-FR"/>
        </w:rPr>
        <w:t xml:space="preserve">. VS </w:t>
      </w:r>
      <w:r w:rsidRPr="006A75AC">
        <w:rPr>
          <w:rStyle w:val="Incipit"/>
          <w:lang w:val="fr-FR"/>
        </w:rPr>
        <w:t>Surrexit dominus de sepulchr</w:t>
      </w:r>
      <w:r w:rsidRPr="006A75AC">
        <w:rPr>
          <w:rStyle w:val="Neume"/>
          <w:lang w:val="fr-FR"/>
        </w:rPr>
        <w:t>o</w:t>
      </w:r>
      <w:r w:rsidRPr="006A75AC">
        <w:rPr>
          <w:lang w:val="fr-FR"/>
        </w:rPr>
        <w:t xml:space="preserve">. AB </w:t>
      </w:r>
      <w:r w:rsidRPr="006A75AC">
        <w:rPr>
          <w:rStyle w:val="Neume"/>
          <w:lang w:val="fr-FR"/>
        </w:rPr>
        <w:t>Post dies octo</w:t>
      </w:r>
      <w:r w:rsidRPr="006A75AC">
        <w:rPr>
          <w:lang w:val="fr-FR"/>
        </w:rPr>
        <w:t>. Sic fiet omni dominica usque in ascensionem e</w:t>
      </w:r>
      <w:r w:rsidR="005C00CA" w:rsidRPr="006A75AC">
        <w:rPr>
          <w:lang w:val="fr-FR"/>
        </w:rPr>
        <w:t>xcept</w:t>
      </w:r>
      <w:r w:rsidRPr="006A75AC">
        <w:rPr>
          <w:lang w:val="fr-FR"/>
        </w:rPr>
        <w:t>o quod historia et an</w:t>
      </w:r>
      <w:r w:rsidR="00901E3C">
        <w:rPr>
          <w:lang w:val="fr-FR"/>
        </w:rPr>
        <w:t>tiphona in evangelio et capitulum et oratio</w:t>
      </w:r>
      <w:r w:rsidRPr="006A75AC">
        <w:rPr>
          <w:lang w:val="fr-FR"/>
        </w:rPr>
        <w:t xml:space="preserve"> variantur. Cottidie vero usque in ascensionem nisi grande festum sit dicuntur orationes tres ad vesperas et ad matutinas, quas praedixi, cum suis versibus, qui et finiuntur cum [_VS] </w:t>
      </w:r>
      <w:r w:rsidRPr="006A75AC">
        <w:rPr>
          <w:rStyle w:val="Incipit"/>
          <w:lang w:val="fr-FR"/>
        </w:rPr>
        <w:t>Alleluia</w:t>
      </w:r>
      <w:r w:rsidRPr="006A75AC">
        <w:rPr>
          <w:lang w:val="fr-FR"/>
        </w:rPr>
        <w:t xml:space="preserve">, </w:t>
      </w:r>
      <w:r w:rsidR="000212E4" w:rsidRPr="006A75AC">
        <w:rPr>
          <w:lang w:val="fr-FR"/>
        </w:rPr>
        <w:t>sicut ceteri versus.</w:t>
      </w:r>
    </w:p>
    <w:p w:rsidR="000212E4" w:rsidRPr="006A75AC" w:rsidRDefault="000212E4" w:rsidP="00F81136">
      <w:pPr>
        <w:rPr>
          <w:lang w:val="it-IT"/>
        </w:rPr>
      </w:pPr>
      <w:r w:rsidRPr="006A75AC">
        <w:rPr>
          <w:rStyle w:val="Time1"/>
          <w:lang w:val="it-IT"/>
        </w:rPr>
        <w:t>Ad cursus</w:t>
      </w:r>
      <w:r w:rsidRPr="006A75AC">
        <w:rPr>
          <w:lang w:val="it-IT"/>
        </w:rPr>
        <w:t xml:space="preserve"> dicuntur hymni cum [HV] </w:t>
      </w:r>
      <w:r w:rsidRPr="006A75AC">
        <w:rPr>
          <w:rStyle w:val="Incipit"/>
          <w:lang w:val="it-IT"/>
        </w:rPr>
        <w:t>Gloria tibi domine</w:t>
      </w:r>
      <w:r w:rsidRPr="006A75AC">
        <w:rPr>
          <w:lang w:val="it-IT"/>
        </w:rPr>
        <w:t>.</w:t>
      </w:r>
    </w:p>
    <w:p w:rsidR="000212E4" w:rsidRPr="006A75AC" w:rsidRDefault="000212E4" w:rsidP="00F81136">
      <w:pPr>
        <w:rPr>
          <w:lang w:val="it-IT"/>
        </w:rPr>
      </w:pPr>
      <w:r w:rsidRPr="006A75AC">
        <w:rPr>
          <w:rStyle w:val="Time1"/>
          <w:lang w:val="it-IT"/>
        </w:rPr>
        <w:t>Ad primam</w:t>
      </w:r>
      <w:r w:rsidRPr="006A75AC">
        <w:rPr>
          <w:lang w:val="it-IT"/>
        </w:rPr>
        <w:t xml:space="preserve"> AN </w:t>
      </w:r>
      <w:r w:rsidRPr="006A75AC">
        <w:rPr>
          <w:rStyle w:val="Neume"/>
          <w:lang w:val="it-IT"/>
        </w:rPr>
        <w:t>Surgens Iesus</w:t>
      </w:r>
      <w:r w:rsidRPr="006A75AC">
        <w:rPr>
          <w:lang w:val="it-IT"/>
        </w:rPr>
        <w:t xml:space="preserve">. RB </w:t>
      </w:r>
      <w:r w:rsidRPr="006A75AC">
        <w:rPr>
          <w:rStyle w:val="Incipit"/>
          <w:lang w:val="it-IT"/>
        </w:rPr>
        <w:t>Christe fili dei vivi miserere nobis</w:t>
      </w:r>
      <w:r w:rsidR="005C00CA" w:rsidRPr="006A75AC">
        <w:rPr>
          <w:rStyle w:val="Incipit"/>
          <w:lang w:val="it-IT"/>
        </w:rPr>
        <w:t>@</w:t>
      </w:r>
      <w:r w:rsidRPr="006A75AC">
        <w:rPr>
          <w:rStyle w:val="Neume"/>
          <w:lang w:val="it-IT"/>
        </w:rPr>
        <w:t>alleluia alleluia</w:t>
      </w:r>
      <w:r w:rsidRPr="006A75AC">
        <w:rPr>
          <w:lang w:val="it-IT"/>
        </w:rPr>
        <w:t xml:space="preserve">. RV </w:t>
      </w:r>
      <w:r w:rsidRPr="006A75AC">
        <w:rPr>
          <w:rStyle w:val="Incipit"/>
          <w:lang w:val="it-IT"/>
        </w:rPr>
        <w:t>Qui resurrexi</w:t>
      </w:r>
      <w:r w:rsidR="005C00CA" w:rsidRPr="006A75AC">
        <w:rPr>
          <w:rStyle w:val="Incipit"/>
          <w:lang w:val="it-IT"/>
        </w:rPr>
        <w:t>s</w:t>
      </w:r>
      <w:r w:rsidRPr="006A75AC">
        <w:rPr>
          <w:rStyle w:val="Incipit"/>
          <w:lang w:val="it-IT"/>
        </w:rPr>
        <w:t>ti</w:t>
      </w:r>
      <w:r w:rsidRPr="006A75AC">
        <w:rPr>
          <w:lang w:val="it-IT"/>
        </w:rPr>
        <w:t xml:space="preserve">. (86r) </w:t>
      </w:r>
      <w:r w:rsidR="005C00CA" w:rsidRPr="006A75AC">
        <w:rPr>
          <w:lang w:val="it-IT"/>
        </w:rPr>
        <w:t xml:space="preserve">VS </w:t>
      </w:r>
      <w:r w:rsidRPr="006A75AC">
        <w:rPr>
          <w:rStyle w:val="Incipit"/>
          <w:lang w:val="it-IT"/>
        </w:rPr>
        <w:t>Exurge domin</w:t>
      </w:r>
      <w:r w:rsidRPr="006A75AC">
        <w:rPr>
          <w:rStyle w:val="Neume"/>
          <w:lang w:val="it-IT"/>
        </w:rPr>
        <w:t>e</w:t>
      </w:r>
      <w:r w:rsidRPr="006A75AC">
        <w:rPr>
          <w:lang w:val="it-IT"/>
        </w:rPr>
        <w:t xml:space="preserve">. </w:t>
      </w:r>
    </w:p>
    <w:p w:rsidR="00CB0970" w:rsidRPr="006A75AC" w:rsidRDefault="000212E4" w:rsidP="00F81136">
      <w:pPr>
        <w:rPr>
          <w:lang w:val="it-IT"/>
        </w:rPr>
      </w:pPr>
      <w:r w:rsidRPr="006A75AC">
        <w:rPr>
          <w:rStyle w:val="Time1"/>
          <w:lang w:val="it-IT"/>
        </w:rPr>
        <w:t>Ad tertiam</w:t>
      </w:r>
      <w:r w:rsidRPr="006A75AC">
        <w:rPr>
          <w:lang w:val="it-IT"/>
        </w:rPr>
        <w:t xml:space="preserve"> RB</w:t>
      </w:r>
      <w:r w:rsidR="00CB0970" w:rsidRPr="006A75AC">
        <w:rPr>
          <w:lang w:val="it-IT"/>
        </w:rPr>
        <w:t>AN</w:t>
      </w:r>
      <w:r w:rsidRPr="006A75AC">
        <w:rPr>
          <w:lang w:val="it-IT"/>
        </w:rPr>
        <w:t xml:space="preserve"> </w:t>
      </w:r>
      <w:r w:rsidRPr="006A75AC">
        <w:rPr>
          <w:rStyle w:val="Incipit"/>
          <w:lang w:val="it-IT"/>
        </w:rPr>
        <w:t xml:space="preserve">Iesum qui </w:t>
      </w:r>
      <w:r w:rsidR="00CB0970" w:rsidRPr="006A75AC">
        <w:rPr>
          <w:rStyle w:val="Incipit"/>
          <w:lang w:val="it-IT"/>
        </w:rPr>
        <w:t>crucifixus</w:t>
      </w:r>
      <w:r w:rsidR="00CB0970" w:rsidRPr="006A75AC">
        <w:rPr>
          <w:lang w:val="it-IT"/>
        </w:rPr>
        <w:t xml:space="preserve">. RB </w:t>
      </w:r>
      <w:r w:rsidR="00CB0970" w:rsidRPr="006A75AC">
        <w:rPr>
          <w:rStyle w:val="Incipit"/>
          <w:lang w:val="it-IT"/>
        </w:rPr>
        <w:t>Quem quaeris mulier</w:t>
      </w:r>
      <w:r w:rsidR="00CB0970" w:rsidRPr="006A75AC">
        <w:rPr>
          <w:lang w:val="it-IT"/>
        </w:rPr>
        <w:t xml:space="preserve">. VS </w:t>
      </w:r>
      <w:r w:rsidR="00CB0970" w:rsidRPr="006A75AC">
        <w:rPr>
          <w:rStyle w:val="Incipit"/>
          <w:lang w:val="it-IT"/>
        </w:rPr>
        <w:t>Noli flere Maria</w:t>
      </w:r>
      <w:r w:rsidR="00CB0970" w:rsidRPr="006A75AC">
        <w:rPr>
          <w:lang w:val="it-IT"/>
        </w:rPr>
        <w:t>.</w:t>
      </w:r>
    </w:p>
    <w:p w:rsidR="00CB0970" w:rsidRPr="006A75AC" w:rsidRDefault="00CB0970" w:rsidP="00F81136">
      <w:pPr>
        <w:rPr>
          <w:lang w:val="it-IT"/>
        </w:rPr>
      </w:pPr>
      <w:r w:rsidRPr="006A75AC">
        <w:rPr>
          <w:rStyle w:val="Time1"/>
          <w:lang w:val="it-IT"/>
        </w:rPr>
        <w:t>Ad sextam</w:t>
      </w:r>
      <w:r w:rsidRPr="006A75AC">
        <w:rPr>
          <w:lang w:val="it-IT"/>
        </w:rPr>
        <w:t xml:space="preserve"> AN </w:t>
      </w:r>
      <w:r w:rsidRPr="006A75AC">
        <w:rPr>
          <w:rStyle w:val="Neume"/>
          <w:lang w:val="it-IT"/>
        </w:rPr>
        <w:t>Nonne cor nostrum</w:t>
      </w:r>
      <w:r w:rsidRPr="006A75AC">
        <w:rPr>
          <w:lang w:val="it-IT"/>
        </w:rPr>
        <w:t xml:space="preserve">. RB </w:t>
      </w:r>
      <w:r w:rsidRPr="006A75AC">
        <w:rPr>
          <w:rStyle w:val="Incipit"/>
          <w:lang w:val="it-IT"/>
        </w:rPr>
        <w:t>Noli flere Maria</w:t>
      </w:r>
      <w:r w:rsidRPr="006A75AC">
        <w:rPr>
          <w:lang w:val="it-IT"/>
        </w:rPr>
        <w:t xml:space="preserve">. VS </w:t>
      </w:r>
      <w:r w:rsidRPr="006A75AC">
        <w:rPr>
          <w:rStyle w:val="Incipit"/>
          <w:lang w:val="it-IT"/>
        </w:rPr>
        <w:t>Tulerunt dominum me</w:t>
      </w:r>
      <w:r w:rsidRPr="006A75AC">
        <w:rPr>
          <w:rStyle w:val="Neume"/>
          <w:lang w:val="it-IT"/>
        </w:rPr>
        <w:t>um</w:t>
      </w:r>
      <w:r w:rsidRPr="006A75AC">
        <w:rPr>
          <w:lang w:val="it-IT"/>
        </w:rPr>
        <w:t>.</w:t>
      </w:r>
    </w:p>
    <w:p w:rsidR="00CB0970" w:rsidRPr="006A75AC" w:rsidRDefault="00CB0970" w:rsidP="00F81136">
      <w:pPr>
        <w:rPr>
          <w:lang w:val="fr-FR"/>
        </w:rPr>
      </w:pPr>
      <w:r w:rsidRPr="006A75AC">
        <w:rPr>
          <w:rStyle w:val="Time1"/>
          <w:lang w:val="it-IT"/>
        </w:rPr>
        <w:t>Ad nonam</w:t>
      </w:r>
      <w:r w:rsidRPr="006A75AC">
        <w:rPr>
          <w:lang w:val="it-IT"/>
        </w:rPr>
        <w:t xml:space="preserve"> AN </w:t>
      </w:r>
      <w:r w:rsidRPr="006A75AC">
        <w:rPr>
          <w:rStyle w:val="Incipit"/>
          <w:lang w:val="it-IT"/>
        </w:rPr>
        <w:t>Mane nobiscum</w:t>
      </w:r>
      <w:r w:rsidRPr="006A75AC">
        <w:rPr>
          <w:lang w:val="it-IT"/>
        </w:rPr>
        <w:t xml:space="preserve">. </w:t>
      </w:r>
      <w:r w:rsidRPr="006A75AC">
        <w:rPr>
          <w:lang w:val="fr-FR"/>
        </w:rPr>
        <w:t xml:space="preserve">RB </w:t>
      </w:r>
      <w:r w:rsidRPr="006A75AC">
        <w:rPr>
          <w:rStyle w:val="Incipit"/>
          <w:lang w:val="fr-FR"/>
        </w:rPr>
        <w:t>Tulerunt dominum meum</w:t>
      </w:r>
      <w:r w:rsidRPr="006A75AC">
        <w:rPr>
          <w:lang w:val="fr-FR"/>
        </w:rPr>
        <w:t xml:space="preserve">. VS </w:t>
      </w:r>
      <w:r w:rsidRPr="006A75AC">
        <w:rPr>
          <w:rStyle w:val="Incipit"/>
          <w:lang w:val="fr-FR"/>
        </w:rPr>
        <w:t>Surrexit dominus de sepulchro</w:t>
      </w:r>
      <w:r w:rsidRPr="006A75AC">
        <w:rPr>
          <w:lang w:val="fr-FR"/>
        </w:rPr>
        <w:t>. Sic et cottidie fit usque in ascensionem.</w:t>
      </w:r>
    </w:p>
    <w:p w:rsidR="00CB0970" w:rsidRPr="006A75AC" w:rsidRDefault="00CB0970" w:rsidP="00F81136">
      <w:pPr>
        <w:rPr>
          <w:lang w:val="it-IT"/>
        </w:rPr>
      </w:pPr>
      <w:r w:rsidRPr="006A75AC">
        <w:rPr>
          <w:rStyle w:val="Time1"/>
          <w:lang w:val="fr-FR"/>
        </w:rPr>
        <w:t>[Ad processionem]</w:t>
      </w:r>
      <w:r w:rsidRPr="006A75AC">
        <w:rPr>
          <w:lang w:val="fr-FR"/>
        </w:rPr>
        <w:t xml:space="preserve"> Post consecrationem fontis in dominica canitur [AP] </w:t>
      </w:r>
      <w:r w:rsidRPr="006A75AC">
        <w:rPr>
          <w:rStyle w:val="Neume"/>
          <w:lang w:val="fr-FR"/>
        </w:rPr>
        <w:t>Vidi aquam</w:t>
      </w:r>
      <w:r w:rsidRPr="006A75AC">
        <w:rPr>
          <w:lang w:val="fr-FR"/>
        </w:rPr>
        <w:t xml:space="preserve">. Et non sequitur oratio, sed statim sequitur [AP] </w:t>
      </w:r>
      <w:r w:rsidRPr="006A75AC">
        <w:rPr>
          <w:rStyle w:val="Neume"/>
          <w:lang w:val="fr-FR"/>
        </w:rPr>
        <w:t>Cum rex gloriae</w:t>
      </w:r>
      <w:r w:rsidRPr="006A75AC">
        <w:rPr>
          <w:lang w:val="fr-FR"/>
        </w:rPr>
        <w:t xml:space="preserve">. </w:t>
      </w:r>
      <w:r w:rsidRPr="006A75AC">
        <w:rPr>
          <w:lang w:val="it-IT"/>
        </w:rPr>
        <w:t xml:space="preserve">[HY] </w:t>
      </w:r>
      <w:r w:rsidRPr="006A75AC">
        <w:rPr>
          <w:rStyle w:val="Neume"/>
          <w:lang w:val="it-IT"/>
        </w:rPr>
        <w:t>Salve</w:t>
      </w:r>
      <w:r w:rsidRPr="006A75AC">
        <w:rPr>
          <w:lang w:val="it-IT"/>
        </w:rPr>
        <w:t xml:space="preserve">. In reditu [AP] </w:t>
      </w:r>
      <w:r w:rsidRPr="006A75AC">
        <w:rPr>
          <w:rStyle w:val="Neume"/>
          <w:lang w:val="it-IT"/>
        </w:rPr>
        <w:t>Sedit</w:t>
      </w:r>
      <w:r w:rsidR="0030472D" w:rsidRPr="006A75AC">
        <w:rPr>
          <w:rStyle w:val="Incipit"/>
          <w:lang w:val="it-IT"/>
        </w:rPr>
        <w:t>@</w:t>
      </w:r>
      <w:r w:rsidRPr="006A75AC">
        <w:rPr>
          <w:rStyle w:val="Incipit"/>
          <w:lang w:val="it-IT"/>
        </w:rPr>
        <w:t>angelus</w:t>
      </w:r>
      <w:r w:rsidRPr="006A75AC">
        <w:rPr>
          <w:lang w:val="it-IT"/>
        </w:rPr>
        <w:t xml:space="preserve"> cum uno versu. Sic omni dominica usque in a</w:t>
      </w:r>
      <w:r w:rsidR="00DD1B1A" w:rsidRPr="006A75AC">
        <w:rPr>
          <w:lang w:val="it-IT"/>
        </w:rPr>
        <w:t>scensionem. Nam tunc dicetur responsorium.</w:t>
      </w:r>
    </w:p>
    <w:p w:rsidR="00DD1B1A" w:rsidRPr="006A75AC" w:rsidRDefault="00DD1B1A" w:rsidP="00F81136">
      <w:pPr>
        <w:rPr>
          <w:lang w:val="it-IT"/>
        </w:rPr>
      </w:pPr>
      <w:r w:rsidRPr="006A75AC">
        <w:rPr>
          <w:rStyle w:val="Time1"/>
          <w:lang w:val="it-IT"/>
        </w:rPr>
        <w:t>[Ad missam]</w:t>
      </w:r>
      <w:r w:rsidRPr="006A75AC">
        <w:rPr>
          <w:lang w:val="it-IT"/>
        </w:rPr>
        <w:t xml:space="preserve"> In dominica vel cum de sanctis plenum officium est, canimus duo alleluia. Et non repetimus primam prioris. In privatis diebus unum tantum feriale scilicet vel de sanctis. De sanctis vero</w:t>
      </w:r>
      <w:r w:rsidR="00790961">
        <w:rPr>
          <w:lang w:val="it-IT"/>
        </w:rPr>
        <w:t xml:space="preserve"> cum plenum officium</w:t>
      </w:r>
      <w:r w:rsidRPr="006A75AC">
        <w:rPr>
          <w:lang w:val="it-IT"/>
        </w:rPr>
        <w:t xml:space="preserve"> est et cum de ipsis canitur, primum alleluia erit de ipsis, de resurrectione secundum. In dominica cum nullius festum est primum est alleluia feriale, in secundo sequimur ordinem dierum in albis, vel quodlibe</w:t>
      </w:r>
      <w:r w:rsidR="0030472D" w:rsidRPr="006A75AC">
        <w:rPr>
          <w:lang w:val="it-IT"/>
        </w:rPr>
        <w:t>t</w:t>
      </w:r>
      <w:r w:rsidRPr="006A75AC">
        <w:rPr>
          <w:lang w:val="it-IT"/>
        </w:rPr>
        <w:t xml:space="preserve"> de resurrectione. Hac ebdom</w:t>
      </w:r>
      <w:r w:rsidR="00790961">
        <w:rPr>
          <w:lang w:val="it-IT"/>
        </w:rPr>
        <w:t xml:space="preserve">ada feriale </w:t>
      </w:r>
      <w:r w:rsidRPr="006A75AC">
        <w:rPr>
          <w:lang w:val="it-IT"/>
        </w:rPr>
        <w:t>AL</w:t>
      </w:r>
      <w:r w:rsidR="00790961">
        <w:rPr>
          <w:lang w:val="it-IT"/>
        </w:rPr>
        <w:t>V</w:t>
      </w:r>
      <w:r w:rsidRPr="006A75AC">
        <w:rPr>
          <w:lang w:val="it-IT"/>
        </w:rPr>
        <w:t xml:space="preserve"> </w:t>
      </w:r>
      <w:r w:rsidRPr="006A75AC">
        <w:rPr>
          <w:rStyle w:val="Incipit"/>
          <w:lang w:val="it-IT"/>
        </w:rPr>
        <w:t>In resurrectione</w:t>
      </w:r>
      <w:r w:rsidRPr="006A75AC">
        <w:rPr>
          <w:lang w:val="it-IT"/>
        </w:rPr>
        <w:t xml:space="preserve">. SE </w:t>
      </w:r>
      <w:r w:rsidRPr="006A75AC">
        <w:rPr>
          <w:rStyle w:val="Incipit"/>
          <w:lang w:val="it-IT"/>
        </w:rPr>
        <w:t>Haec est sancta</w:t>
      </w:r>
      <w:r w:rsidRPr="006A75AC">
        <w:rPr>
          <w:lang w:val="it-IT"/>
        </w:rPr>
        <w:t>. Isti$E::us$ quinquagesimae dies usque in pentecosten perhennis iubilaei, in alia vita laetitiam figurant</w:t>
      </w:r>
      <w:r w:rsidR="00896741" w:rsidRPr="006A75AC">
        <w:rPr>
          <w:lang w:val="it-IT"/>
        </w:rPr>
        <w:t>. Haec est</w:t>
      </w:r>
      <w:r w:rsidR="00790961">
        <w:rPr>
          <w:lang w:val="it-IT"/>
        </w:rPr>
        <w:t xml:space="preserve"> illa quinquagesima omni spirit</w:t>
      </w:r>
      <w:r w:rsidR="00896741" w:rsidRPr="006A75AC">
        <w:rPr>
          <w:lang w:val="it-IT"/>
        </w:rPr>
        <w:t>ali laetitia caelebranda</w:t>
      </w:r>
      <w:r w:rsidR="00790961">
        <w:rPr>
          <w:lang w:val="it-IT"/>
        </w:rPr>
        <w:t>.</w:t>
      </w:r>
      <w:r w:rsidR="00896741" w:rsidRPr="006A75AC">
        <w:rPr>
          <w:lang w:val="it-IT"/>
        </w:rPr>
        <w:t xml:space="preserve"> [IM] </w:t>
      </w:r>
      <w:r w:rsidR="00896741" w:rsidRPr="006A75AC">
        <w:rPr>
          <w:rStyle w:val="Incipit"/>
          <w:lang w:val="it-IT"/>
        </w:rPr>
        <w:t>Ite missa est</w:t>
      </w:r>
      <w:r w:rsidR="00896741" w:rsidRPr="006A75AC">
        <w:rPr>
          <w:lang w:val="it-IT"/>
        </w:rPr>
        <w:t xml:space="preserve"> dicimus usque post pentecoste</w:t>
      </w:r>
      <w:r w:rsidR="00790961">
        <w:rPr>
          <w:lang w:val="it-IT"/>
        </w:rPr>
        <w:t>n</w:t>
      </w:r>
      <w:r w:rsidR="00896741" w:rsidRPr="006A75AC">
        <w:rPr>
          <w:lang w:val="it-IT"/>
        </w:rPr>
        <w:t>, nisi in diebus rogationum.</w:t>
      </w:r>
    </w:p>
    <w:p w:rsidR="00896741" w:rsidRPr="006A75AC" w:rsidRDefault="00896741" w:rsidP="00F81136">
      <w:pPr>
        <w:rPr>
          <w:lang w:val="pt-PT"/>
        </w:rPr>
      </w:pPr>
      <w:r w:rsidRPr="006A75AC">
        <w:rPr>
          <w:rStyle w:val="Time1"/>
          <w:lang w:val="pt-PT"/>
        </w:rPr>
        <w:t>Ad secundas vesperas</w:t>
      </w:r>
      <w:r w:rsidRPr="006A75AC">
        <w:rPr>
          <w:lang w:val="pt-PT"/>
        </w:rPr>
        <w:t xml:space="preserve"> in psalmos una tantum [AN] </w:t>
      </w:r>
      <w:r w:rsidRPr="006A75AC">
        <w:rPr>
          <w:rStyle w:val="Neume"/>
          <w:lang w:val="pt-PT"/>
        </w:rPr>
        <w:t>Alleluia</w:t>
      </w:r>
      <w:r w:rsidRPr="006A75AC">
        <w:rPr>
          <w:lang w:val="pt-PT"/>
        </w:rPr>
        <w:t xml:space="preserve"> quam et infra albas. Capitulum dominicale. AM </w:t>
      </w:r>
      <w:r w:rsidRPr="006A75AC">
        <w:rPr>
          <w:rStyle w:val="Neume"/>
          <w:lang w:val="pt-PT"/>
        </w:rPr>
        <w:t>Thomas</w:t>
      </w:r>
      <w:r w:rsidR="0030472D" w:rsidRPr="006A75AC">
        <w:rPr>
          <w:rStyle w:val="Incipit"/>
          <w:lang w:val="pt-PT"/>
        </w:rPr>
        <w:t>@</w:t>
      </w:r>
      <w:r w:rsidRPr="006A75AC">
        <w:rPr>
          <w:rStyle w:val="Incipit"/>
          <w:lang w:val="pt-PT"/>
        </w:rPr>
        <w:t>qui</w:t>
      </w:r>
      <w:r w:rsidRPr="006A75AC">
        <w:rPr>
          <w:lang w:val="pt-PT"/>
        </w:rPr>
        <w:t>. Oratio.</w:t>
      </w:r>
    </w:p>
    <w:p w:rsidR="00896741" w:rsidRPr="006A75AC" w:rsidRDefault="00896741" w:rsidP="00A67FB0">
      <w:pPr>
        <w:pStyle w:val="berschrift1"/>
        <w:rPr>
          <w:lang w:val="pt-PT"/>
        </w:rPr>
      </w:pPr>
      <w:r w:rsidRPr="006A75AC">
        <w:rPr>
          <w:lang w:val="pt-PT"/>
        </w:rPr>
        <w:t>[D</w:t>
      </w:r>
      <w:r w:rsidR="00712616" w:rsidRPr="006A75AC">
        <w:rPr>
          <w:lang w:val="pt-PT"/>
        </w:rPr>
        <w:t xml:space="preserve">E DOMINICIS </w:t>
      </w:r>
      <w:r w:rsidRPr="006A75AC">
        <w:rPr>
          <w:lang w:val="pt-PT"/>
        </w:rPr>
        <w:t>POST ALBAS]</w:t>
      </w:r>
    </w:p>
    <w:p w:rsidR="00896741" w:rsidRPr="006A75AC" w:rsidRDefault="00947BA5" w:rsidP="00F81136">
      <w:pPr>
        <w:rPr>
          <w:lang w:val="pt-PT"/>
        </w:rPr>
      </w:pPr>
      <w:r w:rsidRPr="006A75AC">
        <w:rPr>
          <w:rStyle w:val="Time1"/>
          <w:lang w:val="pt-PT"/>
        </w:rPr>
        <w:t>[Ad matutinum]</w:t>
      </w:r>
      <w:r w:rsidRPr="006A75AC">
        <w:rPr>
          <w:lang w:val="pt-PT"/>
        </w:rPr>
        <w:t xml:space="preserve"> s</w:t>
      </w:r>
      <w:r w:rsidR="00896741" w:rsidRPr="006A75AC">
        <w:rPr>
          <w:lang w:val="pt-PT"/>
        </w:rPr>
        <w:t xml:space="preserve">ecunda [dominica] et deinceps per ferias INV </w:t>
      </w:r>
      <w:r w:rsidR="00896741" w:rsidRPr="006A75AC">
        <w:rPr>
          <w:rStyle w:val="Neume"/>
          <w:lang w:val="pt-PT"/>
        </w:rPr>
        <w:t>Surrexit dominus vere</w:t>
      </w:r>
      <w:r w:rsidR="00896741" w:rsidRPr="006A75AC">
        <w:rPr>
          <w:lang w:val="pt-PT"/>
        </w:rPr>
        <w:t xml:space="preserve">. HYHV </w:t>
      </w:r>
      <w:r w:rsidR="00896741" w:rsidRPr="006A75AC">
        <w:rPr>
          <w:rStyle w:val="Incipit"/>
          <w:lang w:val="pt-PT"/>
        </w:rPr>
        <w:t>Sermone</w:t>
      </w:r>
      <w:r w:rsidR="00896741" w:rsidRPr="006A75AC">
        <w:rPr>
          <w:lang w:val="pt-PT"/>
        </w:rPr>
        <w:t xml:space="preserve">. </w:t>
      </w:r>
    </w:p>
    <w:p w:rsidR="00896741" w:rsidRPr="006A75AC" w:rsidRDefault="00896741" w:rsidP="00F81136">
      <w:pPr>
        <w:rPr>
          <w:lang w:val="pt-PT"/>
        </w:rPr>
      </w:pPr>
      <w:r w:rsidRPr="006A75AC">
        <w:rPr>
          <w:rStyle w:val="Time2"/>
          <w:lang w:val="pt-PT"/>
        </w:rPr>
        <w:t>Ad nocturnum</w:t>
      </w:r>
      <w:r w:rsidRPr="006A75AC">
        <w:rPr>
          <w:lang w:val="pt-PT"/>
        </w:rPr>
        <w:t xml:space="preserve"> una nocte AN </w:t>
      </w:r>
      <w:r w:rsidRPr="006A75AC">
        <w:rPr>
          <w:rStyle w:val="Incipit"/>
          <w:lang w:val="pt-PT"/>
        </w:rPr>
        <w:t>Pax vobis</w:t>
      </w:r>
      <w:r w:rsidRPr="006A75AC">
        <w:rPr>
          <w:lang w:val="pt-PT"/>
        </w:rPr>
        <w:t>.</w:t>
      </w:r>
    </w:p>
    <w:p w:rsidR="00896741" w:rsidRPr="006A75AC" w:rsidRDefault="00896741" w:rsidP="00F81136">
      <w:pPr>
        <w:rPr>
          <w:lang w:val="pt-PT"/>
        </w:rPr>
      </w:pPr>
      <w:r w:rsidRPr="006A75AC">
        <w:rPr>
          <w:rStyle w:val="Time2"/>
          <w:lang w:val="pt-PT"/>
        </w:rPr>
        <w:t>[In secundo nocturno]</w:t>
      </w:r>
      <w:r w:rsidRPr="006A75AC">
        <w:rPr>
          <w:lang w:val="pt-PT"/>
        </w:rPr>
        <w:t xml:space="preserve"> Altera </w:t>
      </w:r>
      <w:r w:rsidR="00947BA5" w:rsidRPr="006A75AC">
        <w:rPr>
          <w:lang w:val="pt-PT"/>
        </w:rPr>
        <w:t xml:space="preserve">[nocte] </w:t>
      </w:r>
      <w:r w:rsidRPr="006A75AC">
        <w:rPr>
          <w:lang w:val="pt-PT"/>
        </w:rPr>
        <w:t>AN</w:t>
      </w:r>
      <w:r w:rsidR="00C52931" w:rsidRPr="006A75AC">
        <w:rPr>
          <w:lang w:val="pt-PT"/>
        </w:rPr>
        <w:t xml:space="preserve"> </w:t>
      </w:r>
      <w:r w:rsidR="00C52931" w:rsidRPr="006A75AC">
        <w:rPr>
          <w:rStyle w:val="Incipit"/>
          <w:lang w:val="pt-PT"/>
        </w:rPr>
        <w:t>Gavisi sunt discipuli</w:t>
      </w:r>
      <w:r w:rsidR="00C52931" w:rsidRPr="006A75AC">
        <w:rPr>
          <w:lang w:val="pt-PT"/>
        </w:rPr>
        <w:t>.</w:t>
      </w:r>
    </w:p>
    <w:p w:rsidR="00C52931" w:rsidRPr="006A75AC" w:rsidRDefault="00C52931" w:rsidP="00F81136">
      <w:pPr>
        <w:rPr>
          <w:lang w:val="pt-PT"/>
        </w:rPr>
      </w:pPr>
      <w:r w:rsidRPr="006A75AC">
        <w:rPr>
          <w:rStyle w:val="Time2"/>
          <w:lang w:val="it-IT"/>
        </w:rPr>
        <w:t>[In tertio nocturno]</w:t>
      </w:r>
      <w:r w:rsidRPr="006A75AC">
        <w:rPr>
          <w:lang w:val="it-IT"/>
        </w:rPr>
        <w:t xml:space="preserve"> Ter</w:t>
      </w:r>
      <w:r w:rsidR="00947BA5" w:rsidRPr="006A75AC">
        <w:rPr>
          <w:lang w:val="it-IT"/>
        </w:rPr>
        <w:t>t</w:t>
      </w:r>
      <w:r w:rsidRPr="006A75AC">
        <w:rPr>
          <w:lang w:val="it-IT"/>
        </w:rPr>
        <w:t xml:space="preserve">ia </w:t>
      </w:r>
      <w:r w:rsidR="00947BA5" w:rsidRPr="006A75AC">
        <w:rPr>
          <w:lang w:val="it-IT"/>
        </w:rPr>
        <w:t xml:space="preserve">[nocte] </w:t>
      </w:r>
      <w:r w:rsidRPr="006A75AC">
        <w:rPr>
          <w:lang w:val="it-IT"/>
        </w:rPr>
        <w:t xml:space="preserve">AN </w:t>
      </w:r>
      <w:r w:rsidRPr="006A75AC">
        <w:rPr>
          <w:rStyle w:val="Incipit"/>
          <w:lang w:val="it-IT"/>
        </w:rPr>
        <w:t>Cognoverunt discipuli</w:t>
      </w:r>
      <w:r w:rsidRPr="006A75AC">
        <w:rPr>
          <w:lang w:val="it-IT"/>
        </w:rPr>
        <w:t xml:space="preserve">. </w:t>
      </w:r>
      <w:r w:rsidRPr="006A75AC">
        <w:rPr>
          <w:lang w:val="pt-PT"/>
        </w:rPr>
        <w:t xml:space="preserve">Item de versibus. VS </w:t>
      </w:r>
      <w:r w:rsidRPr="006A75AC">
        <w:rPr>
          <w:rStyle w:val="Incipit"/>
          <w:lang w:val="pt-PT"/>
        </w:rPr>
        <w:t>Quem quaeris</w:t>
      </w:r>
      <w:r w:rsidRPr="006A75AC">
        <w:rPr>
          <w:lang w:val="pt-PT"/>
        </w:rPr>
        <w:t xml:space="preserve">. VS </w:t>
      </w:r>
      <w:r w:rsidRPr="006A75AC">
        <w:rPr>
          <w:rStyle w:val="Incipit"/>
          <w:lang w:val="pt-PT"/>
        </w:rPr>
        <w:t>Noli flere</w:t>
      </w:r>
      <w:r w:rsidRPr="006A75AC">
        <w:rPr>
          <w:lang w:val="pt-PT"/>
        </w:rPr>
        <w:t xml:space="preserve">. VS </w:t>
      </w:r>
      <w:r w:rsidRPr="006A75AC">
        <w:rPr>
          <w:rStyle w:val="Incipit"/>
          <w:lang w:val="pt-PT"/>
        </w:rPr>
        <w:t>Tulerunt dominum</w:t>
      </w:r>
      <w:r w:rsidRPr="006A75AC">
        <w:rPr>
          <w:lang w:val="pt-PT"/>
        </w:rPr>
        <w:t>.</w:t>
      </w:r>
    </w:p>
    <w:p w:rsidR="00C52931" w:rsidRPr="006A75AC" w:rsidRDefault="00C52931" w:rsidP="00F81136">
      <w:pPr>
        <w:rPr>
          <w:lang w:val="fr-FR"/>
        </w:rPr>
      </w:pPr>
      <w:r w:rsidRPr="006A75AC">
        <w:rPr>
          <w:rStyle w:val="Time1"/>
          <w:lang w:val="pt-PT"/>
        </w:rPr>
        <w:t>Ad laudes</w:t>
      </w:r>
      <w:r w:rsidRPr="006A75AC">
        <w:rPr>
          <w:lang w:val="pt-PT"/>
        </w:rPr>
        <w:t xml:space="preserve"> cottidie in feriis sola AN </w:t>
      </w:r>
      <w:r w:rsidRPr="006A75AC">
        <w:rPr>
          <w:rStyle w:val="Incipit"/>
          <w:lang w:val="pt-PT"/>
        </w:rPr>
        <w:t>In Gal</w:t>
      </w:r>
      <w:r w:rsidR="0030472D" w:rsidRPr="006A75AC">
        <w:rPr>
          <w:rStyle w:val="Incipit"/>
          <w:lang w:val="pt-PT"/>
        </w:rPr>
        <w:t>$E::</w:t>
      </w:r>
      <w:r w:rsidRPr="006A75AC">
        <w:rPr>
          <w:rStyle w:val="Incipit"/>
          <w:lang w:val="pt-PT"/>
        </w:rPr>
        <w:t>il</w:t>
      </w:r>
      <w:r w:rsidR="0030472D" w:rsidRPr="006A75AC">
        <w:rPr>
          <w:rStyle w:val="Incipit"/>
          <w:lang w:val="pt-PT"/>
        </w:rPr>
        <w:t>$</w:t>
      </w:r>
      <w:r w:rsidRPr="006A75AC">
        <w:rPr>
          <w:rStyle w:val="Incipit"/>
          <w:lang w:val="pt-PT"/>
        </w:rPr>
        <w:t>aea</w:t>
      </w:r>
      <w:r w:rsidRPr="006A75AC">
        <w:rPr>
          <w:lang w:val="pt-PT"/>
        </w:rPr>
        <w:t xml:space="preserve">. </w:t>
      </w:r>
      <w:r w:rsidRPr="006A75AC">
        <w:rPr>
          <w:lang w:val="fr-FR"/>
        </w:rPr>
        <w:t xml:space="preserve">PS </w:t>
      </w:r>
      <w:r w:rsidRPr="006A75AC">
        <w:rPr>
          <w:rStyle w:val="Incipit"/>
          <w:lang w:val="fr-FR"/>
        </w:rPr>
        <w:t>Dominus regnavit</w:t>
      </w:r>
      <w:r w:rsidRPr="006A75AC">
        <w:rPr>
          <w:lang w:val="fr-FR"/>
        </w:rPr>
        <w:t xml:space="preserve"> cum reliquis. HY </w:t>
      </w:r>
      <w:r w:rsidRPr="006A75AC">
        <w:rPr>
          <w:rStyle w:val="Incipit"/>
          <w:lang w:val="fr-FR"/>
        </w:rPr>
        <w:t>Aurora</w:t>
      </w:r>
      <w:r w:rsidRPr="006A75AC">
        <w:rPr>
          <w:lang w:val="fr-FR"/>
        </w:rPr>
        <w:t xml:space="preserve">. VS </w:t>
      </w:r>
      <w:r w:rsidRPr="006A75AC">
        <w:rPr>
          <w:rStyle w:val="Incipit"/>
          <w:lang w:val="fr-FR"/>
        </w:rPr>
        <w:t>Surrexit dominus de sepulchr</w:t>
      </w:r>
      <w:r w:rsidRPr="006A75AC">
        <w:rPr>
          <w:rStyle w:val="Neume"/>
          <w:lang w:val="fr-FR"/>
        </w:rPr>
        <w:t>o</w:t>
      </w:r>
      <w:r w:rsidRPr="006A75AC">
        <w:rPr>
          <w:lang w:val="fr-FR"/>
        </w:rPr>
        <w:t>. In evangelio antiphona quae super Benedictus et quae superfuerit infra albas. Usque post octavas pente</w:t>
      </w:r>
      <w:r w:rsidR="00790961">
        <w:rPr>
          <w:lang w:val="fr-FR"/>
        </w:rPr>
        <w:t>costen non flecti</w:t>
      </w:r>
      <w:r w:rsidR="003A1E75" w:rsidRPr="006A75AC">
        <w:rPr>
          <w:lang w:val="fr-FR"/>
        </w:rPr>
        <w:t xml:space="preserve">mur genua et preces non dicimus, nisi ad primam et completorium, nec PS </w:t>
      </w:r>
      <w:r w:rsidR="003A1E75" w:rsidRPr="006A75AC">
        <w:rPr>
          <w:rStyle w:val="Incipit"/>
          <w:lang w:val="fr-FR"/>
        </w:rPr>
        <w:t>Domine miserere</w:t>
      </w:r>
      <w:r w:rsidR="0030472D" w:rsidRPr="006A75AC">
        <w:rPr>
          <w:lang w:val="fr-FR"/>
        </w:rPr>
        <w:t>, nec</w:t>
      </w:r>
      <w:r w:rsidR="003A1E75" w:rsidRPr="006A75AC">
        <w:rPr>
          <w:lang w:val="fr-FR"/>
        </w:rPr>
        <w:t xml:space="preserve"> ad completorium [AN] </w:t>
      </w:r>
      <w:r w:rsidR="003A1E75" w:rsidRPr="006A75AC">
        <w:rPr>
          <w:rStyle w:val="Neume"/>
          <w:lang w:val="fr-FR"/>
        </w:rPr>
        <w:t>Miserere mihi</w:t>
      </w:r>
      <w:r w:rsidR="003A1E75" w:rsidRPr="006A75AC">
        <w:rPr>
          <w:lang w:val="fr-FR"/>
        </w:rPr>
        <w:t>. Quindecim gradus dicimus et vigilias et Placebo, et psalmi pro defunctis post cursus.</w:t>
      </w:r>
    </w:p>
    <w:p w:rsidR="003A1E75" w:rsidRPr="00963EFD" w:rsidRDefault="003A1E75" w:rsidP="00F81136">
      <w:pPr>
        <w:rPr>
          <w:lang w:val="fr-FR"/>
        </w:rPr>
      </w:pPr>
      <w:r w:rsidRPr="00963EFD">
        <w:rPr>
          <w:rStyle w:val="Time1"/>
          <w:lang w:val="fr-FR"/>
        </w:rPr>
        <w:t>Ad vesperas</w:t>
      </w:r>
      <w:r w:rsidRPr="00963EFD">
        <w:rPr>
          <w:lang w:val="fr-FR"/>
        </w:rPr>
        <w:t xml:space="preserve"> super psalmos una tantum AN </w:t>
      </w:r>
      <w:r w:rsidR="00813905" w:rsidRPr="00963EFD">
        <w:rPr>
          <w:rStyle w:val="Incipit"/>
          <w:lang w:val="fr-FR"/>
        </w:rPr>
        <w:t>Allel</w:t>
      </w:r>
      <w:r w:rsidRPr="00963EFD">
        <w:rPr>
          <w:rStyle w:val="Incipit"/>
          <w:lang w:val="fr-FR"/>
        </w:rPr>
        <w:t>u</w:t>
      </w:r>
      <w:r w:rsidR="00813905" w:rsidRPr="00963EFD">
        <w:rPr>
          <w:rStyle w:val="Incipit"/>
          <w:lang w:val="fr-FR"/>
        </w:rPr>
        <w:t>i</w:t>
      </w:r>
      <w:r w:rsidRPr="00963EFD">
        <w:rPr>
          <w:rStyle w:val="Incipit"/>
          <w:lang w:val="fr-FR"/>
        </w:rPr>
        <w:t>a</w:t>
      </w:r>
      <w:r w:rsidRPr="00963EFD">
        <w:rPr>
          <w:lang w:val="fr-FR"/>
        </w:rPr>
        <w:t xml:space="preserve"> secundum primam antiphonam illius vesperae.</w:t>
      </w:r>
      <w:r w:rsidR="00F70645" w:rsidRPr="00963EFD">
        <w:rPr>
          <w:lang w:val="fr-FR"/>
        </w:rPr>
        <w:t xml:space="preserve"> In evangelio dominicalis antiphona.</w:t>
      </w:r>
    </w:p>
    <w:p w:rsidR="00F70645" w:rsidRPr="00963EFD" w:rsidRDefault="00F70645" w:rsidP="00F81136">
      <w:pPr>
        <w:rPr>
          <w:lang w:val="fr-FR"/>
        </w:rPr>
      </w:pPr>
      <w:r w:rsidRPr="00963EFD">
        <w:rPr>
          <w:lang w:val="fr-FR"/>
        </w:rPr>
        <w:t xml:space="preserve">Omni feria sexta usque in ascensionem dicitur ad missam ALV </w:t>
      </w:r>
      <w:r w:rsidRPr="00963EFD">
        <w:rPr>
          <w:rStyle w:val="Incipit"/>
          <w:lang w:val="fr-FR"/>
        </w:rPr>
        <w:t>Crucifixus</w:t>
      </w:r>
      <w:r w:rsidRPr="00963EFD">
        <w:rPr>
          <w:lang w:val="fr-FR"/>
        </w:rPr>
        <w:t>.</w:t>
      </w:r>
    </w:p>
    <w:p w:rsidR="00F70645" w:rsidRPr="00963EFD" w:rsidRDefault="00813905" w:rsidP="00A67FB0">
      <w:pPr>
        <w:pStyle w:val="berschrift1"/>
        <w:rPr>
          <w:lang w:val="fr-FR"/>
        </w:rPr>
      </w:pPr>
      <w:r w:rsidRPr="00963EFD">
        <w:rPr>
          <w:lang w:val="fr-FR"/>
        </w:rPr>
        <w:t>DOMINICA II.</w:t>
      </w:r>
      <w:r w:rsidR="00F70645" w:rsidRPr="00963EFD">
        <w:rPr>
          <w:lang w:val="fr-FR"/>
        </w:rPr>
        <w:t xml:space="preserve"> [POST ALBAS]</w:t>
      </w:r>
    </w:p>
    <w:p w:rsidR="00F70645" w:rsidRPr="00963EFD" w:rsidRDefault="00F70645" w:rsidP="00F81136">
      <w:pPr>
        <w:rPr>
          <w:lang w:val="fr-FR"/>
        </w:rPr>
      </w:pPr>
      <w:r w:rsidRPr="00963EFD">
        <w:rPr>
          <w:rStyle w:val="Time1"/>
          <w:lang w:val="fr-FR"/>
        </w:rPr>
        <w:t>[Ad vesperas]</w:t>
      </w:r>
      <w:r w:rsidRPr="00963EFD">
        <w:rPr>
          <w:lang w:val="fr-FR"/>
        </w:rPr>
        <w:t xml:space="preserve"> RP </w:t>
      </w:r>
      <w:r w:rsidRPr="00963EFD">
        <w:rPr>
          <w:rStyle w:val="Neume"/>
          <w:lang w:val="fr-FR"/>
        </w:rPr>
        <w:t>Decantabat</w:t>
      </w:r>
      <w:r w:rsidR="0030472D" w:rsidRPr="00963EFD">
        <w:rPr>
          <w:lang w:val="fr-FR"/>
        </w:rPr>
        <w:t xml:space="preserve"> </w:t>
      </w:r>
      <w:r w:rsidRPr="00963EFD">
        <w:rPr>
          <w:lang w:val="fr-FR"/>
        </w:rPr>
        <w:t>a</w:t>
      </w:r>
      <w:r w:rsidR="0030472D" w:rsidRPr="00963EFD">
        <w:rPr>
          <w:lang w:val="fr-FR"/>
        </w:rPr>
        <w:t>d</w:t>
      </w:r>
      <w:r w:rsidRPr="00963EFD">
        <w:rPr>
          <w:lang w:val="fr-FR"/>
        </w:rPr>
        <w:t xml:space="preserve"> priorem vesperam ut praedixi.</w:t>
      </w:r>
    </w:p>
    <w:p w:rsidR="00712616" w:rsidRPr="006A75AC" w:rsidRDefault="00F70645" w:rsidP="00F81136">
      <w:pPr>
        <w:rPr>
          <w:lang w:val="pt-PT"/>
        </w:rPr>
      </w:pPr>
      <w:r w:rsidRPr="006A75AC">
        <w:rPr>
          <w:rStyle w:val="Time1"/>
          <w:lang w:val="pt-PT"/>
        </w:rPr>
        <w:t>Ad missam</w:t>
      </w:r>
      <w:r w:rsidRPr="006A75AC">
        <w:rPr>
          <w:lang w:val="pt-PT"/>
        </w:rPr>
        <w:t xml:space="preserve"> feriale ALV </w:t>
      </w:r>
      <w:r w:rsidRPr="006A75AC">
        <w:rPr>
          <w:rStyle w:val="Incipit"/>
          <w:lang w:val="pt-PT"/>
        </w:rPr>
        <w:t>Surrexit pastor</w:t>
      </w:r>
      <w:r w:rsidRPr="006A75AC">
        <w:rPr>
          <w:lang w:val="pt-PT"/>
        </w:rPr>
        <w:t xml:space="preserve">. Secundum quodlibet de resurrectione. EV </w:t>
      </w:r>
      <w:r w:rsidRPr="006A75AC">
        <w:rPr>
          <w:rStyle w:val="Incipit"/>
          <w:lang w:val="pt-PT"/>
        </w:rPr>
        <w:t>Ego sum pastor</w:t>
      </w:r>
      <w:r w:rsidR="00712616" w:rsidRPr="006A75AC">
        <w:rPr>
          <w:lang w:val="pt-PT"/>
        </w:rPr>
        <w:t xml:space="preserve">. SE </w:t>
      </w:r>
      <w:r w:rsidR="00712616" w:rsidRPr="006A75AC">
        <w:rPr>
          <w:rStyle w:val="Incipit"/>
          <w:lang w:val="pt-PT"/>
        </w:rPr>
        <w:t>Haec est sancta sollemnitas</w:t>
      </w:r>
      <w:r w:rsidR="00712616" w:rsidRPr="006A75AC">
        <w:rPr>
          <w:lang w:val="pt-PT"/>
        </w:rPr>
        <w:t>.</w:t>
      </w:r>
    </w:p>
    <w:p w:rsidR="00712616" w:rsidRPr="006A75AC" w:rsidRDefault="00813905" w:rsidP="00A67FB0">
      <w:pPr>
        <w:pStyle w:val="berschrift1"/>
        <w:rPr>
          <w:lang w:val="pt-PT"/>
        </w:rPr>
      </w:pPr>
      <w:r>
        <w:rPr>
          <w:lang w:val="pt-PT"/>
        </w:rPr>
        <w:t>DOMINICA III.</w:t>
      </w:r>
      <w:r w:rsidR="00712616" w:rsidRPr="006A75AC">
        <w:rPr>
          <w:lang w:val="pt-PT"/>
        </w:rPr>
        <w:t xml:space="preserve"> [POST ALBAS]</w:t>
      </w:r>
    </w:p>
    <w:p w:rsidR="00712616" w:rsidRPr="006A75AC" w:rsidRDefault="00712616" w:rsidP="00F81136">
      <w:pPr>
        <w:rPr>
          <w:lang w:val="pt-PT"/>
        </w:rPr>
      </w:pPr>
      <w:r w:rsidRPr="006A75AC">
        <w:rPr>
          <w:rStyle w:val="Time1"/>
          <w:lang w:val="pt-PT"/>
        </w:rPr>
        <w:t>[Ad missam]</w:t>
      </w:r>
      <w:r w:rsidRPr="006A75AC">
        <w:rPr>
          <w:lang w:val="pt-PT"/>
        </w:rPr>
        <w:t xml:space="preserve"> Feriale ALV </w:t>
      </w:r>
      <w:r w:rsidRPr="006A75AC">
        <w:rPr>
          <w:rStyle w:val="Incipit"/>
          <w:lang w:val="pt-PT"/>
        </w:rPr>
        <w:t>Surrexit altissimus</w:t>
      </w:r>
      <w:r w:rsidRPr="006A75AC">
        <w:rPr>
          <w:lang w:val="pt-PT"/>
        </w:rPr>
        <w:t xml:space="preserve">. Secundum [ALV] </w:t>
      </w:r>
      <w:r w:rsidRPr="006A75AC">
        <w:rPr>
          <w:rStyle w:val="Incipit"/>
          <w:lang w:val="pt-PT"/>
        </w:rPr>
        <w:t>Surgens Iesus</w:t>
      </w:r>
      <w:r w:rsidRPr="006A75AC">
        <w:rPr>
          <w:lang w:val="pt-PT"/>
        </w:rPr>
        <w:t xml:space="preserve">. EV </w:t>
      </w:r>
      <w:r w:rsidRPr="006A75AC">
        <w:rPr>
          <w:rStyle w:val="Incipit"/>
          <w:lang w:val="pt-PT"/>
        </w:rPr>
        <w:t>Modicum et iam</w:t>
      </w:r>
      <w:r w:rsidRPr="006A75AC">
        <w:rPr>
          <w:lang w:val="pt-PT"/>
        </w:rPr>
        <w:t>.</w:t>
      </w:r>
    </w:p>
    <w:p w:rsidR="00712616" w:rsidRPr="006A75AC" w:rsidRDefault="00813905" w:rsidP="00A67FB0">
      <w:pPr>
        <w:pStyle w:val="berschrift1"/>
        <w:rPr>
          <w:lang w:val="pt-PT"/>
        </w:rPr>
      </w:pPr>
      <w:r>
        <w:rPr>
          <w:lang w:val="pt-PT"/>
        </w:rPr>
        <w:t>DOMINICA IIII.</w:t>
      </w:r>
      <w:r w:rsidR="00712616" w:rsidRPr="006A75AC">
        <w:rPr>
          <w:lang w:val="pt-PT"/>
        </w:rPr>
        <w:t xml:space="preserve"> [POST ALBAS]</w:t>
      </w:r>
    </w:p>
    <w:p w:rsidR="00712616" w:rsidRPr="006A75AC" w:rsidRDefault="00712616" w:rsidP="00F81136">
      <w:pPr>
        <w:rPr>
          <w:lang w:val="pt-PT"/>
        </w:rPr>
      </w:pPr>
      <w:r w:rsidRPr="006A75AC">
        <w:rPr>
          <w:rStyle w:val="Time1"/>
          <w:lang w:val="pt-PT"/>
        </w:rPr>
        <w:t>Ad vesperas</w:t>
      </w:r>
      <w:r w:rsidRPr="006A75AC">
        <w:rPr>
          <w:lang w:val="pt-PT"/>
        </w:rPr>
        <w:t xml:space="preserve"> AN </w:t>
      </w:r>
      <w:r w:rsidRPr="006A75AC">
        <w:rPr>
          <w:rStyle w:val="Neume"/>
          <w:lang w:val="pt-PT"/>
        </w:rPr>
        <w:t>Alleluia. Audivimus</w:t>
      </w:r>
      <w:r w:rsidRPr="006A75AC">
        <w:rPr>
          <w:lang w:val="pt-PT"/>
        </w:rPr>
        <w:t xml:space="preserve">. </w:t>
      </w:r>
    </w:p>
    <w:p w:rsidR="00712616" w:rsidRPr="00963EFD" w:rsidRDefault="00712616" w:rsidP="00F81136">
      <w:pPr>
        <w:rPr>
          <w:lang w:val="it-IT"/>
        </w:rPr>
      </w:pPr>
      <w:r w:rsidRPr="00963EFD">
        <w:rPr>
          <w:rStyle w:val="Time1"/>
          <w:lang w:val="it-IT"/>
        </w:rPr>
        <w:t>[Ad matutinum]</w:t>
      </w:r>
      <w:r w:rsidRPr="00963EFD">
        <w:rPr>
          <w:lang w:val="it-IT"/>
        </w:rPr>
        <w:t xml:space="preserve"> Leguntur canonicae epistulae usque in ascensionem. Historia [RP] </w:t>
      </w:r>
      <w:r w:rsidRPr="00963EFD">
        <w:rPr>
          <w:rStyle w:val="Incipit"/>
          <w:lang w:val="it-IT"/>
        </w:rPr>
        <w:t>Si oblitus</w:t>
      </w:r>
      <w:r w:rsidRPr="00963EFD">
        <w:rPr>
          <w:lang w:val="it-IT"/>
        </w:rPr>
        <w:t>.</w:t>
      </w:r>
    </w:p>
    <w:p w:rsidR="00712616" w:rsidRPr="00963EFD" w:rsidRDefault="00712616" w:rsidP="00F81136">
      <w:pPr>
        <w:rPr>
          <w:lang w:val="it-IT"/>
        </w:rPr>
      </w:pPr>
      <w:r w:rsidRPr="00963EFD">
        <w:rPr>
          <w:rStyle w:val="Time1"/>
          <w:lang w:val="it-IT"/>
        </w:rPr>
        <w:t>Ad missam</w:t>
      </w:r>
      <w:r w:rsidRPr="00963EFD">
        <w:rPr>
          <w:lang w:val="it-IT"/>
        </w:rPr>
        <w:t xml:space="preserve"> feriale ALV </w:t>
      </w:r>
      <w:r w:rsidRPr="00963EFD">
        <w:rPr>
          <w:rStyle w:val="Incipit"/>
          <w:lang w:val="it-IT"/>
        </w:rPr>
        <w:t>Surrexit dominus</w:t>
      </w:r>
      <w:r w:rsidR="00CB76F8" w:rsidRPr="00963EFD">
        <w:rPr>
          <w:lang w:val="it-IT"/>
        </w:rPr>
        <w:t xml:space="preserve">. Secundum [ALV] </w:t>
      </w:r>
      <w:r w:rsidR="00CB76F8" w:rsidRPr="00963EFD">
        <w:rPr>
          <w:rStyle w:val="Incipit"/>
          <w:lang w:val="it-IT"/>
        </w:rPr>
        <w:t>Christus resurgens</w:t>
      </w:r>
      <w:r w:rsidR="00CB76F8" w:rsidRPr="00963EFD">
        <w:rPr>
          <w:lang w:val="it-IT"/>
        </w:rPr>
        <w:t xml:space="preserve">. EV </w:t>
      </w:r>
      <w:r w:rsidR="00CB76F8" w:rsidRPr="00963EFD">
        <w:rPr>
          <w:rStyle w:val="Incipit"/>
          <w:lang w:val="it-IT"/>
        </w:rPr>
        <w:t>Vado ad eum</w:t>
      </w:r>
      <w:r w:rsidR="00CB76F8" w:rsidRPr="00963EFD">
        <w:rPr>
          <w:lang w:val="it-IT"/>
        </w:rPr>
        <w:t>.</w:t>
      </w:r>
    </w:p>
    <w:p w:rsidR="00CB76F8" w:rsidRPr="00963EFD" w:rsidRDefault="00813905" w:rsidP="00A67FB0">
      <w:pPr>
        <w:pStyle w:val="berschrift1"/>
        <w:rPr>
          <w:lang w:val="it-IT"/>
        </w:rPr>
      </w:pPr>
      <w:r w:rsidRPr="00963EFD">
        <w:rPr>
          <w:lang w:val="it-IT"/>
        </w:rPr>
        <w:t>DOMINICA V.</w:t>
      </w:r>
      <w:r w:rsidR="00CB76F8" w:rsidRPr="00963EFD">
        <w:rPr>
          <w:lang w:val="it-IT"/>
        </w:rPr>
        <w:t xml:space="preserve"> [POST ALBAS]</w:t>
      </w:r>
    </w:p>
    <w:p w:rsidR="00CB76F8" w:rsidRPr="00963EFD" w:rsidRDefault="00135F33" w:rsidP="00F81136">
      <w:pPr>
        <w:rPr>
          <w:lang w:val="it-IT"/>
        </w:rPr>
      </w:pPr>
      <w:r w:rsidRPr="00963EFD">
        <w:rPr>
          <w:rStyle w:val="Time1"/>
          <w:lang w:val="it-IT"/>
        </w:rPr>
        <w:t>[Ad missam]</w:t>
      </w:r>
      <w:r w:rsidRPr="00963EFD">
        <w:rPr>
          <w:lang w:val="it-IT"/>
        </w:rPr>
        <w:t xml:space="preserve"> Feriale ALV </w:t>
      </w:r>
      <w:r w:rsidRPr="00963EFD">
        <w:rPr>
          <w:rStyle w:val="Neume"/>
          <w:lang w:val="it-IT"/>
        </w:rPr>
        <w:t>Benedictus est</w:t>
      </w:r>
      <w:r w:rsidR="00DA43E8" w:rsidRPr="00963EFD">
        <w:rPr>
          <w:lang w:val="it-IT"/>
        </w:rPr>
        <w:t xml:space="preserve">. Secundum </w:t>
      </w:r>
      <w:r w:rsidRPr="00963EFD">
        <w:rPr>
          <w:lang w:val="it-IT"/>
        </w:rPr>
        <w:t xml:space="preserve">[ALV] </w:t>
      </w:r>
      <w:r w:rsidRPr="00963EFD">
        <w:rPr>
          <w:rStyle w:val="Incipit"/>
          <w:lang w:val="it-IT"/>
        </w:rPr>
        <w:t>In resurrectione</w:t>
      </w:r>
      <w:r w:rsidRPr="00963EFD">
        <w:rPr>
          <w:lang w:val="it-IT"/>
        </w:rPr>
        <w:t xml:space="preserve">. EV </w:t>
      </w:r>
      <w:r w:rsidRPr="00963EFD">
        <w:rPr>
          <w:rStyle w:val="Incipit"/>
          <w:lang w:val="it-IT"/>
        </w:rPr>
        <w:t>Amen dico vobis</w:t>
      </w:r>
      <w:r w:rsidRPr="00963EFD">
        <w:rPr>
          <w:lang w:val="it-IT"/>
        </w:rPr>
        <w:t xml:space="preserve">. </w:t>
      </w:r>
    </w:p>
    <w:p w:rsidR="00135F33" w:rsidRPr="00963EFD" w:rsidRDefault="00135F33" w:rsidP="00A67FB0">
      <w:pPr>
        <w:pStyle w:val="berschrift1"/>
        <w:rPr>
          <w:lang w:val="it-IT"/>
        </w:rPr>
      </w:pPr>
      <w:r w:rsidRPr="00963EFD">
        <w:rPr>
          <w:lang w:val="it-IT"/>
        </w:rPr>
        <w:t>[DE LETANIA MAIORE]</w:t>
      </w:r>
    </w:p>
    <w:p w:rsidR="00135F33" w:rsidRPr="00963EFD" w:rsidRDefault="00ED086F" w:rsidP="00F81136">
      <w:pPr>
        <w:rPr>
          <w:lang w:val="it-IT"/>
        </w:rPr>
      </w:pPr>
      <w:r w:rsidRPr="006A75AC">
        <w:rPr>
          <w:lang w:val="pt-PT"/>
        </w:rPr>
        <w:t>Haec ebdomada erunt rogationes: feria secunda, e</w:t>
      </w:r>
      <w:r w:rsidR="0035246A">
        <w:rPr>
          <w:lang w:val="pt-PT"/>
        </w:rPr>
        <w:t>t feria tertia, et feria quarta.</w:t>
      </w:r>
      <w:r w:rsidRPr="006A75AC">
        <w:rPr>
          <w:lang w:val="pt-PT"/>
        </w:rPr>
        <w:t xml:space="preserve"> </w:t>
      </w:r>
      <w:r w:rsidR="0035246A" w:rsidRPr="00963EFD">
        <w:rPr>
          <w:lang w:val="it-IT"/>
        </w:rPr>
        <w:t>S</w:t>
      </w:r>
      <w:r w:rsidRPr="00963EFD">
        <w:rPr>
          <w:lang w:val="it-IT"/>
        </w:rPr>
        <w:t>ed in letania</w:t>
      </w:r>
      <w:r w:rsidR="0035246A" w:rsidRPr="00963EFD">
        <w:rPr>
          <w:lang w:val="it-IT"/>
        </w:rPr>
        <w:t>,</w:t>
      </w:r>
      <w:r w:rsidRPr="00963EFD">
        <w:rPr>
          <w:lang w:val="it-IT"/>
        </w:rPr>
        <w:t xml:space="preserve"> </w:t>
      </w:r>
      <w:r w:rsidR="0035246A" w:rsidRPr="00963EFD">
        <w:rPr>
          <w:lang w:val="it-IT"/>
        </w:rPr>
        <w:t>id est</w:t>
      </w:r>
      <w:r w:rsidRPr="00963EFD">
        <w:rPr>
          <w:lang w:val="it-IT"/>
        </w:rPr>
        <w:t xml:space="preserve"> in rogatione maiori</w:t>
      </w:r>
      <w:r w:rsidR="0035246A" w:rsidRPr="00963EFD">
        <w:rPr>
          <w:lang w:val="it-IT"/>
        </w:rPr>
        <w:t>,</w:t>
      </w:r>
      <w:r w:rsidRPr="00963EFD">
        <w:rPr>
          <w:lang w:val="it-IT"/>
        </w:rPr>
        <w:t xml:space="preserve"> post horam tertiam </w:t>
      </w:r>
      <w:r w:rsidRPr="00963EFD">
        <w:rPr>
          <w:rStyle w:val="Time1"/>
          <w:lang w:val="it-IT"/>
        </w:rPr>
        <w:t>prior missa</w:t>
      </w:r>
      <w:r w:rsidRPr="00963EFD">
        <w:rPr>
          <w:lang w:val="it-IT"/>
        </w:rPr>
        <w:t xml:space="preserve"> de sancto Marco celebratur festive, sed non vacatur.</w:t>
      </w:r>
    </w:p>
    <w:p w:rsidR="0035246A" w:rsidRPr="00963EFD" w:rsidRDefault="00ED086F" w:rsidP="00F81136">
      <w:pPr>
        <w:rPr>
          <w:lang w:val="it-IT"/>
        </w:rPr>
      </w:pPr>
      <w:r w:rsidRPr="00963EFD">
        <w:rPr>
          <w:lang w:val="it-IT"/>
        </w:rPr>
        <w:t xml:space="preserve">Post aliquod intervallum canitur </w:t>
      </w:r>
      <w:r w:rsidRPr="00963EFD">
        <w:rPr>
          <w:rStyle w:val="Time1"/>
          <w:lang w:val="it-IT"/>
        </w:rPr>
        <w:t>sexta</w:t>
      </w:r>
      <w:r w:rsidRPr="00963EFD">
        <w:rPr>
          <w:lang w:val="it-IT"/>
        </w:rPr>
        <w:t xml:space="preserve">. </w:t>
      </w:r>
    </w:p>
    <w:p w:rsidR="00ED086F" w:rsidRPr="006A75AC" w:rsidRDefault="0035246A" w:rsidP="00F81136">
      <w:pPr>
        <w:rPr>
          <w:lang w:val="pt-PT"/>
        </w:rPr>
      </w:pPr>
      <w:r w:rsidRPr="00963EFD">
        <w:rPr>
          <w:rStyle w:val="Time1"/>
          <w:lang w:val="it-IT"/>
        </w:rPr>
        <w:t>[Ad processionem]</w:t>
      </w:r>
      <w:r w:rsidRPr="00963EFD">
        <w:rPr>
          <w:lang w:val="it-IT"/>
        </w:rPr>
        <w:t xml:space="preserve"> </w:t>
      </w:r>
      <w:r w:rsidR="00ED086F" w:rsidRPr="00963EFD">
        <w:rPr>
          <w:lang w:val="it-IT"/>
        </w:rPr>
        <w:t xml:space="preserve">Et statim levantur cruces cum AP </w:t>
      </w:r>
      <w:r w:rsidR="00ED086F" w:rsidRPr="00963EFD">
        <w:rPr>
          <w:rStyle w:val="Neume"/>
          <w:lang w:val="it-IT"/>
        </w:rPr>
        <w:t>Exurge domine</w:t>
      </w:r>
      <w:r w:rsidR="00ED086F" w:rsidRPr="00963EFD">
        <w:rPr>
          <w:lang w:val="it-IT"/>
        </w:rPr>
        <w:t xml:space="preserve">. PS </w:t>
      </w:r>
      <w:r w:rsidR="00ED086F" w:rsidRPr="00963EFD">
        <w:rPr>
          <w:rStyle w:val="Neume"/>
          <w:lang w:val="it-IT"/>
        </w:rPr>
        <w:t>Salvum fac</w:t>
      </w:r>
      <w:r w:rsidR="00ED086F" w:rsidRPr="00963EFD">
        <w:rPr>
          <w:lang w:val="it-IT"/>
        </w:rPr>
        <w:t xml:space="preserve">. </w:t>
      </w:r>
      <w:r w:rsidR="00ED086F" w:rsidRPr="006A75AC">
        <w:rPr>
          <w:lang w:val="fr-FR"/>
        </w:rPr>
        <w:t xml:space="preserve">[PV] </w:t>
      </w:r>
      <w:r w:rsidR="00ED086F" w:rsidRPr="006A75AC">
        <w:rPr>
          <w:rStyle w:val="Neume"/>
          <w:lang w:val="fr-FR"/>
        </w:rPr>
        <w:t>Gloria patri</w:t>
      </w:r>
      <w:r w:rsidR="00ED086F" w:rsidRPr="006A75AC">
        <w:rPr>
          <w:lang w:val="fr-FR"/>
        </w:rPr>
        <w:t xml:space="preserve">. </w:t>
      </w:r>
      <w:r w:rsidR="00ED086F" w:rsidRPr="006A75AC">
        <w:rPr>
          <w:rStyle w:val="Funktion"/>
          <w:lang w:val="fr-FR"/>
        </w:rPr>
        <w:t>Sacerdos</w:t>
      </w:r>
      <w:r w:rsidR="00ED086F" w:rsidRPr="006A75AC">
        <w:rPr>
          <w:lang w:val="fr-FR"/>
        </w:rPr>
        <w:t xml:space="preserve"> absque flexione genuum et versu dicet [ORI] </w:t>
      </w:r>
      <w:r w:rsidR="00ED086F" w:rsidRPr="00963EFD">
        <w:rPr>
          <w:rStyle w:val="Neume"/>
          <w:lang w:val="fr-FR"/>
        </w:rPr>
        <w:t>Oremus</w:t>
      </w:r>
      <w:r w:rsidR="00ED086F" w:rsidRPr="006A75AC">
        <w:rPr>
          <w:lang w:val="fr-FR"/>
        </w:rPr>
        <w:t xml:space="preserve">, et orationem quamlibet pro peccatis. </w:t>
      </w:r>
      <w:r w:rsidR="00ED086F" w:rsidRPr="006A75AC">
        <w:rPr>
          <w:lang w:val="pt-PT"/>
        </w:rPr>
        <w:t xml:space="preserve">Exitur cum AP </w:t>
      </w:r>
      <w:r w:rsidR="00ED086F" w:rsidRPr="006A75AC">
        <w:rPr>
          <w:rStyle w:val="Neume"/>
          <w:lang w:val="pt-PT"/>
        </w:rPr>
        <w:t>Surgite</w:t>
      </w:r>
      <w:r w:rsidR="001F3FF1" w:rsidRPr="006A75AC">
        <w:rPr>
          <w:rStyle w:val="Incipit"/>
          <w:lang w:val="pt-PT"/>
        </w:rPr>
        <w:t>@</w:t>
      </w:r>
      <w:r w:rsidR="00ED086F" w:rsidRPr="006A75AC">
        <w:rPr>
          <w:rStyle w:val="Incipit"/>
          <w:lang w:val="pt-PT"/>
        </w:rPr>
        <w:t>sancti</w:t>
      </w:r>
      <w:r w:rsidR="00ED086F" w:rsidRPr="006A75AC">
        <w:rPr>
          <w:lang w:val="pt-PT"/>
        </w:rPr>
        <w:t xml:space="preserve"> </w:t>
      </w:r>
      <w:r w:rsidR="00ED086F" w:rsidRPr="006A75AC">
        <w:rPr>
          <w:rStyle w:val="Funktion"/>
          <w:lang w:val="pt-PT"/>
        </w:rPr>
        <w:t>subdiacono</w:t>
      </w:r>
      <w:r w:rsidR="00ED086F" w:rsidRPr="006A75AC">
        <w:rPr>
          <w:lang w:val="pt-PT"/>
        </w:rPr>
        <w:t xml:space="preserve"> portante reliquias. (</w:t>
      </w:r>
      <w:r w:rsidR="00A84695" w:rsidRPr="006A75AC">
        <w:rPr>
          <w:lang w:val="pt-PT"/>
        </w:rPr>
        <w:t xml:space="preserve">86v) Sequitur AP </w:t>
      </w:r>
      <w:r w:rsidR="00A84695" w:rsidRPr="006A75AC">
        <w:rPr>
          <w:rStyle w:val="Neume"/>
          <w:lang w:val="pt-PT"/>
        </w:rPr>
        <w:t>De Hierusalem</w:t>
      </w:r>
      <w:r w:rsidR="00A84695" w:rsidRPr="006A75AC">
        <w:rPr>
          <w:lang w:val="pt-PT"/>
        </w:rPr>
        <w:t xml:space="preserve">. AP </w:t>
      </w:r>
      <w:r w:rsidR="00A84695" w:rsidRPr="006A75AC">
        <w:rPr>
          <w:rStyle w:val="Neume"/>
          <w:lang w:val="pt-PT"/>
        </w:rPr>
        <w:t>Cum iucunditate</w:t>
      </w:r>
      <w:r w:rsidR="00A84695" w:rsidRPr="006A75AC">
        <w:rPr>
          <w:lang w:val="pt-PT"/>
        </w:rPr>
        <w:t xml:space="preserve"> vel quaelibet secundum tempus et sicut opus erit. Sed cum pervenitur ad stationem canitur AP </w:t>
      </w:r>
      <w:r w:rsidR="00A84695" w:rsidRPr="006A75AC">
        <w:rPr>
          <w:rStyle w:val="Neume"/>
          <w:lang w:val="pt-PT"/>
        </w:rPr>
        <w:t>Lux perpetua</w:t>
      </w:r>
      <w:r w:rsidR="00A84695" w:rsidRPr="006A75AC">
        <w:rPr>
          <w:lang w:val="pt-PT"/>
        </w:rPr>
        <w:t xml:space="preserve"> vel AP </w:t>
      </w:r>
      <w:r w:rsidR="00A84695" w:rsidRPr="006A75AC">
        <w:rPr>
          <w:rStyle w:val="Neume"/>
          <w:lang w:val="pt-PT"/>
        </w:rPr>
        <w:t>Filiae Hierusalem</w:t>
      </w:r>
      <w:r w:rsidR="00A84695" w:rsidRPr="006A75AC">
        <w:rPr>
          <w:lang w:val="pt-PT"/>
        </w:rPr>
        <w:t xml:space="preserve">. </w:t>
      </w:r>
      <w:r w:rsidR="00A84695" w:rsidRPr="006A75AC">
        <w:rPr>
          <w:rStyle w:val="Funktion"/>
          <w:lang w:val="pt-PT"/>
        </w:rPr>
        <w:t>Presbyter</w:t>
      </w:r>
      <w:r w:rsidR="007D52E0" w:rsidRPr="006A75AC">
        <w:rPr>
          <w:lang w:val="pt-PT"/>
        </w:rPr>
        <w:t xml:space="preserve"> [VS] </w:t>
      </w:r>
      <w:r w:rsidR="007D52E0" w:rsidRPr="006A75AC">
        <w:rPr>
          <w:rStyle w:val="Incipit"/>
          <w:lang w:val="pt-PT"/>
        </w:rPr>
        <w:t>Exultabunt sancti in gloria</w:t>
      </w:r>
      <w:r w:rsidR="007D52E0" w:rsidRPr="006A75AC">
        <w:rPr>
          <w:lang w:val="pt-PT"/>
        </w:rPr>
        <w:t xml:space="preserve">. OR </w:t>
      </w:r>
      <w:r w:rsidR="007D52E0" w:rsidRPr="006A75AC">
        <w:rPr>
          <w:rStyle w:val="Incipit"/>
          <w:lang w:val="pt-PT"/>
        </w:rPr>
        <w:t>Omnipotens sempiterne deus deduc</w:t>
      </w:r>
      <w:r w:rsidR="007D52E0" w:rsidRPr="006A75AC">
        <w:rPr>
          <w:lang w:val="pt-PT"/>
        </w:rPr>
        <w:t xml:space="preserve">. PS </w:t>
      </w:r>
      <w:r w:rsidR="007D52E0" w:rsidRPr="006A75AC">
        <w:rPr>
          <w:rStyle w:val="Incipit"/>
          <w:lang w:val="pt-PT"/>
        </w:rPr>
        <w:t>Miserere</w:t>
      </w:r>
      <w:r w:rsidR="007D52E0" w:rsidRPr="006A75AC">
        <w:rPr>
          <w:lang w:val="pt-PT"/>
        </w:rPr>
        <w:t xml:space="preserve">. [PS] </w:t>
      </w:r>
      <w:r w:rsidR="007D52E0" w:rsidRPr="006A75AC">
        <w:rPr>
          <w:rStyle w:val="Incipit"/>
          <w:lang w:val="pt-PT"/>
        </w:rPr>
        <w:t>Deus misereatur</w:t>
      </w:r>
      <w:r w:rsidR="007D52E0" w:rsidRPr="006A75AC">
        <w:rPr>
          <w:lang w:val="pt-PT"/>
        </w:rPr>
        <w:t xml:space="preserve">. [PS] </w:t>
      </w:r>
      <w:r w:rsidR="007D52E0" w:rsidRPr="006A75AC">
        <w:rPr>
          <w:rStyle w:val="Incipit"/>
          <w:lang w:val="pt-PT"/>
        </w:rPr>
        <w:t>Deus in adiutorium</w:t>
      </w:r>
      <w:r w:rsidR="007D52E0" w:rsidRPr="006A75AC">
        <w:rPr>
          <w:lang w:val="pt-PT"/>
        </w:rPr>
        <w:t xml:space="preserve">. [PN] </w:t>
      </w:r>
      <w:r w:rsidR="007D52E0" w:rsidRPr="006A75AC">
        <w:rPr>
          <w:rStyle w:val="Incipit"/>
          <w:lang w:val="pt-PT"/>
        </w:rPr>
        <w:t>Pater noster</w:t>
      </w:r>
      <w:r w:rsidR="007D52E0" w:rsidRPr="006A75AC">
        <w:rPr>
          <w:lang w:val="pt-PT"/>
        </w:rPr>
        <w:t>. Preces. Orationes duas quaslibet, vel tres. Deinde officium.</w:t>
      </w:r>
    </w:p>
    <w:p w:rsidR="007D52E0" w:rsidRPr="006A75AC" w:rsidRDefault="007D52E0" w:rsidP="00F81136">
      <w:pPr>
        <w:rPr>
          <w:lang w:val="pt-PT"/>
        </w:rPr>
      </w:pPr>
      <w:r w:rsidRPr="006A75AC">
        <w:rPr>
          <w:rStyle w:val="Time1"/>
          <w:lang w:val="en-US"/>
        </w:rPr>
        <w:t>[Ad missam]</w:t>
      </w:r>
      <w:r w:rsidRPr="006A75AC">
        <w:rPr>
          <w:lang w:val="en-US"/>
        </w:rPr>
        <w:t xml:space="preserve"> [IN] </w:t>
      </w:r>
      <w:r w:rsidRPr="006A75AC">
        <w:rPr>
          <w:rStyle w:val="Incipit"/>
          <w:lang w:val="en-US"/>
        </w:rPr>
        <w:t>Exaudivit de templo</w:t>
      </w:r>
      <w:r w:rsidRPr="006A75AC">
        <w:rPr>
          <w:lang w:val="en-US"/>
        </w:rPr>
        <w:t xml:space="preserve">. </w:t>
      </w:r>
      <w:r w:rsidR="0032318F" w:rsidRPr="006A75AC">
        <w:rPr>
          <w:lang w:val="pt-PT"/>
        </w:rPr>
        <w:t xml:space="preserve">ALV </w:t>
      </w:r>
      <w:r w:rsidR="0032318F" w:rsidRPr="006A75AC">
        <w:rPr>
          <w:rStyle w:val="Incipit"/>
          <w:lang w:val="pt-PT"/>
        </w:rPr>
        <w:t>Confitemini</w:t>
      </w:r>
      <w:r w:rsidR="0032318F" w:rsidRPr="006A75AC">
        <w:rPr>
          <w:lang w:val="pt-PT"/>
        </w:rPr>
        <w:t xml:space="preserve"> tantum. EV </w:t>
      </w:r>
      <w:r w:rsidR="0032318F" w:rsidRPr="006A75AC">
        <w:rPr>
          <w:rStyle w:val="Incipit"/>
          <w:lang w:val="pt-PT"/>
        </w:rPr>
        <w:t>Quis vestrum</w:t>
      </w:r>
      <w:r w:rsidR="0032318F" w:rsidRPr="006A75AC">
        <w:rPr>
          <w:lang w:val="pt-PT"/>
        </w:rPr>
        <w:t xml:space="preserve">. Praefatio de resurrectione. Clauditur cum [BD] </w:t>
      </w:r>
      <w:r w:rsidR="0032318F" w:rsidRPr="006A75AC">
        <w:rPr>
          <w:rStyle w:val="Incipit"/>
          <w:lang w:val="pt-PT"/>
        </w:rPr>
        <w:t>Benedicamus domino</w:t>
      </w:r>
      <w:r w:rsidR="0032318F" w:rsidRPr="006A75AC">
        <w:rPr>
          <w:lang w:val="pt-PT"/>
        </w:rPr>
        <w:t>. Si vero missa ibi non agitur, dicuntur septem psalmi paenitentiales in locum tri</w:t>
      </w:r>
      <w:r w:rsidR="001F3FF1" w:rsidRPr="006A75AC">
        <w:rPr>
          <w:lang w:val="pt-PT"/>
        </w:rPr>
        <w:t>u</w:t>
      </w:r>
      <w:r w:rsidR="0032318F" w:rsidRPr="006A75AC">
        <w:rPr>
          <w:lang w:val="pt-PT"/>
        </w:rPr>
        <w:t>m praedictorum psalmorum.</w:t>
      </w:r>
    </w:p>
    <w:p w:rsidR="0032318F" w:rsidRPr="006A75AC" w:rsidRDefault="0032318F" w:rsidP="00F81136">
      <w:pPr>
        <w:rPr>
          <w:lang w:val="pt-PT"/>
        </w:rPr>
      </w:pPr>
      <w:r w:rsidRPr="006A75AC">
        <w:rPr>
          <w:rStyle w:val="Time1"/>
          <w:lang w:val="pt-PT"/>
        </w:rPr>
        <w:t>[Ad processionem]</w:t>
      </w:r>
      <w:r w:rsidRPr="006A75AC">
        <w:rPr>
          <w:lang w:val="pt-PT"/>
        </w:rPr>
        <w:t xml:space="preserve"> Tunc levantur cruces et </w:t>
      </w:r>
      <w:r w:rsidRPr="006A75AC">
        <w:rPr>
          <w:rStyle w:val="Funktion"/>
          <w:lang w:val="pt-PT"/>
        </w:rPr>
        <w:t>cantores</w:t>
      </w:r>
      <w:r w:rsidRPr="006A75AC">
        <w:rPr>
          <w:lang w:val="pt-PT"/>
        </w:rPr>
        <w:t xml:space="preserve"> letaniam dicunt [LT] </w:t>
      </w:r>
      <w:r w:rsidRPr="006A75AC">
        <w:rPr>
          <w:rStyle w:val="Neume"/>
          <w:lang w:val="pt-PT"/>
        </w:rPr>
        <w:t>Kyrieleyson. Christeleyson. Kyrieleyson</w:t>
      </w:r>
      <w:r w:rsidRPr="006A75AC">
        <w:rPr>
          <w:lang w:val="pt-PT"/>
        </w:rPr>
        <w:t xml:space="preserve">. Idem </w:t>
      </w:r>
      <w:r w:rsidRPr="006A75AC">
        <w:rPr>
          <w:rStyle w:val="Funktion"/>
          <w:lang w:val="pt-PT"/>
        </w:rPr>
        <w:t>sc</w:t>
      </w:r>
      <w:r w:rsidR="001F3FF1" w:rsidRPr="006A75AC">
        <w:rPr>
          <w:rStyle w:val="Funktion"/>
          <w:lang w:val="pt-PT"/>
        </w:rPr>
        <w:t>h</w:t>
      </w:r>
      <w:r w:rsidRPr="006A75AC">
        <w:rPr>
          <w:rStyle w:val="Funktion"/>
          <w:lang w:val="pt-PT"/>
        </w:rPr>
        <w:t>ola</w:t>
      </w:r>
      <w:r w:rsidRPr="006A75AC">
        <w:rPr>
          <w:lang w:val="pt-PT"/>
        </w:rPr>
        <w:t xml:space="preserve">. </w:t>
      </w:r>
      <w:r w:rsidR="00D835C1" w:rsidRPr="006A75AC">
        <w:rPr>
          <w:lang w:val="pt-PT"/>
        </w:rPr>
        <w:t xml:space="preserve">Deinde idem </w:t>
      </w:r>
      <w:r w:rsidR="00D835C1" w:rsidRPr="006A75AC">
        <w:rPr>
          <w:rStyle w:val="Funktion"/>
          <w:lang w:val="pt-PT"/>
        </w:rPr>
        <w:t>populus</w:t>
      </w:r>
      <w:r w:rsidR="00D835C1" w:rsidRPr="006A75AC">
        <w:rPr>
          <w:lang w:val="pt-PT"/>
        </w:rPr>
        <w:t xml:space="preserve">. Tunc </w:t>
      </w:r>
      <w:r w:rsidR="00D835C1" w:rsidRPr="006A75AC">
        <w:rPr>
          <w:rStyle w:val="Funktion"/>
          <w:lang w:val="pt-PT"/>
        </w:rPr>
        <w:t>cantores</w:t>
      </w:r>
      <w:r w:rsidR="00D835C1" w:rsidRPr="006A75AC">
        <w:rPr>
          <w:lang w:val="pt-PT"/>
        </w:rPr>
        <w:t xml:space="preserve"> [LT] </w:t>
      </w:r>
      <w:r w:rsidR="00D835C1" w:rsidRPr="006A75AC">
        <w:rPr>
          <w:rStyle w:val="Neume"/>
          <w:lang w:val="pt-PT"/>
        </w:rPr>
        <w:t>Aufer a nobis</w:t>
      </w:r>
      <w:r w:rsidR="00D835C1" w:rsidRPr="006A75AC">
        <w:rPr>
          <w:lang w:val="pt-PT"/>
        </w:rPr>
        <w:t xml:space="preserve">. Idem </w:t>
      </w:r>
      <w:r w:rsidR="00D835C1" w:rsidRPr="006A75AC">
        <w:rPr>
          <w:rStyle w:val="Funktion"/>
          <w:lang w:val="pt-PT"/>
        </w:rPr>
        <w:t>schola</w:t>
      </w:r>
      <w:r w:rsidR="00D835C1" w:rsidRPr="006A75AC">
        <w:rPr>
          <w:lang w:val="pt-PT"/>
        </w:rPr>
        <w:t xml:space="preserve">, sed </w:t>
      </w:r>
      <w:r w:rsidR="00D835C1" w:rsidRPr="006A75AC">
        <w:rPr>
          <w:rStyle w:val="Funktion"/>
          <w:lang w:val="pt-PT"/>
        </w:rPr>
        <w:t>populus</w:t>
      </w:r>
      <w:r w:rsidR="00D835C1" w:rsidRPr="006A75AC">
        <w:rPr>
          <w:lang w:val="pt-PT"/>
        </w:rPr>
        <w:t xml:space="preserve"> [LT] </w:t>
      </w:r>
      <w:r w:rsidR="00D835C1" w:rsidRPr="006A75AC">
        <w:rPr>
          <w:rStyle w:val="Incipit"/>
          <w:lang w:val="pt-PT"/>
        </w:rPr>
        <w:t>Kyriele</w:t>
      </w:r>
      <w:r w:rsidR="00363DF9" w:rsidRPr="006A75AC">
        <w:rPr>
          <w:rStyle w:val="Incipit"/>
          <w:lang w:val="pt-PT"/>
        </w:rPr>
        <w:t>yson</w:t>
      </w:r>
      <w:r w:rsidR="00363DF9" w:rsidRPr="006A75AC">
        <w:rPr>
          <w:lang w:val="pt-PT"/>
        </w:rPr>
        <w:t xml:space="preserve">. </w:t>
      </w:r>
      <w:r w:rsidRPr="006A75AC">
        <w:rPr>
          <w:rStyle w:val="Funktion"/>
          <w:lang w:val="pt-PT"/>
        </w:rPr>
        <w:t>Cantores</w:t>
      </w:r>
      <w:r w:rsidRPr="006A75AC">
        <w:rPr>
          <w:lang w:val="pt-PT"/>
        </w:rPr>
        <w:t xml:space="preserve"> [LT] </w:t>
      </w:r>
      <w:r w:rsidR="00363DF9" w:rsidRPr="006A75AC">
        <w:rPr>
          <w:rStyle w:val="Neume"/>
          <w:lang w:val="pt-PT"/>
        </w:rPr>
        <w:t>Miserere</w:t>
      </w:r>
      <w:r w:rsidR="00363DF9" w:rsidRPr="006A75AC">
        <w:rPr>
          <w:lang w:val="pt-PT"/>
        </w:rPr>
        <w:t xml:space="preserve">. Idem </w:t>
      </w:r>
      <w:r w:rsidR="00363DF9" w:rsidRPr="006A75AC">
        <w:rPr>
          <w:rStyle w:val="Funktion"/>
          <w:lang w:val="pt-PT"/>
        </w:rPr>
        <w:t>chorus</w:t>
      </w:r>
      <w:r w:rsidR="00363DF9" w:rsidRPr="006A75AC">
        <w:rPr>
          <w:lang w:val="pt-PT"/>
        </w:rPr>
        <w:t xml:space="preserve">. </w:t>
      </w:r>
      <w:r w:rsidR="00363DF9" w:rsidRPr="006A75AC">
        <w:rPr>
          <w:rStyle w:val="Funktion"/>
          <w:lang w:val="pt-PT"/>
        </w:rPr>
        <w:t>Populus</w:t>
      </w:r>
      <w:r w:rsidR="00EB2D2A">
        <w:rPr>
          <w:lang w:val="pt-PT"/>
        </w:rPr>
        <w:t xml:space="preserve"> [LT</w:t>
      </w:r>
      <w:r w:rsidR="00363DF9" w:rsidRPr="006A75AC">
        <w:rPr>
          <w:lang w:val="pt-PT"/>
        </w:rPr>
        <w:t xml:space="preserve">] </w:t>
      </w:r>
      <w:r w:rsidR="00363DF9" w:rsidRPr="006A75AC">
        <w:rPr>
          <w:rStyle w:val="Incipit"/>
          <w:lang w:val="pt-PT"/>
        </w:rPr>
        <w:t>Kyrieleyson</w:t>
      </w:r>
      <w:r w:rsidR="00363DF9" w:rsidRPr="006A75AC">
        <w:rPr>
          <w:lang w:val="pt-PT"/>
        </w:rPr>
        <w:t xml:space="preserve">. </w:t>
      </w:r>
      <w:r w:rsidR="00363DF9" w:rsidRPr="006A75AC">
        <w:rPr>
          <w:rStyle w:val="Funktion"/>
          <w:lang w:val="pt-PT"/>
        </w:rPr>
        <w:t>Cantores</w:t>
      </w:r>
      <w:r w:rsidR="00363DF9" w:rsidRPr="006A75AC">
        <w:rPr>
          <w:lang w:val="pt-PT"/>
        </w:rPr>
        <w:t xml:space="preserve"> [LT] </w:t>
      </w:r>
      <w:r w:rsidR="00363DF9" w:rsidRPr="006A75AC">
        <w:rPr>
          <w:rStyle w:val="Incipit"/>
          <w:lang w:val="pt-PT"/>
        </w:rPr>
        <w:t>Exaudi exaudi</w:t>
      </w:r>
      <w:r w:rsidR="00363DF9" w:rsidRPr="006A75AC">
        <w:rPr>
          <w:lang w:val="pt-PT"/>
        </w:rPr>
        <w:t xml:space="preserve">. </w:t>
      </w:r>
      <w:r w:rsidR="00363DF9" w:rsidRPr="006A75AC">
        <w:rPr>
          <w:rStyle w:val="Funktion"/>
          <w:lang w:val="pt-PT"/>
        </w:rPr>
        <w:t>Chorus</w:t>
      </w:r>
      <w:r w:rsidR="00363DF9" w:rsidRPr="006A75AC">
        <w:rPr>
          <w:lang w:val="pt-PT"/>
        </w:rPr>
        <w:t xml:space="preserve"> [LT] </w:t>
      </w:r>
      <w:r w:rsidR="00363DF9" w:rsidRPr="006A75AC">
        <w:rPr>
          <w:rStyle w:val="Neume"/>
          <w:lang w:val="pt-PT"/>
        </w:rPr>
        <w:t>Aufer</w:t>
      </w:r>
      <w:r w:rsidR="001F3FF1" w:rsidRPr="006A75AC">
        <w:rPr>
          <w:rStyle w:val="Incipit"/>
          <w:lang w:val="pt-PT"/>
        </w:rPr>
        <w:t>@</w:t>
      </w:r>
      <w:r w:rsidR="00363DF9" w:rsidRPr="006A75AC">
        <w:rPr>
          <w:rStyle w:val="Incipit"/>
          <w:lang w:val="pt-PT"/>
        </w:rPr>
        <w:t>a nobis</w:t>
      </w:r>
      <w:r w:rsidR="00363DF9" w:rsidRPr="006A75AC">
        <w:rPr>
          <w:lang w:val="pt-PT"/>
        </w:rPr>
        <w:t xml:space="preserve">. Amodo </w:t>
      </w:r>
      <w:r w:rsidR="00363DF9" w:rsidRPr="006A75AC">
        <w:rPr>
          <w:rStyle w:val="Funktion"/>
          <w:lang w:val="pt-PT"/>
        </w:rPr>
        <w:t>cantores</w:t>
      </w:r>
      <w:r w:rsidR="00363DF9" w:rsidRPr="006A75AC">
        <w:rPr>
          <w:lang w:val="pt-PT"/>
        </w:rPr>
        <w:t xml:space="preserve"> dicunt tantum [L</w:t>
      </w:r>
      <w:r w:rsidR="00EB2D2A">
        <w:rPr>
          <w:lang w:val="pt-PT"/>
        </w:rPr>
        <w:t>T</w:t>
      </w:r>
      <w:r w:rsidR="00363DF9" w:rsidRPr="006A75AC">
        <w:rPr>
          <w:lang w:val="pt-PT"/>
        </w:rPr>
        <w:t xml:space="preserve">] </w:t>
      </w:r>
      <w:r w:rsidR="00363DF9" w:rsidRPr="006A75AC">
        <w:rPr>
          <w:rStyle w:val="Neume"/>
          <w:lang w:val="pt-PT"/>
        </w:rPr>
        <w:t>Exaudi exa</w:t>
      </w:r>
      <w:r w:rsidR="00363DF9" w:rsidRPr="006A75AC">
        <w:rPr>
          <w:rStyle w:val="Incipit"/>
          <w:lang w:val="pt-PT"/>
        </w:rPr>
        <w:t xml:space="preserve">udi </w:t>
      </w:r>
      <w:r w:rsidR="00363DF9" w:rsidRPr="006A75AC">
        <w:rPr>
          <w:lang w:val="pt-PT"/>
        </w:rPr>
        <w:t xml:space="preserve">et sanctos, sed chorus alternando mutat [LE] </w:t>
      </w:r>
      <w:r w:rsidR="00363DF9" w:rsidRPr="006A75AC">
        <w:rPr>
          <w:rStyle w:val="Incipit"/>
          <w:lang w:val="pt-PT"/>
        </w:rPr>
        <w:t>Miserere</w:t>
      </w:r>
      <w:r w:rsidR="00CD2BD4" w:rsidRPr="006A75AC">
        <w:rPr>
          <w:rStyle w:val="Incipit"/>
          <w:lang w:val="pt-PT"/>
        </w:rPr>
        <w:t xml:space="preserve"> nobis</w:t>
      </w:r>
      <w:r w:rsidR="00363DF9" w:rsidRPr="006A75AC">
        <w:rPr>
          <w:lang w:val="pt-PT"/>
        </w:rPr>
        <w:t xml:space="preserve"> et [LT] </w:t>
      </w:r>
      <w:r w:rsidR="00363DF9" w:rsidRPr="006A75AC">
        <w:rPr>
          <w:rStyle w:val="Incipit"/>
          <w:lang w:val="pt-PT"/>
        </w:rPr>
        <w:t>Aufer</w:t>
      </w:r>
      <w:r w:rsidR="00363DF9" w:rsidRPr="006A75AC">
        <w:rPr>
          <w:lang w:val="pt-PT"/>
        </w:rPr>
        <w:t xml:space="preserve">. </w:t>
      </w:r>
      <w:r w:rsidR="00363DF9" w:rsidRPr="006A75AC">
        <w:rPr>
          <w:rStyle w:val="Funktion"/>
          <w:lang w:val="pt-PT"/>
        </w:rPr>
        <w:t>Populus</w:t>
      </w:r>
      <w:r w:rsidR="00363DF9" w:rsidRPr="006A75AC">
        <w:rPr>
          <w:lang w:val="pt-PT"/>
        </w:rPr>
        <w:t xml:space="preserve"> dicit tantum [L</w:t>
      </w:r>
      <w:r w:rsidR="00EB2D2A">
        <w:rPr>
          <w:lang w:val="pt-PT"/>
        </w:rPr>
        <w:t>T</w:t>
      </w:r>
      <w:r w:rsidR="00363DF9" w:rsidRPr="006A75AC">
        <w:rPr>
          <w:lang w:val="pt-PT"/>
        </w:rPr>
        <w:t xml:space="preserve">] </w:t>
      </w:r>
      <w:r w:rsidR="00363DF9" w:rsidRPr="006A75AC">
        <w:rPr>
          <w:rStyle w:val="Incipit"/>
          <w:lang w:val="pt-PT"/>
        </w:rPr>
        <w:t>Kyrieleyson</w:t>
      </w:r>
      <w:r w:rsidR="00363DF9" w:rsidRPr="006A75AC">
        <w:rPr>
          <w:lang w:val="pt-PT"/>
        </w:rPr>
        <w:t xml:space="preserve">. Reditur in </w:t>
      </w:r>
      <w:r w:rsidR="00363DF9" w:rsidRPr="006A75AC">
        <w:rPr>
          <w:rStyle w:val="Ort"/>
          <w:lang w:val="pt-PT"/>
        </w:rPr>
        <w:t>choro</w:t>
      </w:r>
      <w:r w:rsidR="00363DF9" w:rsidRPr="006A75AC">
        <w:rPr>
          <w:lang w:val="pt-PT"/>
        </w:rPr>
        <w:t xml:space="preserve"> cum AP </w:t>
      </w:r>
      <w:r w:rsidR="00363DF9" w:rsidRPr="006A75AC">
        <w:rPr>
          <w:rStyle w:val="Neume"/>
          <w:lang w:val="pt-PT"/>
        </w:rPr>
        <w:t>Lux</w:t>
      </w:r>
      <w:r w:rsidR="00CD2BD4" w:rsidRPr="006A75AC">
        <w:rPr>
          <w:rStyle w:val="Incipit"/>
          <w:lang w:val="pt-PT"/>
        </w:rPr>
        <w:t>@</w:t>
      </w:r>
      <w:r w:rsidR="00363DF9" w:rsidRPr="006A75AC">
        <w:rPr>
          <w:rStyle w:val="Incipit"/>
          <w:lang w:val="pt-PT"/>
        </w:rPr>
        <w:t>perpetua</w:t>
      </w:r>
      <w:r w:rsidR="00363DF9" w:rsidRPr="006A75AC">
        <w:rPr>
          <w:lang w:val="pt-PT"/>
        </w:rPr>
        <w:t xml:space="preserve"> vel versu [HV] </w:t>
      </w:r>
      <w:r w:rsidR="00363DF9" w:rsidRPr="006A75AC">
        <w:rPr>
          <w:rStyle w:val="Neume"/>
          <w:lang w:val="pt-PT"/>
        </w:rPr>
        <w:t>Quaesumus auctor</w:t>
      </w:r>
      <w:r w:rsidR="00363DF9" w:rsidRPr="006A75AC">
        <w:rPr>
          <w:lang w:val="pt-PT"/>
        </w:rPr>
        <w:t xml:space="preserve">. </w:t>
      </w:r>
      <w:r w:rsidR="00363DF9" w:rsidRPr="006A75AC">
        <w:rPr>
          <w:rStyle w:val="Funktion"/>
          <w:lang w:val="pt-PT"/>
        </w:rPr>
        <w:t>Presbyter</w:t>
      </w:r>
      <w:r w:rsidR="00363DF9" w:rsidRPr="006A75AC">
        <w:rPr>
          <w:lang w:val="pt-PT"/>
        </w:rPr>
        <w:t xml:space="preserve"> versum dicit et orationem, </w:t>
      </w:r>
      <w:r w:rsidR="00DF5F42" w:rsidRPr="006A75AC">
        <w:rPr>
          <w:lang w:val="pt-PT"/>
        </w:rPr>
        <w:t>qui hu</w:t>
      </w:r>
      <w:r w:rsidR="00CD2BD4" w:rsidRPr="006A75AC">
        <w:rPr>
          <w:lang w:val="pt-PT"/>
        </w:rPr>
        <w:t>i</w:t>
      </w:r>
      <w:r w:rsidR="00DF5F42" w:rsidRPr="006A75AC">
        <w:rPr>
          <w:lang w:val="pt-PT"/>
        </w:rPr>
        <w:t>c cantu</w:t>
      </w:r>
      <w:r w:rsidR="00CD2BD4" w:rsidRPr="006A75AC">
        <w:rPr>
          <w:lang w:val="pt-PT"/>
        </w:rPr>
        <w:t>i</w:t>
      </w:r>
      <w:r w:rsidR="00DF5F42" w:rsidRPr="006A75AC">
        <w:rPr>
          <w:lang w:val="pt-PT"/>
        </w:rPr>
        <w:t xml:space="preserve"> congruant.</w:t>
      </w:r>
    </w:p>
    <w:p w:rsidR="00DF5F42" w:rsidRPr="006A75AC" w:rsidRDefault="00DF5F42" w:rsidP="00A67FB0">
      <w:pPr>
        <w:pStyle w:val="berschrift1"/>
        <w:rPr>
          <w:lang w:val="en-US"/>
        </w:rPr>
      </w:pPr>
      <w:r w:rsidRPr="006A75AC">
        <w:rPr>
          <w:lang w:val="pt-PT"/>
        </w:rPr>
        <w:t xml:space="preserve">FERIA III. </w:t>
      </w:r>
      <w:r w:rsidRPr="006A75AC">
        <w:rPr>
          <w:lang w:val="en-US"/>
        </w:rPr>
        <w:t>[ROGATIONUM]</w:t>
      </w:r>
    </w:p>
    <w:p w:rsidR="00DF5F42" w:rsidRPr="006A75AC" w:rsidRDefault="00DF5F42" w:rsidP="00F81136">
      <w:pPr>
        <w:rPr>
          <w:lang w:val="en-US"/>
        </w:rPr>
      </w:pPr>
      <w:r w:rsidRPr="006A75AC">
        <w:rPr>
          <w:rStyle w:val="Time1"/>
          <w:lang w:val="en-US"/>
        </w:rPr>
        <w:t>[Ad missam]</w:t>
      </w:r>
      <w:r w:rsidRPr="006A75AC">
        <w:rPr>
          <w:lang w:val="en-US"/>
        </w:rPr>
        <w:t xml:space="preserve"> Off</w:t>
      </w:r>
      <w:r w:rsidR="00CD2BD4" w:rsidRPr="006A75AC">
        <w:rPr>
          <w:lang w:val="en-US"/>
        </w:rPr>
        <w:t>i</w:t>
      </w:r>
      <w:r w:rsidRPr="006A75AC">
        <w:rPr>
          <w:lang w:val="en-US"/>
        </w:rPr>
        <w:t xml:space="preserve">cium [IN] </w:t>
      </w:r>
      <w:r w:rsidRPr="006A75AC">
        <w:rPr>
          <w:rStyle w:val="Incipit"/>
          <w:lang w:val="en-US"/>
        </w:rPr>
        <w:t>Exaudivit</w:t>
      </w:r>
      <w:r w:rsidRPr="006A75AC">
        <w:rPr>
          <w:lang w:val="en-US"/>
        </w:rPr>
        <w:t xml:space="preserve">. Clauditur cum [BD] </w:t>
      </w:r>
      <w:r w:rsidRPr="006A75AC">
        <w:rPr>
          <w:rStyle w:val="Incipit"/>
          <w:lang w:val="en-US"/>
        </w:rPr>
        <w:t>Benedicamus</w:t>
      </w:r>
      <w:r w:rsidRPr="006A75AC">
        <w:rPr>
          <w:lang w:val="en-US"/>
        </w:rPr>
        <w:t>.</w:t>
      </w:r>
    </w:p>
    <w:p w:rsidR="00DF5F42" w:rsidRPr="006A75AC" w:rsidRDefault="00DF5F42" w:rsidP="00F81136">
      <w:pPr>
        <w:rPr>
          <w:lang w:val="it-IT"/>
        </w:rPr>
      </w:pPr>
      <w:r w:rsidRPr="006A75AC">
        <w:rPr>
          <w:rStyle w:val="Time1"/>
          <w:lang w:val="it-IT"/>
        </w:rPr>
        <w:t>[Ad processionem]</w:t>
      </w:r>
      <w:r w:rsidRPr="006A75AC">
        <w:rPr>
          <w:lang w:val="it-IT"/>
        </w:rPr>
        <w:t xml:space="preserve"> Letania [LT] </w:t>
      </w:r>
      <w:r w:rsidRPr="006A75AC">
        <w:rPr>
          <w:rStyle w:val="Neume"/>
          <w:lang w:val="it-IT"/>
        </w:rPr>
        <w:t xml:space="preserve">Kyrieleyson. </w:t>
      </w:r>
      <w:r w:rsidRPr="006A75AC">
        <w:rPr>
          <w:rStyle w:val="Neume"/>
          <w:lang w:val="pt-PT"/>
        </w:rPr>
        <w:t>Christeleyson. Christe audi nos</w:t>
      </w:r>
      <w:r w:rsidRPr="006A75AC">
        <w:rPr>
          <w:lang w:val="pt-PT"/>
        </w:rPr>
        <w:t xml:space="preserve">. [LT] </w:t>
      </w:r>
      <w:r w:rsidRPr="006A75AC">
        <w:rPr>
          <w:rStyle w:val="Neume"/>
          <w:lang w:val="pt-PT"/>
        </w:rPr>
        <w:t>Sancta Maria ora pro nobis ad dominum. Christe audi nos</w:t>
      </w:r>
      <w:r w:rsidRPr="006A75AC">
        <w:rPr>
          <w:lang w:val="pt-PT"/>
        </w:rPr>
        <w:t xml:space="preserve">. </w:t>
      </w:r>
      <w:r w:rsidRPr="006A75AC">
        <w:rPr>
          <w:lang w:val="it-IT"/>
        </w:rPr>
        <w:t>Cetera ut supra.</w:t>
      </w:r>
    </w:p>
    <w:p w:rsidR="00DF5F42" w:rsidRPr="006A75AC" w:rsidRDefault="00DF5F42" w:rsidP="00A67FB0">
      <w:pPr>
        <w:pStyle w:val="berschrift1"/>
        <w:rPr>
          <w:lang w:val="it-IT"/>
        </w:rPr>
      </w:pPr>
      <w:r w:rsidRPr="006A75AC">
        <w:rPr>
          <w:lang w:val="it-IT"/>
        </w:rPr>
        <w:t>FERIA IIII. IN VIGIL</w:t>
      </w:r>
      <w:r w:rsidR="00F11FDA" w:rsidRPr="006A75AC">
        <w:rPr>
          <w:lang w:val="it-IT"/>
        </w:rPr>
        <w:t>I</w:t>
      </w:r>
      <w:r w:rsidRPr="006A75AC">
        <w:rPr>
          <w:lang w:val="it-IT"/>
        </w:rPr>
        <w:t>A ASCENSIONIS</w:t>
      </w:r>
    </w:p>
    <w:p w:rsidR="00DF5F42" w:rsidRPr="006A75AC" w:rsidRDefault="00643D08" w:rsidP="00F81136">
      <w:pPr>
        <w:rPr>
          <w:lang w:val="fr-FR"/>
        </w:rPr>
      </w:pPr>
      <w:r w:rsidRPr="006A75AC">
        <w:rPr>
          <w:rStyle w:val="Time1"/>
          <w:lang w:val="it-IT"/>
        </w:rPr>
        <w:t>[Ad missam]</w:t>
      </w:r>
      <w:r w:rsidRPr="006A75AC">
        <w:rPr>
          <w:lang w:val="it-IT"/>
        </w:rPr>
        <w:t xml:space="preserve"> IN </w:t>
      </w:r>
      <w:r w:rsidRPr="006A75AC">
        <w:rPr>
          <w:rStyle w:val="Neume"/>
          <w:lang w:val="it-IT"/>
        </w:rPr>
        <w:t>Omnes gentes</w:t>
      </w:r>
      <w:r w:rsidRPr="006A75AC">
        <w:rPr>
          <w:lang w:val="it-IT"/>
        </w:rPr>
        <w:t xml:space="preserve">. </w:t>
      </w:r>
      <w:r w:rsidRPr="006A75AC">
        <w:rPr>
          <w:lang w:val="fr-FR"/>
        </w:rPr>
        <w:t xml:space="preserve">Oratio et reliqua </w:t>
      </w:r>
      <w:r w:rsidR="00CD2BD4" w:rsidRPr="006A75AC">
        <w:rPr>
          <w:lang w:val="fr-FR"/>
        </w:rPr>
        <w:t>de ascensione. Nihil de resurre</w:t>
      </w:r>
      <w:r w:rsidRPr="006A75AC">
        <w:rPr>
          <w:lang w:val="fr-FR"/>
        </w:rPr>
        <w:t xml:space="preserve">ctione. ALV </w:t>
      </w:r>
      <w:r w:rsidRPr="006A75AC">
        <w:rPr>
          <w:rStyle w:val="Incipit"/>
          <w:lang w:val="fr-FR"/>
        </w:rPr>
        <w:t>Omnes gentes</w:t>
      </w:r>
      <w:r w:rsidRPr="006A75AC">
        <w:rPr>
          <w:lang w:val="fr-FR"/>
        </w:rPr>
        <w:t xml:space="preserve">. Quaere in aestivis. EV </w:t>
      </w:r>
      <w:r w:rsidRPr="006A75AC">
        <w:rPr>
          <w:rStyle w:val="Incipit"/>
          <w:lang w:val="fr-FR"/>
        </w:rPr>
        <w:t>Sublevatis Iesus oculis</w:t>
      </w:r>
      <w:r w:rsidRPr="006A75AC">
        <w:rPr>
          <w:lang w:val="fr-FR"/>
        </w:rPr>
        <w:t xml:space="preserve">. Nulla praefatio. Nam pascha finitum est, ascensio nondum est. Aliud est enim vigilia, aliud ipsa sollemnitas. Sed in vigilia paschae ideo praefatio de resurrectione dicitur quia scriptum est [CIT] </w:t>
      </w:r>
      <w:r w:rsidRPr="006A75AC">
        <w:rPr>
          <w:rStyle w:val="Incipit"/>
          <w:lang w:val="fr-FR"/>
        </w:rPr>
        <w:t>Quarta decima die ad vesperas pascha domini est</w:t>
      </w:r>
      <w:r w:rsidRPr="006A75AC">
        <w:rPr>
          <w:lang w:val="fr-FR"/>
        </w:rPr>
        <w:t xml:space="preserve">. In vigilia pentecostes ideo praefatio dicitur de pentecoste propter aequalitatem officii paschalis sabbati, quia heac duo officia consimilia sunt. Missa cum [BD] </w:t>
      </w:r>
      <w:r w:rsidRPr="006A75AC">
        <w:rPr>
          <w:rStyle w:val="Incipit"/>
          <w:lang w:val="fr-FR"/>
        </w:rPr>
        <w:t>Benedicamus domino</w:t>
      </w:r>
      <w:r w:rsidRPr="006A75AC">
        <w:rPr>
          <w:lang w:val="fr-FR"/>
        </w:rPr>
        <w:t xml:space="preserve"> clauditur.</w:t>
      </w:r>
    </w:p>
    <w:p w:rsidR="00DF5F42" w:rsidRPr="006A75AC" w:rsidRDefault="00643D08" w:rsidP="00F81136">
      <w:pPr>
        <w:rPr>
          <w:lang w:val="it-IT"/>
        </w:rPr>
      </w:pPr>
      <w:r w:rsidRPr="006A75AC">
        <w:rPr>
          <w:rStyle w:val="Time1"/>
          <w:lang w:val="it-IT"/>
        </w:rPr>
        <w:t>[Ad processionem]</w:t>
      </w:r>
      <w:r w:rsidRPr="006A75AC">
        <w:rPr>
          <w:lang w:val="it-IT"/>
        </w:rPr>
        <w:t xml:space="preserve"> Letania [LT] </w:t>
      </w:r>
      <w:r w:rsidRPr="006A75AC">
        <w:rPr>
          <w:rStyle w:val="Neume"/>
          <w:lang w:val="it-IT"/>
        </w:rPr>
        <w:t>Kyrieleyson. Christeleyson. Kyrieleyson</w:t>
      </w:r>
      <w:r w:rsidR="003D2268" w:rsidRPr="006A75AC">
        <w:rPr>
          <w:lang w:val="it-IT"/>
        </w:rPr>
        <w:t xml:space="preserve">. Idem </w:t>
      </w:r>
      <w:r w:rsidR="003D2268" w:rsidRPr="006A75AC">
        <w:rPr>
          <w:rStyle w:val="Funktion"/>
          <w:lang w:val="it-IT"/>
        </w:rPr>
        <w:t>chorus</w:t>
      </w:r>
      <w:r w:rsidR="003D2268" w:rsidRPr="006A75AC">
        <w:rPr>
          <w:lang w:val="it-IT"/>
        </w:rPr>
        <w:t xml:space="preserve">. Postea </w:t>
      </w:r>
      <w:r w:rsidR="003D2268" w:rsidRPr="006A75AC">
        <w:rPr>
          <w:rStyle w:val="Funktion"/>
          <w:lang w:val="it-IT"/>
        </w:rPr>
        <w:t>populus</w:t>
      </w:r>
      <w:r w:rsidR="003D2268" w:rsidRPr="006A75AC">
        <w:rPr>
          <w:lang w:val="it-IT"/>
        </w:rPr>
        <w:t xml:space="preserve">. Cantores [LT] </w:t>
      </w:r>
      <w:r w:rsidR="003D2268" w:rsidRPr="006A75AC">
        <w:rPr>
          <w:rStyle w:val="Neume"/>
          <w:lang w:val="it-IT"/>
        </w:rPr>
        <w:t>Alleluia alleluia alleluia</w:t>
      </w:r>
      <w:r w:rsidR="003D2268" w:rsidRPr="006A75AC">
        <w:rPr>
          <w:lang w:val="it-IT"/>
        </w:rPr>
        <w:t xml:space="preserve">. Idem </w:t>
      </w:r>
      <w:r w:rsidR="003D2268" w:rsidRPr="006A75AC">
        <w:rPr>
          <w:rStyle w:val="Funktion"/>
          <w:lang w:val="it-IT"/>
        </w:rPr>
        <w:t>chorus</w:t>
      </w:r>
      <w:r w:rsidR="003D2268" w:rsidRPr="006A75AC">
        <w:rPr>
          <w:lang w:val="it-IT"/>
        </w:rPr>
        <w:t xml:space="preserve">. </w:t>
      </w:r>
      <w:r w:rsidR="003D2268" w:rsidRPr="006A75AC">
        <w:rPr>
          <w:rStyle w:val="Funktion"/>
          <w:lang w:val="it-IT"/>
        </w:rPr>
        <w:t>Populus</w:t>
      </w:r>
      <w:r w:rsidR="003D2268" w:rsidRPr="006A75AC">
        <w:rPr>
          <w:lang w:val="it-IT"/>
        </w:rPr>
        <w:t xml:space="preserve"> [LT] </w:t>
      </w:r>
      <w:r w:rsidR="003D2268" w:rsidRPr="006A75AC">
        <w:rPr>
          <w:rStyle w:val="Neume"/>
          <w:lang w:val="it-IT"/>
        </w:rPr>
        <w:t>Kyrieleyson</w:t>
      </w:r>
      <w:r w:rsidR="003D2268" w:rsidRPr="006A75AC">
        <w:rPr>
          <w:lang w:val="it-IT"/>
        </w:rPr>
        <w:t xml:space="preserve">. </w:t>
      </w:r>
      <w:r w:rsidR="003D2268" w:rsidRPr="006A75AC">
        <w:rPr>
          <w:rStyle w:val="Funktion"/>
          <w:lang w:val="it-IT"/>
        </w:rPr>
        <w:t>Cantores</w:t>
      </w:r>
      <w:r w:rsidR="003D2268" w:rsidRPr="006A75AC">
        <w:rPr>
          <w:lang w:val="it-IT"/>
        </w:rPr>
        <w:t xml:space="preserve"> [LT] </w:t>
      </w:r>
      <w:r w:rsidR="003D2268" w:rsidRPr="006A75AC">
        <w:rPr>
          <w:rStyle w:val="Neume"/>
          <w:lang w:val="it-IT"/>
        </w:rPr>
        <w:t>Sancta Maria ora</w:t>
      </w:r>
      <w:r w:rsidR="003D2268" w:rsidRPr="006A75AC">
        <w:rPr>
          <w:lang w:val="it-IT"/>
        </w:rPr>
        <w:t xml:space="preserve">. Idem </w:t>
      </w:r>
      <w:r w:rsidR="003D2268" w:rsidRPr="006A75AC">
        <w:rPr>
          <w:rStyle w:val="Funktion"/>
          <w:lang w:val="it-IT"/>
        </w:rPr>
        <w:t>chorus</w:t>
      </w:r>
      <w:r w:rsidR="003D2268" w:rsidRPr="006A75AC">
        <w:rPr>
          <w:lang w:val="it-IT"/>
        </w:rPr>
        <w:t xml:space="preserve">. Sed </w:t>
      </w:r>
      <w:r w:rsidR="003D2268" w:rsidRPr="006A75AC">
        <w:rPr>
          <w:rStyle w:val="Funktion"/>
          <w:lang w:val="it-IT"/>
        </w:rPr>
        <w:t>populus</w:t>
      </w:r>
      <w:r w:rsidR="003D2268" w:rsidRPr="006A75AC">
        <w:rPr>
          <w:lang w:val="it-IT"/>
        </w:rPr>
        <w:t xml:space="preserve"> tantum iterat [LT] </w:t>
      </w:r>
      <w:r w:rsidR="003D2268" w:rsidRPr="006A75AC">
        <w:rPr>
          <w:rStyle w:val="Incipit"/>
          <w:lang w:val="it-IT"/>
        </w:rPr>
        <w:t>Kyrieleyson</w:t>
      </w:r>
      <w:r w:rsidR="003D2268" w:rsidRPr="006A75AC">
        <w:rPr>
          <w:lang w:val="it-IT"/>
        </w:rPr>
        <w:t xml:space="preserve">. In </w:t>
      </w:r>
      <w:r w:rsidR="003D2268" w:rsidRPr="006A75AC">
        <w:rPr>
          <w:rStyle w:val="Ort"/>
          <w:lang w:val="it-IT"/>
        </w:rPr>
        <w:t>chorum</w:t>
      </w:r>
      <w:r w:rsidR="003D2268" w:rsidRPr="006A75AC">
        <w:rPr>
          <w:lang w:val="it-IT"/>
        </w:rPr>
        <w:t xml:space="preserve"> [HV] </w:t>
      </w:r>
      <w:r w:rsidR="003D2268" w:rsidRPr="006A75AC">
        <w:rPr>
          <w:rStyle w:val="Neume"/>
          <w:lang w:val="it-IT"/>
        </w:rPr>
        <w:t>Oramus</w:t>
      </w:r>
      <w:r w:rsidR="00CD2BD4" w:rsidRPr="006A75AC">
        <w:rPr>
          <w:rStyle w:val="Incipit"/>
          <w:lang w:val="it-IT"/>
        </w:rPr>
        <w:t>@</w:t>
      </w:r>
      <w:r w:rsidR="003D2268" w:rsidRPr="006A75AC">
        <w:rPr>
          <w:rStyle w:val="Incipit"/>
          <w:lang w:val="it-IT"/>
        </w:rPr>
        <w:t>domine</w:t>
      </w:r>
      <w:r w:rsidR="00382DFB">
        <w:rPr>
          <w:lang w:val="it-IT"/>
        </w:rPr>
        <w:t xml:space="preserve"> cum versu et $E::</w:t>
      </w:r>
      <w:r w:rsidR="003D2268" w:rsidRPr="006A75AC">
        <w:rPr>
          <w:lang w:val="it-IT"/>
        </w:rPr>
        <w:t>oratione$ de vigilia ascensionis.</w:t>
      </w:r>
    </w:p>
    <w:p w:rsidR="00730AD9" w:rsidRPr="006A75AC" w:rsidRDefault="00730AD9" w:rsidP="00A67FB0">
      <w:pPr>
        <w:pStyle w:val="berschrift1"/>
        <w:rPr>
          <w:lang w:val="it-IT"/>
        </w:rPr>
      </w:pPr>
      <w:r w:rsidRPr="006A75AC">
        <w:rPr>
          <w:lang w:val="it-IT"/>
        </w:rPr>
        <w:t>[</w:t>
      </w:r>
      <w:r w:rsidR="004D7FB6" w:rsidRPr="006A75AC">
        <w:rPr>
          <w:lang w:val="it-IT"/>
        </w:rPr>
        <w:t>IN FESTIVITATIBUS SANCTORUM</w:t>
      </w:r>
      <w:r w:rsidR="007B7D24" w:rsidRPr="006A75AC">
        <w:rPr>
          <w:lang w:val="it-IT"/>
        </w:rPr>
        <w:t xml:space="preserve"> </w:t>
      </w:r>
      <w:r w:rsidR="004D7FB6" w:rsidRPr="006A75AC">
        <w:rPr>
          <w:lang w:val="it-IT"/>
        </w:rPr>
        <w:t>INFRA PASCHA ET PENTECOSTEN</w:t>
      </w:r>
      <w:r w:rsidRPr="006A75AC">
        <w:rPr>
          <w:lang w:val="it-IT"/>
        </w:rPr>
        <w:t>]</w:t>
      </w:r>
    </w:p>
    <w:p w:rsidR="00730AD9" w:rsidRPr="006A75AC" w:rsidRDefault="00730AD9" w:rsidP="00F81136">
      <w:pPr>
        <w:rPr>
          <w:lang w:val="fr-FR"/>
        </w:rPr>
      </w:pPr>
      <w:r w:rsidRPr="006A75AC">
        <w:rPr>
          <w:lang w:val="it-IT"/>
        </w:rPr>
        <w:t xml:space="preserve">In sanctorum festivitatibus variatur hoc tempore inter apostolos et martyres propter penuriam cantus a pasqua usque ad pentecosten, nec de confessoribus, vel de uno martyre canimus, sed de sanctis tantum tam psalmi quam versus et hymnos et cetera, nisi primum responsorium. </w:t>
      </w:r>
      <w:r w:rsidRPr="006A75AC">
        <w:rPr>
          <w:lang w:val="fr-FR"/>
        </w:rPr>
        <w:t>In universali enim resurrectione cuius typus hoc tempore agitur communis est laetitia et festivitas iustorum. De sanctis cum plenum officium est ad vesperas dicitur</w:t>
      </w:r>
    </w:p>
    <w:p w:rsidR="00730AD9" w:rsidRPr="006A75AC" w:rsidRDefault="00730AD9" w:rsidP="00F81136">
      <w:pPr>
        <w:rPr>
          <w:lang w:val="fr-FR"/>
        </w:rPr>
      </w:pPr>
      <w:r w:rsidRPr="006A75AC">
        <w:rPr>
          <w:rStyle w:val="Time1"/>
          <w:lang w:val="fr-FR"/>
        </w:rPr>
        <w:t>[Ad vesperas]</w:t>
      </w:r>
      <w:r w:rsidRPr="006A75AC">
        <w:rPr>
          <w:lang w:val="fr-FR"/>
        </w:rPr>
        <w:t xml:space="preserve"> </w:t>
      </w:r>
      <w:r w:rsidR="008C3698" w:rsidRPr="006A75AC">
        <w:rPr>
          <w:lang w:val="fr-FR"/>
        </w:rPr>
        <w:t xml:space="preserve">AN </w:t>
      </w:r>
      <w:r w:rsidR="008C3698" w:rsidRPr="006A75AC">
        <w:rPr>
          <w:rStyle w:val="Neume"/>
          <w:lang w:val="fr-FR"/>
        </w:rPr>
        <w:t>Filiae Hierusalem</w:t>
      </w:r>
      <w:r w:rsidR="008C3698" w:rsidRPr="006A75AC">
        <w:rPr>
          <w:lang w:val="fr-FR"/>
        </w:rPr>
        <w:t xml:space="preserve">. HY </w:t>
      </w:r>
      <w:r w:rsidR="008C3698" w:rsidRPr="006A75AC">
        <w:rPr>
          <w:rStyle w:val="Incipit"/>
          <w:lang w:val="fr-FR"/>
        </w:rPr>
        <w:t>Vita sanctorum</w:t>
      </w:r>
      <w:r w:rsidR="008C3698" w:rsidRPr="006A75AC">
        <w:rPr>
          <w:lang w:val="fr-FR"/>
        </w:rPr>
        <w:t xml:space="preserve">. VS </w:t>
      </w:r>
      <w:r w:rsidR="008C3698" w:rsidRPr="006A75AC">
        <w:rPr>
          <w:rStyle w:val="Incipit"/>
          <w:lang w:val="fr-FR"/>
        </w:rPr>
        <w:t>Laetamini in domin</w:t>
      </w:r>
      <w:r w:rsidR="008C3698" w:rsidRPr="006A75AC">
        <w:rPr>
          <w:rStyle w:val="Neume"/>
          <w:lang w:val="fr-FR"/>
        </w:rPr>
        <w:t>o</w:t>
      </w:r>
      <w:r w:rsidR="008C3698" w:rsidRPr="006A75AC">
        <w:rPr>
          <w:lang w:val="fr-FR"/>
        </w:rPr>
        <w:t xml:space="preserve">. AM </w:t>
      </w:r>
      <w:r w:rsidR="008C3698" w:rsidRPr="006A75AC">
        <w:rPr>
          <w:rStyle w:val="Neume"/>
          <w:lang w:val="fr-FR"/>
        </w:rPr>
        <w:t>Filiae Hierusalem</w:t>
      </w:r>
      <w:r w:rsidR="008C3698" w:rsidRPr="006A75AC">
        <w:rPr>
          <w:lang w:val="fr-FR"/>
        </w:rPr>
        <w:t>. Post orationem de festo dicitur antiphona et oratio de resurrectione.</w:t>
      </w:r>
    </w:p>
    <w:p w:rsidR="008C3698" w:rsidRPr="006A75AC" w:rsidRDefault="008C3698" w:rsidP="00F81136">
      <w:pPr>
        <w:rPr>
          <w:lang w:val="it-IT"/>
        </w:rPr>
      </w:pPr>
      <w:r w:rsidRPr="006A75AC">
        <w:rPr>
          <w:rStyle w:val="Time1"/>
          <w:lang w:val="fr-FR"/>
        </w:rPr>
        <w:t>[Ad matutinum]</w:t>
      </w:r>
      <w:r w:rsidRPr="006A75AC">
        <w:rPr>
          <w:lang w:val="fr-FR"/>
        </w:rPr>
        <w:t xml:space="preserve"> de sanctis INV </w:t>
      </w:r>
      <w:r w:rsidRPr="006A75AC">
        <w:rPr>
          <w:rStyle w:val="Neume"/>
          <w:lang w:val="fr-FR"/>
        </w:rPr>
        <w:t>Alleluia. Regem mar</w:t>
      </w:r>
      <w:r w:rsidRPr="006A75AC">
        <w:rPr>
          <w:rStyle w:val="Incipit"/>
          <w:lang w:val="fr-FR"/>
        </w:rPr>
        <w:t>tyrum</w:t>
      </w:r>
      <w:r w:rsidRPr="006A75AC">
        <w:rPr>
          <w:lang w:val="fr-FR"/>
        </w:rPr>
        <w:t xml:space="preserve">. </w:t>
      </w:r>
      <w:r w:rsidRPr="006A75AC">
        <w:rPr>
          <w:lang w:val="it-IT"/>
        </w:rPr>
        <w:t xml:space="preserve">HY </w:t>
      </w:r>
      <w:r w:rsidRPr="006A75AC">
        <w:rPr>
          <w:rStyle w:val="Incipit"/>
          <w:lang w:val="it-IT"/>
        </w:rPr>
        <w:t>Vita sanctorum</w:t>
      </w:r>
      <w:r w:rsidRPr="006A75AC">
        <w:rPr>
          <w:lang w:val="it-IT"/>
        </w:rPr>
        <w:t>.</w:t>
      </w:r>
    </w:p>
    <w:p w:rsidR="008C3698" w:rsidRPr="006A75AC" w:rsidRDefault="008C3698" w:rsidP="00F81136">
      <w:pPr>
        <w:rPr>
          <w:lang w:val="it-IT"/>
        </w:rPr>
      </w:pPr>
      <w:r w:rsidRPr="006A75AC">
        <w:rPr>
          <w:rStyle w:val="Time2"/>
          <w:lang w:val="it-IT"/>
        </w:rPr>
        <w:t>In primo nocturno</w:t>
      </w:r>
      <w:r w:rsidRPr="006A75AC">
        <w:rPr>
          <w:lang w:val="it-IT"/>
        </w:rPr>
        <w:t xml:space="preserve"> AN </w:t>
      </w:r>
      <w:r w:rsidRPr="006A75AC">
        <w:rPr>
          <w:rStyle w:val="Incipit"/>
          <w:lang w:val="it-IT"/>
        </w:rPr>
        <w:t>Ego sum vitis</w:t>
      </w:r>
      <w:r w:rsidRPr="006A75AC">
        <w:rPr>
          <w:lang w:val="it-IT"/>
        </w:rPr>
        <w:t xml:space="preserve">. </w:t>
      </w:r>
      <w:r w:rsidRPr="006A75AC">
        <w:rPr>
          <w:lang w:val="pt-PT"/>
        </w:rPr>
        <w:t xml:space="preserve">PS </w:t>
      </w:r>
      <w:r w:rsidRPr="006A75AC">
        <w:rPr>
          <w:rStyle w:val="Incipit"/>
          <w:lang w:val="pt-PT"/>
        </w:rPr>
        <w:t>Beatus vir</w:t>
      </w:r>
      <w:r w:rsidRPr="006A75AC">
        <w:rPr>
          <w:lang w:val="pt-PT"/>
        </w:rPr>
        <w:t xml:space="preserve">. PS </w:t>
      </w:r>
      <w:r w:rsidRPr="006A75AC">
        <w:rPr>
          <w:rStyle w:val="Incipit"/>
          <w:lang w:val="pt-PT"/>
        </w:rPr>
        <w:t>Quare fremuerunt</w:t>
      </w:r>
      <w:r w:rsidRPr="006A75AC">
        <w:rPr>
          <w:lang w:val="pt-PT"/>
        </w:rPr>
        <w:t xml:space="preserve">. PS </w:t>
      </w:r>
      <w:r w:rsidRPr="006A75AC">
        <w:rPr>
          <w:rStyle w:val="Incipit"/>
          <w:lang w:val="pt-PT"/>
        </w:rPr>
        <w:t>Cum invocarem</w:t>
      </w:r>
      <w:r w:rsidRPr="006A75AC">
        <w:rPr>
          <w:lang w:val="pt-PT"/>
        </w:rPr>
        <w:t xml:space="preserve">. </w:t>
      </w:r>
      <w:r w:rsidRPr="006A75AC">
        <w:rPr>
          <w:lang w:val="it-IT"/>
        </w:rPr>
        <w:t xml:space="preserve">VS </w:t>
      </w:r>
      <w:r w:rsidRPr="006A75AC">
        <w:rPr>
          <w:rStyle w:val="Incipit"/>
          <w:lang w:val="it-IT"/>
        </w:rPr>
        <w:t>Laetamini in domin</w:t>
      </w:r>
      <w:r w:rsidRPr="006A75AC">
        <w:rPr>
          <w:rStyle w:val="Neume"/>
          <w:lang w:val="it-IT"/>
        </w:rPr>
        <w:t>o</w:t>
      </w:r>
      <w:r w:rsidRPr="006A75AC">
        <w:rPr>
          <w:lang w:val="it-IT"/>
        </w:rPr>
        <w:t>.</w:t>
      </w:r>
    </w:p>
    <w:p w:rsidR="008C3698" w:rsidRPr="006A75AC" w:rsidRDefault="008C3698" w:rsidP="00F81136">
      <w:pPr>
        <w:rPr>
          <w:lang w:val="pt-PT"/>
        </w:rPr>
      </w:pPr>
      <w:r w:rsidRPr="006A75AC">
        <w:rPr>
          <w:rStyle w:val="Time1"/>
          <w:lang w:val="it-IT"/>
        </w:rPr>
        <w:t>In secundo nocturno</w:t>
      </w:r>
      <w:r w:rsidRPr="006A75AC">
        <w:rPr>
          <w:lang w:val="it-IT"/>
        </w:rPr>
        <w:t xml:space="preserve"> AN </w:t>
      </w:r>
      <w:r w:rsidRPr="006A75AC">
        <w:rPr>
          <w:rStyle w:val="Neume"/>
          <w:lang w:val="it-IT"/>
        </w:rPr>
        <w:t>Ecce ego vobis</w:t>
      </w:r>
      <w:r w:rsidRPr="006A75AC">
        <w:rPr>
          <w:lang w:val="it-IT"/>
        </w:rPr>
        <w:t xml:space="preserve">. </w:t>
      </w:r>
      <w:r w:rsidRPr="006A75AC">
        <w:rPr>
          <w:lang w:val="pt-PT"/>
        </w:rPr>
        <w:t xml:space="preserve">PS </w:t>
      </w:r>
      <w:r w:rsidRPr="006A75AC">
        <w:rPr>
          <w:rStyle w:val="Incipit"/>
          <w:lang w:val="pt-PT"/>
        </w:rPr>
        <w:t>Verba mea</w:t>
      </w:r>
      <w:r w:rsidRPr="006A75AC">
        <w:rPr>
          <w:lang w:val="pt-PT"/>
        </w:rPr>
        <w:t xml:space="preserve">. PS </w:t>
      </w:r>
      <w:r w:rsidRPr="006A75AC">
        <w:rPr>
          <w:rStyle w:val="Incipit"/>
          <w:lang w:val="pt-PT"/>
        </w:rPr>
        <w:t xml:space="preserve">Domine deus </w:t>
      </w:r>
      <w:r w:rsidR="00382DFB">
        <w:rPr>
          <w:rStyle w:val="Incipit"/>
          <w:lang w:val="pt-PT"/>
        </w:rPr>
        <w:t>noster</w:t>
      </w:r>
      <w:r w:rsidR="000422EA" w:rsidRPr="006A75AC">
        <w:rPr>
          <w:lang w:val="pt-PT"/>
        </w:rPr>
        <w:t xml:space="preserve">. PS </w:t>
      </w:r>
      <w:r w:rsidR="000422EA" w:rsidRPr="006A75AC">
        <w:rPr>
          <w:rStyle w:val="Incipit"/>
          <w:lang w:val="pt-PT"/>
        </w:rPr>
        <w:t>Domin</w:t>
      </w:r>
      <w:r w:rsidRPr="006A75AC">
        <w:rPr>
          <w:rStyle w:val="Incipit"/>
          <w:lang w:val="pt-PT"/>
        </w:rPr>
        <w:t>e quis habitabit</w:t>
      </w:r>
      <w:r w:rsidRPr="006A75AC">
        <w:rPr>
          <w:lang w:val="pt-PT"/>
        </w:rPr>
        <w:t>.</w:t>
      </w:r>
    </w:p>
    <w:p w:rsidR="008C3698" w:rsidRPr="006A75AC" w:rsidRDefault="008C3698" w:rsidP="00F81136">
      <w:pPr>
        <w:rPr>
          <w:lang w:val="pt-PT"/>
        </w:rPr>
      </w:pPr>
      <w:r w:rsidRPr="006A75AC">
        <w:rPr>
          <w:rStyle w:val="Time1"/>
          <w:lang w:val="pt-PT"/>
        </w:rPr>
        <w:t>Ad tertium nocturnum</w:t>
      </w:r>
      <w:r w:rsidRPr="006A75AC">
        <w:rPr>
          <w:lang w:val="pt-PT"/>
        </w:rPr>
        <w:t xml:space="preserve"> AN </w:t>
      </w:r>
      <w:r w:rsidRPr="006A75AC">
        <w:rPr>
          <w:rStyle w:val="Neume"/>
          <w:lang w:val="pt-PT"/>
        </w:rPr>
        <w:t>Tristitia vestra</w:t>
      </w:r>
      <w:r w:rsidRPr="006A75AC">
        <w:rPr>
          <w:lang w:val="pt-PT"/>
        </w:rPr>
        <w:t>. (87r)</w:t>
      </w:r>
      <w:r w:rsidR="004D7FB6" w:rsidRPr="006A75AC">
        <w:rPr>
          <w:lang w:val="pt-PT"/>
        </w:rPr>
        <w:t xml:space="preserve"> PS </w:t>
      </w:r>
      <w:r w:rsidR="004D7FB6" w:rsidRPr="006A75AC">
        <w:rPr>
          <w:rStyle w:val="Incipit"/>
          <w:lang w:val="pt-PT"/>
        </w:rPr>
        <w:t>Conserva me</w:t>
      </w:r>
      <w:r w:rsidR="004D7FB6" w:rsidRPr="006A75AC">
        <w:rPr>
          <w:lang w:val="pt-PT"/>
        </w:rPr>
        <w:t xml:space="preserve">. PS </w:t>
      </w:r>
      <w:r w:rsidR="004D7FB6" w:rsidRPr="006A75AC">
        <w:rPr>
          <w:rStyle w:val="Incipit"/>
          <w:lang w:val="pt-PT"/>
        </w:rPr>
        <w:t>Domini est terra</w:t>
      </w:r>
      <w:r w:rsidR="004D7FB6" w:rsidRPr="006A75AC">
        <w:rPr>
          <w:lang w:val="pt-PT"/>
        </w:rPr>
        <w:t xml:space="preserve">. PS </w:t>
      </w:r>
      <w:r w:rsidR="004D7FB6" w:rsidRPr="006A75AC">
        <w:rPr>
          <w:rStyle w:val="Incipit"/>
          <w:lang w:val="pt-PT"/>
        </w:rPr>
        <w:t>Beati quorum</w:t>
      </w:r>
      <w:r w:rsidR="004D7FB6" w:rsidRPr="006A75AC">
        <w:rPr>
          <w:lang w:val="pt-PT"/>
        </w:rPr>
        <w:t xml:space="preserve">. EV </w:t>
      </w:r>
      <w:r w:rsidR="004D7FB6" w:rsidRPr="006A75AC">
        <w:rPr>
          <w:rStyle w:val="Incipit"/>
          <w:lang w:val="pt-PT"/>
        </w:rPr>
        <w:t>Ego sum vitis</w:t>
      </w:r>
      <w:r w:rsidR="004D7FB6" w:rsidRPr="006A75AC">
        <w:rPr>
          <w:lang w:val="pt-PT"/>
        </w:rPr>
        <w:t>.</w:t>
      </w:r>
    </w:p>
    <w:p w:rsidR="004D7FB6" w:rsidRPr="006A75AC" w:rsidRDefault="004D7FB6" w:rsidP="00F81136">
      <w:pPr>
        <w:rPr>
          <w:lang w:val="en-US"/>
        </w:rPr>
      </w:pPr>
      <w:r w:rsidRPr="006A75AC">
        <w:rPr>
          <w:rStyle w:val="Time1"/>
          <w:lang w:val="en-US"/>
        </w:rPr>
        <w:t>Ad laudes</w:t>
      </w:r>
      <w:r w:rsidRPr="006A75AC">
        <w:rPr>
          <w:lang w:val="en-US"/>
        </w:rPr>
        <w:t xml:space="preserve"> HY </w:t>
      </w:r>
      <w:r w:rsidRPr="006A75AC">
        <w:rPr>
          <w:rStyle w:val="Incipit"/>
          <w:lang w:val="en-US"/>
        </w:rPr>
        <w:t>Rex gloriose</w:t>
      </w:r>
      <w:r w:rsidRPr="006A75AC">
        <w:rPr>
          <w:lang w:val="en-US"/>
        </w:rPr>
        <w:t xml:space="preserve">. AB </w:t>
      </w:r>
      <w:r w:rsidRPr="006A75AC">
        <w:rPr>
          <w:rStyle w:val="Neume"/>
          <w:lang w:val="en-US"/>
        </w:rPr>
        <w:t>Iustorum animae</w:t>
      </w:r>
      <w:r w:rsidRPr="006A75AC">
        <w:rPr>
          <w:lang w:val="en-US"/>
        </w:rPr>
        <w:t xml:space="preserve">. </w:t>
      </w:r>
    </w:p>
    <w:p w:rsidR="004D7FB6" w:rsidRPr="006A75AC" w:rsidRDefault="00847339" w:rsidP="00F81136">
      <w:pPr>
        <w:rPr>
          <w:lang w:val="en-US"/>
        </w:rPr>
      </w:pPr>
      <w:r>
        <w:rPr>
          <w:lang w:val="en-US"/>
        </w:rPr>
        <w:t>L</w:t>
      </w:r>
      <w:r w:rsidR="00E872A7">
        <w:rPr>
          <w:lang w:val="en-US"/>
        </w:rPr>
        <w:t>audes</w:t>
      </w:r>
      <w:r>
        <w:rPr>
          <w:lang w:val="en-US"/>
        </w:rPr>
        <w:t xml:space="preserve"> ad cursus</w:t>
      </w:r>
      <w:r w:rsidR="00E872A7">
        <w:rPr>
          <w:lang w:val="en-US"/>
        </w:rPr>
        <w:t>.</w:t>
      </w:r>
    </w:p>
    <w:p w:rsidR="004D7FB6" w:rsidRPr="006A75AC" w:rsidRDefault="004D7FB6" w:rsidP="00F81136">
      <w:pPr>
        <w:rPr>
          <w:lang w:val="en-US"/>
        </w:rPr>
      </w:pPr>
      <w:r w:rsidRPr="006A75AC">
        <w:rPr>
          <w:rStyle w:val="Time1"/>
          <w:lang w:val="en-US"/>
        </w:rPr>
        <w:t>Ad missam</w:t>
      </w:r>
      <w:r w:rsidRPr="006A75AC">
        <w:rPr>
          <w:lang w:val="en-US"/>
        </w:rPr>
        <w:t xml:space="preserve"> EP </w:t>
      </w:r>
      <w:r w:rsidRPr="006A75AC">
        <w:rPr>
          <w:rStyle w:val="Incipit"/>
          <w:lang w:val="en-US"/>
        </w:rPr>
        <w:t>Stabunt iusti</w:t>
      </w:r>
      <w:r w:rsidRPr="006A75AC">
        <w:rPr>
          <w:lang w:val="en-US"/>
        </w:rPr>
        <w:t xml:space="preserve">. Primum ALV </w:t>
      </w:r>
      <w:r w:rsidRPr="006A75AC">
        <w:rPr>
          <w:rStyle w:val="Neume"/>
          <w:lang w:val="en-US"/>
        </w:rPr>
        <w:t>Pretiosa</w:t>
      </w:r>
      <w:r w:rsidRPr="006A75AC">
        <w:rPr>
          <w:lang w:val="en-US"/>
        </w:rPr>
        <w:t xml:space="preserve"> vel [ALV] </w:t>
      </w:r>
      <w:r w:rsidRPr="006A75AC">
        <w:rPr>
          <w:rStyle w:val="Neume"/>
          <w:lang w:val="en-US"/>
        </w:rPr>
        <w:t>Gaudete</w:t>
      </w:r>
      <w:r w:rsidRPr="006A75AC">
        <w:rPr>
          <w:lang w:val="en-US"/>
        </w:rPr>
        <w:t xml:space="preserve"> tam de apostolis quam de sanctis, sed [si] de sanctis canitur officium praecedit de sanctis [AL] </w:t>
      </w:r>
      <w:r w:rsidRPr="006A75AC">
        <w:rPr>
          <w:rStyle w:val="Incipit"/>
          <w:lang w:val="en-US"/>
        </w:rPr>
        <w:t>Alleluia</w:t>
      </w:r>
      <w:r w:rsidRPr="006A75AC">
        <w:rPr>
          <w:lang w:val="en-US"/>
        </w:rPr>
        <w:t>, et tunc de</w:t>
      </w:r>
      <w:r w:rsidR="007C64CE" w:rsidRPr="006A75AC">
        <w:rPr>
          <w:lang w:val="en-US"/>
        </w:rPr>
        <w:t xml:space="preserve"> </w:t>
      </w:r>
      <w:r w:rsidR="007C64CE" w:rsidRPr="00EF5685">
        <w:rPr>
          <w:rFonts w:eastAsia="Arial Unicode MS"/>
          <w:lang w:val="la-Latn"/>
        </w:rPr>
        <w:t>|</w:t>
      </w:r>
      <w:r w:rsidR="007C64CE" w:rsidRPr="006A75AC">
        <w:rPr>
          <w:lang w:val="en-US"/>
        </w:rPr>
        <w:t>sanctis</w:t>
      </w:r>
      <w:r w:rsidR="007B7D24" w:rsidRPr="006A75AC">
        <w:rPr>
          <w:lang w:val="en-US"/>
        </w:rPr>
        <w:t xml:space="preserve"> resurrectione</w:t>
      </w:r>
      <w:r w:rsidR="007C64CE" w:rsidRPr="006A75AC">
        <w:rPr>
          <w:lang w:val="en-US"/>
        </w:rPr>
        <w:t>::resurrectione</w:t>
      </w:r>
      <w:r w:rsidR="007C64CE" w:rsidRPr="00EF5685">
        <w:rPr>
          <w:rFonts w:eastAsia="Arial Unicode MS"/>
          <w:lang w:val="la-Latn"/>
        </w:rPr>
        <w:t>|</w:t>
      </w:r>
      <w:r w:rsidR="007C64CE" w:rsidRPr="006A75AC">
        <w:rPr>
          <w:lang w:val="en-US"/>
        </w:rPr>
        <w:t>.</w:t>
      </w:r>
    </w:p>
    <w:p w:rsidR="007C64CE" w:rsidRDefault="007C64CE" w:rsidP="00F81136">
      <w:pPr>
        <w:rPr>
          <w:lang w:val="es-ES"/>
        </w:rPr>
      </w:pPr>
      <w:r w:rsidRPr="006A75AC">
        <w:rPr>
          <w:rStyle w:val="Time1"/>
          <w:lang w:val="es-ES"/>
        </w:rPr>
        <w:t>Ad secundas vesperas</w:t>
      </w:r>
      <w:r>
        <w:rPr>
          <w:lang w:val="es-ES"/>
        </w:rPr>
        <w:t xml:space="preserve"> laudes. PS </w:t>
      </w:r>
      <w:r w:rsidRPr="006A75AC">
        <w:rPr>
          <w:rStyle w:val="Incipit"/>
          <w:lang w:val="es-ES"/>
        </w:rPr>
        <w:t>Dixit</w:t>
      </w:r>
      <w:r>
        <w:rPr>
          <w:lang w:val="es-ES"/>
        </w:rPr>
        <w:t xml:space="preserve">. PS </w:t>
      </w:r>
      <w:r w:rsidRPr="006A75AC">
        <w:rPr>
          <w:rStyle w:val="Incipit"/>
          <w:lang w:val="es-ES"/>
        </w:rPr>
        <w:t>Beatus vir</w:t>
      </w:r>
      <w:r>
        <w:rPr>
          <w:lang w:val="es-ES"/>
        </w:rPr>
        <w:t xml:space="preserve">. PS </w:t>
      </w:r>
      <w:r w:rsidRPr="006A75AC">
        <w:rPr>
          <w:rStyle w:val="Incipit"/>
          <w:lang w:val="es-ES"/>
        </w:rPr>
        <w:t>In convertendo</w:t>
      </w:r>
      <w:r>
        <w:rPr>
          <w:lang w:val="es-ES"/>
        </w:rPr>
        <w:t xml:space="preserve">. PS </w:t>
      </w:r>
      <w:r w:rsidRPr="006A75AC">
        <w:rPr>
          <w:rStyle w:val="Incipit"/>
          <w:lang w:val="es-ES"/>
        </w:rPr>
        <w:t>Eripe m</w:t>
      </w:r>
      <w:r>
        <w:rPr>
          <w:lang w:val="es-ES"/>
        </w:rPr>
        <w:t xml:space="preserve">e. PS </w:t>
      </w:r>
      <w:r w:rsidRPr="006A75AC">
        <w:rPr>
          <w:rStyle w:val="Incipit"/>
          <w:lang w:val="es-ES"/>
        </w:rPr>
        <w:t>Lauda Hierusalem</w:t>
      </w:r>
      <w:r>
        <w:rPr>
          <w:lang w:val="es-ES"/>
        </w:rPr>
        <w:t xml:space="preserve">. HY </w:t>
      </w:r>
      <w:r w:rsidRPr="006A75AC">
        <w:rPr>
          <w:rStyle w:val="Incipit"/>
          <w:lang w:val="es-ES"/>
        </w:rPr>
        <w:t>Vita sanctorum</w:t>
      </w:r>
      <w:r>
        <w:rPr>
          <w:lang w:val="es-ES"/>
        </w:rPr>
        <w:t xml:space="preserve">. AM </w:t>
      </w:r>
      <w:r w:rsidRPr="006A75AC">
        <w:rPr>
          <w:rStyle w:val="Neume"/>
          <w:lang w:val="es-ES"/>
        </w:rPr>
        <w:t>Stabunt iusti</w:t>
      </w:r>
      <w:r>
        <w:rPr>
          <w:lang w:val="es-ES"/>
        </w:rPr>
        <w:t>.</w:t>
      </w:r>
    </w:p>
    <w:p w:rsidR="007C64CE" w:rsidRPr="006A75AC" w:rsidRDefault="007C64CE" w:rsidP="00A67FB0">
      <w:pPr>
        <w:pStyle w:val="berschrift1"/>
        <w:rPr>
          <w:lang w:val="en-US"/>
        </w:rPr>
      </w:pPr>
      <w:r w:rsidRPr="006A75AC">
        <w:rPr>
          <w:lang w:val="en-US"/>
        </w:rPr>
        <w:t>KOMMENTAR</w:t>
      </w:r>
    </w:p>
    <w:p w:rsidR="007A79DB" w:rsidRPr="006A75AC" w:rsidRDefault="007C64CE" w:rsidP="00F81136">
      <w:pPr>
        <w:rPr>
          <w:lang w:val="pt-PT"/>
        </w:rPr>
      </w:pPr>
      <w:r w:rsidRPr="006A75AC">
        <w:rPr>
          <w:lang w:val="en-US"/>
        </w:rPr>
        <w:t xml:space="preserve">Sed cum tres lectiones fiunt ad nocturnum dicitur HY </w:t>
      </w:r>
      <w:r w:rsidRPr="006A75AC">
        <w:rPr>
          <w:rStyle w:val="Incipit"/>
          <w:lang w:val="en-US"/>
        </w:rPr>
        <w:t>Sermone</w:t>
      </w:r>
      <w:r w:rsidRPr="006A75AC">
        <w:rPr>
          <w:lang w:val="en-US"/>
        </w:rPr>
        <w:t xml:space="preserve">. Ad laudes HY </w:t>
      </w:r>
      <w:r w:rsidRPr="006A75AC">
        <w:rPr>
          <w:rStyle w:val="Incipit"/>
          <w:lang w:val="en-US"/>
        </w:rPr>
        <w:t>Rex gloriose</w:t>
      </w:r>
      <w:r w:rsidRPr="006A75AC">
        <w:rPr>
          <w:lang w:val="en-US"/>
        </w:rPr>
        <w:t xml:space="preserve">. </w:t>
      </w:r>
      <w:r w:rsidRPr="006A75AC">
        <w:rPr>
          <w:lang w:val="pt-PT"/>
        </w:rPr>
        <w:t>Cetera ut supra. Ad missam unum tantum alleluia de sanct</w:t>
      </w:r>
      <w:r w:rsidR="007A79DB" w:rsidRPr="006A75AC">
        <w:rPr>
          <w:lang w:val="pt-PT"/>
        </w:rPr>
        <w:t>i</w:t>
      </w:r>
      <w:r w:rsidRPr="006A75AC">
        <w:rPr>
          <w:lang w:val="pt-PT"/>
        </w:rPr>
        <w:t>s</w:t>
      </w:r>
      <w:r w:rsidR="007A79DB" w:rsidRPr="006A75AC">
        <w:rPr>
          <w:lang w:val="pt-PT"/>
        </w:rPr>
        <w:t>.</w:t>
      </w:r>
      <w:r w:rsidRPr="006A75AC">
        <w:rPr>
          <w:lang w:val="pt-PT"/>
        </w:rPr>
        <w:t xml:space="preserve"> </w:t>
      </w:r>
      <w:r w:rsidR="007A79DB" w:rsidRPr="006A75AC">
        <w:rPr>
          <w:lang w:val="pt-PT"/>
        </w:rPr>
        <w:t>S</w:t>
      </w:r>
      <w:r w:rsidRPr="006A75AC">
        <w:rPr>
          <w:lang w:val="pt-PT"/>
        </w:rPr>
        <w:t>cilicet</w:t>
      </w:r>
      <w:r w:rsidR="007A79DB" w:rsidRPr="006A75AC">
        <w:rPr>
          <w:lang w:val="pt-PT"/>
        </w:rPr>
        <w:t>:</w:t>
      </w:r>
    </w:p>
    <w:p w:rsidR="007A79DB" w:rsidRPr="006A75AC" w:rsidRDefault="007A79DB" w:rsidP="00A67FB0">
      <w:pPr>
        <w:pStyle w:val="berschrift1"/>
        <w:rPr>
          <w:lang w:val="pt-PT"/>
        </w:rPr>
      </w:pPr>
      <w:r w:rsidRPr="006A75AC">
        <w:rPr>
          <w:lang w:val="pt-PT"/>
        </w:rPr>
        <w:t>DE TIBURTIO ET VALERIANO</w:t>
      </w:r>
    </w:p>
    <w:p w:rsidR="007A79DB" w:rsidRPr="006A75AC" w:rsidRDefault="007A79DB" w:rsidP="00F81136">
      <w:pPr>
        <w:rPr>
          <w:lang w:val="pt-PT"/>
        </w:rPr>
      </w:pPr>
      <w:r w:rsidRPr="006A75AC">
        <w:rPr>
          <w:lang w:val="pt-PT"/>
        </w:rPr>
        <w:t xml:space="preserve">Tres lectiones. </w:t>
      </w:r>
    </w:p>
    <w:p w:rsidR="007C64CE" w:rsidRPr="006A75AC" w:rsidRDefault="007A79DB" w:rsidP="00F81136">
      <w:pPr>
        <w:rPr>
          <w:lang w:val="pt-PT"/>
        </w:rPr>
      </w:pPr>
      <w:r w:rsidRPr="006A75AC">
        <w:rPr>
          <w:rStyle w:val="Time1"/>
          <w:lang w:val="pt-PT"/>
        </w:rPr>
        <w:t>[Ad matutinum]</w:t>
      </w:r>
      <w:r w:rsidRPr="006A75AC">
        <w:rPr>
          <w:lang w:val="pt-PT"/>
        </w:rPr>
        <w:t xml:space="preserve"> Primum RP </w:t>
      </w:r>
      <w:r w:rsidRPr="006A75AC">
        <w:rPr>
          <w:rStyle w:val="Neume"/>
          <w:lang w:val="pt-PT"/>
        </w:rPr>
        <w:t>Pretiosa in con</w:t>
      </w:r>
      <w:r w:rsidRPr="006A75AC">
        <w:rPr>
          <w:rStyle w:val="Incipit"/>
          <w:lang w:val="pt-PT"/>
        </w:rPr>
        <w:t>spectu</w:t>
      </w:r>
      <w:r w:rsidRPr="006A75AC">
        <w:rPr>
          <w:lang w:val="pt-PT"/>
        </w:rPr>
        <w:t>.</w:t>
      </w:r>
    </w:p>
    <w:p w:rsidR="007A79DB" w:rsidRPr="006A75AC" w:rsidRDefault="007A79DB" w:rsidP="00A67FB0">
      <w:pPr>
        <w:pStyle w:val="berschrift1"/>
        <w:rPr>
          <w:rFonts w:eastAsia="Arial Unicode MS"/>
          <w:lang w:val="pt-PT"/>
        </w:rPr>
      </w:pPr>
      <w:r w:rsidRPr="006A75AC">
        <w:rPr>
          <w:lang w:val="pt-PT"/>
        </w:rPr>
        <w:t xml:space="preserve">DE SANCTO </w:t>
      </w:r>
      <w:r w:rsidRPr="00EF5685">
        <w:rPr>
          <w:rFonts w:eastAsia="Arial Unicode MS"/>
          <w:lang w:val="la-Latn"/>
        </w:rPr>
        <w:t>|</w:t>
      </w:r>
      <w:r w:rsidRPr="006A75AC">
        <w:rPr>
          <w:lang w:val="pt-PT"/>
        </w:rPr>
        <w:t>GEORIO::GEORGIO</w:t>
      </w:r>
      <w:r w:rsidRPr="00EF5685">
        <w:rPr>
          <w:rFonts w:eastAsia="Arial Unicode MS"/>
          <w:lang w:val="la-Latn"/>
        </w:rPr>
        <w:t>|</w:t>
      </w:r>
    </w:p>
    <w:p w:rsidR="007A79DB" w:rsidRPr="006A75AC" w:rsidRDefault="007A79DB" w:rsidP="00F81136">
      <w:pPr>
        <w:rPr>
          <w:rFonts w:eastAsia="Arial Unicode MS"/>
          <w:lang w:val="pt-PT"/>
        </w:rPr>
      </w:pPr>
      <w:r w:rsidRPr="006A75AC">
        <w:rPr>
          <w:rStyle w:val="Time1"/>
          <w:rFonts w:eastAsia="Arial Unicode MS"/>
          <w:lang w:val="pt-PT"/>
        </w:rPr>
        <w:t>[Ad matutinum]</w:t>
      </w:r>
      <w:r w:rsidRPr="006A75AC">
        <w:rPr>
          <w:rFonts w:eastAsia="Arial Unicode MS"/>
          <w:lang w:val="pt-PT"/>
        </w:rPr>
        <w:t xml:space="preserve"> Primum RP </w:t>
      </w:r>
      <w:r w:rsidRPr="006A75AC">
        <w:rPr>
          <w:rStyle w:val="Neume"/>
          <w:rFonts w:eastAsia="Arial Unicode MS"/>
          <w:lang w:val="pt-PT"/>
        </w:rPr>
        <w:t>Beatus vir</w:t>
      </w:r>
      <w:r w:rsidRPr="006A75AC">
        <w:rPr>
          <w:rFonts w:eastAsia="Arial Unicode MS"/>
          <w:lang w:val="pt-PT"/>
        </w:rPr>
        <w:t>.</w:t>
      </w:r>
    </w:p>
    <w:p w:rsidR="007A79DB" w:rsidRDefault="007A79DB" w:rsidP="00F81136">
      <w:pPr>
        <w:rPr>
          <w:rFonts w:eastAsia="Arial Unicode MS"/>
          <w:lang w:val="it-IT"/>
        </w:rPr>
      </w:pPr>
      <w:r w:rsidRPr="006A75AC">
        <w:rPr>
          <w:rStyle w:val="Time1"/>
          <w:rFonts w:eastAsia="Arial Unicode MS"/>
          <w:lang w:val="it-IT"/>
        </w:rPr>
        <w:t>Ad missam</w:t>
      </w:r>
      <w:r>
        <w:rPr>
          <w:rFonts w:eastAsia="Arial Unicode MS"/>
          <w:lang w:val="it-IT"/>
        </w:rPr>
        <w:t xml:space="preserve"> EP </w:t>
      </w:r>
      <w:r w:rsidRPr="006A75AC">
        <w:rPr>
          <w:rStyle w:val="Incipit"/>
          <w:rFonts w:eastAsia="Arial Unicode MS"/>
          <w:lang w:val="it-IT"/>
        </w:rPr>
        <w:t>Stabunt iusti</w:t>
      </w:r>
      <w:r>
        <w:rPr>
          <w:rFonts w:eastAsia="Arial Unicode MS"/>
          <w:lang w:val="it-IT"/>
        </w:rPr>
        <w:t xml:space="preserve">. SE </w:t>
      </w:r>
      <w:r w:rsidRPr="006A75AC">
        <w:rPr>
          <w:rStyle w:val="Incipit"/>
          <w:rFonts w:eastAsia="Arial Unicode MS"/>
          <w:lang w:val="it-IT"/>
        </w:rPr>
        <w:t>Agni paschali</w:t>
      </w:r>
      <w:r>
        <w:rPr>
          <w:rFonts w:eastAsia="Arial Unicode MS"/>
          <w:lang w:val="it-IT"/>
        </w:rPr>
        <w:t xml:space="preserve">. EV </w:t>
      </w:r>
      <w:r w:rsidRPr="006A75AC">
        <w:rPr>
          <w:rStyle w:val="Incipit"/>
          <w:rFonts w:eastAsia="Arial Unicode MS"/>
          <w:lang w:val="it-IT"/>
        </w:rPr>
        <w:t>Ego sum vitis vera</w:t>
      </w:r>
      <w:r>
        <w:rPr>
          <w:rFonts w:eastAsia="Arial Unicode MS"/>
          <w:lang w:val="it-IT"/>
        </w:rPr>
        <w:t>. Cetera ut supra de sanctis.</w:t>
      </w:r>
    </w:p>
    <w:p w:rsidR="007A79DB" w:rsidRDefault="007A79DB" w:rsidP="00F81136">
      <w:pPr>
        <w:rPr>
          <w:rFonts w:eastAsia="Arial Unicode MS"/>
          <w:lang w:val="it-IT"/>
        </w:rPr>
      </w:pPr>
      <w:r>
        <w:rPr>
          <w:rFonts w:eastAsia="Arial Unicode MS"/>
          <w:lang w:val="it-IT"/>
        </w:rPr>
        <w:t xml:space="preserve">Secunda vespera de sancto </w:t>
      </w:r>
      <w:r w:rsidRPr="00EF5685">
        <w:rPr>
          <w:rFonts w:eastAsia="Arial Unicode MS"/>
          <w:lang w:val="la-Latn"/>
        </w:rPr>
        <w:t>|</w:t>
      </w:r>
      <w:r>
        <w:rPr>
          <w:rFonts w:eastAsia="Arial Unicode MS"/>
          <w:lang w:val="it-IT"/>
        </w:rPr>
        <w:t>Georio::Georgio</w:t>
      </w:r>
      <w:r w:rsidRPr="00EF5685">
        <w:rPr>
          <w:rFonts w:eastAsia="Arial Unicode MS"/>
          <w:lang w:val="la-Latn"/>
        </w:rPr>
        <w:t>|</w:t>
      </w:r>
      <w:r>
        <w:rPr>
          <w:rFonts w:eastAsia="Arial Unicode MS"/>
          <w:lang w:val="it-IT"/>
        </w:rPr>
        <w:t>.</w:t>
      </w:r>
    </w:p>
    <w:p w:rsidR="007A79DB" w:rsidRDefault="007A79DB" w:rsidP="00A67FB0">
      <w:pPr>
        <w:pStyle w:val="berschrift1"/>
        <w:rPr>
          <w:rFonts w:eastAsia="Arial Unicode MS"/>
          <w:lang w:val="it-IT"/>
        </w:rPr>
      </w:pPr>
      <w:r>
        <w:rPr>
          <w:rFonts w:eastAsia="Arial Unicode MS"/>
          <w:lang w:val="it-IT"/>
        </w:rPr>
        <w:t>DE SANCTO MARCO</w:t>
      </w:r>
    </w:p>
    <w:p w:rsidR="00F11FDA" w:rsidRDefault="00F11FDA" w:rsidP="00F81136">
      <w:pPr>
        <w:rPr>
          <w:rFonts w:eastAsia="Arial Unicode MS"/>
          <w:lang w:val="it-IT"/>
        </w:rPr>
      </w:pPr>
      <w:r w:rsidRPr="006A75AC">
        <w:rPr>
          <w:rStyle w:val="Time1"/>
          <w:rFonts w:eastAsia="Arial Unicode MS"/>
          <w:lang w:val="it-IT"/>
        </w:rPr>
        <w:t>[Ad vesperas]</w:t>
      </w:r>
      <w:r>
        <w:rPr>
          <w:rFonts w:eastAsia="Arial Unicode MS"/>
          <w:lang w:val="it-IT"/>
        </w:rPr>
        <w:t xml:space="preserve"> AM </w:t>
      </w:r>
      <w:r w:rsidRPr="006A75AC">
        <w:rPr>
          <w:rStyle w:val="Neume"/>
          <w:rFonts w:eastAsia="Arial Unicode MS"/>
          <w:lang w:val="it-IT"/>
        </w:rPr>
        <w:t>Filiae</w:t>
      </w:r>
      <w:r w:rsidR="00197711" w:rsidRPr="006A75AC">
        <w:rPr>
          <w:rStyle w:val="Incipit"/>
          <w:rFonts w:eastAsia="Arial Unicode MS"/>
          <w:lang w:val="it-IT"/>
        </w:rPr>
        <w:t>@</w:t>
      </w:r>
      <w:r w:rsidRPr="006A75AC">
        <w:rPr>
          <w:rStyle w:val="Incipit"/>
          <w:rFonts w:eastAsia="Arial Unicode MS"/>
          <w:lang w:val="it-IT"/>
        </w:rPr>
        <w:t>Hierusalem</w:t>
      </w:r>
      <w:r w:rsidR="00197711">
        <w:rPr>
          <w:rFonts w:eastAsia="Arial Unicode MS"/>
          <w:lang w:val="it-IT"/>
        </w:rPr>
        <w:t xml:space="preserve"> </w:t>
      </w:r>
      <w:r>
        <w:rPr>
          <w:rFonts w:eastAsia="Arial Unicode MS"/>
          <w:lang w:val="it-IT"/>
        </w:rPr>
        <w:t>et oratio et non vacatur.</w:t>
      </w:r>
    </w:p>
    <w:p w:rsidR="00F11FDA" w:rsidRDefault="00F11FDA" w:rsidP="00F81136">
      <w:pPr>
        <w:rPr>
          <w:rFonts w:eastAsia="Arial Unicode MS"/>
          <w:lang w:val="it-IT"/>
        </w:rPr>
      </w:pPr>
      <w:r w:rsidRPr="006A75AC">
        <w:rPr>
          <w:rStyle w:val="Time1"/>
          <w:rFonts w:eastAsia="Arial Unicode MS"/>
          <w:lang w:val="pt-PT"/>
        </w:rPr>
        <w:t>[Ad matutinum]</w:t>
      </w:r>
      <w:r w:rsidRPr="006A75AC">
        <w:rPr>
          <w:rFonts w:eastAsia="Arial Unicode MS"/>
          <w:lang w:val="pt-PT"/>
        </w:rPr>
        <w:t xml:space="preserve"> INV </w:t>
      </w:r>
      <w:r w:rsidRPr="006A75AC">
        <w:rPr>
          <w:rStyle w:val="Neume"/>
          <w:rFonts w:eastAsia="Arial Unicode MS"/>
          <w:lang w:val="pt-PT"/>
        </w:rPr>
        <w:t>Regem apostolorum</w:t>
      </w:r>
      <w:r w:rsidRPr="006A75AC">
        <w:rPr>
          <w:rFonts w:eastAsia="Arial Unicode MS"/>
          <w:lang w:val="pt-PT"/>
        </w:rPr>
        <w:t xml:space="preserve">. </w:t>
      </w:r>
      <w:r>
        <w:rPr>
          <w:rFonts w:eastAsia="Arial Unicode MS"/>
          <w:lang w:val="it-IT"/>
        </w:rPr>
        <w:t xml:space="preserve">HY </w:t>
      </w:r>
      <w:r w:rsidRPr="006A75AC">
        <w:rPr>
          <w:rStyle w:val="Incipit"/>
          <w:rFonts w:eastAsia="Arial Unicode MS"/>
          <w:lang w:val="it-IT"/>
        </w:rPr>
        <w:t>Vita sanctorum</w:t>
      </w:r>
      <w:r w:rsidR="00197711">
        <w:rPr>
          <w:rFonts w:eastAsia="Arial Unicode MS"/>
          <w:lang w:val="it-IT"/>
        </w:rPr>
        <w:t>.</w:t>
      </w:r>
    </w:p>
    <w:p w:rsidR="00F11FDA" w:rsidRDefault="00F11FDA" w:rsidP="00F81136">
      <w:pPr>
        <w:rPr>
          <w:rFonts w:eastAsia="Arial Unicode MS"/>
          <w:lang w:val="it-IT"/>
        </w:rPr>
      </w:pPr>
      <w:r w:rsidRPr="006A75AC">
        <w:rPr>
          <w:rStyle w:val="Time2"/>
          <w:rFonts w:eastAsia="Arial Unicode MS"/>
          <w:lang w:val="it-IT"/>
        </w:rPr>
        <w:t>In primo nocturno</w:t>
      </w:r>
      <w:r>
        <w:rPr>
          <w:rFonts w:eastAsia="Arial Unicode MS"/>
          <w:lang w:val="it-IT"/>
        </w:rPr>
        <w:t xml:space="preserve"> AN </w:t>
      </w:r>
      <w:r w:rsidRPr="006A75AC">
        <w:rPr>
          <w:rStyle w:val="Neume"/>
          <w:rFonts w:eastAsia="Arial Unicode MS"/>
          <w:lang w:val="it-IT"/>
        </w:rPr>
        <w:t>Pax vobis</w:t>
      </w:r>
      <w:r>
        <w:rPr>
          <w:rFonts w:eastAsia="Arial Unicode MS"/>
          <w:lang w:val="it-IT"/>
        </w:rPr>
        <w:t>.</w:t>
      </w:r>
    </w:p>
    <w:p w:rsidR="00F11FDA" w:rsidRDefault="00F11FDA" w:rsidP="00F81136">
      <w:pPr>
        <w:rPr>
          <w:rFonts w:eastAsia="Arial Unicode MS"/>
          <w:lang w:val="it-IT"/>
        </w:rPr>
      </w:pPr>
      <w:r w:rsidRPr="006A75AC">
        <w:rPr>
          <w:rStyle w:val="Time2"/>
          <w:rFonts w:eastAsia="Arial Unicode MS"/>
          <w:lang w:val="it-IT"/>
        </w:rPr>
        <w:t>In secundo nocturno</w:t>
      </w:r>
      <w:r>
        <w:rPr>
          <w:rFonts w:eastAsia="Arial Unicode MS"/>
          <w:lang w:val="it-IT"/>
        </w:rPr>
        <w:t xml:space="preserve"> AN </w:t>
      </w:r>
      <w:r w:rsidRPr="006A75AC">
        <w:rPr>
          <w:rStyle w:val="Neume"/>
          <w:rFonts w:eastAsia="Arial Unicode MS"/>
          <w:lang w:val="it-IT"/>
        </w:rPr>
        <w:t>Gavisi sunt</w:t>
      </w:r>
      <w:r w:rsidR="00197711" w:rsidRPr="006A75AC">
        <w:rPr>
          <w:rStyle w:val="Incipit"/>
          <w:rFonts w:eastAsia="Arial Unicode MS"/>
          <w:lang w:val="it-IT"/>
        </w:rPr>
        <w:t>@</w:t>
      </w:r>
      <w:r w:rsidRPr="006A75AC">
        <w:rPr>
          <w:rStyle w:val="Incipit"/>
          <w:rFonts w:eastAsia="Arial Unicode MS"/>
          <w:lang w:val="it-IT"/>
        </w:rPr>
        <w:t>discipuli</w:t>
      </w:r>
      <w:r>
        <w:rPr>
          <w:rFonts w:eastAsia="Arial Unicode MS"/>
          <w:lang w:val="it-IT"/>
        </w:rPr>
        <w:t>.</w:t>
      </w:r>
    </w:p>
    <w:p w:rsidR="00F11FDA" w:rsidRDefault="00F11FDA" w:rsidP="00F81136">
      <w:pPr>
        <w:rPr>
          <w:rFonts w:eastAsia="Arial Unicode MS"/>
          <w:lang w:val="it-IT"/>
        </w:rPr>
      </w:pPr>
      <w:r w:rsidRPr="006A75AC">
        <w:rPr>
          <w:rStyle w:val="Time2"/>
          <w:rFonts w:eastAsia="Arial Unicode MS"/>
          <w:lang w:val="it-IT"/>
        </w:rPr>
        <w:t>In tertio noctuno</w:t>
      </w:r>
      <w:r>
        <w:rPr>
          <w:rFonts w:eastAsia="Arial Unicode MS"/>
          <w:lang w:val="it-IT"/>
        </w:rPr>
        <w:t xml:space="preserve"> AN </w:t>
      </w:r>
      <w:r w:rsidRPr="006A75AC">
        <w:rPr>
          <w:rStyle w:val="Neume"/>
          <w:rFonts w:eastAsia="Arial Unicode MS"/>
          <w:lang w:val="it-IT"/>
        </w:rPr>
        <w:t>Ego sum</w:t>
      </w:r>
      <w:r w:rsidR="00610CCF">
        <w:rPr>
          <w:rFonts w:eastAsia="Arial Unicode MS"/>
          <w:lang w:val="it-IT"/>
        </w:rPr>
        <w:t xml:space="preserve">. Psalmi et versus de apostolis. Primum RP </w:t>
      </w:r>
      <w:r w:rsidR="00610CCF" w:rsidRPr="006A75AC">
        <w:rPr>
          <w:rStyle w:val="Neume"/>
          <w:rFonts w:eastAsia="Arial Unicode MS"/>
          <w:lang w:val="it-IT"/>
        </w:rPr>
        <w:t>Beatus vir</w:t>
      </w:r>
      <w:r w:rsidR="00610CCF">
        <w:rPr>
          <w:rFonts w:eastAsia="Arial Unicode MS"/>
          <w:lang w:val="it-IT"/>
        </w:rPr>
        <w:t xml:space="preserve">. Sextum RP </w:t>
      </w:r>
      <w:r w:rsidR="00610CCF" w:rsidRPr="00A415FC">
        <w:rPr>
          <w:rStyle w:val="Neume"/>
          <w:rFonts w:eastAsia="Arial Unicode MS"/>
          <w:lang w:val="it-IT"/>
        </w:rPr>
        <w:t>Vidi portam</w:t>
      </w:r>
      <w:r w:rsidR="00610CCF">
        <w:rPr>
          <w:rFonts w:eastAsia="Arial Unicode MS"/>
          <w:lang w:val="it-IT"/>
        </w:rPr>
        <w:t xml:space="preserve">. Vitatur RP </w:t>
      </w:r>
      <w:r w:rsidR="00610CCF" w:rsidRPr="006A75AC">
        <w:rPr>
          <w:rStyle w:val="Neume"/>
          <w:rFonts w:eastAsia="Arial Unicode MS"/>
          <w:lang w:val="it-IT"/>
        </w:rPr>
        <w:t>Filiae Hierusalem</w:t>
      </w:r>
      <w:r w:rsidR="00610CCF">
        <w:rPr>
          <w:rFonts w:eastAsia="Arial Unicode MS"/>
          <w:lang w:val="it-IT"/>
        </w:rPr>
        <w:t>.</w:t>
      </w:r>
    </w:p>
    <w:p w:rsidR="00610CCF" w:rsidRDefault="00610CCF" w:rsidP="00F81136">
      <w:pPr>
        <w:rPr>
          <w:rFonts w:eastAsia="Arial Unicode MS"/>
          <w:lang w:val="it-IT"/>
        </w:rPr>
      </w:pPr>
      <w:r w:rsidRPr="006A75AC">
        <w:rPr>
          <w:rStyle w:val="Time1"/>
          <w:rFonts w:eastAsia="Arial Unicode MS"/>
          <w:lang w:val="it-IT"/>
        </w:rPr>
        <w:t>Ad laudes</w:t>
      </w:r>
      <w:r>
        <w:rPr>
          <w:rFonts w:eastAsia="Arial Unicode MS"/>
          <w:lang w:val="it-IT"/>
        </w:rPr>
        <w:t xml:space="preserve"> HY </w:t>
      </w:r>
      <w:r w:rsidRPr="006A75AC">
        <w:rPr>
          <w:rStyle w:val="Incipit"/>
          <w:rFonts w:eastAsia="Arial Unicode MS"/>
          <w:lang w:val="it-IT"/>
        </w:rPr>
        <w:t>Ortu Phoebi</w:t>
      </w:r>
      <w:r>
        <w:rPr>
          <w:rFonts w:eastAsia="Arial Unicode MS"/>
          <w:lang w:val="it-IT"/>
        </w:rPr>
        <w:t>.</w:t>
      </w:r>
    </w:p>
    <w:p w:rsidR="00610CCF" w:rsidRPr="006A75AC" w:rsidRDefault="00610CCF" w:rsidP="00F81136">
      <w:pPr>
        <w:rPr>
          <w:rFonts w:eastAsia="Arial Unicode MS"/>
          <w:lang w:val="pt-PT"/>
        </w:rPr>
      </w:pPr>
      <w:r w:rsidRPr="00963EFD">
        <w:rPr>
          <w:rStyle w:val="Time1"/>
          <w:rFonts w:eastAsia="Arial Unicode MS"/>
          <w:lang w:val="it-IT"/>
        </w:rPr>
        <w:t>[Ad missam]</w:t>
      </w:r>
      <w:r w:rsidRPr="00963EFD">
        <w:rPr>
          <w:rFonts w:eastAsia="Arial Unicode MS"/>
          <w:lang w:val="it-IT"/>
        </w:rPr>
        <w:t xml:space="preserve"> Officium [IN] </w:t>
      </w:r>
      <w:r w:rsidRPr="00963EFD">
        <w:rPr>
          <w:rStyle w:val="Neume"/>
          <w:rFonts w:eastAsia="Arial Unicode MS"/>
          <w:lang w:val="it-IT"/>
        </w:rPr>
        <w:t>Protexisti</w:t>
      </w:r>
      <w:r w:rsidRPr="00963EFD">
        <w:rPr>
          <w:rFonts w:eastAsia="Arial Unicode MS"/>
          <w:lang w:val="it-IT"/>
        </w:rPr>
        <w:t xml:space="preserve">. EP </w:t>
      </w:r>
      <w:r w:rsidRPr="00963EFD">
        <w:rPr>
          <w:rStyle w:val="Incipit"/>
          <w:rFonts w:eastAsia="Arial Unicode MS"/>
          <w:lang w:val="it-IT"/>
        </w:rPr>
        <w:t>Stabunt iusti</w:t>
      </w:r>
      <w:r w:rsidRPr="00963EFD">
        <w:rPr>
          <w:rFonts w:eastAsia="Arial Unicode MS"/>
          <w:lang w:val="it-IT"/>
        </w:rPr>
        <w:t xml:space="preserve">. </w:t>
      </w:r>
      <w:r w:rsidRPr="00963EFD">
        <w:rPr>
          <w:rFonts w:eastAsia="Arial Unicode MS"/>
          <w:lang w:val="pt-PT"/>
        </w:rPr>
        <w:t xml:space="preserve">EV </w:t>
      </w:r>
      <w:r w:rsidRPr="00963EFD">
        <w:rPr>
          <w:rStyle w:val="Incipit"/>
          <w:rFonts w:eastAsia="Arial Unicode MS"/>
          <w:lang w:val="pt-PT"/>
        </w:rPr>
        <w:t>Ego sum vitis</w:t>
      </w:r>
      <w:r w:rsidRPr="00963EFD">
        <w:rPr>
          <w:rFonts w:eastAsia="Arial Unicode MS"/>
          <w:lang w:val="pt-PT"/>
        </w:rPr>
        <w:t xml:space="preserve">. </w:t>
      </w:r>
      <w:r w:rsidRPr="006A75AC">
        <w:rPr>
          <w:rFonts w:eastAsia="Arial Unicode MS"/>
          <w:lang w:val="pt-PT"/>
        </w:rPr>
        <w:t xml:space="preserve">Nec sequentia, nec [CR] </w:t>
      </w:r>
      <w:r w:rsidRPr="006A75AC">
        <w:rPr>
          <w:rStyle w:val="Incipit"/>
          <w:rFonts w:eastAsia="Arial Unicode MS"/>
          <w:lang w:val="pt-PT"/>
        </w:rPr>
        <w:t>Credo in unum</w:t>
      </w:r>
      <w:r w:rsidRPr="006A75AC">
        <w:rPr>
          <w:rFonts w:eastAsia="Arial Unicode MS"/>
          <w:lang w:val="pt-PT"/>
        </w:rPr>
        <w:t>. Praefatio de resurrectione.</w:t>
      </w:r>
    </w:p>
    <w:p w:rsidR="00610CCF" w:rsidRPr="00963EFD" w:rsidRDefault="00610CCF" w:rsidP="00F81136">
      <w:pPr>
        <w:rPr>
          <w:rFonts w:eastAsia="Arial Unicode MS"/>
          <w:lang w:val="it-IT"/>
        </w:rPr>
      </w:pPr>
      <w:r w:rsidRPr="006A75AC">
        <w:rPr>
          <w:rStyle w:val="Time1"/>
          <w:rFonts w:eastAsia="Arial Unicode MS"/>
          <w:lang w:val="pt-PT"/>
        </w:rPr>
        <w:t>Ad secundas vesperas</w:t>
      </w:r>
      <w:r w:rsidRPr="006A75AC">
        <w:rPr>
          <w:rFonts w:eastAsia="Arial Unicode MS"/>
          <w:lang w:val="pt-PT"/>
        </w:rPr>
        <w:t xml:space="preserve"> AN </w:t>
      </w:r>
      <w:r w:rsidRPr="006A75AC">
        <w:rPr>
          <w:rStyle w:val="Neume"/>
          <w:rFonts w:eastAsia="Arial Unicode MS"/>
          <w:lang w:val="pt-PT"/>
        </w:rPr>
        <w:t>Sancti tui</w:t>
      </w:r>
      <w:r w:rsidRPr="006A75AC">
        <w:rPr>
          <w:rFonts w:eastAsia="Arial Unicode MS"/>
          <w:lang w:val="pt-PT"/>
        </w:rPr>
        <w:t xml:space="preserve"> cum reliquis. </w:t>
      </w:r>
      <w:r w:rsidRPr="00963EFD">
        <w:rPr>
          <w:rFonts w:eastAsia="Arial Unicode MS"/>
          <w:lang w:val="pt-PT"/>
        </w:rPr>
        <w:t xml:space="preserve">PS </w:t>
      </w:r>
      <w:r w:rsidRPr="00963EFD">
        <w:rPr>
          <w:rStyle w:val="Incipit"/>
          <w:rFonts w:eastAsia="Arial Unicode MS"/>
          <w:lang w:val="pt-PT"/>
        </w:rPr>
        <w:t>Dixit dominus</w:t>
      </w:r>
      <w:r w:rsidRPr="00963EFD">
        <w:rPr>
          <w:rFonts w:eastAsia="Arial Unicode MS"/>
          <w:lang w:val="pt-PT"/>
        </w:rPr>
        <w:t xml:space="preserve">. PS </w:t>
      </w:r>
      <w:r w:rsidRPr="00963EFD">
        <w:rPr>
          <w:rStyle w:val="Incipit"/>
          <w:rFonts w:eastAsia="Arial Unicode MS"/>
          <w:lang w:val="pt-PT"/>
        </w:rPr>
        <w:t>Laudate pueri</w:t>
      </w:r>
      <w:r w:rsidRPr="00963EFD">
        <w:rPr>
          <w:rFonts w:eastAsia="Arial Unicode MS"/>
          <w:lang w:val="pt-PT"/>
        </w:rPr>
        <w:t xml:space="preserve">. PS </w:t>
      </w:r>
      <w:r w:rsidRPr="00963EFD">
        <w:rPr>
          <w:rStyle w:val="Incipit"/>
          <w:rFonts w:eastAsia="Arial Unicode MS"/>
          <w:lang w:val="pt-PT"/>
        </w:rPr>
        <w:t>Credidi propter</w:t>
      </w:r>
      <w:r w:rsidRPr="00963EFD">
        <w:rPr>
          <w:rFonts w:eastAsia="Arial Unicode MS"/>
          <w:lang w:val="pt-PT"/>
        </w:rPr>
        <w:t xml:space="preserve">. PS </w:t>
      </w:r>
      <w:r w:rsidRPr="00963EFD">
        <w:rPr>
          <w:rStyle w:val="Incipit"/>
          <w:rFonts w:eastAsia="Arial Unicode MS"/>
          <w:lang w:val="pt-PT"/>
        </w:rPr>
        <w:t>In convertendo</w:t>
      </w:r>
      <w:r w:rsidRPr="00963EFD">
        <w:rPr>
          <w:rFonts w:eastAsia="Arial Unicode MS"/>
          <w:lang w:val="pt-PT"/>
        </w:rPr>
        <w:t xml:space="preserve">. </w:t>
      </w:r>
      <w:r>
        <w:rPr>
          <w:rFonts w:eastAsia="Arial Unicode MS"/>
          <w:lang w:val="it-IT"/>
        </w:rPr>
        <w:t xml:space="preserve">PS </w:t>
      </w:r>
      <w:r w:rsidRPr="006A75AC">
        <w:rPr>
          <w:rStyle w:val="Incipit"/>
          <w:rFonts w:eastAsia="Arial Unicode MS"/>
          <w:lang w:val="it-IT"/>
        </w:rPr>
        <w:t>Domine probasti</w:t>
      </w:r>
      <w:r>
        <w:rPr>
          <w:rFonts w:eastAsia="Arial Unicode MS"/>
          <w:lang w:val="it-IT"/>
        </w:rPr>
        <w:t xml:space="preserve">. HY </w:t>
      </w:r>
      <w:r w:rsidRPr="006A75AC">
        <w:rPr>
          <w:rStyle w:val="Incipit"/>
          <w:rFonts w:eastAsia="Arial Unicode MS"/>
          <w:lang w:val="it-IT"/>
        </w:rPr>
        <w:t>Vita sanctorum</w:t>
      </w:r>
      <w:r>
        <w:rPr>
          <w:rFonts w:eastAsia="Arial Unicode MS"/>
          <w:lang w:val="it-IT"/>
        </w:rPr>
        <w:t xml:space="preserve">. </w:t>
      </w:r>
      <w:r w:rsidRPr="00963EFD">
        <w:rPr>
          <w:rFonts w:eastAsia="Arial Unicode MS"/>
          <w:lang w:val="it-IT"/>
        </w:rPr>
        <w:t xml:space="preserve">[VS] </w:t>
      </w:r>
      <w:r w:rsidRPr="00963EFD">
        <w:rPr>
          <w:rStyle w:val="Incipit"/>
          <w:rFonts w:eastAsia="Arial Unicode MS"/>
          <w:lang w:val="it-IT"/>
        </w:rPr>
        <w:t>Gavisi sunt discipul</w:t>
      </w:r>
      <w:r w:rsidRPr="00963EFD">
        <w:rPr>
          <w:rStyle w:val="Neume"/>
          <w:rFonts w:eastAsia="Arial Unicode MS"/>
          <w:lang w:val="it-IT"/>
        </w:rPr>
        <w:t>i</w:t>
      </w:r>
      <w:r w:rsidRPr="00963EFD">
        <w:rPr>
          <w:rFonts w:eastAsia="Arial Unicode MS"/>
          <w:lang w:val="it-IT"/>
        </w:rPr>
        <w:t>.</w:t>
      </w:r>
    </w:p>
    <w:p w:rsidR="00610CCF" w:rsidRPr="006A75AC" w:rsidRDefault="00610CCF" w:rsidP="00A67FB0">
      <w:pPr>
        <w:pStyle w:val="berschrift1"/>
        <w:rPr>
          <w:rFonts w:eastAsia="Arial Unicode MS"/>
          <w:lang w:val="fr-FR"/>
        </w:rPr>
      </w:pPr>
      <w:r w:rsidRPr="006A75AC">
        <w:rPr>
          <w:rFonts w:eastAsia="Arial Unicode MS"/>
          <w:lang w:val="fr-FR"/>
        </w:rPr>
        <w:t>VITALIS MARTYRIS</w:t>
      </w:r>
    </w:p>
    <w:p w:rsidR="00610CCF" w:rsidRPr="006A75AC" w:rsidRDefault="00610CCF" w:rsidP="00F81136">
      <w:pPr>
        <w:rPr>
          <w:rFonts w:eastAsia="Arial Unicode MS"/>
          <w:lang w:val="fr-FR"/>
        </w:rPr>
      </w:pPr>
      <w:r w:rsidRPr="006A75AC">
        <w:rPr>
          <w:rFonts w:eastAsia="Arial Unicode MS"/>
          <w:lang w:val="fr-FR"/>
        </w:rPr>
        <w:t>Tres lectiones.</w:t>
      </w:r>
    </w:p>
    <w:p w:rsidR="00610CCF" w:rsidRPr="006A75AC" w:rsidRDefault="0066590D" w:rsidP="00A67FB0">
      <w:pPr>
        <w:pStyle w:val="berschrift1"/>
        <w:rPr>
          <w:rFonts w:eastAsia="Arial Unicode MS"/>
          <w:lang w:val="fr-FR"/>
        </w:rPr>
      </w:pPr>
      <w:r>
        <w:rPr>
          <w:rFonts w:eastAsia="Arial Unicode MS"/>
          <w:lang w:val="fr-FR"/>
        </w:rPr>
        <w:t xml:space="preserve">IN VIGILIA </w:t>
      </w:r>
      <w:r w:rsidR="00610CCF" w:rsidRPr="006A75AC">
        <w:rPr>
          <w:rFonts w:eastAsia="Arial Unicode MS"/>
          <w:lang w:val="fr-FR"/>
        </w:rPr>
        <w:t>PHILI</w:t>
      </w:r>
      <w:r w:rsidR="00964BFF" w:rsidRPr="006A75AC">
        <w:rPr>
          <w:rFonts w:eastAsia="Arial Unicode MS"/>
          <w:lang w:val="fr-FR"/>
        </w:rPr>
        <w:t>PPI ET IACOBI</w:t>
      </w:r>
    </w:p>
    <w:p w:rsidR="00964BFF" w:rsidRPr="006A75AC" w:rsidRDefault="00964BFF" w:rsidP="00F81136">
      <w:pPr>
        <w:rPr>
          <w:rFonts w:eastAsia="Arial Unicode MS"/>
          <w:lang w:val="pt-PT"/>
        </w:rPr>
      </w:pPr>
      <w:r w:rsidRPr="006A75AC">
        <w:rPr>
          <w:rStyle w:val="Time1"/>
          <w:rFonts w:eastAsia="Arial Unicode MS"/>
          <w:lang w:val="pt-PT"/>
        </w:rPr>
        <w:t>Missa</w:t>
      </w:r>
      <w:r w:rsidRPr="006A75AC">
        <w:rPr>
          <w:rFonts w:eastAsia="Arial Unicode MS"/>
          <w:lang w:val="pt-PT"/>
        </w:rPr>
        <w:t xml:space="preserve"> agitur post horam tertiam. Officium dominicale per totum. Secunda tantum oratio de vigilia dicitur. Communis epistula et evangelium dominicale. Praefatio de resurrectione. [IM] </w:t>
      </w:r>
      <w:r w:rsidRPr="006A75AC">
        <w:rPr>
          <w:rStyle w:val="Incipit"/>
          <w:rFonts w:eastAsia="Arial Unicode MS"/>
          <w:lang w:val="pt-PT"/>
        </w:rPr>
        <w:t>Ite missa est</w:t>
      </w:r>
      <w:r w:rsidRPr="006A75AC">
        <w:rPr>
          <w:rFonts w:eastAsia="Arial Unicode MS"/>
          <w:lang w:val="pt-PT"/>
        </w:rPr>
        <w:t xml:space="preserve"> dicitur.</w:t>
      </w:r>
    </w:p>
    <w:p w:rsidR="00964BFF" w:rsidRDefault="00964BFF" w:rsidP="00A67FB0">
      <w:pPr>
        <w:pStyle w:val="berschrift1"/>
        <w:rPr>
          <w:rFonts w:eastAsia="Arial Unicode MS"/>
          <w:lang w:val="it-IT"/>
        </w:rPr>
      </w:pPr>
      <w:r>
        <w:rPr>
          <w:rFonts w:eastAsia="Arial Unicode MS"/>
          <w:lang w:val="it-IT"/>
        </w:rPr>
        <w:t>[IN DIE APOSTOLORUM PHILIPPI ET IACOBI]</w:t>
      </w:r>
    </w:p>
    <w:p w:rsidR="00964BFF" w:rsidRDefault="00964BFF" w:rsidP="00F81136">
      <w:pPr>
        <w:rPr>
          <w:rFonts w:eastAsia="Arial Unicode MS"/>
          <w:lang w:val="it-IT"/>
        </w:rPr>
      </w:pPr>
      <w:r w:rsidRPr="006A75AC">
        <w:rPr>
          <w:rStyle w:val="Time1"/>
          <w:rFonts w:eastAsia="Arial Unicode MS"/>
          <w:lang w:val="it-IT"/>
        </w:rPr>
        <w:t>Ad vesperas</w:t>
      </w:r>
      <w:r>
        <w:rPr>
          <w:rFonts w:eastAsia="Arial Unicode MS"/>
          <w:lang w:val="it-IT"/>
        </w:rPr>
        <w:t xml:space="preserve"> RP </w:t>
      </w:r>
      <w:r w:rsidRPr="006A75AC">
        <w:rPr>
          <w:rStyle w:val="Neume"/>
          <w:rFonts w:eastAsia="Arial Unicode MS"/>
          <w:lang w:val="it-IT"/>
        </w:rPr>
        <w:t>Virtute magna</w:t>
      </w:r>
      <w:r>
        <w:rPr>
          <w:rFonts w:eastAsia="Arial Unicode MS"/>
          <w:lang w:val="it-IT"/>
        </w:rPr>
        <w:t xml:space="preserve">. HY </w:t>
      </w:r>
      <w:r w:rsidRPr="006A75AC">
        <w:rPr>
          <w:rStyle w:val="Incipit"/>
          <w:rFonts w:eastAsia="Arial Unicode MS"/>
          <w:lang w:val="it-IT"/>
        </w:rPr>
        <w:t>Vita sanctorum</w:t>
      </w:r>
      <w:r>
        <w:rPr>
          <w:rFonts w:eastAsia="Arial Unicode MS"/>
          <w:lang w:val="it-IT"/>
        </w:rPr>
        <w:t>.</w:t>
      </w:r>
      <w:r w:rsidR="00355506">
        <w:rPr>
          <w:rFonts w:eastAsia="Arial Unicode MS"/>
          <w:lang w:val="it-IT"/>
        </w:rPr>
        <w:t xml:space="preserve"> VS </w:t>
      </w:r>
      <w:r w:rsidR="00355506" w:rsidRPr="006A75AC">
        <w:rPr>
          <w:rStyle w:val="Incipit"/>
          <w:rFonts w:eastAsia="Arial Unicode MS"/>
          <w:lang w:val="it-IT"/>
        </w:rPr>
        <w:t>Gavisi sunt</w:t>
      </w:r>
      <w:r w:rsidR="00355506">
        <w:rPr>
          <w:rFonts w:eastAsia="Arial Unicode MS"/>
          <w:lang w:val="it-IT"/>
        </w:rPr>
        <w:t xml:space="preserve">. AM </w:t>
      </w:r>
      <w:r w:rsidR="00355506" w:rsidRPr="00A415FC">
        <w:rPr>
          <w:rStyle w:val="Neume"/>
          <w:rFonts w:eastAsia="Arial Unicode MS"/>
          <w:lang w:val="it-IT"/>
        </w:rPr>
        <w:t>Non turbetur</w:t>
      </w:r>
      <w:r w:rsidR="00355506">
        <w:rPr>
          <w:rFonts w:eastAsia="Arial Unicode MS"/>
          <w:lang w:val="it-IT"/>
        </w:rPr>
        <w:t>. Orationes duae tantum una de apostolis, altera de resurrectione.</w:t>
      </w:r>
    </w:p>
    <w:p w:rsidR="00355506" w:rsidRDefault="00355506" w:rsidP="00F81136">
      <w:pPr>
        <w:rPr>
          <w:rFonts w:eastAsia="Arial Unicode MS"/>
          <w:lang w:val="it-IT"/>
        </w:rPr>
      </w:pPr>
      <w:r w:rsidRPr="006A75AC">
        <w:rPr>
          <w:rStyle w:val="Time1"/>
          <w:rFonts w:eastAsia="Arial Unicode MS"/>
          <w:lang w:val="it-IT"/>
        </w:rPr>
        <w:t>[Ad matutinum]</w:t>
      </w:r>
      <w:r>
        <w:rPr>
          <w:rFonts w:eastAsia="Arial Unicode MS"/>
          <w:lang w:val="it-IT"/>
        </w:rPr>
        <w:t xml:space="preserve"> INV </w:t>
      </w:r>
      <w:r w:rsidRPr="006A75AC">
        <w:rPr>
          <w:rStyle w:val="Neume"/>
          <w:rFonts w:eastAsia="Arial Unicode MS"/>
          <w:lang w:val="it-IT"/>
        </w:rPr>
        <w:t>Regem</w:t>
      </w:r>
      <w:r w:rsidR="000004B2" w:rsidRPr="006A75AC">
        <w:rPr>
          <w:rStyle w:val="Incipit"/>
          <w:rFonts w:eastAsia="Arial Unicode MS"/>
          <w:lang w:val="it-IT"/>
        </w:rPr>
        <w:t>@</w:t>
      </w:r>
      <w:r w:rsidRPr="006A75AC">
        <w:rPr>
          <w:rStyle w:val="Incipit"/>
          <w:rFonts w:eastAsia="Arial Unicode MS"/>
          <w:lang w:val="it-IT"/>
        </w:rPr>
        <w:t>apostolorum</w:t>
      </w:r>
      <w:r>
        <w:rPr>
          <w:rFonts w:eastAsia="Arial Unicode MS"/>
          <w:lang w:val="it-IT"/>
        </w:rPr>
        <w:t xml:space="preserve">. HY </w:t>
      </w:r>
      <w:r w:rsidRPr="006A75AC">
        <w:rPr>
          <w:rStyle w:val="Incipit"/>
          <w:rFonts w:eastAsia="Arial Unicode MS"/>
          <w:lang w:val="it-IT"/>
        </w:rPr>
        <w:t>Vita sanctorum</w:t>
      </w:r>
      <w:r>
        <w:rPr>
          <w:rFonts w:eastAsia="Arial Unicode MS"/>
          <w:lang w:val="it-IT"/>
        </w:rPr>
        <w:t>.</w:t>
      </w:r>
    </w:p>
    <w:p w:rsidR="00355506" w:rsidRPr="00963EFD" w:rsidRDefault="00355506" w:rsidP="00F81136">
      <w:pPr>
        <w:rPr>
          <w:rFonts w:eastAsia="Arial Unicode MS"/>
          <w:lang w:val="it-IT"/>
        </w:rPr>
      </w:pPr>
      <w:r w:rsidRPr="006A75AC">
        <w:rPr>
          <w:rStyle w:val="Time2"/>
          <w:rFonts w:eastAsia="Arial Unicode MS"/>
          <w:lang w:val="it-IT"/>
        </w:rPr>
        <w:t>In primo nocturno</w:t>
      </w:r>
      <w:r>
        <w:rPr>
          <w:rFonts w:eastAsia="Arial Unicode MS"/>
          <w:lang w:val="it-IT"/>
        </w:rPr>
        <w:t xml:space="preserve"> AN </w:t>
      </w:r>
      <w:r w:rsidRPr="006A75AC">
        <w:rPr>
          <w:rStyle w:val="Neume"/>
          <w:rFonts w:eastAsia="Arial Unicode MS"/>
          <w:lang w:val="it-IT"/>
        </w:rPr>
        <w:t>Pax vobis</w:t>
      </w:r>
      <w:r>
        <w:rPr>
          <w:rFonts w:eastAsia="Arial Unicode MS"/>
          <w:lang w:val="it-IT"/>
        </w:rPr>
        <w:t xml:space="preserve">. </w:t>
      </w:r>
      <w:r w:rsidRPr="006A75AC">
        <w:rPr>
          <w:rFonts w:eastAsia="Arial Unicode MS"/>
          <w:lang w:val="pt-PT"/>
        </w:rPr>
        <w:t xml:space="preserve">Psalmi et versus de </w:t>
      </w:r>
      <w:r w:rsidR="0066590D">
        <w:rPr>
          <w:rFonts w:eastAsia="Arial Unicode MS"/>
          <w:lang w:val="pt-PT"/>
        </w:rPr>
        <w:t>apostolis. Primum RP</w:t>
      </w:r>
      <w:r w:rsidRPr="006A75AC">
        <w:rPr>
          <w:rFonts w:eastAsia="Arial Unicode MS"/>
          <w:lang w:val="pt-PT"/>
        </w:rPr>
        <w:t xml:space="preserve"> </w:t>
      </w:r>
      <w:r w:rsidR="009774FF">
        <w:rPr>
          <w:rStyle w:val="Neume"/>
          <w:rFonts w:eastAsia="Arial Unicode MS"/>
          <w:lang w:val="pt-PT"/>
        </w:rPr>
        <w:t>%D::Beatus vir</w:t>
      </w:r>
      <w:r w:rsidRPr="006A75AC">
        <w:rPr>
          <w:rStyle w:val="Neume"/>
          <w:rFonts w:eastAsia="Arial Unicode MS"/>
          <w:lang w:val="pt-PT"/>
        </w:rPr>
        <w:t>%</w:t>
      </w:r>
      <w:r w:rsidR="009774FF" w:rsidRPr="00963EFD">
        <w:rPr>
          <w:rFonts w:eastAsia="Arial Unicode MS"/>
          <w:lang w:val="pt-PT"/>
        </w:rPr>
        <w:t>.</w:t>
      </w:r>
      <w:r w:rsidRPr="00963EFD">
        <w:rPr>
          <w:rFonts w:eastAsia="Arial Unicode MS"/>
          <w:lang w:val="pt-PT"/>
        </w:rPr>
        <w:t xml:space="preserve"> </w:t>
      </w:r>
      <w:r w:rsidRPr="006A75AC">
        <w:rPr>
          <w:rFonts w:eastAsia="Arial Unicode MS"/>
          <w:lang w:val="pt-PT"/>
        </w:rPr>
        <w:t xml:space="preserve">RP </w:t>
      </w:r>
      <w:r w:rsidRPr="006A75AC">
        <w:rPr>
          <w:rStyle w:val="Incipit"/>
          <w:rFonts w:eastAsia="Arial Unicode MS"/>
          <w:lang w:val="pt-PT"/>
        </w:rPr>
        <w:t>Pretiosa</w:t>
      </w:r>
      <w:r w:rsidRPr="006A75AC">
        <w:rPr>
          <w:rFonts w:eastAsia="Arial Unicode MS"/>
          <w:lang w:val="pt-PT"/>
        </w:rPr>
        <w:t xml:space="preserve">. </w:t>
      </w:r>
      <w:r w:rsidRPr="009774FF">
        <w:rPr>
          <w:rFonts w:eastAsia="Arial Unicode MS"/>
          <w:lang w:val="pt-PT"/>
        </w:rPr>
        <w:t xml:space="preserve">RP </w:t>
      </w:r>
      <w:r w:rsidRPr="009774FF">
        <w:rPr>
          <w:rStyle w:val="Incipit"/>
          <w:rFonts w:eastAsia="Arial Unicode MS"/>
          <w:lang w:val="pt-PT"/>
        </w:rPr>
        <w:t>Tristitia vestra</w:t>
      </w:r>
      <w:r w:rsidRPr="009774FF">
        <w:rPr>
          <w:rFonts w:eastAsia="Arial Unicode MS"/>
          <w:lang w:val="pt-PT"/>
        </w:rPr>
        <w:t xml:space="preserve">. </w:t>
      </w:r>
      <w:r w:rsidRPr="00963EFD">
        <w:rPr>
          <w:rFonts w:eastAsia="Arial Unicode MS"/>
          <w:lang w:val="it-IT"/>
        </w:rPr>
        <w:t xml:space="preserve">RP </w:t>
      </w:r>
      <w:r w:rsidRPr="00963EFD">
        <w:rPr>
          <w:rStyle w:val="Incipit"/>
          <w:rFonts w:eastAsia="Arial Unicode MS"/>
          <w:lang w:val="it-IT"/>
        </w:rPr>
        <w:t>Lux perpetua</w:t>
      </w:r>
      <w:r w:rsidRPr="00963EFD">
        <w:rPr>
          <w:rFonts w:eastAsia="Arial Unicode MS"/>
          <w:lang w:val="it-IT"/>
        </w:rPr>
        <w:t>.</w:t>
      </w:r>
    </w:p>
    <w:p w:rsidR="00355506" w:rsidRDefault="00355506" w:rsidP="00F81136">
      <w:pPr>
        <w:rPr>
          <w:rFonts w:eastAsia="Arial Unicode MS"/>
          <w:lang w:val="it-IT"/>
        </w:rPr>
      </w:pPr>
      <w:r w:rsidRPr="00963EFD">
        <w:rPr>
          <w:rStyle w:val="Time2"/>
          <w:rFonts w:eastAsia="Arial Unicode MS"/>
          <w:lang w:val="it-IT"/>
        </w:rPr>
        <w:t>[In secundo nocturno]</w:t>
      </w:r>
      <w:r w:rsidRPr="00963EFD">
        <w:rPr>
          <w:rFonts w:eastAsia="Arial Unicode MS"/>
          <w:lang w:val="it-IT"/>
        </w:rPr>
        <w:t xml:space="preserve"> AN </w:t>
      </w:r>
      <w:r w:rsidRPr="00963EFD">
        <w:rPr>
          <w:rStyle w:val="Incipit"/>
          <w:rFonts w:eastAsia="Arial Unicode MS"/>
          <w:lang w:val="it-IT"/>
        </w:rPr>
        <w:t>Gavisi sunt discipuli</w:t>
      </w:r>
      <w:r w:rsidRPr="00963EFD">
        <w:rPr>
          <w:rFonts w:eastAsia="Arial Unicode MS"/>
          <w:lang w:val="it-IT"/>
        </w:rPr>
        <w:t xml:space="preserve">. RP </w:t>
      </w:r>
      <w:r w:rsidRPr="00963EFD">
        <w:rPr>
          <w:rStyle w:val="Incipit"/>
          <w:rFonts w:eastAsia="Arial Unicode MS"/>
          <w:lang w:val="it-IT"/>
        </w:rPr>
        <w:t>In diademate</w:t>
      </w:r>
      <w:r w:rsidRPr="00963EFD">
        <w:rPr>
          <w:rFonts w:eastAsia="Arial Unicode MS"/>
          <w:lang w:val="it-IT"/>
        </w:rPr>
        <w:t xml:space="preserve">. RP </w:t>
      </w:r>
      <w:r w:rsidRPr="00963EFD">
        <w:rPr>
          <w:rStyle w:val="Incipit"/>
          <w:rFonts w:eastAsia="Arial Unicode MS"/>
          <w:lang w:val="it-IT"/>
        </w:rPr>
        <w:t>Candidi facti</w:t>
      </w:r>
      <w:r w:rsidRPr="00963EFD">
        <w:rPr>
          <w:rFonts w:eastAsia="Arial Unicode MS"/>
          <w:lang w:val="it-IT"/>
        </w:rPr>
        <w:t xml:space="preserve">. RP </w:t>
      </w:r>
      <w:r w:rsidRPr="00963EFD">
        <w:rPr>
          <w:rStyle w:val="Incipit"/>
          <w:rFonts w:eastAsia="Arial Unicode MS"/>
          <w:lang w:val="it-IT"/>
        </w:rPr>
        <w:t>Vid</w:t>
      </w:r>
      <w:r w:rsidRPr="006A75AC">
        <w:rPr>
          <w:rStyle w:val="Incipit"/>
          <w:rFonts w:eastAsia="Arial Unicode MS"/>
          <w:lang w:val="it-IT"/>
        </w:rPr>
        <w:t>i portam</w:t>
      </w:r>
      <w:r>
        <w:rPr>
          <w:rFonts w:eastAsia="Arial Unicode MS"/>
          <w:lang w:val="it-IT"/>
        </w:rPr>
        <w:t>.</w:t>
      </w:r>
    </w:p>
    <w:p w:rsidR="00355506" w:rsidRPr="00963EFD" w:rsidRDefault="00355506" w:rsidP="00F81136">
      <w:pPr>
        <w:rPr>
          <w:rFonts w:eastAsia="Arial Unicode MS"/>
          <w:lang w:val="en-US"/>
        </w:rPr>
      </w:pPr>
      <w:r w:rsidRPr="00963EFD">
        <w:rPr>
          <w:rStyle w:val="Time2"/>
          <w:rFonts w:eastAsia="Arial Unicode MS"/>
          <w:lang w:val="en-US"/>
        </w:rPr>
        <w:t>[In tertio nocturno]</w:t>
      </w:r>
      <w:r w:rsidRPr="00963EFD">
        <w:rPr>
          <w:rFonts w:eastAsia="Arial Unicode MS"/>
          <w:lang w:val="en-US"/>
        </w:rPr>
        <w:t xml:space="preserve"> AN </w:t>
      </w:r>
      <w:r w:rsidRPr="00963EFD">
        <w:rPr>
          <w:rStyle w:val="Incipit"/>
          <w:rFonts w:eastAsia="Arial Unicode MS"/>
          <w:lang w:val="en-US"/>
        </w:rPr>
        <w:t>Ego sum vitis</w:t>
      </w:r>
      <w:r w:rsidRPr="00963EFD">
        <w:rPr>
          <w:rFonts w:eastAsia="Arial Unicode MS"/>
          <w:lang w:val="en-US"/>
        </w:rPr>
        <w:t xml:space="preserve">. </w:t>
      </w:r>
      <w:r>
        <w:rPr>
          <w:rFonts w:eastAsia="Arial Unicode MS"/>
          <w:lang w:val="it-IT"/>
        </w:rPr>
        <w:t xml:space="preserve">EV </w:t>
      </w:r>
      <w:r w:rsidRPr="006A75AC">
        <w:rPr>
          <w:rStyle w:val="Incipit"/>
          <w:rFonts w:eastAsia="Arial Unicode MS"/>
          <w:lang w:val="it-IT"/>
        </w:rPr>
        <w:t>Non turbetur</w:t>
      </w:r>
      <w:r>
        <w:rPr>
          <w:rFonts w:eastAsia="Arial Unicode MS"/>
          <w:lang w:val="it-IT"/>
        </w:rPr>
        <w:t xml:space="preserve">. RP </w:t>
      </w:r>
      <w:r w:rsidRPr="006A75AC">
        <w:rPr>
          <w:rStyle w:val="Incipit"/>
          <w:rFonts w:eastAsia="Arial Unicode MS"/>
          <w:lang w:val="it-IT"/>
        </w:rPr>
        <w:t>Isti sunt agni</w:t>
      </w:r>
      <w:r>
        <w:rPr>
          <w:rFonts w:eastAsia="Arial Unicode MS"/>
          <w:lang w:val="it-IT"/>
        </w:rPr>
        <w:t xml:space="preserve">. </w:t>
      </w:r>
      <w:r w:rsidRPr="00963EFD">
        <w:rPr>
          <w:rFonts w:eastAsia="Arial Unicode MS"/>
          <w:lang w:val="en-US"/>
        </w:rPr>
        <w:t xml:space="preserve">RP </w:t>
      </w:r>
      <w:r w:rsidRPr="00963EFD">
        <w:rPr>
          <w:rStyle w:val="Incipit"/>
          <w:rFonts w:eastAsia="Arial Unicode MS"/>
          <w:lang w:val="en-US"/>
        </w:rPr>
        <w:t>Vidi Hierusalem</w:t>
      </w:r>
      <w:r w:rsidRPr="00963EFD">
        <w:rPr>
          <w:rFonts w:eastAsia="Arial Unicode MS"/>
          <w:lang w:val="en-US"/>
        </w:rPr>
        <w:t xml:space="preserve">. </w:t>
      </w:r>
      <w:r w:rsidR="0073218E" w:rsidRPr="00963EFD">
        <w:rPr>
          <w:rFonts w:eastAsia="Arial Unicode MS"/>
          <w:lang w:val="en-US"/>
        </w:rPr>
        <w:t xml:space="preserve">RP </w:t>
      </w:r>
      <w:r w:rsidR="0073218E" w:rsidRPr="00963EFD">
        <w:rPr>
          <w:rStyle w:val="Incipit"/>
          <w:rFonts w:eastAsia="Arial Unicode MS"/>
          <w:lang w:val="en-US"/>
        </w:rPr>
        <w:t>In servis suis</w:t>
      </w:r>
      <w:r w:rsidR="0073218E" w:rsidRPr="00963EFD">
        <w:rPr>
          <w:rFonts w:eastAsia="Arial Unicode MS"/>
          <w:lang w:val="en-US"/>
        </w:rPr>
        <w:t>.</w:t>
      </w:r>
    </w:p>
    <w:p w:rsidR="0073218E" w:rsidRPr="00963EFD" w:rsidRDefault="00847339" w:rsidP="00F81136">
      <w:pPr>
        <w:rPr>
          <w:rFonts w:eastAsia="Arial Unicode MS"/>
          <w:lang w:val="en-US"/>
        </w:rPr>
      </w:pPr>
      <w:r w:rsidRPr="00963EFD">
        <w:rPr>
          <w:rFonts w:eastAsia="Arial Unicode MS"/>
          <w:lang w:val="en-US"/>
        </w:rPr>
        <w:t>L</w:t>
      </w:r>
      <w:r w:rsidR="00E872A7" w:rsidRPr="00963EFD">
        <w:rPr>
          <w:rFonts w:eastAsia="Arial Unicode MS"/>
          <w:lang w:val="en-US"/>
        </w:rPr>
        <w:t>audes</w:t>
      </w:r>
      <w:r w:rsidRPr="00963EFD">
        <w:rPr>
          <w:rFonts w:eastAsia="Arial Unicode MS"/>
          <w:lang w:val="en-US"/>
        </w:rPr>
        <w:t xml:space="preserve"> ad cursus</w:t>
      </w:r>
      <w:r w:rsidR="00E872A7" w:rsidRPr="00963EFD">
        <w:rPr>
          <w:rFonts w:eastAsia="Arial Unicode MS"/>
          <w:lang w:val="en-US"/>
        </w:rPr>
        <w:t>.</w:t>
      </w:r>
    </w:p>
    <w:p w:rsidR="0073218E" w:rsidRPr="00963EFD" w:rsidRDefault="0073218E" w:rsidP="00F81136">
      <w:pPr>
        <w:rPr>
          <w:rFonts w:eastAsia="Arial Unicode MS"/>
          <w:lang w:val="it-IT"/>
        </w:rPr>
      </w:pPr>
      <w:r w:rsidRPr="00963EFD">
        <w:rPr>
          <w:rStyle w:val="Time1"/>
          <w:rFonts w:eastAsia="Arial Unicode MS"/>
          <w:lang w:val="it-IT"/>
        </w:rPr>
        <w:t>[Ad missam]</w:t>
      </w:r>
      <w:r w:rsidRPr="00963EFD">
        <w:rPr>
          <w:rFonts w:eastAsia="Arial Unicode MS"/>
          <w:lang w:val="it-IT"/>
        </w:rPr>
        <w:t xml:space="preserve"> SE </w:t>
      </w:r>
      <w:r w:rsidRPr="00963EFD">
        <w:rPr>
          <w:rStyle w:val="Incipit"/>
          <w:rFonts w:eastAsia="Arial Unicode MS"/>
          <w:lang w:val="it-IT"/>
        </w:rPr>
        <w:t>Agni paschalis</w:t>
      </w:r>
      <w:r w:rsidRPr="00963EFD">
        <w:rPr>
          <w:rFonts w:eastAsia="Arial Unicode MS"/>
          <w:lang w:val="it-IT"/>
        </w:rPr>
        <w:t>. Praefatio de resurrectione.</w:t>
      </w:r>
    </w:p>
    <w:p w:rsidR="0073218E" w:rsidRPr="00963EFD" w:rsidRDefault="0073218E" w:rsidP="00F81136">
      <w:pPr>
        <w:rPr>
          <w:rFonts w:eastAsia="Arial Unicode MS"/>
          <w:lang w:val="it-IT"/>
        </w:rPr>
      </w:pPr>
      <w:r w:rsidRPr="00963EFD">
        <w:rPr>
          <w:rStyle w:val="Time1"/>
          <w:rFonts w:eastAsia="Arial Unicode MS"/>
          <w:lang w:val="it-IT"/>
        </w:rPr>
        <w:t>Ad secundas vesperas</w:t>
      </w:r>
      <w:r w:rsidRPr="00963EFD">
        <w:rPr>
          <w:rFonts w:eastAsia="Arial Unicode MS"/>
          <w:lang w:val="it-IT"/>
        </w:rPr>
        <w:t xml:space="preserve"> laudes. Psalmi de apostolis. HY </w:t>
      </w:r>
      <w:r w:rsidRPr="00963EFD">
        <w:rPr>
          <w:rStyle w:val="Incipit"/>
          <w:rFonts w:eastAsia="Arial Unicode MS"/>
          <w:lang w:val="it-IT"/>
        </w:rPr>
        <w:t>Vita sanctorum</w:t>
      </w:r>
      <w:r w:rsidRPr="00963EFD">
        <w:rPr>
          <w:rFonts w:eastAsia="Arial Unicode MS"/>
          <w:lang w:val="it-IT"/>
        </w:rPr>
        <w:t xml:space="preserve">. VS </w:t>
      </w:r>
      <w:r w:rsidRPr="00963EFD">
        <w:rPr>
          <w:rStyle w:val="Incipit"/>
          <w:rFonts w:eastAsia="Arial Unicode MS"/>
          <w:lang w:val="it-IT"/>
        </w:rPr>
        <w:t>Gavisi sunt discipuli</w:t>
      </w:r>
      <w:r w:rsidRPr="00963EFD">
        <w:rPr>
          <w:rFonts w:eastAsia="Arial Unicode MS"/>
          <w:lang w:val="it-IT"/>
        </w:rPr>
        <w:t>.</w:t>
      </w:r>
    </w:p>
    <w:p w:rsidR="0073218E" w:rsidRPr="00963EFD" w:rsidRDefault="0073218E" w:rsidP="00A67FB0">
      <w:pPr>
        <w:pStyle w:val="berschrift1"/>
        <w:rPr>
          <w:rFonts w:eastAsia="Arial Unicode MS"/>
          <w:lang w:val="it-IT"/>
        </w:rPr>
      </w:pPr>
      <w:r w:rsidRPr="00963EFD">
        <w:rPr>
          <w:rFonts w:eastAsia="Arial Unicode MS"/>
          <w:lang w:val="it-IT"/>
        </w:rPr>
        <w:t>DE SANCTA CRUCE</w:t>
      </w:r>
    </w:p>
    <w:p w:rsidR="0073218E" w:rsidRPr="006A75AC" w:rsidRDefault="0073218E" w:rsidP="00F81136">
      <w:pPr>
        <w:rPr>
          <w:rFonts w:eastAsia="Arial Unicode MS"/>
          <w:lang w:val="pt-PT"/>
        </w:rPr>
      </w:pPr>
      <w:r w:rsidRPr="00963EFD">
        <w:rPr>
          <w:rStyle w:val="Time1"/>
          <w:rFonts w:eastAsia="Arial Unicode MS"/>
          <w:lang w:val="it-IT"/>
        </w:rPr>
        <w:t>Ad vesperas</w:t>
      </w:r>
      <w:r w:rsidRPr="00963EFD">
        <w:rPr>
          <w:rFonts w:eastAsia="Arial Unicode MS"/>
          <w:lang w:val="it-IT"/>
        </w:rPr>
        <w:t xml:space="preserve"> [AN]</w:t>
      </w:r>
      <w:r w:rsidR="001B67AC" w:rsidRPr="00963EFD">
        <w:rPr>
          <w:rFonts w:eastAsia="Arial Unicode MS"/>
          <w:lang w:val="it-IT"/>
        </w:rPr>
        <w:t xml:space="preserve"> </w:t>
      </w:r>
      <w:r w:rsidR="001B67AC" w:rsidRPr="00963EFD">
        <w:rPr>
          <w:rStyle w:val="Neume"/>
          <w:rFonts w:eastAsia="Arial Unicode MS"/>
          <w:lang w:val="it-IT"/>
        </w:rPr>
        <w:t>O crux</w:t>
      </w:r>
      <w:r w:rsidR="001B67AC" w:rsidRPr="00963EFD">
        <w:rPr>
          <w:rFonts w:eastAsia="Arial Unicode MS"/>
          <w:lang w:val="it-IT"/>
        </w:rPr>
        <w:t xml:space="preserve">. </w:t>
      </w:r>
      <w:r w:rsidR="001B67AC" w:rsidRPr="006A75AC">
        <w:rPr>
          <w:rFonts w:eastAsia="Arial Unicode MS"/>
          <w:lang w:val="pt-PT"/>
        </w:rPr>
        <w:t xml:space="preserve">HY </w:t>
      </w:r>
      <w:r w:rsidR="001B67AC" w:rsidRPr="006A75AC">
        <w:rPr>
          <w:rStyle w:val="Incipit"/>
          <w:rFonts w:eastAsia="Arial Unicode MS"/>
          <w:lang w:val="pt-PT"/>
        </w:rPr>
        <w:t>Salve crux sancta</w:t>
      </w:r>
      <w:r w:rsidR="001B67AC" w:rsidRPr="006A75AC">
        <w:rPr>
          <w:rFonts w:eastAsia="Arial Unicode MS"/>
          <w:lang w:val="pt-PT"/>
        </w:rPr>
        <w:t xml:space="preserve">. VS </w:t>
      </w:r>
      <w:r w:rsidR="001B67AC" w:rsidRPr="006A75AC">
        <w:rPr>
          <w:rStyle w:val="Incipit"/>
          <w:rFonts w:eastAsia="Arial Unicode MS"/>
          <w:lang w:val="pt-PT"/>
        </w:rPr>
        <w:t>Hoc signum cruc</w:t>
      </w:r>
      <w:r w:rsidR="001B67AC" w:rsidRPr="006A75AC">
        <w:rPr>
          <w:rStyle w:val="Neume"/>
          <w:rFonts w:eastAsia="Arial Unicode MS"/>
          <w:lang w:val="pt-PT"/>
        </w:rPr>
        <w:t>is</w:t>
      </w:r>
      <w:r w:rsidR="001B67AC" w:rsidRPr="006A75AC">
        <w:rPr>
          <w:rFonts w:eastAsia="Arial Unicode MS"/>
          <w:lang w:val="pt-PT"/>
        </w:rPr>
        <w:t xml:space="preserve">. AM </w:t>
      </w:r>
      <w:r w:rsidR="001B67AC" w:rsidRPr="006A75AC">
        <w:rPr>
          <w:rStyle w:val="Incipit"/>
          <w:rFonts w:eastAsia="Arial Unicode MS"/>
          <w:lang w:val="pt-PT"/>
        </w:rPr>
        <w:t>Helena desiderio plena</w:t>
      </w:r>
      <w:r w:rsidR="001B67AC" w:rsidRPr="006A75AC">
        <w:rPr>
          <w:rFonts w:eastAsia="Arial Unicode MS"/>
          <w:lang w:val="pt-PT"/>
        </w:rPr>
        <w:t xml:space="preserve">. Post orationem dicitur AC </w:t>
      </w:r>
      <w:r w:rsidR="001B67AC" w:rsidRPr="006A75AC">
        <w:rPr>
          <w:rStyle w:val="Neume"/>
          <w:rFonts w:eastAsia="Arial Unicode MS"/>
          <w:lang w:val="pt-PT"/>
        </w:rPr>
        <w:t>Beatus Alexander</w:t>
      </w:r>
      <w:r w:rsidR="001B67AC" w:rsidRPr="006A75AC">
        <w:rPr>
          <w:rFonts w:eastAsia="Arial Unicode MS"/>
          <w:lang w:val="pt-PT"/>
        </w:rPr>
        <w:t xml:space="preserve"> et oratio de eo. Postea de resurrectione et de sanctis.</w:t>
      </w:r>
    </w:p>
    <w:p w:rsidR="001B67AC" w:rsidRPr="006A75AC" w:rsidRDefault="001B67AC" w:rsidP="00F81136">
      <w:pPr>
        <w:rPr>
          <w:rFonts w:eastAsia="Arial Unicode MS"/>
          <w:lang w:val="pt-PT"/>
        </w:rPr>
      </w:pPr>
      <w:r w:rsidRPr="006A75AC">
        <w:rPr>
          <w:rStyle w:val="Time1"/>
          <w:rFonts w:eastAsia="Arial Unicode MS"/>
          <w:lang w:val="it-IT"/>
        </w:rPr>
        <w:t>[Ad matutinum]</w:t>
      </w:r>
      <w:r>
        <w:rPr>
          <w:rFonts w:eastAsia="Arial Unicode MS"/>
          <w:lang w:val="it-IT"/>
        </w:rPr>
        <w:t xml:space="preserve"> </w:t>
      </w:r>
      <w:r w:rsidR="00DA3500">
        <w:rPr>
          <w:rFonts w:eastAsia="Arial Unicode MS"/>
          <w:lang w:val="it-IT"/>
        </w:rPr>
        <w:t xml:space="preserve">VS </w:t>
      </w:r>
      <w:r w:rsidR="00DA3500" w:rsidRPr="00963EFD">
        <w:rPr>
          <w:rStyle w:val="Incipit"/>
          <w:rFonts w:eastAsia="Arial Unicode MS"/>
          <w:lang w:val="it-IT"/>
        </w:rPr>
        <w:t>Laetamini in domino</w:t>
      </w:r>
      <w:r w:rsidR="00DA3500">
        <w:rPr>
          <w:rFonts w:eastAsia="Arial Unicode MS"/>
          <w:lang w:val="it-IT"/>
        </w:rPr>
        <w:t>.</w:t>
      </w:r>
      <w:r w:rsidR="00693976">
        <w:rPr>
          <w:rFonts w:eastAsia="Arial Unicode MS"/>
          <w:lang w:val="it-IT"/>
        </w:rPr>
        <w:t xml:space="preserve"> </w:t>
      </w:r>
      <w:r w:rsidR="00693976" w:rsidRPr="006A75AC">
        <w:rPr>
          <w:rFonts w:eastAsia="Arial Unicode MS"/>
          <w:lang w:val="pt-PT"/>
        </w:rPr>
        <w:t xml:space="preserve">RP </w:t>
      </w:r>
      <w:r w:rsidR="00693976" w:rsidRPr="006A75AC">
        <w:rPr>
          <w:rStyle w:val="Neume"/>
          <w:rFonts w:eastAsia="Arial Unicode MS"/>
          <w:lang w:val="pt-PT"/>
        </w:rPr>
        <w:t>Pretiosa</w:t>
      </w:r>
      <w:r w:rsidR="00693976" w:rsidRPr="006A75AC">
        <w:rPr>
          <w:rFonts w:eastAsia="Arial Unicode MS"/>
          <w:lang w:val="pt-PT"/>
        </w:rPr>
        <w:t xml:space="preserve"> et alia quinque de sanctis.</w:t>
      </w:r>
      <w:r w:rsidR="006E2A24" w:rsidRPr="006A75AC">
        <w:rPr>
          <w:rFonts w:eastAsia="Arial Unicode MS"/>
          <w:lang w:val="pt-PT"/>
        </w:rPr>
        <w:t xml:space="preserve"> AN </w:t>
      </w:r>
      <w:r w:rsidR="006E2A24" w:rsidRPr="006A75AC">
        <w:rPr>
          <w:rStyle w:val="Incipit"/>
          <w:rFonts w:eastAsia="Arial Unicode MS"/>
          <w:lang w:val="pt-PT"/>
        </w:rPr>
        <w:t>Ecce ego</w:t>
      </w:r>
      <w:r w:rsidR="006E2A24" w:rsidRPr="006A75AC">
        <w:rPr>
          <w:rFonts w:eastAsia="Arial Unicode MS"/>
          <w:lang w:val="pt-PT"/>
        </w:rPr>
        <w:t>.</w:t>
      </w:r>
    </w:p>
    <w:p w:rsidR="006E2A24" w:rsidRPr="006A75AC" w:rsidRDefault="006E2A24" w:rsidP="00F81136">
      <w:pPr>
        <w:rPr>
          <w:rFonts w:eastAsia="Arial Unicode MS"/>
          <w:lang w:val="fr-FR"/>
        </w:rPr>
      </w:pPr>
      <w:r w:rsidRPr="006A75AC">
        <w:rPr>
          <w:rStyle w:val="Time2"/>
          <w:rFonts w:eastAsia="Arial Unicode MS"/>
          <w:lang w:val="pt-PT"/>
        </w:rPr>
        <w:t>Ad tertium [nocturnum]</w:t>
      </w:r>
      <w:r w:rsidRPr="006A75AC">
        <w:rPr>
          <w:rFonts w:eastAsia="Arial Unicode MS"/>
          <w:lang w:val="pt-PT"/>
        </w:rPr>
        <w:t xml:space="preserve"> AN </w:t>
      </w:r>
      <w:r w:rsidRPr="006A75AC">
        <w:rPr>
          <w:rStyle w:val="Neume"/>
          <w:rFonts w:eastAsia="Arial Unicode MS"/>
          <w:lang w:val="pt-PT"/>
        </w:rPr>
        <w:t>Ecce crucem</w:t>
      </w:r>
      <w:r w:rsidRPr="006A75AC">
        <w:rPr>
          <w:rFonts w:eastAsia="Arial Unicode MS"/>
          <w:lang w:val="pt-PT"/>
        </w:rPr>
        <w:t xml:space="preserve">. </w:t>
      </w:r>
      <w:r w:rsidRPr="006A75AC">
        <w:rPr>
          <w:rFonts w:eastAsia="Arial Unicode MS"/>
          <w:lang w:val="fr-FR"/>
        </w:rPr>
        <w:t xml:space="preserve">PS </w:t>
      </w:r>
      <w:r w:rsidRPr="006A75AC">
        <w:rPr>
          <w:rStyle w:val="Incipit"/>
          <w:rFonts w:eastAsia="Arial Unicode MS"/>
          <w:lang w:val="fr-FR"/>
        </w:rPr>
        <w:t>Cantate</w:t>
      </w:r>
      <w:r w:rsidRPr="006A75AC">
        <w:rPr>
          <w:rFonts w:eastAsia="Arial Unicode MS"/>
          <w:lang w:val="fr-FR"/>
        </w:rPr>
        <w:t xml:space="preserve"> primum. PS </w:t>
      </w:r>
      <w:r w:rsidRPr="006A75AC">
        <w:rPr>
          <w:rStyle w:val="Incipit"/>
          <w:rFonts w:eastAsia="Arial Unicode MS"/>
          <w:lang w:val="fr-FR"/>
        </w:rPr>
        <w:t>Dominus regnavit</w:t>
      </w:r>
      <w:r w:rsidRPr="006A75AC">
        <w:rPr>
          <w:rFonts w:eastAsia="Arial Unicode MS"/>
          <w:lang w:val="fr-FR"/>
        </w:rPr>
        <w:t xml:space="preserve">. PS </w:t>
      </w:r>
      <w:r w:rsidRPr="006A75AC">
        <w:rPr>
          <w:rStyle w:val="Incipit"/>
          <w:rFonts w:eastAsia="Arial Unicode MS"/>
          <w:lang w:val="fr-FR"/>
        </w:rPr>
        <w:t>Cantate</w:t>
      </w:r>
      <w:r w:rsidRPr="006A75AC">
        <w:rPr>
          <w:rFonts w:eastAsia="Arial Unicode MS"/>
          <w:lang w:val="fr-FR"/>
        </w:rPr>
        <w:t xml:space="preserve"> secundum. VS </w:t>
      </w:r>
      <w:r w:rsidRPr="006A75AC">
        <w:rPr>
          <w:rStyle w:val="Incipit"/>
          <w:rFonts w:eastAsia="Arial Unicode MS"/>
          <w:lang w:val="fr-FR"/>
        </w:rPr>
        <w:t>Adoramus te Christe</w:t>
      </w:r>
      <w:r w:rsidRPr="006A75AC">
        <w:rPr>
          <w:rFonts w:eastAsia="Arial Unicode MS"/>
          <w:lang w:val="fr-FR"/>
        </w:rPr>
        <w:t xml:space="preserve">. EV </w:t>
      </w:r>
      <w:r w:rsidRPr="006A75AC">
        <w:rPr>
          <w:rStyle w:val="Incipit"/>
          <w:rFonts w:eastAsia="Arial Unicode MS"/>
          <w:lang w:val="fr-FR"/>
        </w:rPr>
        <w:t>Erat homo</w:t>
      </w:r>
      <w:r w:rsidRPr="006A75AC">
        <w:rPr>
          <w:rFonts w:eastAsia="Arial Unicode MS"/>
          <w:lang w:val="fr-FR"/>
        </w:rPr>
        <w:t xml:space="preserve">. RP </w:t>
      </w:r>
      <w:r w:rsidRPr="006A75AC">
        <w:rPr>
          <w:rStyle w:val="Neume"/>
          <w:rFonts w:eastAsia="Arial Unicode MS"/>
          <w:lang w:val="fr-FR"/>
        </w:rPr>
        <w:t>Dul</w:t>
      </w:r>
      <w:r w:rsidR="000004B2" w:rsidRPr="006A75AC">
        <w:rPr>
          <w:rStyle w:val="Neume"/>
          <w:rFonts w:eastAsia="Arial Unicode MS"/>
          <w:lang w:val="fr-FR"/>
        </w:rPr>
        <w:t>c</w:t>
      </w:r>
      <w:r w:rsidRPr="006A75AC">
        <w:rPr>
          <w:rStyle w:val="Neume"/>
          <w:rFonts w:eastAsia="Arial Unicode MS"/>
          <w:lang w:val="fr-FR"/>
        </w:rPr>
        <w:t>e</w:t>
      </w:r>
      <w:r w:rsidR="000004B2" w:rsidRPr="006A75AC">
        <w:rPr>
          <w:rStyle w:val="Incipit"/>
          <w:rFonts w:eastAsia="Arial Unicode MS"/>
          <w:lang w:val="fr-FR"/>
        </w:rPr>
        <w:t>@</w:t>
      </w:r>
      <w:r w:rsidRPr="006A75AC">
        <w:rPr>
          <w:rStyle w:val="Incipit"/>
          <w:rFonts w:eastAsia="Arial Unicode MS"/>
          <w:lang w:val="fr-FR"/>
        </w:rPr>
        <w:t>lignum</w:t>
      </w:r>
      <w:r w:rsidRPr="006A75AC">
        <w:rPr>
          <w:rFonts w:eastAsia="Arial Unicode MS"/>
          <w:lang w:val="fr-FR"/>
        </w:rPr>
        <w:t>.</w:t>
      </w:r>
    </w:p>
    <w:p w:rsidR="00D12AFF" w:rsidRPr="006A75AC" w:rsidRDefault="006E2A24" w:rsidP="00F81136">
      <w:pPr>
        <w:rPr>
          <w:rFonts w:eastAsia="Arial Unicode MS"/>
          <w:lang w:val="fr-FR"/>
        </w:rPr>
      </w:pPr>
      <w:r w:rsidRPr="006A75AC">
        <w:rPr>
          <w:rStyle w:val="Time1"/>
          <w:rFonts w:eastAsia="Arial Unicode MS"/>
          <w:lang w:val="fr-FR"/>
        </w:rPr>
        <w:t>Ad laudes</w:t>
      </w:r>
      <w:r w:rsidRPr="006A75AC">
        <w:rPr>
          <w:rFonts w:eastAsia="Arial Unicode MS"/>
          <w:lang w:val="fr-FR"/>
        </w:rPr>
        <w:t xml:space="preserve"> HY </w:t>
      </w:r>
      <w:r w:rsidRPr="006A75AC">
        <w:rPr>
          <w:rStyle w:val="Incipit"/>
          <w:rFonts w:eastAsia="Arial Unicode MS"/>
          <w:lang w:val="fr-FR"/>
        </w:rPr>
        <w:t>Salve crux</w:t>
      </w:r>
      <w:r w:rsidRPr="006A75AC">
        <w:rPr>
          <w:rFonts w:eastAsia="Arial Unicode MS"/>
          <w:lang w:val="fr-FR"/>
        </w:rPr>
        <w:t xml:space="preserve">. VS </w:t>
      </w:r>
      <w:r w:rsidRPr="006A75AC">
        <w:rPr>
          <w:rStyle w:val="Incipit"/>
          <w:rFonts w:eastAsia="Arial Unicode MS"/>
          <w:lang w:val="fr-FR"/>
        </w:rPr>
        <w:t>Per signum cruc</w:t>
      </w:r>
      <w:r w:rsidRPr="006A75AC">
        <w:rPr>
          <w:rStyle w:val="Neume"/>
          <w:rFonts w:eastAsia="Arial Unicode MS"/>
          <w:lang w:val="fr-FR"/>
        </w:rPr>
        <w:t>is</w:t>
      </w:r>
      <w:r w:rsidRPr="006A75AC">
        <w:rPr>
          <w:rFonts w:eastAsia="Arial Unicode MS"/>
          <w:lang w:val="fr-FR"/>
        </w:rPr>
        <w:t xml:space="preserve">. </w:t>
      </w:r>
    </w:p>
    <w:p w:rsidR="00D12AFF" w:rsidRDefault="00D12AFF" w:rsidP="00F81136">
      <w:pPr>
        <w:rPr>
          <w:rFonts w:eastAsia="Arial Unicode MS"/>
          <w:lang w:val="it-IT"/>
        </w:rPr>
      </w:pPr>
      <w:r w:rsidRPr="006A75AC">
        <w:rPr>
          <w:rStyle w:val="Time1"/>
          <w:rFonts w:eastAsia="Arial Unicode MS"/>
          <w:lang w:val="it-IT"/>
        </w:rPr>
        <w:t>Ad primam</w:t>
      </w:r>
      <w:r>
        <w:rPr>
          <w:rFonts w:eastAsia="Arial Unicode MS"/>
          <w:lang w:val="it-IT"/>
        </w:rPr>
        <w:t xml:space="preserve"> VSAN </w:t>
      </w:r>
      <w:r w:rsidRPr="006A75AC">
        <w:rPr>
          <w:rStyle w:val="Incipit"/>
          <w:rFonts w:eastAsia="Arial Unicode MS"/>
          <w:lang w:val="it-IT"/>
        </w:rPr>
        <w:t>Lignum vitae</w:t>
      </w:r>
      <w:r>
        <w:rPr>
          <w:rFonts w:eastAsia="Arial Unicode MS"/>
          <w:lang w:val="it-IT"/>
        </w:rPr>
        <w:t>.</w:t>
      </w:r>
    </w:p>
    <w:p w:rsidR="006E2A24" w:rsidRPr="006A75AC" w:rsidRDefault="00D12AFF" w:rsidP="00F81136">
      <w:pPr>
        <w:rPr>
          <w:rFonts w:eastAsia="Arial Unicode MS"/>
          <w:lang w:val="pt-PT"/>
        </w:rPr>
      </w:pPr>
      <w:r w:rsidRPr="006A75AC">
        <w:rPr>
          <w:rStyle w:val="Time1"/>
          <w:rFonts w:eastAsia="Arial Unicode MS"/>
          <w:lang w:val="en-US"/>
        </w:rPr>
        <w:t>Ad tertiam</w:t>
      </w:r>
      <w:r w:rsidRPr="006A75AC">
        <w:rPr>
          <w:rFonts w:eastAsia="Arial Unicode MS"/>
          <w:lang w:val="en-US"/>
        </w:rPr>
        <w:t xml:space="preserve"> AN </w:t>
      </w:r>
      <w:r w:rsidRPr="006A75AC">
        <w:rPr>
          <w:rStyle w:val="Incipit"/>
          <w:rFonts w:eastAsia="Arial Unicode MS"/>
          <w:lang w:val="en-US"/>
        </w:rPr>
        <w:t>Tuam crucem</w:t>
      </w:r>
      <w:r w:rsidRPr="006A75AC">
        <w:rPr>
          <w:rFonts w:eastAsia="Arial Unicode MS"/>
          <w:lang w:val="en-US"/>
        </w:rPr>
        <w:t xml:space="preserve">. </w:t>
      </w:r>
      <w:r w:rsidRPr="006A75AC">
        <w:rPr>
          <w:rFonts w:eastAsia="Arial Unicode MS"/>
          <w:lang w:val="pt-PT"/>
        </w:rPr>
        <w:t xml:space="preserve">VSRB </w:t>
      </w:r>
      <w:r w:rsidRPr="006A75AC">
        <w:rPr>
          <w:rStyle w:val="Neume"/>
          <w:rFonts w:eastAsia="Arial Unicode MS"/>
          <w:lang w:val="pt-PT"/>
        </w:rPr>
        <w:t>Hoc signum crucis.</w:t>
      </w:r>
      <w:r w:rsidRPr="006A75AC">
        <w:rPr>
          <w:rFonts w:eastAsia="Arial Unicode MS"/>
          <w:lang w:val="pt-PT"/>
        </w:rPr>
        <w:t xml:space="preserve"> </w:t>
      </w:r>
      <w:r w:rsidR="006E2A24" w:rsidRPr="006A75AC">
        <w:rPr>
          <w:rFonts w:eastAsia="Arial Unicode MS"/>
          <w:lang w:val="pt-PT"/>
        </w:rPr>
        <w:t xml:space="preserve">VS </w:t>
      </w:r>
      <w:r w:rsidR="006E2A24" w:rsidRPr="006A75AC">
        <w:rPr>
          <w:rStyle w:val="Incipit"/>
          <w:rFonts w:eastAsia="Arial Unicode MS"/>
          <w:lang w:val="pt-PT"/>
        </w:rPr>
        <w:t>Adoramus te Christe</w:t>
      </w:r>
      <w:r w:rsidR="006E2A24" w:rsidRPr="006A75AC">
        <w:rPr>
          <w:rFonts w:eastAsia="Arial Unicode MS"/>
          <w:lang w:val="pt-PT"/>
        </w:rPr>
        <w:t>.</w:t>
      </w:r>
    </w:p>
    <w:p w:rsidR="006E2A24" w:rsidRPr="006A75AC" w:rsidRDefault="006E2A24" w:rsidP="00F81136">
      <w:pPr>
        <w:rPr>
          <w:rFonts w:eastAsia="Arial Unicode MS"/>
          <w:lang w:val="pt-PT"/>
        </w:rPr>
      </w:pPr>
      <w:r w:rsidRPr="006A75AC">
        <w:rPr>
          <w:rStyle w:val="Time1"/>
          <w:rFonts w:eastAsia="Arial Unicode MS"/>
          <w:lang w:val="pt-PT"/>
        </w:rPr>
        <w:t>Ad missam</w:t>
      </w:r>
      <w:r w:rsidRPr="006A75AC">
        <w:rPr>
          <w:rFonts w:eastAsia="Arial Unicode MS"/>
          <w:lang w:val="pt-PT"/>
        </w:rPr>
        <w:t xml:space="preserve"> primum ALV </w:t>
      </w:r>
      <w:r w:rsidRPr="006A75AC">
        <w:rPr>
          <w:rStyle w:val="Neume"/>
          <w:rFonts w:eastAsia="Arial Unicode MS"/>
          <w:lang w:val="pt-PT"/>
        </w:rPr>
        <w:t>Crucifixus</w:t>
      </w:r>
      <w:r w:rsidRPr="006A75AC">
        <w:rPr>
          <w:rFonts w:eastAsia="Arial Unicode MS"/>
          <w:lang w:val="pt-PT"/>
        </w:rPr>
        <w:t xml:space="preserve">. </w:t>
      </w:r>
      <w:r>
        <w:rPr>
          <w:rFonts w:eastAsia="Arial Unicode MS"/>
          <w:lang w:val="it-IT"/>
        </w:rPr>
        <w:t xml:space="preserve">Secundum de sanctis. SE </w:t>
      </w:r>
      <w:r w:rsidRPr="006A75AC">
        <w:rPr>
          <w:rStyle w:val="Incipit"/>
          <w:rFonts w:eastAsia="Arial Unicode MS"/>
          <w:lang w:val="it-IT"/>
        </w:rPr>
        <w:t>Carmen (87v) suo</w:t>
      </w:r>
      <w:r>
        <w:rPr>
          <w:rFonts w:eastAsia="Arial Unicode MS"/>
          <w:lang w:val="it-IT"/>
        </w:rPr>
        <w:t xml:space="preserve">. [CR] </w:t>
      </w:r>
      <w:r w:rsidRPr="006A75AC">
        <w:rPr>
          <w:rStyle w:val="Incipit"/>
          <w:rFonts w:eastAsia="Arial Unicode MS"/>
          <w:lang w:val="it-IT"/>
        </w:rPr>
        <w:t>Credo in unum</w:t>
      </w:r>
      <w:r>
        <w:rPr>
          <w:rFonts w:eastAsia="Arial Unicode MS"/>
          <w:lang w:val="it-IT"/>
        </w:rPr>
        <w:t xml:space="preserve">. </w:t>
      </w:r>
      <w:r w:rsidRPr="006A75AC">
        <w:rPr>
          <w:rFonts w:eastAsia="Arial Unicode MS"/>
          <w:lang w:val="pt-PT"/>
        </w:rPr>
        <w:t xml:space="preserve">Praefatio de </w:t>
      </w:r>
      <w:r w:rsidR="000D6A5F">
        <w:rPr>
          <w:rFonts w:eastAsia="Arial Unicode MS"/>
          <w:lang w:val="pt-PT"/>
        </w:rPr>
        <w:t xml:space="preserve">sancta </w:t>
      </w:r>
      <w:r w:rsidRPr="006A75AC">
        <w:rPr>
          <w:rFonts w:eastAsia="Arial Unicode MS"/>
          <w:lang w:val="pt-PT"/>
        </w:rPr>
        <w:t>cruce.</w:t>
      </w:r>
    </w:p>
    <w:p w:rsidR="006E2A24" w:rsidRPr="006A75AC" w:rsidRDefault="006E2A24" w:rsidP="00F81136">
      <w:pPr>
        <w:rPr>
          <w:rFonts w:eastAsia="Arial Unicode MS"/>
          <w:lang w:val="pt-PT"/>
        </w:rPr>
      </w:pPr>
      <w:r w:rsidRPr="006A75AC">
        <w:rPr>
          <w:rStyle w:val="Time1"/>
          <w:rFonts w:eastAsia="Arial Unicode MS"/>
          <w:lang w:val="pt-PT"/>
        </w:rPr>
        <w:t>Ad sextam</w:t>
      </w:r>
      <w:r w:rsidRPr="006A75AC">
        <w:rPr>
          <w:rFonts w:eastAsia="Arial Unicode MS"/>
          <w:lang w:val="pt-PT"/>
        </w:rPr>
        <w:t xml:space="preserve"> AN </w:t>
      </w:r>
      <w:r w:rsidRPr="006A75AC">
        <w:rPr>
          <w:rStyle w:val="Neume"/>
          <w:rFonts w:eastAsia="Arial Unicode MS"/>
          <w:lang w:val="pt-PT"/>
        </w:rPr>
        <w:t>Adoremus crucis</w:t>
      </w:r>
      <w:r w:rsidRPr="006A75AC">
        <w:rPr>
          <w:rFonts w:eastAsia="Arial Unicode MS"/>
          <w:lang w:val="pt-PT"/>
        </w:rPr>
        <w:t xml:space="preserve">. RB </w:t>
      </w:r>
      <w:r w:rsidRPr="006A75AC">
        <w:rPr>
          <w:rStyle w:val="Neume"/>
          <w:rFonts w:eastAsia="Arial Unicode MS"/>
          <w:lang w:val="pt-PT"/>
        </w:rPr>
        <w:t>Adoramus te Christe</w:t>
      </w:r>
      <w:r w:rsidRPr="006A75AC">
        <w:rPr>
          <w:rFonts w:eastAsia="Arial Unicode MS"/>
          <w:lang w:val="pt-PT"/>
        </w:rPr>
        <w:t>.</w:t>
      </w:r>
      <w:r w:rsidR="00152F63" w:rsidRPr="006A75AC">
        <w:rPr>
          <w:rFonts w:eastAsia="Arial Unicode MS"/>
          <w:lang w:val="pt-PT"/>
        </w:rPr>
        <w:t xml:space="preserve"> RBVS </w:t>
      </w:r>
      <w:r w:rsidR="00152F63" w:rsidRPr="006A75AC">
        <w:rPr>
          <w:rStyle w:val="Neume"/>
          <w:rFonts w:eastAsia="Arial Unicode MS"/>
          <w:lang w:val="pt-PT"/>
        </w:rPr>
        <w:t>Mihi autem absit</w:t>
      </w:r>
      <w:r w:rsidR="00152F63" w:rsidRPr="006A75AC">
        <w:rPr>
          <w:rFonts w:eastAsia="Arial Unicode MS"/>
          <w:lang w:val="pt-PT"/>
        </w:rPr>
        <w:t>.</w:t>
      </w:r>
    </w:p>
    <w:p w:rsidR="00152F63" w:rsidRPr="006A75AC" w:rsidRDefault="00152F63" w:rsidP="00F81136">
      <w:pPr>
        <w:rPr>
          <w:rFonts w:eastAsia="Arial Unicode MS"/>
          <w:lang w:val="pt-PT"/>
        </w:rPr>
      </w:pPr>
      <w:r w:rsidRPr="006A75AC">
        <w:rPr>
          <w:rStyle w:val="Time1"/>
          <w:rFonts w:eastAsia="Arial Unicode MS"/>
          <w:lang w:val="pt-PT"/>
        </w:rPr>
        <w:t>Ad nonam</w:t>
      </w:r>
      <w:r w:rsidRPr="006A75AC">
        <w:rPr>
          <w:rFonts w:eastAsia="Arial Unicode MS"/>
          <w:lang w:val="pt-PT"/>
        </w:rPr>
        <w:t xml:space="preserve"> RBAN </w:t>
      </w:r>
      <w:r w:rsidRPr="006A75AC">
        <w:rPr>
          <w:rStyle w:val="Neume"/>
          <w:rFonts w:eastAsia="Arial Unicode MS"/>
          <w:lang w:val="pt-PT"/>
        </w:rPr>
        <w:t>Salvator mundi</w:t>
      </w:r>
      <w:r w:rsidRPr="006A75AC">
        <w:rPr>
          <w:rFonts w:eastAsia="Arial Unicode MS"/>
          <w:lang w:val="pt-PT"/>
        </w:rPr>
        <w:t xml:space="preserve">. RB </w:t>
      </w:r>
      <w:r w:rsidRPr="00963EFD">
        <w:rPr>
          <w:rStyle w:val="Neume"/>
          <w:rFonts w:eastAsia="Arial Unicode MS"/>
          <w:lang w:val="pt-PT"/>
        </w:rPr>
        <w:t>Mihi autem absit</w:t>
      </w:r>
      <w:r w:rsidRPr="006A75AC">
        <w:rPr>
          <w:rFonts w:eastAsia="Arial Unicode MS"/>
          <w:lang w:val="pt-PT"/>
        </w:rPr>
        <w:t xml:space="preserve">. VS </w:t>
      </w:r>
      <w:r w:rsidRPr="006A75AC">
        <w:rPr>
          <w:rStyle w:val="Incipit"/>
          <w:rFonts w:eastAsia="Arial Unicode MS"/>
          <w:lang w:val="pt-PT"/>
        </w:rPr>
        <w:t>Hoc signum cruc</w:t>
      </w:r>
      <w:r w:rsidRPr="006A75AC">
        <w:rPr>
          <w:rStyle w:val="Neume"/>
          <w:rFonts w:eastAsia="Arial Unicode MS"/>
          <w:lang w:val="pt-PT"/>
        </w:rPr>
        <w:t>is</w:t>
      </w:r>
      <w:r w:rsidRPr="006A75AC">
        <w:rPr>
          <w:rFonts w:eastAsia="Arial Unicode MS"/>
          <w:lang w:val="pt-PT"/>
        </w:rPr>
        <w:t>.</w:t>
      </w:r>
    </w:p>
    <w:p w:rsidR="00152F63" w:rsidRPr="006A75AC" w:rsidRDefault="00152F63" w:rsidP="00F81136">
      <w:pPr>
        <w:rPr>
          <w:rFonts w:eastAsia="Arial Unicode MS"/>
          <w:lang w:val="fr-FR"/>
        </w:rPr>
      </w:pPr>
      <w:r w:rsidRPr="006A75AC">
        <w:rPr>
          <w:rStyle w:val="Time1"/>
          <w:rFonts w:eastAsia="Arial Unicode MS"/>
          <w:lang w:val="pt-PT"/>
        </w:rPr>
        <w:t>Ad secundas vesperas</w:t>
      </w:r>
      <w:r w:rsidRPr="006A75AC">
        <w:rPr>
          <w:rFonts w:eastAsia="Arial Unicode MS"/>
          <w:lang w:val="pt-PT"/>
        </w:rPr>
        <w:t xml:space="preserve"> laudes. PS </w:t>
      </w:r>
      <w:r w:rsidRPr="006A75AC">
        <w:rPr>
          <w:rStyle w:val="Incipit"/>
          <w:rFonts w:eastAsia="Arial Unicode MS"/>
          <w:lang w:val="pt-PT"/>
        </w:rPr>
        <w:t>Dilexi</w:t>
      </w:r>
      <w:r w:rsidRPr="006A75AC">
        <w:rPr>
          <w:rFonts w:eastAsia="Arial Unicode MS"/>
          <w:lang w:val="pt-PT"/>
        </w:rPr>
        <w:t xml:space="preserve">. PS </w:t>
      </w:r>
      <w:r w:rsidRPr="006A75AC">
        <w:rPr>
          <w:rStyle w:val="Incipit"/>
          <w:rFonts w:eastAsia="Arial Unicode MS"/>
          <w:lang w:val="pt-PT"/>
        </w:rPr>
        <w:t>Credidi</w:t>
      </w:r>
      <w:r w:rsidRPr="006A75AC">
        <w:rPr>
          <w:rFonts w:eastAsia="Arial Unicode MS"/>
          <w:lang w:val="pt-PT"/>
        </w:rPr>
        <w:t xml:space="preserve">. PS </w:t>
      </w:r>
      <w:r w:rsidRPr="006A75AC">
        <w:rPr>
          <w:rStyle w:val="Incipit"/>
          <w:rFonts w:eastAsia="Arial Unicode MS"/>
          <w:lang w:val="pt-PT"/>
        </w:rPr>
        <w:t>Laudate dominum omnes</w:t>
      </w:r>
      <w:r w:rsidRPr="006A75AC">
        <w:rPr>
          <w:rFonts w:eastAsia="Arial Unicode MS"/>
          <w:lang w:val="pt-PT"/>
        </w:rPr>
        <w:t>.</w:t>
      </w:r>
      <w:r w:rsidR="00D40BBF" w:rsidRPr="006A75AC">
        <w:rPr>
          <w:rFonts w:eastAsia="Arial Unicode MS"/>
          <w:lang w:val="pt-PT"/>
        </w:rPr>
        <w:t xml:space="preserve"> PS </w:t>
      </w:r>
      <w:r w:rsidR="00D40BBF" w:rsidRPr="006A75AC">
        <w:rPr>
          <w:rStyle w:val="Incipit"/>
          <w:rFonts w:eastAsia="Arial Unicode MS"/>
          <w:lang w:val="pt-PT"/>
        </w:rPr>
        <w:t>Ad dominum</w:t>
      </w:r>
      <w:r w:rsidR="00D40BBF" w:rsidRPr="006A75AC">
        <w:rPr>
          <w:rFonts w:eastAsia="Arial Unicode MS"/>
          <w:lang w:val="pt-PT"/>
        </w:rPr>
        <w:t xml:space="preserve">. PS </w:t>
      </w:r>
      <w:r w:rsidR="00D40BBF" w:rsidRPr="006A75AC">
        <w:rPr>
          <w:rStyle w:val="Incipit"/>
          <w:rFonts w:eastAsia="Arial Unicode MS"/>
          <w:lang w:val="pt-PT"/>
        </w:rPr>
        <w:t>Levavi</w:t>
      </w:r>
      <w:r w:rsidR="00D40BBF" w:rsidRPr="006A75AC">
        <w:rPr>
          <w:rFonts w:eastAsia="Arial Unicode MS"/>
          <w:lang w:val="pt-PT"/>
        </w:rPr>
        <w:t>.</w:t>
      </w:r>
      <w:r w:rsidR="00EB02BA" w:rsidRPr="006A75AC">
        <w:rPr>
          <w:rFonts w:eastAsia="Arial Unicode MS"/>
          <w:lang w:val="pt-PT"/>
        </w:rPr>
        <w:t xml:space="preserve"> </w:t>
      </w:r>
      <w:r w:rsidR="00D40BBF" w:rsidRPr="006A75AC">
        <w:rPr>
          <w:rFonts w:eastAsia="Arial Unicode MS"/>
          <w:lang w:val="pt-PT"/>
        </w:rPr>
        <w:t>Post inventione</w:t>
      </w:r>
      <w:r w:rsidR="00EB02BA" w:rsidRPr="006A75AC">
        <w:rPr>
          <w:rFonts w:eastAsia="Arial Unicode MS"/>
          <w:lang w:val="pt-PT"/>
        </w:rPr>
        <w:t>m</w:t>
      </w:r>
      <w:r w:rsidR="00D40BBF" w:rsidRPr="006A75AC">
        <w:rPr>
          <w:rFonts w:eastAsia="Arial Unicode MS"/>
          <w:lang w:val="pt-PT"/>
        </w:rPr>
        <w:t xml:space="preserve"> sanctae crucis amodo non dicitur solita antiphona de resurrectione ad vesperas</w:t>
      </w:r>
      <w:r w:rsidR="000D6A5F">
        <w:rPr>
          <w:rFonts w:eastAsia="Arial Unicode MS"/>
          <w:lang w:val="pt-PT"/>
        </w:rPr>
        <w:t xml:space="preserve"> </w:t>
      </w:r>
      <w:r w:rsidR="00D40BBF" w:rsidRPr="006A75AC">
        <w:rPr>
          <w:rFonts w:eastAsia="Arial Unicode MS"/>
          <w:lang w:val="pt-PT"/>
        </w:rPr>
        <w:t xml:space="preserve">et ad matutinas post orationem, nec orationes illae quae de resurrectione hactenus, sed AC </w:t>
      </w:r>
      <w:r w:rsidR="00D40BBF" w:rsidRPr="006A75AC">
        <w:rPr>
          <w:rStyle w:val="Neume"/>
          <w:rFonts w:eastAsia="Arial Unicode MS"/>
          <w:lang w:val="pt-PT"/>
        </w:rPr>
        <w:t>Crucem</w:t>
      </w:r>
      <w:r w:rsidR="000D6A5F" w:rsidRPr="00963EFD">
        <w:rPr>
          <w:rStyle w:val="Incipit"/>
          <w:rFonts w:eastAsia="Arial Unicode MS"/>
          <w:lang w:val="pt-PT"/>
        </w:rPr>
        <w:t>@</w:t>
      </w:r>
      <w:r w:rsidR="00D40BBF" w:rsidRPr="00963EFD">
        <w:rPr>
          <w:rStyle w:val="Incipit"/>
          <w:rFonts w:eastAsia="Arial Unicode MS"/>
          <w:lang w:val="pt-PT"/>
        </w:rPr>
        <w:t>sanctam su</w:t>
      </w:r>
      <w:r w:rsidR="00D40BBF" w:rsidRPr="006A75AC">
        <w:rPr>
          <w:rStyle w:val="Neume"/>
          <w:rFonts w:eastAsia="Arial Unicode MS"/>
          <w:lang w:val="pt-PT"/>
        </w:rPr>
        <w:t>b</w:t>
      </w:r>
      <w:r w:rsidR="00800D61" w:rsidRPr="006A75AC">
        <w:rPr>
          <w:rStyle w:val="Neume"/>
          <w:rFonts w:eastAsia="Arial Unicode MS"/>
          <w:lang w:val="pt-PT"/>
        </w:rPr>
        <w:t>i</w:t>
      </w:r>
      <w:r w:rsidR="00D40BBF" w:rsidRPr="006A75AC">
        <w:rPr>
          <w:rStyle w:val="Neume"/>
          <w:rFonts w:eastAsia="Arial Unicode MS"/>
          <w:lang w:val="pt-PT"/>
        </w:rPr>
        <w:t>it</w:t>
      </w:r>
      <w:r w:rsidR="00D40BBF" w:rsidRPr="006A75AC">
        <w:rPr>
          <w:rFonts w:eastAsia="Arial Unicode MS"/>
          <w:lang w:val="pt-PT"/>
        </w:rPr>
        <w:t xml:space="preserve"> et ORC </w:t>
      </w:r>
      <w:r w:rsidR="00D40BBF" w:rsidRPr="006A75AC">
        <w:rPr>
          <w:rStyle w:val="Incipit"/>
          <w:rFonts w:eastAsia="Arial Unicode MS"/>
          <w:lang w:val="pt-PT"/>
        </w:rPr>
        <w:t>Repelle</w:t>
      </w:r>
      <w:r w:rsidR="00D40BBF" w:rsidRPr="006A75AC">
        <w:rPr>
          <w:rFonts w:eastAsia="Arial Unicode MS"/>
          <w:lang w:val="pt-PT"/>
        </w:rPr>
        <w:t xml:space="preserve">. VS </w:t>
      </w:r>
      <w:r w:rsidR="00D40BBF" w:rsidRPr="006A75AC">
        <w:rPr>
          <w:rStyle w:val="Incipit"/>
          <w:rFonts w:eastAsia="Arial Unicode MS"/>
          <w:lang w:val="pt-PT"/>
        </w:rPr>
        <w:t>Dicite in nationibus</w:t>
      </w:r>
      <w:r w:rsidR="00D40BBF" w:rsidRPr="006A75AC">
        <w:rPr>
          <w:rFonts w:eastAsia="Arial Unicode MS"/>
          <w:lang w:val="pt-PT"/>
        </w:rPr>
        <w:t>. Sed ad primam orationem quilibet versus ut supra.</w:t>
      </w:r>
      <w:r w:rsidR="00EB02BA" w:rsidRPr="006A75AC">
        <w:rPr>
          <w:rFonts w:eastAsia="Arial Unicode MS"/>
          <w:lang w:val="pt-PT"/>
        </w:rPr>
        <w:t xml:space="preserve"> </w:t>
      </w:r>
      <w:r w:rsidR="00D40BBF" w:rsidRPr="006A75AC">
        <w:rPr>
          <w:rFonts w:eastAsia="Arial Unicode MS"/>
          <w:lang w:val="pt-PT"/>
        </w:rPr>
        <w:t>D</w:t>
      </w:r>
      <w:r w:rsidR="00EB02BA" w:rsidRPr="006A75AC">
        <w:rPr>
          <w:rFonts w:eastAsia="Arial Unicode MS"/>
          <w:lang w:val="pt-PT"/>
        </w:rPr>
        <w:t xml:space="preserve">e sancto Floriano </w:t>
      </w:r>
      <w:r w:rsidR="00D40BBF" w:rsidRPr="006A75AC">
        <w:rPr>
          <w:rFonts w:eastAsia="Arial Unicode MS"/>
          <w:lang w:val="pt-PT"/>
        </w:rPr>
        <w:t>OR</w:t>
      </w:r>
      <w:r w:rsidR="00EB02BA" w:rsidRPr="006A75AC">
        <w:rPr>
          <w:rFonts w:eastAsia="Arial Unicode MS"/>
          <w:lang w:val="pt-PT"/>
        </w:rPr>
        <w:t>C</w:t>
      </w:r>
      <w:r w:rsidR="00D40BBF" w:rsidRPr="006A75AC">
        <w:rPr>
          <w:rFonts w:eastAsia="Arial Unicode MS"/>
          <w:lang w:val="pt-PT"/>
        </w:rPr>
        <w:t xml:space="preserve"> </w:t>
      </w:r>
      <w:r w:rsidR="00D40BBF" w:rsidRPr="006A75AC">
        <w:rPr>
          <w:rStyle w:val="Incipit"/>
          <w:rFonts w:eastAsia="Arial Unicode MS"/>
          <w:lang w:val="pt-PT"/>
        </w:rPr>
        <w:t>Propitiare quaesumus domine</w:t>
      </w:r>
      <w:r w:rsidR="00EB02BA" w:rsidRPr="006A75AC">
        <w:rPr>
          <w:rFonts w:eastAsia="Arial Unicode MS"/>
          <w:lang w:val="pt-PT"/>
        </w:rPr>
        <w:t xml:space="preserve">. Tunc de sancta cruce antiphona et oratio. </w:t>
      </w:r>
      <w:r w:rsidR="00EB02BA" w:rsidRPr="006A75AC">
        <w:rPr>
          <w:rFonts w:eastAsia="Arial Unicode MS"/>
          <w:lang w:val="fr-FR"/>
        </w:rPr>
        <w:t xml:space="preserve">Et de sancto Alexandro AC </w:t>
      </w:r>
      <w:r w:rsidR="00EB02BA" w:rsidRPr="006A75AC">
        <w:rPr>
          <w:rStyle w:val="Incipit"/>
          <w:rFonts w:eastAsia="Arial Unicode MS"/>
          <w:lang w:val="fr-FR"/>
        </w:rPr>
        <w:t>Pretiosus Christi</w:t>
      </w:r>
      <w:r w:rsidR="00EB02BA" w:rsidRPr="006A75AC">
        <w:rPr>
          <w:rFonts w:eastAsia="Arial Unicode MS"/>
          <w:lang w:val="fr-FR"/>
        </w:rPr>
        <w:t xml:space="preserve"> et oratio. Postea de resurrectionie.</w:t>
      </w:r>
    </w:p>
    <w:p w:rsidR="00EB02BA" w:rsidRPr="006A75AC" w:rsidRDefault="00EB02BA" w:rsidP="00A67FB0">
      <w:pPr>
        <w:pStyle w:val="berschrift1"/>
        <w:rPr>
          <w:rFonts w:eastAsia="Arial Unicode MS"/>
          <w:lang w:val="pt-PT"/>
        </w:rPr>
      </w:pPr>
      <w:r w:rsidRPr="006A75AC">
        <w:rPr>
          <w:rFonts w:eastAsia="Arial Unicode MS"/>
          <w:lang w:val="pt-PT"/>
        </w:rPr>
        <w:t>[DE SANCTO FLORIANO MARTYRE]</w:t>
      </w:r>
    </w:p>
    <w:p w:rsidR="00EB02BA" w:rsidRPr="006A75AC" w:rsidRDefault="00EB02BA" w:rsidP="00F81136">
      <w:pPr>
        <w:rPr>
          <w:rFonts w:eastAsia="Arial Unicode MS"/>
          <w:lang w:val="fr-FR"/>
        </w:rPr>
      </w:pPr>
      <w:r w:rsidRPr="006A75AC">
        <w:rPr>
          <w:rStyle w:val="Time1"/>
          <w:rFonts w:eastAsia="Arial Unicode MS"/>
          <w:lang w:val="pt-PT"/>
        </w:rPr>
        <w:t>Ad matutinum</w:t>
      </w:r>
      <w:r w:rsidRPr="006A75AC">
        <w:rPr>
          <w:rFonts w:eastAsia="Arial Unicode MS"/>
          <w:lang w:val="pt-PT"/>
        </w:rPr>
        <w:t xml:space="preserve"> RP </w:t>
      </w:r>
      <w:r w:rsidRPr="006A75AC">
        <w:rPr>
          <w:rStyle w:val="Neume"/>
          <w:rFonts w:eastAsia="Arial Unicode MS"/>
          <w:lang w:val="pt-PT"/>
        </w:rPr>
        <w:t>Beatus</w:t>
      </w:r>
      <w:r w:rsidRPr="006A75AC">
        <w:rPr>
          <w:rFonts w:eastAsia="Arial Unicode MS"/>
          <w:lang w:val="pt-PT"/>
        </w:rPr>
        <w:t xml:space="preserve"> cum reliquis. EV </w:t>
      </w:r>
      <w:r w:rsidRPr="006A75AC">
        <w:rPr>
          <w:rStyle w:val="Incipit"/>
          <w:rFonts w:eastAsia="Arial Unicode MS"/>
          <w:lang w:val="pt-PT"/>
        </w:rPr>
        <w:t>Ego sum vitis</w:t>
      </w:r>
      <w:r w:rsidRPr="006A75AC">
        <w:rPr>
          <w:rFonts w:eastAsia="Arial Unicode MS"/>
          <w:lang w:val="pt-PT"/>
        </w:rPr>
        <w:t xml:space="preserve">. </w:t>
      </w:r>
      <w:r w:rsidRPr="006A75AC">
        <w:rPr>
          <w:rFonts w:eastAsia="Arial Unicode MS"/>
          <w:lang w:val="fr-FR"/>
        </w:rPr>
        <w:t>Cetera ut supra de sanctis.</w:t>
      </w:r>
    </w:p>
    <w:p w:rsidR="00EB02BA" w:rsidRPr="006A75AC" w:rsidRDefault="00EB02BA" w:rsidP="00F81136">
      <w:pPr>
        <w:rPr>
          <w:rFonts w:eastAsia="Arial Unicode MS"/>
          <w:lang w:val="fr-FR"/>
        </w:rPr>
      </w:pPr>
      <w:r w:rsidRPr="006A75AC">
        <w:rPr>
          <w:rStyle w:val="Time1"/>
          <w:rFonts w:eastAsia="Arial Unicode MS"/>
          <w:lang w:val="fr-FR"/>
        </w:rPr>
        <w:t>Ad laudes</w:t>
      </w:r>
      <w:r w:rsidRPr="006A75AC">
        <w:rPr>
          <w:rFonts w:eastAsia="Arial Unicode MS"/>
          <w:lang w:val="fr-FR"/>
        </w:rPr>
        <w:t xml:space="preserve"> HY </w:t>
      </w:r>
      <w:r w:rsidRPr="006A75AC">
        <w:rPr>
          <w:rStyle w:val="Incipit"/>
          <w:rFonts w:eastAsia="Arial Unicode MS"/>
          <w:lang w:val="fr-FR"/>
        </w:rPr>
        <w:t>Rex gloriose</w:t>
      </w:r>
      <w:r w:rsidRPr="006A75AC">
        <w:rPr>
          <w:rFonts w:eastAsia="Arial Unicode MS"/>
          <w:lang w:val="fr-FR"/>
        </w:rPr>
        <w:t>. Post orationem antiphona de resurrectione.</w:t>
      </w:r>
    </w:p>
    <w:p w:rsidR="00EB02BA" w:rsidRPr="006A75AC" w:rsidRDefault="00EB02BA" w:rsidP="00F81136">
      <w:pPr>
        <w:rPr>
          <w:rFonts w:eastAsia="Arial Unicode MS"/>
          <w:lang w:val="en-US"/>
        </w:rPr>
      </w:pPr>
      <w:r w:rsidRPr="006A75AC">
        <w:rPr>
          <w:rStyle w:val="Time1"/>
          <w:rFonts w:eastAsia="Arial Unicode MS"/>
          <w:lang w:val="en-US"/>
        </w:rPr>
        <w:t>[Ad missam]</w:t>
      </w:r>
      <w:r w:rsidRPr="006A75AC">
        <w:rPr>
          <w:rFonts w:eastAsia="Arial Unicode MS"/>
          <w:lang w:val="en-US"/>
        </w:rPr>
        <w:t xml:space="preserve"> Officium [IN] </w:t>
      </w:r>
      <w:r w:rsidRPr="006A75AC">
        <w:rPr>
          <w:rStyle w:val="Neume"/>
          <w:rFonts w:eastAsia="Arial Unicode MS"/>
          <w:lang w:val="en-US"/>
        </w:rPr>
        <w:t>Protexisti</w:t>
      </w:r>
      <w:r w:rsidRPr="006A75AC">
        <w:rPr>
          <w:rFonts w:eastAsia="Arial Unicode MS"/>
          <w:lang w:val="en-US"/>
        </w:rPr>
        <w:t xml:space="preserve">. EP </w:t>
      </w:r>
      <w:r w:rsidRPr="006A75AC">
        <w:rPr>
          <w:rStyle w:val="Incipit"/>
          <w:rFonts w:eastAsia="Arial Unicode MS"/>
          <w:lang w:val="en-US"/>
        </w:rPr>
        <w:t>Stabunt iusti</w:t>
      </w:r>
      <w:r w:rsidRPr="006A75AC">
        <w:rPr>
          <w:rFonts w:eastAsia="Arial Unicode MS"/>
          <w:lang w:val="en-US"/>
        </w:rPr>
        <w:t xml:space="preserve">. Primum ALV </w:t>
      </w:r>
      <w:r w:rsidRPr="006A75AC">
        <w:rPr>
          <w:rStyle w:val="Neume"/>
          <w:rFonts w:eastAsia="Arial Unicode MS"/>
          <w:lang w:val="en-US"/>
        </w:rPr>
        <w:t>Gaudete</w:t>
      </w:r>
      <w:r w:rsidRPr="006A75AC">
        <w:rPr>
          <w:rFonts w:eastAsia="Arial Unicode MS"/>
          <w:lang w:val="en-US"/>
        </w:rPr>
        <w:t xml:space="preserve">. Secundum ALV </w:t>
      </w:r>
      <w:r w:rsidRPr="006A75AC">
        <w:rPr>
          <w:rStyle w:val="Neume"/>
          <w:rFonts w:eastAsia="Arial Unicode MS"/>
          <w:lang w:val="en-US"/>
        </w:rPr>
        <w:t>Surrexit</w:t>
      </w:r>
      <w:r w:rsidRPr="006A75AC">
        <w:rPr>
          <w:rFonts w:eastAsia="Arial Unicode MS"/>
          <w:lang w:val="en-US"/>
        </w:rPr>
        <w:t>.</w:t>
      </w:r>
    </w:p>
    <w:p w:rsidR="00EB02BA" w:rsidRPr="006A75AC" w:rsidRDefault="00EB02BA" w:rsidP="00A67FB0">
      <w:pPr>
        <w:pStyle w:val="berschrift1"/>
        <w:rPr>
          <w:rFonts w:eastAsia="Arial Unicode MS"/>
          <w:lang w:val="pt-PT"/>
        </w:rPr>
      </w:pPr>
      <w:r w:rsidRPr="006A75AC">
        <w:rPr>
          <w:rFonts w:eastAsia="Arial Unicode MS"/>
          <w:lang w:val="pt-PT"/>
        </w:rPr>
        <w:t>IOHANNIS ANTE PORTAM LATINAM</w:t>
      </w:r>
    </w:p>
    <w:p w:rsidR="00E70A9B" w:rsidRPr="006A75AC" w:rsidRDefault="00E70A9B" w:rsidP="00F81136">
      <w:pPr>
        <w:rPr>
          <w:rFonts w:eastAsia="Arial Unicode MS"/>
          <w:lang w:val="pt-PT"/>
        </w:rPr>
      </w:pPr>
      <w:r w:rsidRPr="006A75AC">
        <w:rPr>
          <w:rFonts w:eastAsia="Arial Unicode MS"/>
          <w:lang w:val="pt-PT"/>
        </w:rPr>
        <w:t>quod est dedicatio.</w:t>
      </w:r>
    </w:p>
    <w:p w:rsidR="00EB02BA" w:rsidRPr="006A75AC" w:rsidRDefault="00E70A9B" w:rsidP="00F81136">
      <w:pPr>
        <w:rPr>
          <w:rFonts w:eastAsia="Arial Unicode MS"/>
          <w:lang w:val="pt-PT"/>
        </w:rPr>
      </w:pPr>
      <w:r w:rsidRPr="006A75AC">
        <w:rPr>
          <w:rStyle w:val="Time1"/>
          <w:rFonts w:eastAsia="Arial Unicode MS"/>
          <w:lang w:val="pt-PT"/>
        </w:rPr>
        <w:t>Ad vesperas et ad matutinas</w:t>
      </w:r>
      <w:r w:rsidRPr="006A75AC">
        <w:rPr>
          <w:rFonts w:eastAsia="Arial Unicode MS"/>
          <w:lang w:val="pt-PT"/>
        </w:rPr>
        <w:t xml:space="preserve"> post primam orationem dicitur tantum AC </w:t>
      </w:r>
      <w:r w:rsidRPr="006A75AC">
        <w:rPr>
          <w:rStyle w:val="Incipit"/>
          <w:rFonts w:eastAsia="Arial Unicode MS"/>
          <w:lang w:val="pt-PT"/>
        </w:rPr>
        <w:t>In ferventis</w:t>
      </w:r>
      <w:r w:rsidRPr="006A75AC">
        <w:rPr>
          <w:rFonts w:eastAsia="Arial Unicode MS"/>
          <w:lang w:val="pt-PT"/>
        </w:rPr>
        <w:t xml:space="preserve"> et oratio.</w:t>
      </w:r>
    </w:p>
    <w:p w:rsidR="00E70A9B" w:rsidRPr="006A75AC" w:rsidRDefault="00E70A9B" w:rsidP="00A67FB0">
      <w:pPr>
        <w:pStyle w:val="berschrift1"/>
        <w:rPr>
          <w:rFonts w:eastAsia="Arial Unicode MS"/>
          <w:lang w:val="pt-PT"/>
        </w:rPr>
      </w:pPr>
      <w:r w:rsidRPr="006A75AC">
        <w:rPr>
          <w:rFonts w:eastAsia="Arial Unicode MS"/>
          <w:lang w:val="pt-PT"/>
        </w:rPr>
        <w:t>GORDIANI ET EPIMACHI</w:t>
      </w:r>
    </w:p>
    <w:p w:rsidR="00E70A9B" w:rsidRPr="006A75AC" w:rsidRDefault="00E70A9B" w:rsidP="00F81136">
      <w:pPr>
        <w:rPr>
          <w:rFonts w:eastAsia="Arial Unicode MS"/>
          <w:lang w:val="pt-PT"/>
        </w:rPr>
      </w:pPr>
      <w:r w:rsidRPr="006A75AC">
        <w:rPr>
          <w:rFonts w:eastAsia="Arial Unicode MS"/>
          <w:lang w:val="pt-PT"/>
        </w:rPr>
        <w:t>Tres lectiones.</w:t>
      </w:r>
    </w:p>
    <w:p w:rsidR="00E70A9B" w:rsidRPr="006A75AC" w:rsidRDefault="00E70A9B" w:rsidP="00A67FB0">
      <w:pPr>
        <w:pStyle w:val="berschrift1"/>
        <w:rPr>
          <w:rFonts w:eastAsia="Arial Unicode MS"/>
          <w:lang w:val="fr-FR"/>
        </w:rPr>
      </w:pPr>
      <w:r w:rsidRPr="006A75AC">
        <w:rPr>
          <w:rFonts w:eastAsia="Arial Unicode MS"/>
          <w:lang w:val="fr-FR"/>
        </w:rPr>
        <w:t>PANCRATII, NEREI ET ACHILLEI</w:t>
      </w:r>
    </w:p>
    <w:p w:rsidR="00E70A9B" w:rsidRPr="006A75AC" w:rsidRDefault="00E70A9B" w:rsidP="00F81136">
      <w:pPr>
        <w:rPr>
          <w:rFonts w:eastAsia="Arial Unicode MS"/>
          <w:lang w:val="fr-FR"/>
        </w:rPr>
      </w:pPr>
      <w:r w:rsidRPr="006A75AC">
        <w:rPr>
          <w:rFonts w:eastAsia="Arial Unicode MS"/>
          <w:lang w:val="fr-FR"/>
        </w:rPr>
        <w:t>Novem lectiones.</w:t>
      </w:r>
    </w:p>
    <w:p w:rsidR="00E70A9B" w:rsidRPr="006A75AC" w:rsidRDefault="00E70A9B" w:rsidP="00F81136">
      <w:pPr>
        <w:rPr>
          <w:rFonts w:eastAsia="Arial Unicode MS"/>
          <w:lang w:val="fr-FR"/>
        </w:rPr>
      </w:pPr>
      <w:r w:rsidRPr="006A75AC">
        <w:rPr>
          <w:rStyle w:val="Time1"/>
          <w:rFonts w:eastAsia="Arial Unicode MS"/>
          <w:lang w:val="fr-FR"/>
        </w:rPr>
        <w:t>Ad matutinum</w:t>
      </w:r>
      <w:r w:rsidRPr="006A75AC">
        <w:rPr>
          <w:rFonts w:eastAsia="Arial Unicode MS"/>
          <w:lang w:val="fr-FR"/>
        </w:rPr>
        <w:t xml:space="preserve"> primum RP </w:t>
      </w:r>
      <w:r w:rsidRPr="006A75AC">
        <w:rPr>
          <w:rStyle w:val="Neume"/>
          <w:rFonts w:eastAsia="Arial Unicode MS"/>
          <w:lang w:val="fr-FR"/>
        </w:rPr>
        <w:t>Pretiosa</w:t>
      </w:r>
      <w:r w:rsidRPr="006A75AC">
        <w:rPr>
          <w:rFonts w:eastAsia="Arial Unicode MS"/>
          <w:lang w:val="fr-FR"/>
        </w:rPr>
        <w:t>.</w:t>
      </w:r>
    </w:p>
    <w:p w:rsidR="00E70A9B" w:rsidRPr="006A75AC" w:rsidRDefault="00E70A9B" w:rsidP="00A67FB0">
      <w:pPr>
        <w:pStyle w:val="berschrift1"/>
        <w:rPr>
          <w:rFonts w:eastAsia="Arial Unicode MS"/>
          <w:lang w:val="fr-FR"/>
        </w:rPr>
      </w:pPr>
      <w:r w:rsidRPr="006A75AC">
        <w:rPr>
          <w:rFonts w:eastAsia="Arial Unicode MS"/>
          <w:lang w:val="fr-FR"/>
        </w:rPr>
        <w:t>[DE DEDICATIONE ECCLESIAE INFRA PASCHA ET PENTECOSTEN]</w:t>
      </w:r>
    </w:p>
    <w:p w:rsidR="00E70A9B" w:rsidRPr="006A75AC" w:rsidRDefault="00E70A9B" w:rsidP="00F81136">
      <w:pPr>
        <w:rPr>
          <w:rFonts w:eastAsia="Arial Unicode MS"/>
          <w:lang w:val="fr-FR"/>
        </w:rPr>
      </w:pPr>
      <w:r w:rsidRPr="006A75AC">
        <w:rPr>
          <w:rFonts w:eastAsia="Arial Unicode MS"/>
          <w:lang w:val="fr-FR"/>
        </w:rPr>
        <w:t>Si dedicatio ecclesiae infra pascha et pentecosten contigat, ordo sic habet quamvis non habeat usus:</w:t>
      </w:r>
    </w:p>
    <w:p w:rsidR="00E70A9B" w:rsidRPr="006A75AC" w:rsidRDefault="00E70A9B" w:rsidP="00F81136">
      <w:pPr>
        <w:rPr>
          <w:rFonts w:eastAsia="Arial Unicode MS"/>
          <w:lang w:val="fr-FR"/>
        </w:rPr>
      </w:pPr>
      <w:r w:rsidRPr="006A75AC">
        <w:rPr>
          <w:rStyle w:val="Time1"/>
          <w:rFonts w:eastAsia="Arial Unicode MS"/>
          <w:lang w:val="fr-FR"/>
        </w:rPr>
        <w:t>Ad vesperas</w:t>
      </w:r>
      <w:r w:rsidRPr="006A75AC">
        <w:rPr>
          <w:rFonts w:eastAsia="Arial Unicode MS"/>
          <w:lang w:val="fr-FR"/>
        </w:rPr>
        <w:t xml:space="preserve"> AN </w:t>
      </w:r>
      <w:r w:rsidRPr="006A75AC">
        <w:rPr>
          <w:rStyle w:val="Neume"/>
          <w:rFonts w:eastAsia="Arial Unicode MS"/>
          <w:lang w:val="fr-FR"/>
        </w:rPr>
        <w:t>In tabernaculis</w:t>
      </w:r>
      <w:r w:rsidRPr="006A75AC">
        <w:rPr>
          <w:rFonts w:eastAsia="Arial Unicode MS"/>
          <w:lang w:val="fr-FR"/>
        </w:rPr>
        <w:t xml:space="preserve">. PS </w:t>
      </w:r>
      <w:r w:rsidRPr="006A75AC">
        <w:rPr>
          <w:rStyle w:val="Incipit"/>
          <w:rFonts w:eastAsia="Arial Unicode MS"/>
          <w:lang w:val="fr-FR"/>
        </w:rPr>
        <w:t>Laudate pueri</w:t>
      </w:r>
      <w:r w:rsidRPr="006A75AC">
        <w:rPr>
          <w:rFonts w:eastAsia="Arial Unicode MS"/>
          <w:lang w:val="fr-FR"/>
        </w:rPr>
        <w:t xml:space="preserve"> cum reliquis. RP </w:t>
      </w:r>
      <w:r w:rsidRPr="006A75AC">
        <w:rPr>
          <w:rStyle w:val="Neume"/>
          <w:rFonts w:eastAsia="Arial Unicode MS"/>
          <w:lang w:val="fr-FR"/>
        </w:rPr>
        <w:t>Haec est</w:t>
      </w:r>
      <w:r w:rsidR="007028F9" w:rsidRPr="006A75AC">
        <w:rPr>
          <w:rStyle w:val="Incipit"/>
          <w:rFonts w:eastAsia="Arial Unicode MS"/>
          <w:lang w:val="fr-FR"/>
        </w:rPr>
        <w:t>@</w:t>
      </w:r>
      <w:r w:rsidRPr="006A75AC">
        <w:rPr>
          <w:rStyle w:val="Incipit"/>
          <w:rFonts w:eastAsia="Arial Unicode MS"/>
          <w:lang w:val="fr-FR"/>
        </w:rPr>
        <w:t>Hierusalem</w:t>
      </w:r>
      <w:r w:rsidRPr="006A75AC">
        <w:rPr>
          <w:rFonts w:eastAsia="Arial Unicode MS"/>
          <w:lang w:val="fr-FR"/>
        </w:rPr>
        <w:t xml:space="preserve">. HY </w:t>
      </w:r>
      <w:r w:rsidRPr="006A75AC">
        <w:rPr>
          <w:rStyle w:val="Incipit"/>
          <w:rFonts w:eastAsia="Arial Unicode MS"/>
          <w:lang w:val="fr-FR"/>
        </w:rPr>
        <w:t>Vita sanctorum</w:t>
      </w:r>
      <w:r w:rsidRPr="006A75AC">
        <w:rPr>
          <w:rFonts w:eastAsia="Arial Unicode MS"/>
          <w:lang w:val="fr-FR"/>
        </w:rPr>
        <w:t>. V</w:t>
      </w:r>
      <w:r w:rsidR="007028F9" w:rsidRPr="006A75AC">
        <w:rPr>
          <w:rFonts w:eastAsia="Arial Unicode MS"/>
          <w:lang w:val="fr-FR"/>
        </w:rPr>
        <w:t xml:space="preserve">S </w:t>
      </w:r>
      <w:r w:rsidR="007028F9" w:rsidRPr="006A75AC">
        <w:rPr>
          <w:rStyle w:val="Incipit"/>
          <w:rFonts w:eastAsia="Arial Unicode MS"/>
          <w:lang w:val="fr-FR"/>
        </w:rPr>
        <w:t>Domu</w:t>
      </w:r>
      <w:r w:rsidRPr="006A75AC">
        <w:rPr>
          <w:rStyle w:val="Incipit"/>
          <w:rFonts w:eastAsia="Arial Unicode MS"/>
          <w:lang w:val="fr-FR"/>
        </w:rPr>
        <w:t>s me</w:t>
      </w:r>
      <w:r w:rsidRPr="006A75AC">
        <w:rPr>
          <w:rStyle w:val="Neume"/>
          <w:rFonts w:eastAsia="Arial Unicode MS"/>
          <w:lang w:val="fr-FR"/>
        </w:rPr>
        <w:t>a</w:t>
      </w:r>
      <w:r w:rsidRPr="006A75AC">
        <w:rPr>
          <w:rFonts w:eastAsia="Arial Unicode MS"/>
          <w:lang w:val="fr-FR"/>
        </w:rPr>
        <w:t xml:space="preserve">. AM </w:t>
      </w:r>
      <w:r w:rsidRPr="006A75AC">
        <w:rPr>
          <w:rStyle w:val="Neume"/>
          <w:rFonts w:eastAsia="Arial Unicode MS"/>
          <w:lang w:val="fr-FR"/>
        </w:rPr>
        <w:t>Vox laetitiae</w:t>
      </w:r>
      <w:r w:rsidRPr="006A75AC">
        <w:rPr>
          <w:rFonts w:eastAsia="Arial Unicode MS"/>
          <w:lang w:val="fr-FR"/>
        </w:rPr>
        <w:t>.</w:t>
      </w:r>
    </w:p>
    <w:p w:rsidR="00E70A9B" w:rsidRPr="006A75AC" w:rsidRDefault="007C3F8F" w:rsidP="00F81136">
      <w:pPr>
        <w:rPr>
          <w:rFonts w:eastAsia="Arial Unicode MS"/>
          <w:lang w:val="fr-FR"/>
        </w:rPr>
      </w:pPr>
      <w:r w:rsidRPr="006A75AC">
        <w:rPr>
          <w:rStyle w:val="Time1"/>
          <w:rFonts w:eastAsia="Arial Unicode MS"/>
          <w:lang w:val="fr-FR"/>
        </w:rPr>
        <w:t>[</w:t>
      </w:r>
      <w:r w:rsidR="00E70A9B" w:rsidRPr="006A75AC">
        <w:rPr>
          <w:rStyle w:val="Time1"/>
          <w:rFonts w:eastAsia="Arial Unicode MS"/>
          <w:lang w:val="fr-FR"/>
        </w:rPr>
        <w:t>Ad matutinum</w:t>
      </w:r>
      <w:r w:rsidRPr="006A75AC">
        <w:rPr>
          <w:rStyle w:val="Time1"/>
          <w:rFonts w:eastAsia="Arial Unicode MS"/>
          <w:lang w:val="fr-FR"/>
        </w:rPr>
        <w:t>]</w:t>
      </w:r>
      <w:r w:rsidRPr="006A75AC">
        <w:rPr>
          <w:rFonts w:eastAsia="Arial Unicode MS"/>
          <w:lang w:val="fr-FR"/>
        </w:rPr>
        <w:t xml:space="preserve"> INV </w:t>
      </w:r>
      <w:r w:rsidRPr="006A75AC">
        <w:rPr>
          <w:rStyle w:val="Incipit"/>
          <w:rFonts w:eastAsia="Arial Unicode MS"/>
          <w:lang w:val="fr-FR"/>
        </w:rPr>
        <w:t>Alleluia</w:t>
      </w:r>
      <w:r w:rsidRPr="006A75AC">
        <w:rPr>
          <w:rFonts w:eastAsia="Arial Unicode MS"/>
          <w:lang w:val="fr-FR"/>
        </w:rPr>
        <w:t xml:space="preserve"> sicut in dominica. HY </w:t>
      </w:r>
      <w:r w:rsidRPr="006A75AC">
        <w:rPr>
          <w:rStyle w:val="Incipit"/>
          <w:rFonts w:eastAsia="Arial Unicode MS"/>
          <w:lang w:val="fr-FR"/>
        </w:rPr>
        <w:t>Vita sanctorum</w:t>
      </w:r>
      <w:r w:rsidRPr="006A75AC">
        <w:rPr>
          <w:rFonts w:eastAsia="Arial Unicode MS"/>
          <w:lang w:val="fr-FR"/>
        </w:rPr>
        <w:t>.</w:t>
      </w:r>
    </w:p>
    <w:p w:rsidR="007C3F8F" w:rsidRPr="006A75AC" w:rsidRDefault="007C3F8F" w:rsidP="00F81136">
      <w:pPr>
        <w:rPr>
          <w:rFonts w:eastAsia="Arial Unicode MS"/>
          <w:lang w:val="fr-FR"/>
        </w:rPr>
      </w:pPr>
      <w:r w:rsidRPr="006A75AC">
        <w:rPr>
          <w:rStyle w:val="Time2"/>
          <w:rFonts w:eastAsia="Arial Unicode MS"/>
          <w:lang w:val="fr-FR"/>
        </w:rPr>
        <w:t>Ad primum nocturnum</w:t>
      </w:r>
      <w:r w:rsidRPr="006A75AC">
        <w:rPr>
          <w:rFonts w:eastAsia="Arial Unicode MS"/>
          <w:lang w:val="fr-FR"/>
        </w:rPr>
        <w:t xml:space="preserve"> AN </w:t>
      </w:r>
      <w:r w:rsidRPr="006A75AC">
        <w:rPr>
          <w:rStyle w:val="Neume"/>
          <w:rFonts w:eastAsia="Arial Unicode MS"/>
          <w:lang w:val="fr-FR"/>
        </w:rPr>
        <w:t>Benedicta glo</w:t>
      </w:r>
      <w:r w:rsidRPr="006A75AC">
        <w:rPr>
          <w:rStyle w:val="Incipit"/>
          <w:rFonts w:eastAsia="Arial Unicode MS"/>
          <w:lang w:val="fr-FR"/>
        </w:rPr>
        <w:t>ria</w:t>
      </w:r>
      <w:r w:rsidRPr="006A75AC">
        <w:rPr>
          <w:rFonts w:eastAsia="Arial Unicode MS"/>
          <w:lang w:val="fr-FR"/>
        </w:rPr>
        <w:t xml:space="preserve">. PS </w:t>
      </w:r>
      <w:r w:rsidRPr="006A75AC">
        <w:rPr>
          <w:rStyle w:val="Incipit"/>
          <w:rFonts w:eastAsia="Arial Unicode MS"/>
          <w:lang w:val="fr-FR"/>
        </w:rPr>
        <w:t>Domini est</w:t>
      </w:r>
      <w:r w:rsidRPr="006A75AC">
        <w:rPr>
          <w:rFonts w:eastAsia="Arial Unicode MS"/>
          <w:lang w:val="fr-FR"/>
        </w:rPr>
        <w:t xml:space="preserve">. PS </w:t>
      </w:r>
      <w:r w:rsidRPr="006A75AC">
        <w:rPr>
          <w:rStyle w:val="Incipit"/>
          <w:rFonts w:eastAsia="Arial Unicode MS"/>
          <w:lang w:val="fr-FR"/>
        </w:rPr>
        <w:t>Deus noster</w:t>
      </w:r>
      <w:r w:rsidRPr="006A75AC">
        <w:rPr>
          <w:rFonts w:eastAsia="Arial Unicode MS"/>
          <w:lang w:val="fr-FR"/>
        </w:rPr>
        <w:t xml:space="preserve">. PS </w:t>
      </w:r>
      <w:r w:rsidRPr="006A75AC">
        <w:rPr>
          <w:rStyle w:val="Incipit"/>
          <w:rFonts w:eastAsia="Arial Unicode MS"/>
          <w:lang w:val="fr-FR"/>
        </w:rPr>
        <w:t>Magnus dominus</w:t>
      </w:r>
      <w:r w:rsidRPr="006A75AC">
        <w:rPr>
          <w:rFonts w:eastAsia="Arial Unicode MS"/>
          <w:lang w:val="fr-FR"/>
        </w:rPr>
        <w:t xml:space="preserve">. VS </w:t>
      </w:r>
      <w:r w:rsidRPr="006A75AC">
        <w:rPr>
          <w:rStyle w:val="Incipit"/>
          <w:rFonts w:eastAsia="Arial Unicode MS"/>
          <w:lang w:val="fr-FR"/>
        </w:rPr>
        <w:t>Beati qui habitant</w:t>
      </w:r>
      <w:r w:rsidRPr="006A75AC">
        <w:rPr>
          <w:rFonts w:eastAsia="Arial Unicode MS"/>
          <w:lang w:val="fr-FR"/>
        </w:rPr>
        <w:t xml:space="preserve">. RP </w:t>
      </w:r>
      <w:r w:rsidRPr="006A75AC">
        <w:rPr>
          <w:rStyle w:val="Neume"/>
          <w:rFonts w:eastAsia="Arial Unicode MS"/>
          <w:lang w:val="fr-FR"/>
        </w:rPr>
        <w:t>Locutus est</w:t>
      </w:r>
      <w:r w:rsidRPr="006A75AC">
        <w:rPr>
          <w:rFonts w:eastAsia="Arial Unicode MS"/>
          <w:lang w:val="fr-FR"/>
        </w:rPr>
        <w:t xml:space="preserve">. RP </w:t>
      </w:r>
      <w:r w:rsidRPr="006A75AC">
        <w:rPr>
          <w:rStyle w:val="Neume"/>
          <w:rFonts w:eastAsia="Arial Unicode MS"/>
          <w:lang w:val="fr-FR"/>
        </w:rPr>
        <w:t>Vidi portam</w:t>
      </w:r>
      <w:r w:rsidRPr="006A75AC">
        <w:rPr>
          <w:rFonts w:eastAsia="Arial Unicode MS"/>
          <w:lang w:val="fr-FR"/>
        </w:rPr>
        <w:t xml:space="preserve">. RP </w:t>
      </w:r>
      <w:r w:rsidRPr="006A75AC">
        <w:rPr>
          <w:rStyle w:val="Neume"/>
          <w:rFonts w:eastAsia="Arial Unicode MS"/>
          <w:lang w:val="fr-FR"/>
        </w:rPr>
        <w:t>Ostendit mihi</w:t>
      </w:r>
      <w:r w:rsidRPr="006A75AC">
        <w:rPr>
          <w:rFonts w:eastAsia="Arial Unicode MS"/>
          <w:lang w:val="fr-FR"/>
        </w:rPr>
        <w:t>.</w:t>
      </w:r>
    </w:p>
    <w:p w:rsidR="007C3F8F" w:rsidRPr="006A75AC" w:rsidRDefault="007C3F8F" w:rsidP="00F81136">
      <w:pPr>
        <w:rPr>
          <w:rFonts w:eastAsia="Arial Unicode MS"/>
          <w:lang w:val="pt-PT"/>
        </w:rPr>
      </w:pPr>
      <w:r w:rsidRPr="006A75AC">
        <w:rPr>
          <w:rStyle w:val="Time2"/>
          <w:rFonts w:eastAsia="Arial Unicode MS"/>
          <w:lang w:val="fr-FR"/>
        </w:rPr>
        <w:t>[In secundo nocturno]</w:t>
      </w:r>
      <w:r w:rsidRPr="006A75AC">
        <w:rPr>
          <w:rFonts w:eastAsia="Arial Unicode MS"/>
          <w:lang w:val="fr-FR"/>
        </w:rPr>
        <w:t xml:space="preserve"> AN </w:t>
      </w:r>
      <w:r w:rsidRPr="006A75AC">
        <w:rPr>
          <w:rStyle w:val="Neume"/>
          <w:rFonts w:eastAsia="Arial Unicode MS"/>
          <w:lang w:val="fr-FR"/>
        </w:rPr>
        <w:t>Vox laetitia</w:t>
      </w:r>
      <w:r w:rsidR="007028F9" w:rsidRPr="006A75AC">
        <w:rPr>
          <w:rStyle w:val="Neume"/>
          <w:rFonts w:eastAsia="Arial Unicode MS"/>
          <w:lang w:val="fr-FR"/>
        </w:rPr>
        <w:t>e</w:t>
      </w:r>
      <w:r w:rsidRPr="006A75AC">
        <w:rPr>
          <w:rFonts w:eastAsia="Arial Unicode MS"/>
          <w:lang w:val="fr-FR"/>
        </w:rPr>
        <w:t xml:space="preserve">. </w:t>
      </w:r>
      <w:r w:rsidRPr="006A75AC">
        <w:rPr>
          <w:rFonts w:eastAsia="Arial Unicode MS"/>
          <w:lang w:val="pt-PT"/>
        </w:rPr>
        <w:t xml:space="preserve">PS </w:t>
      </w:r>
      <w:r w:rsidRPr="006A75AC">
        <w:rPr>
          <w:rStyle w:val="Incipit"/>
          <w:rFonts w:eastAsia="Arial Unicode MS"/>
          <w:lang w:val="pt-PT"/>
        </w:rPr>
        <w:t>Quam dilecta</w:t>
      </w:r>
      <w:r w:rsidRPr="006A75AC">
        <w:rPr>
          <w:rFonts w:eastAsia="Arial Unicode MS"/>
          <w:lang w:val="pt-PT"/>
        </w:rPr>
        <w:t xml:space="preserve">. PS </w:t>
      </w:r>
      <w:r w:rsidRPr="006A75AC">
        <w:rPr>
          <w:rStyle w:val="Incipit"/>
          <w:rFonts w:eastAsia="Arial Unicode MS"/>
          <w:lang w:val="pt-PT"/>
        </w:rPr>
        <w:t>Fundamenta</w:t>
      </w:r>
      <w:r w:rsidRPr="006A75AC">
        <w:rPr>
          <w:rFonts w:eastAsia="Arial Unicode MS"/>
          <w:lang w:val="pt-PT"/>
        </w:rPr>
        <w:t xml:space="preserve">. PS </w:t>
      </w:r>
      <w:r w:rsidRPr="006A75AC">
        <w:rPr>
          <w:rStyle w:val="Incipit"/>
          <w:rFonts w:eastAsia="Arial Unicode MS"/>
          <w:lang w:val="pt-PT"/>
        </w:rPr>
        <w:t>Domine deus salutis</w:t>
      </w:r>
      <w:r w:rsidRPr="006A75AC">
        <w:rPr>
          <w:rFonts w:eastAsia="Arial Unicode MS"/>
          <w:lang w:val="pt-PT"/>
        </w:rPr>
        <w:t xml:space="preserve">. VS </w:t>
      </w:r>
      <w:r w:rsidRPr="006A75AC">
        <w:rPr>
          <w:rStyle w:val="Incipit"/>
          <w:rFonts w:eastAsia="Arial Unicode MS"/>
          <w:lang w:val="pt-PT"/>
        </w:rPr>
        <w:t>Domine dilex</w:t>
      </w:r>
      <w:r w:rsidRPr="006A75AC">
        <w:rPr>
          <w:rStyle w:val="Neume"/>
          <w:rFonts w:eastAsia="Arial Unicode MS"/>
          <w:lang w:val="pt-PT"/>
        </w:rPr>
        <w:t>i</w:t>
      </w:r>
      <w:r w:rsidRPr="006A75AC">
        <w:rPr>
          <w:rFonts w:eastAsia="Arial Unicode MS"/>
          <w:lang w:val="pt-PT"/>
        </w:rPr>
        <w:t xml:space="preserve">. RP </w:t>
      </w:r>
      <w:r w:rsidRPr="006A75AC">
        <w:rPr>
          <w:rStyle w:val="Neume"/>
          <w:rFonts w:eastAsia="Arial Unicode MS"/>
          <w:lang w:val="pt-PT"/>
        </w:rPr>
        <w:t>Vidi Hierusalem</w:t>
      </w:r>
      <w:r w:rsidRPr="006A75AC">
        <w:rPr>
          <w:rFonts w:eastAsia="Arial Unicode MS"/>
          <w:lang w:val="pt-PT"/>
        </w:rPr>
        <w:t xml:space="preserve">. RP </w:t>
      </w:r>
      <w:r w:rsidRPr="006A75AC">
        <w:rPr>
          <w:rStyle w:val="Neume"/>
          <w:rFonts w:eastAsia="Arial Unicode MS"/>
          <w:lang w:val="pt-PT"/>
        </w:rPr>
        <w:t>Plateae</w:t>
      </w:r>
      <w:r w:rsidRPr="006A75AC">
        <w:rPr>
          <w:rFonts w:eastAsia="Arial Unicode MS"/>
          <w:lang w:val="pt-PT"/>
        </w:rPr>
        <w:t xml:space="preserve">. RP </w:t>
      </w:r>
      <w:r w:rsidRPr="006A75AC">
        <w:rPr>
          <w:rStyle w:val="Neume"/>
          <w:rFonts w:eastAsia="Arial Unicode MS"/>
          <w:lang w:val="pt-PT"/>
        </w:rPr>
        <w:t>In ecclesiis</w:t>
      </w:r>
      <w:r w:rsidRPr="006A75AC">
        <w:rPr>
          <w:rFonts w:eastAsia="Arial Unicode MS"/>
          <w:lang w:val="pt-PT"/>
        </w:rPr>
        <w:t>.</w:t>
      </w:r>
    </w:p>
    <w:p w:rsidR="002F0F0B" w:rsidRPr="006A75AC" w:rsidRDefault="002F0F0B" w:rsidP="00F81136">
      <w:pPr>
        <w:rPr>
          <w:rFonts w:eastAsia="Arial Unicode MS"/>
          <w:lang w:val="en-US"/>
        </w:rPr>
      </w:pPr>
      <w:r w:rsidRPr="006A75AC">
        <w:rPr>
          <w:rStyle w:val="Time2"/>
          <w:rFonts w:eastAsia="Arial Unicode MS"/>
          <w:lang w:val="pt-PT"/>
        </w:rPr>
        <w:t>[In tertio nocturno]</w:t>
      </w:r>
      <w:r w:rsidRPr="006A75AC">
        <w:rPr>
          <w:rFonts w:eastAsia="Arial Unicode MS"/>
          <w:lang w:val="pt-PT"/>
        </w:rPr>
        <w:t xml:space="preserve"> AN </w:t>
      </w:r>
      <w:r w:rsidRPr="006A75AC">
        <w:rPr>
          <w:rStyle w:val="Neume"/>
          <w:rFonts w:eastAsia="Arial Unicode MS"/>
          <w:lang w:val="pt-PT"/>
        </w:rPr>
        <w:t>In tabernaculis</w:t>
      </w:r>
      <w:r w:rsidRPr="006A75AC">
        <w:rPr>
          <w:rFonts w:eastAsia="Arial Unicode MS"/>
          <w:lang w:val="pt-PT"/>
        </w:rPr>
        <w:t xml:space="preserve">. PS </w:t>
      </w:r>
      <w:r w:rsidRPr="006A75AC">
        <w:rPr>
          <w:rStyle w:val="Incipit"/>
          <w:rFonts w:eastAsia="Arial Unicode MS"/>
          <w:lang w:val="pt-PT"/>
        </w:rPr>
        <w:t>Qui habitat</w:t>
      </w:r>
      <w:r w:rsidRPr="006A75AC">
        <w:rPr>
          <w:rFonts w:eastAsia="Arial Unicode MS"/>
          <w:lang w:val="pt-PT"/>
        </w:rPr>
        <w:t>.</w:t>
      </w:r>
      <w:r w:rsidR="00C24467" w:rsidRPr="006A75AC">
        <w:rPr>
          <w:rFonts w:eastAsia="Arial Unicode MS"/>
          <w:lang w:val="pt-PT"/>
        </w:rPr>
        <w:t xml:space="preserve"> </w:t>
      </w:r>
      <w:r w:rsidR="007028F9" w:rsidRPr="006A75AC">
        <w:rPr>
          <w:rFonts w:eastAsia="Arial Unicode MS"/>
          <w:lang w:val="pt-PT"/>
        </w:rPr>
        <w:t xml:space="preserve">PS </w:t>
      </w:r>
      <w:r w:rsidR="00C24467" w:rsidRPr="006A75AC">
        <w:rPr>
          <w:rStyle w:val="Incipit"/>
          <w:rFonts w:eastAsia="Arial Unicode MS"/>
          <w:lang w:val="pt-PT"/>
        </w:rPr>
        <w:t>Cantate</w:t>
      </w:r>
      <w:r w:rsidR="00C24467" w:rsidRPr="006A75AC">
        <w:rPr>
          <w:rFonts w:eastAsia="Arial Unicode MS"/>
          <w:lang w:val="pt-PT"/>
        </w:rPr>
        <w:t xml:space="preserve"> primum. PS </w:t>
      </w:r>
      <w:r w:rsidR="00C24467" w:rsidRPr="006A75AC">
        <w:rPr>
          <w:rStyle w:val="Incipit"/>
          <w:rFonts w:eastAsia="Arial Unicode MS"/>
          <w:lang w:val="pt-PT"/>
        </w:rPr>
        <w:t>Cantate</w:t>
      </w:r>
      <w:r w:rsidR="00C24467" w:rsidRPr="006A75AC">
        <w:rPr>
          <w:rFonts w:eastAsia="Arial Unicode MS"/>
          <w:lang w:val="pt-PT"/>
        </w:rPr>
        <w:t xml:space="preserve"> secundum. VS </w:t>
      </w:r>
      <w:r w:rsidR="00C24467" w:rsidRPr="006A75AC">
        <w:rPr>
          <w:rStyle w:val="Incipit"/>
          <w:rFonts w:eastAsia="Arial Unicode MS"/>
          <w:lang w:val="pt-PT"/>
        </w:rPr>
        <w:t>Domum tuam domine</w:t>
      </w:r>
      <w:r w:rsidR="00C24467" w:rsidRPr="006A75AC">
        <w:rPr>
          <w:rFonts w:eastAsia="Arial Unicode MS"/>
          <w:lang w:val="pt-PT"/>
        </w:rPr>
        <w:t xml:space="preserve">. </w:t>
      </w:r>
      <w:r w:rsidR="00C24467" w:rsidRPr="006A75AC">
        <w:rPr>
          <w:rFonts w:eastAsia="Arial Unicode MS"/>
          <w:lang w:val="en-US"/>
        </w:rPr>
        <w:t xml:space="preserve">RP </w:t>
      </w:r>
      <w:r w:rsidR="00C24467" w:rsidRPr="006A75AC">
        <w:rPr>
          <w:rStyle w:val="Neume"/>
          <w:rFonts w:eastAsia="Arial Unicode MS"/>
          <w:lang w:val="en-US"/>
        </w:rPr>
        <w:t>Vidi</w:t>
      </w:r>
      <w:r w:rsidR="00C24467" w:rsidRPr="006A75AC">
        <w:rPr>
          <w:rFonts w:eastAsia="Arial Unicode MS"/>
          <w:lang w:val="en-US"/>
        </w:rPr>
        <w:t xml:space="preserve">. RP </w:t>
      </w:r>
      <w:r w:rsidR="00C24467" w:rsidRPr="006A75AC">
        <w:rPr>
          <w:rStyle w:val="Neume"/>
          <w:rFonts w:eastAsia="Arial Unicode MS"/>
          <w:lang w:val="en-US"/>
        </w:rPr>
        <w:t>Narrabo</w:t>
      </w:r>
      <w:r w:rsidR="00C24467" w:rsidRPr="006A75AC">
        <w:rPr>
          <w:rFonts w:eastAsia="Arial Unicode MS"/>
          <w:lang w:val="en-US"/>
        </w:rPr>
        <w:t xml:space="preserve">. RP </w:t>
      </w:r>
      <w:r w:rsidR="00C24467" w:rsidRPr="006A75AC">
        <w:rPr>
          <w:rStyle w:val="Neume"/>
          <w:rFonts w:eastAsia="Arial Unicode MS"/>
          <w:lang w:val="en-US"/>
        </w:rPr>
        <w:t>Alleluia. Audivimus</w:t>
      </w:r>
      <w:r w:rsidR="00C24467" w:rsidRPr="006A75AC">
        <w:rPr>
          <w:rFonts w:eastAsia="Arial Unicode MS"/>
          <w:lang w:val="en-US"/>
        </w:rPr>
        <w:t>.</w:t>
      </w:r>
    </w:p>
    <w:p w:rsidR="00C24467" w:rsidRPr="006A75AC" w:rsidRDefault="00C24467" w:rsidP="00F81136">
      <w:pPr>
        <w:rPr>
          <w:rFonts w:eastAsia="Arial Unicode MS"/>
          <w:lang w:val="en-US"/>
        </w:rPr>
      </w:pPr>
      <w:r w:rsidRPr="006A75AC">
        <w:rPr>
          <w:rStyle w:val="Time1"/>
          <w:rFonts w:eastAsia="Arial Unicode MS"/>
          <w:lang w:val="en-US"/>
        </w:rPr>
        <w:t>Ad laudes</w:t>
      </w:r>
      <w:r w:rsidRPr="006A75AC">
        <w:rPr>
          <w:rFonts w:eastAsia="Arial Unicode MS"/>
          <w:lang w:val="en-US"/>
        </w:rPr>
        <w:t xml:space="preserve"> una AN </w:t>
      </w:r>
      <w:r w:rsidRPr="006A75AC">
        <w:rPr>
          <w:rStyle w:val="Neume"/>
          <w:rFonts w:eastAsia="Arial Unicode MS"/>
          <w:lang w:val="en-US"/>
        </w:rPr>
        <w:t>In caelestibus</w:t>
      </w:r>
      <w:r w:rsidRPr="006A75AC">
        <w:rPr>
          <w:rFonts w:eastAsia="Arial Unicode MS"/>
          <w:lang w:val="en-US"/>
        </w:rPr>
        <w:t xml:space="preserve">. HY </w:t>
      </w:r>
      <w:r w:rsidRPr="006A75AC">
        <w:rPr>
          <w:rStyle w:val="Incipit"/>
          <w:rFonts w:eastAsia="Arial Unicode MS"/>
          <w:lang w:val="en-US"/>
        </w:rPr>
        <w:t>Christe cunctorum</w:t>
      </w:r>
      <w:r w:rsidRPr="006A75AC">
        <w:rPr>
          <w:rFonts w:eastAsia="Arial Unicode MS"/>
          <w:lang w:val="en-US"/>
        </w:rPr>
        <w:t xml:space="preserve">. AB </w:t>
      </w:r>
      <w:r w:rsidRPr="006A75AC">
        <w:rPr>
          <w:rStyle w:val="Neume"/>
          <w:rFonts w:eastAsia="Arial Unicode MS"/>
          <w:lang w:val="en-US"/>
        </w:rPr>
        <w:t>In civitate</w:t>
      </w:r>
      <w:r w:rsidRPr="006A75AC">
        <w:rPr>
          <w:rFonts w:eastAsia="Arial Unicode MS"/>
          <w:lang w:val="en-US"/>
        </w:rPr>
        <w:t xml:space="preserve">. </w:t>
      </w:r>
    </w:p>
    <w:p w:rsidR="00C24467" w:rsidRPr="006A75AC" w:rsidRDefault="00C24467" w:rsidP="00F81136">
      <w:pPr>
        <w:rPr>
          <w:rFonts w:eastAsia="Arial Unicode MS"/>
          <w:lang w:val="en-US"/>
        </w:rPr>
      </w:pPr>
      <w:r w:rsidRPr="006A75AC">
        <w:rPr>
          <w:rStyle w:val="Time1"/>
          <w:rFonts w:eastAsia="Arial Unicode MS"/>
          <w:lang w:val="en-US"/>
        </w:rPr>
        <w:t>[Ad primam]</w:t>
      </w:r>
      <w:r w:rsidRPr="006A75AC">
        <w:rPr>
          <w:rFonts w:eastAsia="Arial Unicode MS"/>
          <w:lang w:val="en-US"/>
        </w:rPr>
        <w:t xml:space="preserve"> AN </w:t>
      </w:r>
      <w:r w:rsidRPr="006A75AC">
        <w:rPr>
          <w:rStyle w:val="Neume"/>
          <w:rFonts w:eastAsia="Arial Unicode MS"/>
          <w:lang w:val="en-US"/>
        </w:rPr>
        <w:t>In caelestibus</w:t>
      </w:r>
      <w:r w:rsidR="00BD2D90" w:rsidRPr="006A75AC">
        <w:rPr>
          <w:rStyle w:val="Incipit"/>
          <w:rFonts w:eastAsia="Arial Unicode MS"/>
          <w:lang w:val="en-US"/>
        </w:rPr>
        <w:t>@</w:t>
      </w:r>
      <w:r w:rsidRPr="006A75AC">
        <w:rPr>
          <w:rStyle w:val="Incipit"/>
          <w:rFonts w:eastAsia="Arial Unicode MS"/>
          <w:lang w:val="en-US"/>
        </w:rPr>
        <w:t>regnis</w:t>
      </w:r>
      <w:r w:rsidRPr="006A75AC">
        <w:rPr>
          <w:rFonts w:eastAsia="Arial Unicode MS"/>
          <w:lang w:val="en-US"/>
        </w:rPr>
        <w:t>.</w:t>
      </w:r>
    </w:p>
    <w:p w:rsidR="00C24467" w:rsidRPr="006A75AC" w:rsidRDefault="00C24467" w:rsidP="00F81136">
      <w:pPr>
        <w:rPr>
          <w:rFonts w:eastAsia="Arial Unicode MS"/>
          <w:lang w:val="en-US"/>
        </w:rPr>
      </w:pPr>
      <w:r w:rsidRPr="006A75AC">
        <w:rPr>
          <w:rStyle w:val="Time1"/>
          <w:rFonts w:eastAsia="Arial Unicode MS"/>
          <w:lang w:val="en-US"/>
        </w:rPr>
        <w:t>[Ad tertiam]</w:t>
      </w:r>
      <w:r w:rsidRPr="006A75AC">
        <w:rPr>
          <w:rFonts w:eastAsia="Arial Unicode MS"/>
          <w:lang w:val="en-US"/>
        </w:rPr>
        <w:t xml:space="preserve"> </w:t>
      </w:r>
      <w:r w:rsidR="00F044E4" w:rsidRPr="006A75AC">
        <w:rPr>
          <w:rFonts w:eastAsia="Arial Unicode MS"/>
          <w:lang w:val="en-US"/>
        </w:rPr>
        <w:t xml:space="preserve">AN </w:t>
      </w:r>
      <w:r w:rsidR="00F044E4" w:rsidRPr="006A75AC">
        <w:rPr>
          <w:rStyle w:val="Incipit"/>
          <w:rFonts w:eastAsia="Arial Unicode MS"/>
          <w:lang w:val="en-US"/>
        </w:rPr>
        <w:t>In velamento</w:t>
      </w:r>
      <w:r w:rsidR="00F044E4" w:rsidRPr="006A75AC">
        <w:rPr>
          <w:rFonts w:eastAsia="Arial Unicode MS"/>
          <w:lang w:val="en-US"/>
        </w:rPr>
        <w:t xml:space="preserve">. </w:t>
      </w:r>
      <w:r w:rsidR="00023647" w:rsidRPr="006A75AC">
        <w:rPr>
          <w:rFonts w:eastAsia="Arial Unicode MS"/>
          <w:lang w:val="en-US"/>
        </w:rPr>
        <w:t>VS</w:t>
      </w:r>
      <w:r w:rsidR="00F044E4" w:rsidRPr="006A75AC">
        <w:rPr>
          <w:rFonts w:eastAsia="Arial Unicode MS"/>
          <w:lang w:val="en-US"/>
        </w:rPr>
        <w:t xml:space="preserve"> </w:t>
      </w:r>
      <w:r w:rsidR="00F044E4" w:rsidRPr="006A75AC">
        <w:rPr>
          <w:rStyle w:val="Incipit"/>
          <w:rFonts w:eastAsia="Arial Unicode MS"/>
          <w:lang w:val="en-US"/>
        </w:rPr>
        <w:t>Haec est domus</w:t>
      </w:r>
      <w:r w:rsidR="00F044E4" w:rsidRPr="006A75AC">
        <w:rPr>
          <w:rFonts w:eastAsia="Arial Unicode MS"/>
          <w:lang w:val="en-US"/>
        </w:rPr>
        <w:t xml:space="preserve">. </w:t>
      </w:r>
      <w:r w:rsidRPr="006A75AC">
        <w:rPr>
          <w:rFonts w:eastAsia="Arial Unicode MS"/>
          <w:lang w:val="en-US"/>
        </w:rPr>
        <w:t>VS</w:t>
      </w:r>
      <w:r w:rsidR="00023647" w:rsidRPr="006A75AC">
        <w:rPr>
          <w:rFonts w:eastAsia="Arial Unicode MS"/>
          <w:lang w:val="en-US"/>
        </w:rPr>
        <w:t>RB</w:t>
      </w:r>
      <w:r w:rsidRPr="006A75AC">
        <w:rPr>
          <w:rFonts w:eastAsia="Arial Unicode MS"/>
          <w:lang w:val="en-US"/>
        </w:rPr>
        <w:t xml:space="preserve"> </w:t>
      </w:r>
      <w:r w:rsidRPr="006A75AC">
        <w:rPr>
          <w:rStyle w:val="Incipit"/>
          <w:rFonts w:eastAsia="Arial Unicode MS"/>
          <w:lang w:val="en-US"/>
        </w:rPr>
        <w:t>Domum tuam domine</w:t>
      </w:r>
      <w:r w:rsidRPr="006A75AC">
        <w:rPr>
          <w:rFonts w:eastAsia="Arial Unicode MS"/>
          <w:lang w:val="en-US"/>
        </w:rPr>
        <w:t>.</w:t>
      </w:r>
    </w:p>
    <w:p w:rsidR="00DD7700" w:rsidRPr="00A415FC" w:rsidRDefault="00C24467" w:rsidP="00F81136">
      <w:pPr>
        <w:rPr>
          <w:rFonts w:eastAsia="Arial Unicode MS"/>
          <w:lang w:val="en-US"/>
        </w:rPr>
      </w:pPr>
      <w:r w:rsidRPr="006A75AC">
        <w:rPr>
          <w:rStyle w:val="Time1"/>
          <w:rFonts w:eastAsia="Arial Unicode MS"/>
          <w:lang w:val="en-US"/>
        </w:rPr>
        <w:t>[Ad sextam]</w:t>
      </w:r>
      <w:r w:rsidRPr="006A75AC">
        <w:rPr>
          <w:rFonts w:eastAsia="Arial Unicode MS"/>
          <w:lang w:val="en-US"/>
        </w:rPr>
        <w:t xml:space="preserve"> </w:t>
      </w:r>
      <w:r w:rsidRPr="00EF5685">
        <w:rPr>
          <w:rFonts w:eastAsia="Arial Unicode MS"/>
          <w:lang w:val="la-Latn"/>
        </w:rPr>
        <w:t>|</w:t>
      </w:r>
      <w:r w:rsidRPr="006A75AC">
        <w:rPr>
          <w:rFonts w:eastAsia="Arial Unicode MS"/>
          <w:lang w:val="en-US"/>
        </w:rPr>
        <w:t>evangelium antiphona::antiphona</w:t>
      </w:r>
      <w:r w:rsidRPr="00EF5685">
        <w:rPr>
          <w:rFonts w:eastAsia="Arial Unicode MS"/>
          <w:lang w:val="la-Latn"/>
        </w:rPr>
        <w:t>|</w:t>
      </w:r>
      <w:r w:rsidRPr="006A75AC">
        <w:rPr>
          <w:rFonts w:eastAsia="Arial Unicode MS"/>
          <w:lang w:val="en-US"/>
        </w:rPr>
        <w:t xml:space="preserve"> [AN] </w:t>
      </w:r>
      <w:r w:rsidRPr="006A75AC">
        <w:rPr>
          <w:rStyle w:val="Neume"/>
          <w:rFonts w:eastAsia="Arial Unicode MS"/>
          <w:lang w:val="en-US"/>
        </w:rPr>
        <w:t>Vox laetitiae</w:t>
      </w:r>
      <w:r w:rsidRPr="006A75AC">
        <w:rPr>
          <w:rFonts w:eastAsia="Arial Unicode MS"/>
          <w:lang w:val="en-US"/>
        </w:rPr>
        <w:t xml:space="preserve">. </w:t>
      </w:r>
      <w:r w:rsidR="00F044E4" w:rsidRPr="00A415FC">
        <w:rPr>
          <w:rFonts w:eastAsia="Arial Unicode MS"/>
          <w:lang w:val="en-US"/>
        </w:rPr>
        <w:t>VS</w:t>
      </w:r>
      <w:r w:rsidR="00DD7700" w:rsidRPr="00A415FC">
        <w:rPr>
          <w:rFonts w:eastAsia="Arial Unicode MS"/>
          <w:lang w:val="en-US"/>
        </w:rPr>
        <w:t xml:space="preserve"> </w:t>
      </w:r>
      <w:r w:rsidR="00DD7700" w:rsidRPr="00A415FC">
        <w:rPr>
          <w:rStyle w:val="Incipit"/>
          <w:rFonts w:eastAsia="Arial Unicode MS"/>
          <w:lang w:val="en-US"/>
        </w:rPr>
        <w:t>Domum tuam domin</w:t>
      </w:r>
      <w:r w:rsidR="00DD7700" w:rsidRPr="00A415FC">
        <w:rPr>
          <w:rStyle w:val="Neume"/>
          <w:rFonts w:eastAsia="Arial Unicode MS"/>
          <w:lang w:val="en-US"/>
        </w:rPr>
        <w:t>e</w:t>
      </w:r>
      <w:r w:rsidR="00BF0F1E" w:rsidRPr="00A415FC">
        <w:rPr>
          <w:rFonts w:eastAsia="Arial Unicode MS"/>
          <w:lang w:val="en-US"/>
        </w:rPr>
        <w:t>.</w:t>
      </w:r>
      <w:r w:rsidR="00DD7700" w:rsidRPr="00EF5685">
        <w:rPr>
          <w:rFonts w:eastAsia="Arial Unicode MS"/>
          <w:lang w:val="la-Latn"/>
        </w:rPr>
        <w:t>|</w:t>
      </w:r>
      <w:r w:rsidR="00F044E4" w:rsidRPr="00A415FC">
        <w:rPr>
          <w:rFonts w:eastAsia="Arial Unicode MS"/>
          <w:lang w:val="en-US"/>
        </w:rPr>
        <w:t xml:space="preserve"> </w:t>
      </w:r>
      <w:r w:rsidR="00993AD5" w:rsidRPr="00A415FC">
        <w:rPr>
          <w:rFonts w:eastAsia="Arial Unicode MS"/>
          <w:lang w:val="en-US"/>
        </w:rPr>
        <w:t>VS</w:t>
      </w:r>
      <w:r w:rsidR="00F044E4" w:rsidRPr="00A415FC">
        <w:rPr>
          <w:rFonts w:eastAsia="Arial Unicode MS"/>
          <w:lang w:val="en-US"/>
        </w:rPr>
        <w:t>RB</w:t>
      </w:r>
      <w:r w:rsidR="00DD7700" w:rsidRPr="00A415FC">
        <w:rPr>
          <w:rFonts w:eastAsia="Arial Unicode MS"/>
          <w:lang w:val="en-US"/>
        </w:rPr>
        <w:t xml:space="preserve"> </w:t>
      </w:r>
      <w:r w:rsidR="00DD7700" w:rsidRPr="00A415FC">
        <w:rPr>
          <w:rStyle w:val="Incipit"/>
          <w:rFonts w:eastAsia="Arial Unicode MS"/>
          <w:lang w:val="en-US"/>
        </w:rPr>
        <w:t>Domus mea domine</w:t>
      </w:r>
      <w:r w:rsidR="00DD7700" w:rsidRPr="00A415FC">
        <w:rPr>
          <w:rFonts w:eastAsia="Arial Unicode MS"/>
          <w:lang w:val="en-US"/>
        </w:rPr>
        <w:t>.</w:t>
      </w:r>
    </w:p>
    <w:p w:rsidR="00DD7700" w:rsidRDefault="00DD7700" w:rsidP="00F81136">
      <w:pPr>
        <w:rPr>
          <w:rFonts w:eastAsia="Arial Unicode MS"/>
          <w:lang w:val="it-IT"/>
        </w:rPr>
      </w:pPr>
      <w:r w:rsidRPr="006A75AC">
        <w:rPr>
          <w:rStyle w:val="Time1"/>
          <w:rFonts w:eastAsia="Arial Unicode MS"/>
          <w:lang w:val="en-US"/>
        </w:rPr>
        <w:t>[Ad nonam]</w:t>
      </w:r>
      <w:r w:rsidRPr="006A75AC">
        <w:rPr>
          <w:rFonts w:eastAsia="Arial Unicode MS"/>
          <w:lang w:val="en-US"/>
        </w:rPr>
        <w:t xml:space="preserve"> </w:t>
      </w:r>
      <w:r w:rsidR="00F044E4" w:rsidRPr="006A75AC">
        <w:rPr>
          <w:rFonts w:eastAsia="Arial Unicode MS"/>
          <w:lang w:val="en-US"/>
        </w:rPr>
        <w:t xml:space="preserve">AN </w:t>
      </w:r>
      <w:r w:rsidR="00F044E4" w:rsidRPr="006A75AC">
        <w:rPr>
          <w:rStyle w:val="Incipit"/>
          <w:rFonts w:eastAsia="Arial Unicode MS"/>
          <w:lang w:val="en-US"/>
        </w:rPr>
        <w:t>In tabernaculis</w:t>
      </w:r>
      <w:r w:rsidR="00F044E4" w:rsidRPr="006A75AC">
        <w:rPr>
          <w:rFonts w:eastAsia="Arial Unicode MS"/>
          <w:lang w:val="en-US"/>
        </w:rPr>
        <w:t>. VS</w:t>
      </w:r>
      <w:r w:rsidR="00BF0F1E" w:rsidRPr="006A75AC">
        <w:rPr>
          <w:rFonts w:eastAsia="Arial Unicode MS"/>
          <w:lang w:val="en-US"/>
        </w:rPr>
        <w:t xml:space="preserve"> </w:t>
      </w:r>
      <w:r w:rsidR="00BF0F1E" w:rsidRPr="006A75AC">
        <w:rPr>
          <w:rStyle w:val="Incipit"/>
          <w:rFonts w:eastAsia="Arial Unicode MS"/>
          <w:lang w:val="en-US"/>
        </w:rPr>
        <w:t>Domus mea domine</w:t>
      </w:r>
      <w:r w:rsidR="00BF0F1E" w:rsidRPr="006A75AC">
        <w:rPr>
          <w:rFonts w:eastAsia="Arial Unicode MS"/>
          <w:lang w:val="en-US"/>
        </w:rPr>
        <w:t xml:space="preserve">. </w:t>
      </w:r>
      <w:r w:rsidR="00BF0F1E">
        <w:rPr>
          <w:rFonts w:eastAsia="Arial Unicode MS"/>
          <w:lang w:val="it-IT"/>
        </w:rPr>
        <w:t>VS</w:t>
      </w:r>
      <w:r w:rsidR="00023647">
        <w:rPr>
          <w:rFonts w:eastAsia="Arial Unicode MS"/>
          <w:lang w:val="it-IT"/>
        </w:rPr>
        <w:t>RB</w:t>
      </w:r>
      <w:r w:rsidR="00BF0F1E">
        <w:rPr>
          <w:rFonts w:eastAsia="Arial Unicode MS"/>
          <w:lang w:val="it-IT"/>
        </w:rPr>
        <w:t xml:space="preserve"> </w:t>
      </w:r>
      <w:r w:rsidR="00BF0F1E" w:rsidRPr="006A75AC">
        <w:rPr>
          <w:rStyle w:val="Incipit"/>
          <w:rFonts w:eastAsia="Arial Unicode MS"/>
          <w:lang w:val="it-IT"/>
        </w:rPr>
        <w:t>Beati qui habitant</w:t>
      </w:r>
      <w:r w:rsidR="00BF0F1E">
        <w:rPr>
          <w:rFonts w:eastAsia="Arial Unicode MS"/>
          <w:lang w:val="it-IT"/>
        </w:rPr>
        <w:t>.</w:t>
      </w:r>
    </w:p>
    <w:p w:rsidR="00BF0F1E" w:rsidRDefault="00BF0F1E" w:rsidP="00F81136">
      <w:pPr>
        <w:rPr>
          <w:rFonts w:eastAsia="Arial Unicode MS"/>
          <w:lang w:val="it-IT"/>
        </w:rPr>
      </w:pPr>
      <w:r w:rsidRPr="006A75AC">
        <w:rPr>
          <w:rStyle w:val="Time1"/>
          <w:rFonts w:eastAsia="Arial Unicode MS"/>
          <w:lang w:val="it-IT"/>
        </w:rPr>
        <w:t>In secunda vespera</w:t>
      </w:r>
      <w:r>
        <w:rPr>
          <w:rFonts w:eastAsia="Arial Unicode MS"/>
          <w:lang w:val="it-IT"/>
        </w:rPr>
        <w:t xml:space="preserve"> AN </w:t>
      </w:r>
      <w:r w:rsidRPr="006A75AC">
        <w:rPr>
          <w:rStyle w:val="Neume"/>
          <w:rFonts w:eastAsia="Arial Unicode MS"/>
          <w:lang w:val="it-IT"/>
        </w:rPr>
        <w:t>Fulgebunt</w:t>
      </w:r>
      <w:r>
        <w:rPr>
          <w:rFonts w:eastAsia="Arial Unicode MS"/>
          <w:lang w:val="it-IT"/>
        </w:rPr>
        <w:t xml:space="preserve">. </w:t>
      </w:r>
      <w:r w:rsidRPr="006A75AC">
        <w:rPr>
          <w:rFonts w:eastAsia="Arial Unicode MS"/>
          <w:lang w:val="fr-FR"/>
        </w:rPr>
        <w:t xml:space="preserve">PS </w:t>
      </w:r>
      <w:r w:rsidRPr="006A75AC">
        <w:rPr>
          <w:rStyle w:val="Incipit"/>
          <w:rFonts w:eastAsia="Arial Unicode MS"/>
          <w:lang w:val="fr-FR"/>
        </w:rPr>
        <w:t>Credidi</w:t>
      </w:r>
      <w:r w:rsidRPr="006A75AC">
        <w:rPr>
          <w:rFonts w:eastAsia="Arial Unicode MS"/>
          <w:lang w:val="fr-FR"/>
        </w:rPr>
        <w:t xml:space="preserve">. PS </w:t>
      </w:r>
      <w:r w:rsidRPr="006A75AC">
        <w:rPr>
          <w:rStyle w:val="Incipit"/>
          <w:rFonts w:eastAsia="Arial Unicode MS"/>
          <w:lang w:val="fr-FR"/>
        </w:rPr>
        <w:t>Laetatus sum</w:t>
      </w:r>
      <w:r w:rsidRPr="006A75AC">
        <w:rPr>
          <w:rFonts w:eastAsia="Arial Unicode MS"/>
          <w:lang w:val="fr-FR"/>
        </w:rPr>
        <w:t xml:space="preserve">. PS </w:t>
      </w:r>
      <w:r w:rsidRPr="006A75AC">
        <w:rPr>
          <w:rStyle w:val="Incipit"/>
          <w:rFonts w:eastAsia="Arial Unicode MS"/>
          <w:lang w:val="fr-FR"/>
        </w:rPr>
        <w:t>Nisi dominus</w:t>
      </w:r>
      <w:r w:rsidRPr="006A75AC">
        <w:rPr>
          <w:rFonts w:eastAsia="Arial Unicode MS"/>
          <w:lang w:val="fr-FR"/>
        </w:rPr>
        <w:t xml:space="preserve">. PS </w:t>
      </w:r>
      <w:r w:rsidRPr="006A75AC">
        <w:rPr>
          <w:rStyle w:val="Incipit"/>
          <w:rFonts w:eastAsia="Arial Unicode MS"/>
          <w:lang w:val="fr-FR"/>
        </w:rPr>
        <w:t>Confitebor</w:t>
      </w:r>
      <w:r w:rsidRPr="006A75AC">
        <w:rPr>
          <w:rFonts w:eastAsia="Arial Unicode MS"/>
          <w:lang w:val="fr-FR"/>
        </w:rPr>
        <w:t xml:space="preserve">. PS </w:t>
      </w:r>
      <w:r w:rsidRPr="006A75AC">
        <w:rPr>
          <w:rStyle w:val="Incipit"/>
          <w:rFonts w:eastAsia="Arial Unicode MS"/>
          <w:lang w:val="fr-FR"/>
        </w:rPr>
        <w:t>Lauda Hierusalem</w:t>
      </w:r>
      <w:r w:rsidRPr="006A75AC">
        <w:rPr>
          <w:rFonts w:eastAsia="Arial Unicode MS"/>
          <w:lang w:val="fr-FR"/>
        </w:rPr>
        <w:t xml:space="preserve">. HY </w:t>
      </w:r>
      <w:r w:rsidRPr="006A75AC">
        <w:rPr>
          <w:rStyle w:val="Incipit"/>
          <w:rFonts w:eastAsia="Arial Unicode MS"/>
          <w:lang w:val="fr-FR"/>
        </w:rPr>
        <w:t>Vita sanctorum</w:t>
      </w:r>
      <w:r w:rsidRPr="006A75AC">
        <w:rPr>
          <w:rFonts w:eastAsia="Arial Unicode MS"/>
          <w:lang w:val="fr-FR"/>
        </w:rPr>
        <w:t xml:space="preserve">. RP </w:t>
      </w:r>
      <w:r w:rsidRPr="006A75AC">
        <w:rPr>
          <w:rStyle w:val="Incipit"/>
          <w:rFonts w:eastAsia="Arial Unicode MS"/>
          <w:lang w:val="fr-FR"/>
        </w:rPr>
        <w:t>Haec est domus domini</w:t>
      </w:r>
      <w:r w:rsidRPr="006A75AC">
        <w:rPr>
          <w:rFonts w:eastAsia="Arial Unicode MS"/>
          <w:lang w:val="fr-FR"/>
        </w:rPr>
        <w:t>.</w:t>
      </w:r>
      <w:r w:rsidR="00875CF3" w:rsidRPr="006A75AC">
        <w:rPr>
          <w:rFonts w:eastAsia="Arial Unicode MS"/>
          <w:lang w:val="fr-FR"/>
        </w:rPr>
        <w:t xml:space="preserve"> </w:t>
      </w:r>
      <w:r w:rsidR="00875CF3">
        <w:rPr>
          <w:rFonts w:eastAsia="Arial Unicode MS"/>
          <w:lang w:val="it-IT"/>
        </w:rPr>
        <w:t xml:space="preserve">VS </w:t>
      </w:r>
      <w:r w:rsidR="00875CF3" w:rsidRPr="006A75AC">
        <w:rPr>
          <w:rStyle w:val="Incipit"/>
          <w:rFonts w:eastAsia="Arial Unicode MS"/>
          <w:lang w:val="it-IT"/>
        </w:rPr>
        <w:t>Iustorum animae</w:t>
      </w:r>
      <w:r w:rsidR="00875CF3">
        <w:rPr>
          <w:rFonts w:eastAsia="Arial Unicode MS"/>
          <w:lang w:val="it-IT"/>
        </w:rPr>
        <w:t>.</w:t>
      </w:r>
    </w:p>
    <w:p w:rsidR="00875CF3" w:rsidRDefault="009E7588" w:rsidP="00A67FB0">
      <w:pPr>
        <w:pStyle w:val="berschrift1"/>
        <w:rPr>
          <w:rFonts w:eastAsia="Arial Unicode MS"/>
          <w:lang w:val="it-IT"/>
        </w:rPr>
      </w:pPr>
      <w:r>
        <w:rPr>
          <w:rFonts w:eastAsia="Arial Unicode MS"/>
          <w:lang w:val="it-IT"/>
        </w:rPr>
        <w:t>KOMMENTAR</w:t>
      </w:r>
    </w:p>
    <w:p w:rsidR="00875CF3" w:rsidRDefault="00875CF3" w:rsidP="00F81136">
      <w:pPr>
        <w:rPr>
          <w:rFonts w:eastAsia="Arial Unicode MS"/>
          <w:lang w:val="it-IT"/>
        </w:rPr>
      </w:pPr>
      <w:r>
        <w:rPr>
          <w:rFonts w:eastAsia="Arial Unicode MS"/>
          <w:lang w:val="it-IT"/>
        </w:rPr>
        <w:t>De vigilia ascensionis quaere supra in rogationibus.</w:t>
      </w:r>
    </w:p>
    <w:p w:rsidR="00875CF3" w:rsidRDefault="00875CF3" w:rsidP="00A67FB0">
      <w:pPr>
        <w:pStyle w:val="berschrift1"/>
        <w:rPr>
          <w:rFonts w:eastAsia="Arial Unicode MS"/>
          <w:lang w:val="it-IT"/>
        </w:rPr>
      </w:pPr>
      <w:r>
        <w:rPr>
          <w:rFonts w:eastAsia="Arial Unicode MS"/>
          <w:lang w:val="it-IT"/>
        </w:rPr>
        <w:t>[IN ASCENSIONE DOMINI]</w:t>
      </w:r>
    </w:p>
    <w:p w:rsidR="00875CF3" w:rsidRPr="00963EFD" w:rsidRDefault="00875CF3" w:rsidP="00F81136">
      <w:pPr>
        <w:rPr>
          <w:rFonts w:eastAsia="Arial Unicode MS"/>
          <w:lang w:val="pt-PT"/>
        </w:rPr>
      </w:pPr>
      <w:r w:rsidRPr="006A75AC">
        <w:rPr>
          <w:rStyle w:val="Time1"/>
          <w:rFonts w:eastAsia="Arial Unicode MS"/>
          <w:lang w:val="it-IT"/>
        </w:rPr>
        <w:t>Ad vesperas</w:t>
      </w:r>
      <w:r>
        <w:rPr>
          <w:rFonts w:eastAsia="Arial Unicode MS"/>
          <w:lang w:val="it-IT"/>
        </w:rPr>
        <w:t xml:space="preserve"> AN </w:t>
      </w:r>
      <w:r w:rsidRPr="006A75AC">
        <w:rPr>
          <w:rStyle w:val="Neume"/>
          <w:rFonts w:eastAsia="Arial Unicode MS"/>
          <w:lang w:val="it-IT"/>
        </w:rPr>
        <w:t>Ascendo</w:t>
      </w:r>
      <w:r>
        <w:rPr>
          <w:rFonts w:eastAsia="Arial Unicode MS"/>
          <w:lang w:val="it-IT"/>
        </w:rPr>
        <w:t xml:space="preserve">. PS </w:t>
      </w:r>
      <w:r w:rsidRPr="006A75AC">
        <w:rPr>
          <w:rStyle w:val="Incipit"/>
          <w:rFonts w:eastAsia="Arial Unicode MS"/>
          <w:lang w:val="it-IT"/>
        </w:rPr>
        <w:t>Laudate pueri</w:t>
      </w:r>
      <w:r>
        <w:rPr>
          <w:rFonts w:eastAsia="Arial Unicode MS"/>
          <w:lang w:val="it-IT"/>
        </w:rPr>
        <w:t xml:space="preserve"> cum reliquis. RP </w:t>
      </w:r>
      <w:r w:rsidRPr="006A75AC">
        <w:rPr>
          <w:rStyle w:val="Neume"/>
          <w:rFonts w:eastAsia="Arial Unicode MS"/>
          <w:lang w:val="it-IT"/>
        </w:rPr>
        <w:t>Ite in orbem</w:t>
      </w:r>
      <w:r>
        <w:rPr>
          <w:rFonts w:eastAsia="Arial Unicode MS"/>
          <w:lang w:val="it-IT"/>
        </w:rPr>
        <w:t xml:space="preserve">. HY </w:t>
      </w:r>
      <w:r w:rsidRPr="006A75AC">
        <w:rPr>
          <w:rStyle w:val="Incipit"/>
          <w:rFonts w:eastAsia="Arial Unicode MS"/>
          <w:lang w:val="it-IT"/>
        </w:rPr>
        <w:t>Festum nunc</w:t>
      </w:r>
      <w:r>
        <w:rPr>
          <w:rFonts w:eastAsia="Arial Unicode MS"/>
          <w:lang w:val="it-IT"/>
        </w:rPr>
        <w:t xml:space="preserve">. VS </w:t>
      </w:r>
      <w:r w:rsidRPr="006A75AC">
        <w:rPr>
          <w:rStyle w:val="Incipit"/>
          <w:rFonts w:eastAsia="Arial Unicode MS"/>
          <w:lang w:val="it-IT"/>
        </w:rPr>
        <w:t>Dominus in Sin</w:t>
      </w:r>
      <w:r w:rsidRPr="006A75AC">
        <w:rPr>
          <w:rStyle w:val="Neume"/>
          <w:rFonts w:eastAsia="Arial Unicode MS"/>
          <w:lang w:val="it-IT"/>
        </w:rPr>
        <w:t>a</w:t>
      </w:r>
      <w:r>
        <w:rPr>
          <w:rFonts w:eastAsia="Arial Unicode MS"/>
          <w:lang w:val="it-IT"/>
        </w:rPr>
        <w:t xml:space="preserve">. </w:t>
      </w:r>
      <w:r w:rsidRPr="00963EFD">
        <w:rPr>
          <w:rFonts w:eastAsia="Arial Unicode MS"/>
          <w:lang w:val="pt-PT"/>
        </w:rPr>
        <w:t xml:space="preserve">AM </w:t>
      </w:r>
      <w:r w:rsidRPr="00963EFD">
        <w:rPr>
          <w:rStyle w:val="Neume"/>
          <w:rFonts w:eastAsia="Arial Unicode MS"/>
          <w:lang w:val="pt-PT"/>
        </w:rPr>
        <w:t>Pater</w:t>
      </w:r>
      <w:r w:rsidR="00BD2D90" w:rsidRPr="00963EFD">
        <w:rPr>
          <w:rStyle w:val="Incipit"/>
          <w:rFonts w:eastAsia="Arial Unicode MS"/>
          <w:lang w:val="pt-PT"/>
        </w:rPr>
        <w:t>@</w:t>
      </w:r>
      <w:r w:rsidRPr="00963EFD">
        <w:rPr>
          <w:rStyle w:val="Incipit"/>
          <w:rFonts w:eastAsia="Arial Unicode MS"/>
          <w:lang w:val="pt-PT"/>
        </w:rPr>
        <w:t>manifestavi</w:t>
      </w:r>
      <w:r w:rsidRPr="00963EFD">
        <w:rPr>
          <w:rFonts w:eastAsia="Arial Unicode MS"/>
          <w:lang w:val="pt-PT"/>
        </w:rPr>
        <w:t xml:space="preserve">. Una tantum OR </w:t>
      </w:r>
      <w:r w:rsidRPr="00963EFD">
        <w:rPr>
          <w:rStyle w:val="Incipit"/>
          <w:rFonts w:eastAsia="Arial Unicode MS"/>
          <w:lang w:val="pt-PT"/>
        </w:rPr>
        <w:t>Praesta quaesumus omnipoten</w:t>
      </w:r>
      <w:r w:rsidR="009E7588" w:rsidRPr="00963EFD">
        <w:rPr>
          <w:rStyle w:val="Incipit"/>
          <w:rFonts w:eastAsia="Arial Unicode MS"/>
          <w:lang w:val="pt-PT"/>
        </w:rPr>
        <w:t>s deus</w:t>
      </w:r>
      <w:r w:rsidR="009E7588" w:rsidRPr="00963EFD">
        <w:rPr>
          <w:rFonts w:eastAsia="Arial Unicode MS"/>
          <w:lang w:val="pt-PT"/>
        </w:rPr>
        <w:t>.</w:t>
      </w:r>
    </w:p>
    <w:p w:rsidR="00AD20EE" w:rsidRPr="00963EFD" w:rsidRDefault="00AD20EE" w:rsidP="00F81136">
      <w:pPr>
        <w:rPr>
          <w:rFonts w:eastAsia="Arial Unicode MS"/>
          <w:lang w:val="pt-PT"/>
        </w:rPr>
      </w:pPr>
      <w:r w:rsidRPr="00963EFD">
        <w:rPr>
          <w:rStyle w:val="Time1"/>
          <w:rFonts w:eastAsia="Arial Unicode MS"/>
          <w:lang w:val="pt-PT"/>
        </w:rPr>
        <w:t>Ad matutinum</w:t>
      </w:r>
      <w:r w:rsidRPr="00963EFD">
        <w:rPr>
          <w:rFonts w:eastAsia="Arial Unicode MS"/>
          <w:lang w:val="pt-PT"/>
        </w:rPr>
        <w:t xml:space="preserve"> [HY] </w:t>
      </w:r>
      <w:r w:rsidRPr="00963EFD">
        <w:rPr>
          <w:rStyle w:val="Incipit"/>
          <w:rFonts w:eastAsia="Arial Unicode MS"/>
          <w:lang w:val="pt-PT"/>
        </w:rPr>
        <w:t>Festum nunc</w:t>
      </w:r>
      <w:r w:rsidRPr="00963EFD">
        <w:rPr>
          <w:rFonts w:eastAsia="Arial Unicode MS"/>
          <w:lang w:val="pt-PT"/>
        </w:rPr>
        <w:t xml:space="preserve"> usque [HV] </w:t>
      </w:r>
      <w:r w:rsidRPr="00963EFD">
        <w:rPr>
          <w:rStyle w:val="Incipit"/>
          <w:rFonts w:eastAsia="Arial Unicode MS"/>
          <w:lang w:val="pt-PT"/>
        </w:rPr>
        <w:t>Oramus domine</w:t>
      </w:r>
      <w:r w:rsidRPr="00963EFD">
        <w:rPr>
          <w:rFonts w:eastAsia="Arial Unicode MS"/>
          <w:lang w:val="pt-PT"/>
        </w:rPr>
        <w:t xml:space="preserve">. Versus primus [VS] </w:t>
      </w:r>
      <w:r w:rsidRPr="00963EFD">
        <w:rPr>
          <w:rStyle w:val="Incipit"/>
          <w:rFonts w:eastAsia="Arial Unicode MS"/>
          <w:lang w:val="pt-PT"/>
        </w:rPr>
        <w:t>Ascendit de</w:t>
      </w:r>
      <w:r w:rsidRPr="00963EFD">
        <w:rPr>
          <w:rStyle w:val="Neume"/>
          <w:rFonts w:eastAsia="Arial Unicode MS"/>
          <w:lang w:val="pt-PT"/>
        </w:rPr>
        <w:t>us</w:t>
      </w:r>
      <w:r w:rsidRPr="00963EFD">
        <w:rPr>
          <w:rFonts w:eastAsia="Arial Unicode MS"/>
          <w:lang w:val="pt-PT"/>
        </w:rPr>
        <w:t xml:space="preserve">. Secundus [VS] </w:t>
      </w:r>
      <w:r w:rsidRPr="00963EFD">
        <w:rPr>
          <w:rStyle w:val="Incipit"/>
          <w:rFonts w:eastAsia="Arial Unicode MS"/>
          <w:lang w:val="pt-PT"/>
        </w:rPr>
        <w:t>Ascedens Christus in altum</w:t>
      </w:r>
      <w:r w:rsidRPr="00963EFD">
        <w:rPr>
          <w:rFonts w:eastAsia="Arial Unicode MS"/>
          <w:lang w:val="pt-PT"/>
        </w:rPr>
        <w:t xml:space="preserve">. Tertius [VS] </w:t>
      </w:r>
      <w:r w:rsidR="007246BC" w:rsidRPr="00963EFD">
        <w:rPr>
          <w:rStyle w:val="Incipit"/>
          <w:rFonts w:eastAsia="Arial Unicode MS"/>
          <w:lang w:val="pt-PT"/>
        </w:rPr>
        <w:t>Ascendo</w:t>
      </w:r>
      <w:r w:rsidRPr="00963EFD">
        <w:rPr>
          <w:rStyle w:val="Incipit"/>
          <w:rFonts w:eastAsia="Arial Unicode MS"/>
          <w:lang w:val="pt-PT"/>
        </w:rPr>
        <w:t xml:space="preserve"> ad patrem</w:t>
      </w:r>
      <w:r w:rsidRPr="00963EFD">
        <w:rPr>
          <w:rFonts w:eastAsia="Arial Unicode MS"/>
          <w:lang w:val="pt-PT"/>
        </w:rPr>
        <w:t xml:space="preserve">. Actus apostolorum leguntur usque in vigilia pentecostes. EV </w:t>
      </w:r>
      <w:r w:rsidRPr="00963EFD">
        <w:rPr>
          <w:rStyle w:val="Incipit"/>
          <w:rFonts w:eastAsia="Arial Unicode MS"/>
          <w:lang w:val="pt-PT"/>
        </w:rPr>
        <w:t>Recumbentibus</w:t>
      </w:r>
      <w:r w:rsidRPr="00963EFD">
        <w:rPr>
          <w:rFonts w:eastAsia="Arial Unicode MS"/>
          <w:lang w:val="pt-PT"/>
        </w:rPr>
        <w:t>.</w:t>
      </w:r>
    </w:p>
    <w:p w:rsidR="00AD20EE" w:rsidRPr="006A75AC" w:rsidRDefault="00AD20EE" w:rsidP="00F81136">
      <w:pPr>
        <w:rPr>
          <w:rFonts w:eastAsia="Arial Unicode MS"/>
          <w:lang w:val="pt-PT"/>
        </w:rPr>
      </w:pPr>
      <w:r w:rsidRPr="00963EFD">
        <w:rPr>
          <w:rStyle w:val="Time1"/>
          <w:rFonts w:eastAsia="Arial Unicode MS"/>
          <w:lang w:val="pt-PT"/>
        </w:rPr>
        <w:t>Ad laudes</w:t>
      </w:r>
      <w:r w:rsidRPr="00963EFD">
        <w:rPr>
          <w:rFonts w:eastAsia="Arial Unicode MS"/>
          <w:lang w:val="pt-PT"/>
        </w:rPr>
        <w:t xml:space="preserve"> [HV] </w:t>
      </w:r>
      <w:r w:rsidRPr="00963EFD">
        <w:rPr>
          <w:rStyle w:val="Incipit"/>
          <w:rFonts w:eastAsia="Arial Unicode MS"/>
          <w:lang w:val="pt-PT"/>
        </w:rPr>
        <w:t>Oramus domine</w:t>
      </w:r>
      <w:r w:rsidRPr="00963EFD">
        <w:rPr>
          <w:rFonts w:eastAsia="Arial Unicode MS"/>
          <w:lang w:val="pt-PT"/>
        </w:rPr>
        <w:t xml:space="preserve">. VS </w:t>
      </w:r>
      <w:r w:rsidRPr="00963EFD">
        <w:rPr>
          <w:rStyle w:val="Incipit"/>
          <w:rFonts w:eastAsia="Arial Unicode MS"/>
          <w:lang w:val="pt-PT"/>
        </w:rPr>
        <w:t>Domine in cael</w:t>
      </w:r>
      <w:r w:rsidRPr="00963EFD">
        <w:rPr>
          <w:rStyle w:val="Neume"/>
          <w:rFonts w:eastAsia="Arial Unicode MS"/>
          <w:lang w:val="pt-PT"/>
        </w:rPr>
        <w:t>o</w:t>
      </w:r>
      <w:r w:rsidRPr="00963EFD">
        <w:rPr>
          <w:rFonts w:eastAsia="Arial Unicode MS"/>
          <w:lang w:val="pt-PT"/>
        </w:rPr>
        <w:t xml:space="preserve">. </w:t>
      </w:r>
      <w:r w:rsidRPr="006A75AC">
        <w:rPr>
          <w:rFonts w:eastAsia="Arial Unicode MS"/>
          <w:lang w:val="pt-PT"/>
        </w:rPr>
        <w:t xml:space="preserve">AN </w:t>
      </w:r>
      <w:r w:rsidRPr="006A75AC">
        <w:rPr>
          <w:rStyle w:val="Neume"/>
          <w:rFonts w:eastAsia="Arial Unicode MS"/>
          <w:lang w:val="pt-PT"/>
        </w:rPr>
        <w:t>Ascendo</w:t>
      </w:r>
      <w:r w:rsidRPr="006A75AC">
        <w:rPr>
          <w:rFonts w:eastAsia="Arial Unicode MS"/>
          <w:lang w:val="pt-PT"/>
        </w:rPr>
        <w:t xml:space="preserve">. OR </w:t>
      </w:r>
      <w:r w:rsidRPr="006A75AC">
        <w:rPr>
          <w:rStyle w:val="Incipit"/>
          <w:rFonts w:eastAsia="Arial Unicode MS"/>
          <w:lang w:val="pt-PT"/>
        </w:rPr>
        <w:t>Concede quaesumus omnipotens deus</w:t>
      </w:r>
      <w:r w:rsidRPr="006A75AC">
        <w:rPr>
          <w:rFonts w:eastAsia="Arial Unicode MS"/>
          <w:lang w:val="pt-PT"/>
        </w:rPr>
        <w:t>.</w:t>
      </w:r>
    </w:p>
    <w:p w:rsidR="00AD20EE" w:rsidRPr="006A75AC" w:rsidRDefault="00AD20EE" w:rsidP="00F81136">
      <w:pPr>
        <w:rPr>
          <w:rFonts w:eastAsia="Arial Unicode MS"/>
          <w:lang w:val="pt-PT"/>
        </w:rPr>
      </w:pPr>
      <w:r w:rsidRPr="006A75AC">
        <w:rPr>
          <w:rStyle w:val="Time1"/>
          <w:rFonts w:eastAsia="Arial Unicode MS"/>
          <w:lang w:val="pt-PT"/>
        </w:rPr>
        <w:t>Ad primam</w:t>
      </w:r>
      <w:r w:rsidRPr="006A75AC">
        <w:rPr>
          <w:rFonts w:eastAsia="Arial Unicode MS"/>
          <w:lang w:val="pt-PT"/>
        </w:rPr>
        <w:t xml:space="preserve"> AN </w:t>
      </w:r>
      <w:r w:rsidRPr="006A75AC">
        <w:rPr>
          <w:rStyle w:val="Neume"/>
          <w:rFonts w:eastAsia="Arial Unicode MS"/>
          <w:lang w:val="pt-PT"/>
        </w:rPr>
        <w:t>Dominus quidem</w:t>
      </w:r>
      <w:r w:rsidR="00BD2D90" w:rsidRPr="006A75AC">
        <w:rPr>
          <w:rFonts w:eastAsia="Arial Unicode MS"/>
          <w:lang w:val="pt-PT"/>
        </w:rPr>
        <w:t xml:space="preserve">. Preces usque [_PE] </w:t>
      </w:r>
      <w:r w:rsidR="00BD2D90" w:rsidRPr="006A75AC">
        <w:rPr>
          <w:rStyle w:val="Incipit"/>
          <w:rFonts w:eastAsia="Arial Unicode MS"/>
          <w:lang w:val="pt-PT"/>
        </w:rPr>
        <w:t>Fi</w:t>
      </w:r>
      <w:r w:rsidRPr="006A75AC">
        <w:rPr>
          <w:rStyle w:val="Incipit"/>
          <w:rFonts w:eastAsia="Arial Unicode MS"/>
          <w:lang w:val="pt-PT"/>
        </w:rPr>
        <w:t>a</w:t>
      </w:r>
      <w:r w:rsidR="00BD2D90" w:rsidRPr="006A75AC">
        <w:rPr>
          <w:rStyle w:val="Incipit"/>
          <w:rFonts w:eastAsia="Arial Unicode MS"/>
          <w:lang w:val="pt-PT"/>
        </w:rPr>
        <w:t>t</w:t>
      </w:r>
      <w:r w:rsidRPr="006A75AC">
        <w:rPr>
          <w:rStyle w:val="Incipit"/>
          <w:rFonts w:eastAsia="Arial Unicode MS"/>
          <w:lang w:val="pt-PT"/>
        </w:rPr>
        <w:t xml:space="preserve"> misericordia</w:t>
      </w:r>
      <w:r w:rsidRPr="006A75AC">
        <w:rPr>
          <w:rFonts w:eastAsia="Arial Unicode MS"/>
          <w:lang w:val="pt-PT"/>
        </w:rPr>
        <w:t xml:space="preserve">. OR </w:t>
      </w:r>
      <w:r w:rsidRPr="006A75AC">
        <w:rPr>
          <w:rStyle w:val="Incipit"/>
          <w:rFonts w:eastAsia="Arial Unicode MS"/>
          <w:lang w:val="pt-PT"/>
        </w:rPr>
        <w:t>Concede</w:t>
      </w:r>
      <w:r w:rsidRPr="006A75AC">
        <w:rPr>
          <w:rFonts w:eastAsia="Arial Unicode MS"/>
          <w:lang w:val="pt-PT"/>
        </w:rPr>
        <w:t>.</w:t>
      </w:r>
    </w:p>
    <w:p w:rsidR="00AD20EE" w:rsidRPr="006A75AC" w:rsidRDefault="00AD20EE" w:rsidP="00F81136">
      <w:pPr>
        <w:rPr>
          <w:rFonts w:eastAsia="Arial Unicode MS"/>
          <w:lang w:val="pt-PT"/>
        </w:rPr>
      </w:pPr>
      <w:r w:rsidRPr="006A75AC">
        <w:rPr>
          <w:rStyle w:val="Time1"/>
          <w:rFonts w:eastAsia="Arial Unicode MS"/>
          <w:lang w:val="pt-PT"/>
        </w:rPr>
        <w:t>Ad tertiam</w:t>
      </w:r>
      <w:r w:rsidRPr="006A75AC">
        <w:rPr>
          <w:rFonts w:eastAsia="Arial Unicode MS"/>
          <w:lang w:val="pt-PT"/>
        </w:rPr>
        <w:t xml:space="preserve"> AN </w:t>
      </w:r>
      <w:r w:rsidRPr="006A75AC">
        <w:rPr>
          <w:rStyle w:val="Neume"/>
          <w:rFonts w:eastAsia="Arial Unicode MS"/>
          <w:lang w:val="pt-PT"/>
        </w:rPr>
        <w:t>Nisi ego</w:t>
      </w:r>
      <w:r w:rsidR="00BD2D90" w:rsidRPr="006A75AC">
        <w:rPr>
          <w:rFonts w:eastAsia="Arial Unicode MS"/>
          <w:lang w:val="pt-PT"/>
        </w:rPr>
        <w:t xml:space="preserve">. RB </w:t>
      </w:r>
      <w:r w:rsidR="00BD2D90" w:rsidRPr="006A75AC">
        <w:rPr>
          <w:rStyle w:val="Incipit"/>
          <w:rFonts w:eastAsia="Arial Unicode MS"/>
          <w:lang w:val="pt-PT"/>
        </w:rPr>
        <w:t xml:space="preserve">Ascendit deus </w:t>
      </w:r>
      <w:r w:rsidRPr="006A75AC">
        <w:rPr>
          <w:rStyle w:val="Incipit"/>
          <w:rFonts w:eastAsia="Arial Unicode MS"/>
          <w:lang w:val="pt-PT"/>
        </w:rPr>
        <w:t>iubilatione</w:t>
      </w:r>
      <w:r w:rsidRPr="006A75AC">
        <w:rPr>
          <w:rFonts w:eastAsia="Arial Unicode MS"/>
          <w:lang w:val="pt-PT"/>
        </w:rPr>
        <w:t xml:space="preserve">. VS </w:t>
      </w:r>
      <w:r w:rsidRPr="006A75AC">
        <w:rPr>
          <w:rStyle w:val="Incipit"/>
          <w:rFonts w:eastAsia="Arial Unicode MS"/>
          <w:lang w:val="pt-PT"/>
        </w:rPr>
        <w:t>Ascendens Christus in alt</w:t>
      </w:r>
      <w:r w:rsidRPr="006A75AC">
        <w:rPr>
          <w:rStyle w:val="Neume"/>
          <w:rFonts w:eastAsia="Arial Unicode MS"/>
          <w:lang w:val="pt-PT"/>
        </w:rPr>
        <w:t>um</w:t>
      </w:r>
      <w:r w:rsidRPr="006A75AC">
        <w:rPr>
          <w:rFonts w:eastAsia="Arial Unicode MS"/>
          <w:lang w:val="pt-PT"/>
        </w:rPr>
        <w:t>.</w:t>
      </w:r>
    </w:p>
    <w:p w:rsidR="00AD20EE" w:rsidRPr="006A75AC" w:rsidRDefault="00BD2D90" w:rsidP="00F81136">
      <w:pPr>
        <w:rPr>
          <w:rFonts w:eastAsia="Arial Unicode MS"/>
          <w:lang w:val="pt-PT"/>
        </w:rPr>
      </w:pPr>
      <w:r w:rsidRPr="006A75AC">
        <w:rPr>
          <w:rFonts w:eastAsia="Arial Unicode MS"/>
          <w:lang w:val="pt-PT"/>
        </w:rPr>
        <w:t>In aspersione fontis AP</w:t>
      </w:r>
      <w:r w:rsidR="00AD20EE" w:rsidRPr="006A75AC">
        <w:rPr>
          <w:rFonts w:eastAsia="Arial Unicode MS"/>
          <w:lang w:val="pt-PT"/>
        </w:rPr>
        <w:t xml:space="preserve"> </w:t>
      </w:r>
      <w:r w:rsidR="00AD20EE" w:rsidRPr="006A75AC">
        <w:rPr>
          <w:rStyle w:val="Neume"/>
          <w:rFonts w:eastAsia="Arial Unicode MS"/>
          <w:lang w:val="pt-PT"/>
        </w:rPr>
        <w:t>Vidi</w:t>
      </w:r>
      <w:r w:rsidRPr="006A75AC">
        <w:rPr>
          <w:rStyle w:val="Incipit"/>
          <w:rFonts w:eastAsia="Arial Unicode MS"/>
          <w:lang w:val="pt-PT"/>
        </w:rPr>
        <w:t>@</w:t>
      </w:r>
      <w:r w:rsidR="00AD20EE" w:rsidRPr="006A75AC">
        <w:rPr>
          <w:rStyle w:val="Incipit"/>
          <w:rFonts w:eastAsia="Arial Unicode MS"/>
          <w:lang w:val="pt-PT"/>
        </w:rPr>
        <w:t>aquam</w:t>
      </w:r>
      <w:r w:rsidR="00AD20EE" w:rsidRPr="006A75AC">
        <w:rPr>
          <w:rFonts w:eastAsia="Arial Unicode MS"/>
          <w:lang w:val="pt-PT"/>
        </w:rPr>
        <w:t>.</w:t>
      </w:r>
    </w:p>
    <w:p w:rsidR="0039040C" w:rsidRDefault="00AD20EE" w:rsidP="00F81136">
      <w:pPr>
        <w:rPr>
          <w:rFonts w:eastAsia="Arial Unicode MS"/>
          <w:lang w:val="it-IT"/>
        </w:rPr>
      </w:pPr>
      <w:r w:rsidRPr="006A75AC">
        <w:rPr>
          <w:rStyle w:val="Time1"/>
          <w:rFonts w:eastAsia="Arial Unicode MS"/>
          <w:lang w:val="it-IT"/>
        </w:rPr>
        <w:t>Ad processionem</w:t>
      </w:r>
      <w:r>
        <w:rPr>
          <w:rFonts w:eastAsia="Arial Unicode MS"/>
          <w:lang w:val="it-IT"/>
        </w:rPr>
        <w:t xml:space="preserve"> [AP] </w:t>
      </w:r>
      <w:r w:rsidRPr="006A75AC">
        <w:rPr>
          <w:rStyle w:val="Neume"/>
          <w:rFonts w:eastAsia="Arial Unicode MS"/>
          <w:lang w:val="it-IT"/>
        </w:rPr>
        <w:t>Cu</w:t>
      </w:r>
      <w:r w:rsidR="0039040C" w:rsidRPr="006A75AC">
        <w:rPr>
          <w:rStyle w:val="Neume"/>
          <w:rFonts w:eastAsia="Arial Unicode MS"/>
          <w:lang w:val="it-IT"/>
        </w:rPr>
        <w:t>m</w:t>
      </w:r>
      <w:r w:rsidRPr="006A75AC">
        <w:rPr>
          <w:rStyle w:val="Neume"/>
          <w:rFonts w:eastAsia="Arial Unicode MS"/>
          <w:lang w:val="it-IT"/>
        </w:rPr>
        <w:t xml:space="preserve"> rex</w:t>
      </w:r>
      <w:r w:rsidR="004A5095" w:rsidRPr="006A75AC">
        <w:rPr>
          <w:rStyle w:val="Incipit"/>
          <w:rFonts w:eastAsia="Arial Unicode MS"/>
          <w:lang w:val="it-IT"/>
        </w:rPr>
        <w:t>@</w:t>
      </w:r>
      <w:r w:rsidRPr="006A75AC">
        <w:rPr>
          <w:rStyle w:val="Incipit"/>
          <w:rFonts w:eastAsia="Arial Unicode MS"/>
          <w:lang w:val="it-IT"/>
        </w:rPr>
        <w:t>gloriae</w:t>
      </w:r>
      <w:r>
        <w:rPr>
          <w:rFonts w:eastAsia="Arial Unicode MS"/>
          <w:lang w:val="it-IT"/>
        </w:rPr>
        <w:t xml:space="preserve">. VVHY </w:t>
      </w:r>
      <w:r w:rsidRPr="006A75AC">
        <w:rPr>
          <w:rStyle w:val="Neume"/>
          <w:rFonts w:eastAsia="Arial Unicode MS"/>
          <w:lang w:val="it-IT"/>
        </w:rPr>
        <w:t>Salve</w:t>
      </w:r>
      <w:r w:rsidR="004A5095" w:rsidRPr="006A75AC">
        <w:rPr>
          <w:rStyle w:val="Incipit"/>
          <w:rFonts w:eastAsia="Arial Unicode MS"/>
          <w:lang w:val="it-IT"/>
        </w:rPr>
        <w:t>@</w:t>
      </w:r>
      <w:r w:rsidRPr="006A75AC">
        <w:rPr>
          <w:rStyle w:val="Incipit"/>
          <w:rFonts w:eastAsia="Arial Unicode MS"/>
          <w:lang w:val="it-IT"/>
        </w:rPr>
        <w:t>festa</w:t>
      </w:r>
      <w:r>
        <w:rPr>
          <w:rFonts w:eastAsia="Arial Unicode MS"/>
          <w:lang w:val="it-IT"/>
        </w:rPr>
        <w:t>. (88r)</w:t>
      </w:r>
      <w:r w:rsidR="0039040C">
        <w:rPr>
          <w:rFonts w:eastAsia="Arial Unicode MS"/>
          <w:lang w:val="it-IT"/>
        </w:rPr>
        <w:t xml:space="preserve"> In reditu RPP </w:t>
      </w:r>
      <w:r w:rsidR="0039040C" w:rsidRPr="006A75AC">
        <w:rPr>
          <w:rStyle w:val="Neume"/>
          <w:rFonts w:eastAsia="Arial Unicode MS"/>
          <w:lang w:val="it-IT"/>
        </w:rPr>
        <w:t>Ite</w:t>
      </w:r>
      <w:r w:rsidR="004A5095" w:rsidRPr="006A75AC">
        <w:rPr>
          <w:rStyle w:val="Incipit"/>
          <w:rFonts w:eastAsia="Arial Unicode MS"/>
          <w:lang w:val="it-IT"/>
        </w:rPr>
        <w:t>@</w:t>
      </w:r>
      <w:r w:rsidR="0039040C" w:rsidRPr="006A75AC">
        <w:rPr>
          <w:rStyle w:val="Incipit"/>
          <w:rFonts w:eastAsia="Arial Unicode MS"/>
          <w:lang w:val="it-IT"/>
        </w:rPr>
        <w:t>in orbem</w:t>
      </w:r>
      <w:r w:rsidR="0039040C">
        <w:rPr>
          <w:rFonts w:eastAsia="Arial Unicode MS"/>
          <w:lang w:val="it-IT"/>
        </w:rPr>
        <w:t xml:space="preserve">. </w:t>
      </w:r>
    </w:p>
    <w:p w:rsidR="00AD20EE" w:rsidRDefault="0039040C" w:rsidP="00F81136">
      <w:pPr>
        <w:rPr>
          <w:rFonts w:eastAsia="Arial Unicode MS"/>
          <w:lang w:val="it-IT"/>
        </w:rPr>
      </w:pPr>
      <w:r w:rsidRPr="006A75AC">
        <w:rPr>
          <w:rStyle w:val="Time1"/>
          <w:rFonts w:eastAsia="Arial Unicode MS"/>
          <w:lang w:val="it-IT"/>
        </w:rPr>
        <w:t>[Ad missam]</w:t>
      </w:r>
      <w:r>
        <w:rPr>
          <w:rFonts w:eastAsia="Arial Unicode MS"/>
          <w:lang w:val="it-IT"/>
        </w:rPr>
        <w:t xml:space="preserve"> Oratio de ascensione, similiter et in sequenti dominica. Praefatio de ascensione, et [IM] </w:t>
      </w:r>
      <w:r w:rsidRPr="006A75AC">
        <w:rPr>
          <w:rStyle w:val="Incipit"/>
          <w:rFonts w:eastAsia="Arial Unicode MS"/>
          <w:lang w:val="it-IT"/>
        </w:rPr>
        <w:t>Ite miss</w:t>
      </w:r>
      <w:r w:rsidRPr="00963EFD">
        <w:rPr>
          <w:rStyle w:val="Incipit"/>
          <w:rFonts w:eastAsia="Arial Unicode MS"/>
          <w:lang w:val="it-IT"/>
        </w:rPr>
        <w:t>a est</w:t>
      </w:r>
      <w:r>
        <w:rPr>
          <w:rFonts w:eastAsia="Arial Unicode MS"/>
          <w:lang w:val="it-IT"/>
        </w:rPr>
        <w:t xml:space="preserve"> dicuntur cottidie usque in vigilia pentecostes,</w:t>
      </w:r>
    </w:p>
    <w:p w:rsidR="0039040C" w:rsidRDefault="0039040C" w:rsidP="00F81136">
      <w:pPr>
        <w:rPr>
          <w:rFonts w:eastAsia="Arial Unicode MS"/>
          <w:lang w:val="it-IT"/>
        </w:rPr>
      </w:pPr>
      <w:r w:rsidRPr="006A75AC">
        <w:rPr>
          <w:rStyle w:val="Time1"/>
          <w:rFonts w:eastAsia="Arial Unicode MS"/>
          <w:lang w:val="it-IT"/>
        </w:rPr>
        <w:t>Ad se</w:t>
      </w:r>
      <w:r w:rsidR="007246BC">
        <w:rPr>
          <w:rStyle w:val="Time1"/>
          <w:rFonts w:eastAsia="Arial Unicode MS"/>
          <w:lang w:val="it-IT"/>
        </w:rPr>
        <w:t>$E::</w:t>
      </w:r>
      <w:r w:rsidRPr="006A75AC">
        <w:rPr>
          <w:rStyle w:val="Time1"/>
          <w:rFonts w:eastAsia="Arial Unicode MS"/>
          <w:lang w:val="it-IT"/>
        </w:rPr>
        <w:t>x</w:t>
      </w:r>
      <w:r w:rsidR="007246BC">
        <w:rPr>
          <w:rStyle w:val="Time1"/>
          <w:rFonts w:eastAsia="Arial Unicode MS"/>
          <w:lang w:val="it-IT"/>
        </w:rPr>
        <w:t>$</w:t>
      </w:r>
      <w:r w:rsidRPr="006A75AC">
        <w:rPr>
          <w:rStyle w:val="Time1"/>
          <w:rFonts w:eastAsia="Arial Unicode MS"/>
          <w:lang w:val="it-IT"/>
        </w:rPr>
        <w:t>tam</w:t>
      </w:r>
      <w:r>
        <w:rPr>
          <w:rFonts w:eastAsia="Arial Unicode MS"/>
          <w:lang w:val="it-IT"/>
        </w:rPr>
        <w:t xml:space="preserve"> AN </w:t>
      </w:r>
      <w:r w:rsidRPr="006A75AC">
        <w:rPr>
          <w:rStyle w:val="Neume"/>
          <w:rFonts w:eastAsia="Arial Unicode MS"/>
          <w:lang w:val="it-IT"/>
        </w:rPr>
        <w:t>Rogabo patr</w:t>
      </w:r>
      <w:r w:rsidR="004A5095" w:rsidRPr="006A75AC">
        <w:rPr>
          <w:rStyle w:val="Neume"/>
          <w:rFonts w:eastAsia="Arial Unicode MS"/>
          <w:lang w:val="it-IT"/>
        </w:rPr>
        <w:t>e</w:t>
      </w:r>
      <w:r w:rsidRPr="006A75AC">
        <w:rPr>
          <w:rStyle w:val="Neume"/>
          <w:rFonts w:eastAsia="Arial Unicode MS"/>
          <w:lang w:val="it-IT"/>
        </w:rPr>
        <w:t>m</w:t>
      </w:r>
      <w:r>
        <w:rPr>
          <w:rFonts w:eastAsia="Arial Unicode MS"/>
          <w:lang w:val="it-IT"/>
        </w:rPr>
        <w:t xml:space="preserve">. </w:t>
      </w:r>
      <w:r w:rsidRPr="00963EFD">
        <w:rPr>
          <w:rFonts w:eastAsia="Arial Unicode MS"/>
        </w:rPr>
        <w:t xml:space="preserve">RB </w:t>
      </w:r>
      <w:r w:rsidRPr="00963EFD">
        <w:rPr>
          <w:rStyle w:val="Incipit"/>
          <w:rFonts w:eastAsia="Arial Unicode MS"/>
        </w:rPr>
        <w:t>Ascendens Christus in altum</w:t>
      </w:r>
      <w:r w:rsidRPr="00963EFD">
        <w:rPr>
          <w:rFonts w:eastAsia="Arial Unicode MS"/>
        </w:rPr>
        <w:t xml:space="preserve">. </w:t>
      </w:r>
      <w:r>
        <w:rPr>
          <w:rFonts w:eastAsia="Arial Unicode MS"/>
          <w:lang w:val="it-IT"/>
        </w:rPr>
        <w:t xml:space="preserve">VS </w:t>
      </w:r>
      <w:r w:rsidRPr="006A75AC">
        <w:rPr>
          <w:rStyle w:val="Incipit"/>
          <w:rFonts w:eastAsia="Arial Unicode MS"/>
          <w:lang w:val="it-IT"/>
        </w:rPr>
        <w:t>Ascendo ad patrem</w:t>
      </w:r>
      <w:r>
        <w:rPr>
          <w:rFonts w:eastAsia="Arial Unicode MS"/>
          <w:lang w:val="it-IT"/>
        </w:rPr>
        <w:t>.</w:t>
      </w:r>
    </w:p>
    <w:p w:rsidR="0039040C" w:rsidRPr="006A75AC" w:rsidRDefault="0039040C" w:rsidP="00F81136">
      <w:pPr>
        <w:rPr>
          <w:rFonts w:eastAsia="Arial Unicode MS"/>
          <w:lang w:val="es-ES"/>
        </w:rPr>
      </w:pPr>
      <w:r w:rsidRPr="006A75AC">
        <w:rPr>
          <w:rStyle w:val="Time1"/>
          <w:rFonts w:eastAsia="Arial Unicode MS"/>
          <w:lang w:val="it-IT"/>
        </w:rPr>
        <w:t>Ad nonam</w:t>
      </w:r>
      <w:r>
        <w:rPr>
          <w:rFonts w:eastAsia="Arial Unicode MS"/>
          <w:lang w:val="it-IT"/>
        </w:rPr>
        <w:t xml:space="preserve"> AN </w:t>
      </w:r>
      <w:r w:rsidRPr="006A75AC">
        <w:rPr>
          <w:rStyle w:val="Neume"/>
          <w:rFonts w:eastAsia="Arial Unicode MS"/>
          <w:lang w:val="it-IT"/>
        </w:rPr>
        <w:t>Sic veniet</w:t>
      </w:r>
      <w:r>
        <w:rPr>
          <w:rFonts w:eastAsia="Arial Unicode MS"/>
          <w:lang w:val="it-IT"/>
        </w:rPr>
        <w:t xml:space="preserve">. RB </w:t>
      </w:r>
      <w:r w:rsidRPr="006A75AC">
        <w:rPr>
          <w:rStyle w:val="Incipit"/>
          <w:rFonts w:eastAsia="Arial Unicode MS"/>
          <w:lang w:val="it-IT"/>
        </w:rPr>
        <w:t>Ascendo ad patrem</w:t>
      </w:r>
      <w:r>
        <w:rPr>
          <w:rFonts w:eastAsia="Arial Unicode MS"/>
          <w:lang w:val="it-IT"/>
        </w:rPr>
        <w:t xml:space="preserve">. </w:t>
      </w:r>
      <w:r w:rsidRPr="006A75AC">
        <w:rPr>
          <w:rFonts w:eastAsia="Arial Unicode MS"/>
          <w:lang w:val="es-ES"/>
        </w:rPr>
        <w:t xml:space="preserve">VS </w:t>
      </w:r>
      <w:r w:rsidRPr="006A75AC">
        <w:rPr>
          <w:rStyle w:val="Incipit"/>
          <w:rFonts w:eastAsia="Arial Unicode MS"/>
          <w:lang w:val="es-ES"/>
        </w:rPr>
        <w:t>Dominus in cael</w:t>
      </w:r>
      <w:r w:rsidRPr="00963EFD">
        <w:rPr>
          <w:rStyle w:val="Neume"/>
          <w:rFonts w:eastAsia="Arial Unicode MS"/>
          <w:lang w:val="es-ES"/>
        </w:rPr>
        <w:t>o</w:t>
      </w:r>
      <w:r w:rsidRPr="006A75AC">
        <w:rPr>
          <w:rFonts w:eastAsia="Arial Unicode MS"/>
          <w:lang w:val="es-ES"/>
        </w:rPr>
        <w:t>.</w:t>
      </w:r>
    </w:p>
    <w:p w:rsidR="0039040C" w:rsidRPr="006A75AC" w:rsidRDefault="0039040C" w:rsidP="00F81136">
      <w:pPr>
        <w:rPr>
          <w:rFonts w:eastAsia="Arial Unicode MS"/>
          <w:lang w:val="en-US"/>
        </w:rPr>
      </w:pPr>
      <w:r w:rsidRPr="006A75AC">
        <w:rPr>
          <w:rStyle w:val="Time1"/>
          <w:rFonts w:eastAsia="Arial Unicode MS"/>
          <w:lang w:val="es-ES"/>
        </w:rPr>
        <w:t>Ad vesperas</w:t>
      </w:r>
      <w:r w:rsidRPr="00963EFD">
        <w:rPr>
          <w:rFonts w:eastAsia="Arial Unicode MS"/>
          <w:lang w:val="es-ES"/>
        </w:rPr>
        <w:t xml:space="preserve"> laudes</w:t>
      </w:r>
      <w:r w:rsidRPr="006A75AC">
        <w:rPr>
          <w:rFonts w:eastAsia="Arial Unicode MS"/>
          <w:lang w:val="es-ES"/>
        </w:rPr>
        <w:t xml:space="preserve">. </w:t>
      </w:r>
      <w:r w:rsidRPr="006A75AC">
        <w:rPr>
          <w:rFonts w:eastAsia="Arial Unicode MS"/>
          <w:lang w:val="fr-FR"/>
        </w:rPr>
        <w:t xml:space="preserve">PS </w:t>
      </w:r>
      <w:r w:rsidRPr="006A75AC">
        <w:rPr>
          <w:rStyle w:val="Incipit"/>
          <w:rFonts w:eastAsia="Arial Unicode MS"/>
          <w:lang w:val="fr-FR"/>
        </w:rPr>
        <w:t>Dixit</w:t>
      </w:r>
      <w:r w:rsidRPr="006A75AC">
        <w:rPr>
          <w:rFonts w:eastAsia="Arial Unicode MS"/>
          <w:lang w:val="fr-FR"/>
        </w:rPr>
        <w:t xml:space="preserve">. PS </w:t>
      </w:r>
      <w:r w:rsidRPr="006A75AC">
        <w:rPr>
          <w:rStyle w:val="Incipit"/>
          <w:rFonts w:eastAsia="Arial Unicode MS"/>
          <w:lang w:val="fr-FR"/>
        </w:rPr>
        <w:t>Confitebor</w:t>
      </w:r>
      <w:r w:rsidRPr="006A75AC">
        <w:rPr>
          <w:rFonts w:eastAsia="Arial Unicode MS"/>
          <w:lang w:val="fr-FR"/>
        </w:rPr>
        <w:t xml:space="preserve">. PS </w:t>
      </w:r>
      <w:r w:rsidRPr="006A75AC">
        <w:rPr>
          <w:rStyle w:val="Incipit"/>
          <w:rFonts w:eastAsia="Arial Unicode MS"/>
          <w:lang w:val="fr-FR"/>
        </w:rPr>
        <w:t>Beatus</w:t>
      </w:r>
      <w:r w:rsidRPr="006A75AC">
        <w:rPr>
          <w:rFonts w:eastAsia="Arial Unicode MS"/>
          <w:lang w:val="fr-FR"/>
        </w:rPr>
        <w:t xml:space="preserve">. </w:t>
      </w:r>
      <w:r w:rsidRPr="006A75AC">
        <w:rPr>
          <w:rFonts w:eastAsia="Arial Unicode MS"/>
          <w:lang w:val="en-US"/>
        </w:rPr>
        <w:t xml:space="preserve">PS </w:t>
      </w:r>
      <w:r w:rsidRPr="006A75AC">
        <w:rPr>
          <w:rStyle w:val="Incipit"/>
          <w:rFonts w:eastAsia="Arial Unicode MS"/>
          <w:lang w:val="en-US"/>
        </w:rPr>
        <w:t>Laudate pueri</w:t>
      </w:r>
      <w:r w:rsidRPr="006A75AC">
        <w:rPr>
          <w:rFonts w:eastAsia="Arial Unicode MS"/>
          <w:lang w:val="en-US"/>
        </w:rPr>
        <w:t xml:space="preserve">. PS </w:t>
      </w:r>
      <w:r w:rsidRPr="006A75AC">
        <w:rPr>
          <w:rStyle w:val="Incipit"/>
          <w:rFonts w:eastAsia="Arial Unicode MS"/>
          <w:lang w:val="en-US"/>
        </w:rPr>
        <w:t>In exitu</w:t>
      </w:r>
      <w:r w:rsidRPr="006A75AC">
        <w:rPr>
          <w:rFonts w:eastAsia="Arial Unicode MS"/>
          <w:lang w:val="en-US"/>
        </w:rPr>
        <w:t xml:space="preserve">. AM </w:t>
      </w:r>
      <w:r w:rsidRPr="006A75AC">
        <w:rPr>
          <w:rStyle w:val="Neume"/>
          <w:rFonts w:eastAsia="Arial Unicode MS"/>
          <w:lang w:val="en-US"/>
        </w:rPr>
        <w:t>O rex</w:t>
      </w:r>
      <w:r w:rsidR="004A5095" w:rsidRPr="006A75AC">
        <w:rPr>
          <w:rStyle w:val="Incipit"/>
          <w:rFonts w:eastAsia="Arial Unicode MS"/>
          <w:lang w:val="en-US"/>
        </w:rPr>
        <w:t>@</w:t>
      </w:r>
      <w:r w:rsidRPr="006A75AC">
        <w:rPr>
          <w:rStyle w:val="Incipit"/>
          <w:rFonts w:eastAsia="Arial Unicode MS"/>
          <w:lang w:val="en-US"/>
        </w:rPr>
        <w:t>gloriae</w:t>
      </w:r>
      <w:r w:rsidRPr="006A75AC">
        <w:rPr>
          <w:rFonts w:eastAsia="Arial Unicode MS"/>
          <w:lang w:val="en-US"/>
        </w:rPr>
        <w:t>.</w:t>
      </w:r>
    </w:p>
    <w:p w:rsidR="0039040C" w:rsidRPr="006A75AC" w:rsidRDefault="0039040C" w:rsidP="00A67FB0">
      <w:pPr>
        <w:pStyle w:val="berschrift1"/>
        <w:rPr>
          <w:rFonts w:eastAsia="Arial Unicode MS"/>
          <w:lang w:val="en-US"/>
        </w:rPr>
      </w:pPr>
      <w:r w:rsidRPr="006A75AC">
        <w:rPr>
          <w:rFonts w:eastAsia="Arial Unicode MS"/>
          <w:lang w:val="en-US"/>
        </w:rPr>
        <w:t>FERIA SEXTA</w:t>
      </w:r>
    </w:p>
    <w:p w:rsidR="0039040C" w:rsidRPr="006A75AC" w:rsidRDefault="0039040C" w:rsidP="00F81136">
      <w:pPr>
        <w:rPr>
          <w:rFonts w:eastAsia="Arial Unicode MS"/>
          <w:lang w:val="en-US"/>
        </w:rPr>
      </w:pPr>
      <w:r w:rsidRPr="006A75AC">
        <w:rPr>
          <w:rStyle w:val="Time1"/>
          <w:rFonts w:eastAsia="Arial Unicode MS"/>
          <w:lang w:val="en-US"/>
        </w:rPr>
        <w:t>[Ad matutinum]</w:t>
      </w:r>
      <w:r w:rsidRPr="006A75AC">
        <w:rPr>
          <w:rFonts w:eastAsia="Arial Unicode MS"/>
          <w:lang w:val="en-US"/>
        </w:rPr>
        <w:t xml:space="preserve"> Invitatorium et hymnus ut heri usque in pentecostes. </w:t>
      </w:r>
    </w:p>
    <w:p w:rsidR="0039040C" w:rsidRPr="006A75AC" w:rsidRDefault="0039040C" w:rsidP="00F81136">
      <w:pPr>
        <w:rPr>
          <w:rFonts w:eastAsia="Arial Unicode MS"/>
          <w:lang w:val="fr-FR"/>
        </w:rPr>
      </w:pPr>
      <w:r w:rsidRPr="006A75AC">
        <w:rPr>
          <w:rStyle w:val="Time1"/>
          <w:rFonts w:eastAsia="Arial Unicode MS"/>
          <w:lang w:val="en-US"/>
        </w:rPr>
        <w:t>[Ad nocturnum]</w:t>
      </w:r>
      <w:r w:rsidRPr="006A75AC">
        <w:rPr>
          <w:rFonts w:eastAsia="Arial Unicode MS"/>
          <w:lang w:val="en-US"/>
        </w:rPr>
        <w:t xml:space="preserve"> AN </w:t>
      </w:r>
      <w:r w:rsidRPr="006A75AC">
        <w:rPr>
          <w:rStyle w:val="Neume"/>
          <w:rFonts w:eastAsia="Arial Unicode MS"/>
          <w:lang w:val="en-US"/>
        </w:rPr>
        <w:t>Nimis exaltatus</w:t>
      </w:r>
      <w:r w:rsidRPr="006A75AC">
        <w:rPr>
          <w:rFonts w:eastAsia="Arial Unicode MS"/>
          <w:lang w:val="en-US"/>
        </w:rPr>
        <w:t xml:space="preserve">. </w:t>
      </w:r>
      <w:r w:rsidRPr="006A75AC">
        <w:rPr>
          <w:rFonts w:eastAsia="Arial Unicode MS"/>
          <w:lang w:val="fr-FR"/>
        </w:rPr>
        <w:t xml:space="preserve">PS </w:t>
      </w:r>
      <w:r w:rsidRPr="006A75AC">
        <w:rPr>
          <w:rStyle w:val="Incipit"/>
          <w:rFonts w:eastAsia="Arial Unicode MS"/>
          <w:lang w:val="fr-FR"/>
        </w:rPr>
        <w:t>Exultate</w:t>
      </w:r>
      <w:r w:rsidRPr="006A75AC">
        <w:rPr>
          <w:rFonts w:eastAsia="Arial Unicode MS"/>
          <w:lang w:val="fr-FR"/>
        </w:rPr>
        <w:t xml:space="preserve"> cum reliquis. RP </w:t>
      </w:r>
      <w:r w:rsidRPr="006A75AC">
        <w:rPr>
          <w:rStyle w:val="Neume"/>
          <w:rFonts w:eastAsia="Arial Unicode MS"/>
          <w:lang w:val="fr-FR"/>
        </w:rPr>
        <w:t>Post passionem</w:t>
      </w:r>
      <w:r w:rsidRPr="006A75AC">
        <w:rPr>
          <w:rFonts w:eastAsia="Arial Unicode MS"/>
          <w:lang w:val="fr-FR"/>
        </w:rPr>
        <w:t>.</w:t>
      </w:r>
    </w:p>
    <w:p w:rsidR="0039040C" w:rsidRPr="006A75AC" w:rsidRDefault="0039040C" w:rsidP="00F81136">
      <w:pPr>
        <w:rPr>
          <w:rFonts w:eastAsia="Arial Unicode MS"/>
          <w:lang w:val="pt-PT"/>
        </w:rPr>
      </w:pPr>
      <w:r w:rsidRPr="006A75AC">
        <w:rPr>
          <w:rStyle w:val="Time1"/>
          <w:rFonts w:eastAsia="Arial Unicode MS"/>
          <w:lang w:val="en-US"/>
        </w:rPr>
        <w:t>Ad laudes</w:t>
      </w:r>
      <w:r w:rsidRPr="006A75AC">
        <w:rPr>
          <w:rFonts w:eastAsia="Arial Unicode MS"/>
          <w:lang w:val="en-US"/>
        </w:rPr>
        <w:t xml:space="preserve"> AN </w:t>
      </w:r>
      <w:r w:rsidRPr="006A75AC">
        <w:rPr>
          <w:rStyle w:val="Neume"/>
          <w:rFonts w:eastAsia="Arial Unicode MS"/>
          <w:lang w:val="en-US"/>
        </w:rPr>
        <w:t>Viri</w:t>
      </w:r>
      <w:r w:rsidR="00884E07" w:rsidRPr="006A75AC">
        <w:rPr>
          <w:rStyle w:val="Incipit"/>
          <w:rFonts w:eastAsia="Arial Unicode MS"/>
          <w:lang w:val="en-US"/>
        </w:rPr>
        <w:t>@</w:t>
      </w:r>
      <w:r w:rsidRPr="006A75AC">
        <w:rPr>
          <w:rStyle w:val="Incipit"/>
          <w:rFonts w:eastAsia="Arial Unicode MS"/>
          <w:lang w:val="en-US"/>
        </w:rPr>
        <w:t>Galilaei</w:t>
      </w:r>
      <w:r w:rsidRPr="006A75AC">
        <w:rPr>
          <w:rFonts w:eastAsia="Arial Unicode MS"/>
          <w:lang w:val="en-US"/>
        </w:rPr>
        <w:t xml:space="preserve">. </w:t>
      </w:r>
      <w:r w:rsidRPr="006A75AC">
        <w:rPr>
          <w:rFonts w:eastAsia="Arial Unicode MS"/>
          <w:lang w:val="fr-FR"/>
        </w:rPr>
        <w:t xml:space="preserve">PS </w:t>
      </w:r>
      <w:r w:rsidRPr="006A75AC">
        <w:rPr>
          <w:rStyle w:val="Incipit"/>
          <w:rFonts w:eastAsia="Arial Unicode MS"/>
          <w:lang w:val="fr-FR"/>
        </w:rPr>
        <w:t>Dominus regnavit</w:t>
      </w:r>
      <w:r w:rsidRPr="006A75AC">
        <w:rPr>
          <w:rFonts w:eastAsia="Arial Unicode MS"/>
          <w:lang w:val="fr-FR"/>
        </w:rPr>
        <w:t xml:space="preserve"> cum reliquis. </w:t>
      </w:r>
      <w:r w:rsidRPr="006A75AC">
        <w:rPr>
          <w:rFonts w:eastAsia="Arial Unicode MS"/>
          <w:lang w:val="pt-PT"/>
        </w:rPr>
        <w:t>Post orationem sequitur una tantum oratio de sanctis quaelibet ut supra cum antiphona.</w:t>
      </w:r>
    </w:p>
    <w:p w:rsidR="0039040C" w:rsidRDefault="0039040C" w:rsidP="00F81136">
      <w:pPr>
        <w:rPr>
          <w:rFonts w:eastAsia="Arial Unicode MS"/>
          <w:lang w:val="it-IT"/>
        </w:rPr>
      </w:pPr>
      <w:r w:rsidRPr="006A75AC">
        <w:rPr>
          <w:rStyle w:val="Time1"/>
          <w:rFonts w:eastAsia="Arial Unicode MS"/>
          <w:lang w:val="it-IT"/>
        </w:rPr>
        <w:t>Ad cursus</w:t>
      </w:r>
      <w:r>
        <w:rPr>
          <w:rFonts w:eastAsia="Arial Unicode MS"/>
          <w:lang w:val="it-IT"/>
        </w:rPr>
        <w:t xml:space="preserve"> antiphona et responsoria sicut hesterna die.</w:t>
      </w:r>
    </w:p>
    <w:p w:rsidR="0039040C" w:rsidRDefault="0039040C" w:rsidP="00F81136">
      <w:pPr>
        <w:rPr>
          <w:rFonts w:eastAsia="Arial Unicode MS"/>
          <w:lang w:val="it-IT"/>
        </w:rPr>
      </w:pPr>
      <w:r w:rsidRPr="006A75AC">
        <w:rPr>
          <w:rStyle w:val="Time1"/>
          <w:rFonts w:eastAsia="Arial Unicode MS"/>
          <w:lang w:val="it-IT"/>
        </w:rPr>
        <w:t>Ad vesperas</w:t>
      </w:r>
      <w:r>
        <w:rPr>
          <w:rFonts w:eastAsia="Arial Unicode MS"/>
          <w:lang w:val="it-IT"/>
        </w:rPr>
        <w:t xml:space="preserve"> [AN] </w:t>
      </w:r>
      <w:r w:rsidRPr="006A75AC">
        <w:rPr>
          <w:rStyle w:val="Neume"/>
          <w:rFonts w:eastAsia="Arial Unicode MS"/>
          <w:lang w:val="it-IT"/>
        </w:rPr>
        <w:t>Alleluia</w:t>
      </w:r>
      <w:r w:rsidR="00E66A2D">
        <w:rPr>
          <w:rFonts w:eastAsia="Arial Unicode MS"/>
          <w:lang w:val="it-IT"/>
        </w:rPr>
        <w:t xml:space="preserve">. PS </w:t>
      </w:r>
      <w:r w:rsidR="00E66A2D" w:rsidRPr="006A75AC">
        <w:rPr>
          <w:rStyle w:val="Incipit"/>
          <w:rFonts w:eastAsia="Arial Unicode MS"/>
          <w:lang w:val="it-IT"/>
        </w:rPr>
        <w:t>Confitebor</w:t>
      </w:r>
      <w:r w:rsidR="00E66A2D">
        <w:rPr>
          <w:rFonts w:eastAsia="Arial Unicode MS"/>
          <w:lang w:val="it-IT"/>
        </w:rPr>
        <w:t xml:space="preserve"> secundum. Antiphona et psalmi sicut infra pascha.</w:t>
      </w:r>
    </w:p>
    <w:p w:rsidR="00E66A2D" w:rsidRDefault="00E66A2D" w:rsidP="00A67FB0">
      <w:pPr>
        <w:pStyle w:val="berschrift1"/>
        <w:rPr>
          <w:rFonts w:eastAsia="Arial Unicode MS"/>
          <w:lang w:val="it-IT"/>
        </w:rPr>
      </w:pPr>
      <w:r>
        <w:rPr>
          <w:rFonts w:eastAsia="Arial Unicode MS"/>
          <w:lang w:val="it-IT"/>
        </w:rPr>
        <w:t>KOMMENTAR</w:t>
      </w:r>
    </w:p>
    <w:p w:rsidR="00E66A2D" w:rsidRDefault="00E66A2D" w:rsidP="00F81136">
      <w:pPr>
        <w:rPr>
          <w:rFonts w:eastAsia="Arial Unicode MS"/>
          <w:lang w:val="it-IT"/>
        </w:rPr>
      </w:pPr>
      <w:r>
        <w:rPr>
          <w:rFonts w:eastAsia="Arial Unicode MS"/>
          <w:lang w:val="it-IT"/>
        </w:rPr>
        <w:t>Quae de ascensione diximus durabunt usque in pentecoste</w:t>
      </w:r>
      <w:r w:rsidR="00F161A2">
        <w:rPr>
          <w:rFonts w:eastAsia="Arial Unicode MS"/>
          <w:lang w:val="it-IT"/>
        </w:rPr>
        <w:t>n</w:t>
      </w:r>
      <w:r>
        <w:rPr>
          <w:rFonts w:eastAsia="Arial Unicode MS"/>
          <w:lang w:val="it-IT"/>
        </w:rPr>
        <w:t>.</w:t>
      </w:r>
    </w:p>
    <w:p w:rsidR="00E66A2D" w:rsidRDefault="00E66A2D" w:rsidP="00A67FB0">
      <w:pPr>
        <w:pStyle w:val="berschrift1"/>
        <w:rPr>
          <w:rFonts w:eastAsia="Arial Unicode MS"/>
          <w:lang w:val="it-IT"/>
        </w:rPr>
      </w:pPr>
      <w:r>
        <w:rPr>
          <w:rFonts w:eastAsia="Arial Unicode MS"/>
          <w:lang w:val="it-IT"/>
        </w:rPr>
        <w:t>SABBATO</w:t>
      </w:r>
    </w:p>
    <w:p w:rsidR="00E66A2D" w:rsidRPr="006A75AC" w:rsidRDefault="00E66A2D" w:rsidP="00F81136">
      <w:pPr>
        <w:rPr>
          <w:rFonts w:eastAsia="Arial Unicode MS"/>
          <w:lang w:val="en-US"/>
        </w:rPr>
      </w:pPr>
      <w:r w:rsidRPr="006A75AC">
        <w:rPr>
          <w:rStyle w:val="Time1"/>
          <w:rFonts w:eastAsia="Arial Unicode MS"/>
          <w:lang w:val="en-US"/>
        </w:rPr>
        <w:t>Ad nocturnum</w:t>
      </w:r>
      <w:r w:rsidRPr="006A75AC">
        <w:rPr>
          <w:rFonts w:eastAsia="Arial Unicode MS"/>
          <w:lang w:val="en-US"/>
        </w:rPr>
        <w:t xml:space="preserve"> AN </w:t>
      </w:r>
      <w:r w:rsidRPr="006A75AC">
        <w:rPr>
          <w:rStyle w:val="Neume"/>
          <w:rFonts w:eastAsia="Arial Unicode MS"/>
          <w:lang w:val="en-US"/>
        </w:rPr>
        <w:t>Dominus in Sina</w:t>
      </w:r>
      <w:r w:rsidRPr="006A75AC">
        <w:rPr>
          <w:rFonts w:eastAsia="Arial Unicode MS"/>
          <w:lang w:val="en-US"/>
        </w:rPr>
        <w:t xml:space="preserve">. [PS] </w:t>
      </w:r>
      <w:r w:rsidRPr="006A75AC">
        <w:rPr>
          <w:rStyle w:val="Incipit"/>
          <w:rFonts w:eastAsia="Arial Unicode MS"/>
          <w:lang w:val="en-US"/>
        </w:rPr>
        <w:t>Cantate</w:t>
      </w:r>
      <w:r w:rsidRPr="006A75AC">
        <w:rPr>
          <w:rFonts w:eastAsia="Arial Unicode MS"/>
          <w:lang w:val="en-US"/>
        </w:rPr>
        <w:t xml:space="preserve"> cum reliquis.</w:t>
      </w:r>
    </w:p>
    <w:p w:rsidR="00E66A2D" w:rsidRPr="006A75AC" w:rsidRDefault="00E66A2D" w:rsidP="00F81136">
      <w:pPr>
        <w:rPr>
          <w:rFonts w:eastAsia="Arial Unicode MS"/>
          <w:lang w:val="en-US"/>
        </w:rPr>
      </w:pPr>
      <w:r w:rsidRPr="006A75AC">
        <w:rPr>
          <w:rStyle w:val="Time1"/>
          <w:rFonts w:eastAsia="Arial Unicode MS"/>
          <w:lang w:val="en-US"/>
        </w:rPr>
        <w:t>Ad laudes</w:t>
      </w:r>
      <w:r w:rsidRPr="006A75AC">
        <w:rPr>
          <w:rFonts w:eastAsia="Arial Unicode MS"/>
          <w:lang w:val="en-US"/>
        </w:rPr>
        <w:t xml:space="preserve"> A</w:t>
      </w:r>
      <w:r w:rsidR="00884E07" w:rsidRPr="006A75AC">
        <w:rPr>
          <w:rFonts w:eastAsia="Arial Unicode MS"/>
          <w:lang w:val="en-US"/>
        </w:rPr>
        <w:t>B</w:t>
      </w:r>
      <w:r w:rsidRPr="006A75AC">
        <w:rPr>
          <w:rFonts w:eastAsia="Arial Unicode MS"/>
          <w:lang w:val="en-US"/>
        </w:rPr>
        <w:t xml:space="preserve"> </w:t>
      </w:r>
      <w:r w:rsidRPr="006A75AC">
        <w:rPr>
          <w:rStyle w:val="Neume"/>
          <w:rFonts w:eastAsia="Arial Unicode MS"/>
          <w:lang w:val="en-US"/>
        </w:rPr>
        <w:t>Cumque</w:t>
      </w:r>
      <w:r w:rsidRPr="006A75AC">
        <w:rPr>
          <w:rFonts w:eastAsia="Arial Unicode MS"/>
          <w:lang w:val="en-US"/>
        </w:rPr>
        <w:t>.</w:t>
      </w:r>
    </w:p>
    <w:p w:rsidR="00E66A2D" w:rsidRPr="006A75AC" w:rsidRDefault="00E66A2D" w:rsidP="00F81136">
      <w:pPr>
        <w:rPr>
          <w:rFonts w:eastAsia="Arial Unicode MS"/>
          <w:lang w:val="en-US"/>
        </w:rPr>
      </w:pPr>
      <w:r w:rsidRPr="006A75AC">
        <w:rPr>
          <w:rStyle w:val="Time1"/>
          <w:rFonts w:eastAsia="Arial Unicode MS"/>
          <w:lang w:val="en-US"/>
        </w:rPr>
        <w:t>Ad vesperas</w:t>
      </w:r>
      <w:r w:rsidRPr="006A75AC">
        <w:rPr>
          <w:rFonts w:eastAsia="Arial Unicode MS"/>
          <w:lang w:val="en-US"/>
        </w:rPr>
        <w:t xml:space="preserve"> AN </w:t>
      </w:r>
      <w:r w:rsidRPr="006A75AC">
        <w:rPr>
          <w:rStyle w:val="Neume"/>
          <w:rFonts w:eastAsia="Arial Unicode MS"/>
          <w:lang w:val="en-US"/>
        </w:rPr>
        <w:t>Alleluia</w:t>
      </w:r>
      <w:r w:rsidRPr="006A75AC">
        <w:rPr>
          <w:rFonts w:eastAsia="Arial Unicode MS"/>
          <w:lang w:val="en-US"/>
        </w:rPr>
        <w:t xml:space="preserve">. PS </w:t>
      </w:r>
      <w:r w:rsidRPr="006A75AC">
        <w:rPr>
          <w:rStyle w:val="Incipit"/>
          <w:rFonts w:eastAsia="Arial Unicode MS"/>
          <w:lang w:val="en-US"/>
        </w:rPr>
        <w:t>Benedictus</w:t>
      </w:r>
      <w:r w:rsidRPr="006A75AC">
        <w:rPr>
          <w:rFonts w:eastAsia="Arial Unicode MS"/>
          <w:lang w:val="en-US"/>
        </w:rPr>
        <w:t xml:space="preserve">. Capitulum de ascensione. RP </w:t>
      </w:r>
      <w:r w:rsidRPr="006A75AC">
        <w:rPr>
          <w:rStyle w:val="Neume"/>
          <w:rFonts w:eastAsia="Arial Unicode MS"/>
          <w:lang w:val="en-US"/>
        </w:rPr>
        <w:t>Ite</w:t>
      </w:r>
      <w:r w:rsidR="00884E07" w:rsidRPr="006A75AC">
        <w:rPr>
          <w:rStyle w:val="Incipit"/>
          <w:rFonts w:eastAsia="Arial Unicode MS"/>
          <w:lang w:val="en-US"/>
        </w:rPr>
        <w:t>@</w:t>
      </w:r>
      <w:r w:rsidRPr="006A75AC">
        <w:rPr>
          <w:rStyle w:val="Incipit"/>
          <w:rFonts w:eastAsia="Arial Unicode MS"/>
          <w:lang w:val="en-US"/>
        </w:rPr>
        <w:t>in orbem</w:t>
      </w:r>
      <w:r w:rsidRPr="006A75AC">
        <w:rPr>
          <w:rFonts w:eastAsia="Arial Unicode MS"/>
          <w:lang w:val="en-US"/>
        </w:rPr>
        <w:t xml:space="preserve">. AM </w:t>
      </w:r>
      <w:r w:rsidRPr="00963EFD">
        <w:rPr>
          <w:rStyle w:val="Neume"/>
          <w:rFonts w:eastAsia="Arial Unicode MS"/>
          <w:lang w:val="en-US"/>
        </w:rPr>
        <w:t>Si diligeritis</w:t>
      </w:r>
      <w:r w:rsidRPr="006A75AC">
        <w:rPr>
          <w:rFonts w:eastAsia="Arial Unicode MS"/>
          <w:lang w:val="en-US"/>
        </w:rPr>
        <w:t>. Oratio de ascensione et de sanctis ut supra.</w:t>
      </w:r>
    </w:p>
    <w:p w:rsidR="00065275" w:rsidRDefault="00065275" w:rsidP="00A67FB0">
      <w:pPr>
        <w:pStyle w:val="berschrift1"/>
        <w:rPr>
          <w:rFonts w:eastAsia="Arial Unicode MS"/>
          <w:lang w:val="it-IT"/>
        </w:rPr>
      </w:pPr>
      <w:r>
        <w:rPr>
          <w:rFonts w:eastAsia="Arial Unicode MS"/>
          <w:lang w:val="it-IT"/>
        </w:rPr>
        <w:t>[DOMINICA POST ASCENSIONE</w:t>
      </w:r>
      <w:r w:rsidR="004327AA">
        <w:rPr>
          <w:rFonts w:eastAsia="Arial Unicode MS"/>
          <w:lang w:val="it-IT"/>
        </w:rPr>
        <w:t>M</w:t>
      </w:r>
      <w:r>
        <w:rPr>
          <w:rFonts w:eastAsia="Arial Unicode MS"/>
          <w:lang w:val="it-IT"/>
        </w:rPr>
        <w:t>]</w:t>
      </w:r>
    </w:p>
    <w:p w:rsidR="00065275" w:rsidRDefault="00065275" w:rsidP="00F81136">
      <w:pPr>
        <w:rPr>
          <w:rFonts w:eastAsia="Arial Unicode MS"/>
          <w:lang w:val="it-IT"/>
        </w:rPr>
      </w:pPr>
      <w:r w:rsidRPr="006A75AC">
        <w:rPr>
          <w:rStyle w:val="Time1"/>
          <w:rFonts w:eastAsia="Arial Unicode MS"/>
          <w:lang w:val="it-IT"/>
        </w:rPr>
        <w:t>Ad matutinum</w:t>
      </w:r>
      <w:r>
        <w:rPr>
          <w:rFonts w:eastAsia="Arial Unicode MS"/>
          <w:lang w:val="it-IT"/>
        </w:rPr>
        <w:t xml:space="preserve"> sicut in ascensione. EV </w:t>
      </w:r>
      <w:r w:rsidRPr="006A75AC">
        <w:rPr>
          <w:rStyle w:val="Incipit"/>
          <w:rFonts w:eastAsia="Arial Unicode MS"/>
          <w:lang w:val="it-IT"/>
        </w:rPr>
        <w:t>Cum venerit paracletus</w:t>
      </w:r>
      <w:r>
        <w:rPr>
          <w:rFonts w:eastAsia="Arial Unicode MS"/>
          <w:lang w:val="it-IT"/>
        </w:rPr>
        <w:t xml:space="preserve">. </w:t>
      </w:r>
    </w:p>
    <w:p w:rsidR="001B0414" w:rsidRDefault="00065275" w:rsidP="00F81136">
      <w:pPr>
        <w:rPr>
          <w:rFonts w:eastAsia="Arial Unicode MS"/>
          <w:lang w:val="it-IT"/>
        </w:rPr>
      </w:pPr>
      <w:r w:rsidRPr="006A75AC">
        <w:rPr>
          <w:rStyle w:val="Time1"/>
          <w:rFonts w:eastAsia="Arial Unicode MS"/>
          <w:lang w:val="it-IT"/>
        </w:rPr>
        <w:t>[Ad laudes]</w:t>
      </w:r>
      <w:r>
        <w:rPr>
          <w:rFonts w:eastAsia="Arial Unicode MS"/>
          <w:lang w:val="it-IT"/>
        </w:rPr>
        <w:t xml:space="preserve"> Capitulum dominicale. AB </w:t>
      </w:r>
      <w:r w:rsidRPr="006A75AC">
        <w:rPr>
          <w:rStyle w:val="Neume"/>
          <w:rFonts w:eastAsia="Arial Unicode MS"/>
          <w:lang w:val="it-IT"/>
        </w:rPr>
        <w:t>Cum venerit</w:t>
      </w:r>
      <w:r>
        <w:rPr>
          <w:rFonts w:eastAsia="Arial Unicode MS"/>
          <w:lang w:val="it-IT"/>
        </w:rPr>
        <w:t>. Oratio de dominica. Postea</w:t>
      </w:r>
      <w:r w:rsidR="001B0414">
        <w:rPr>
          <w:rFonts w:eastAsia="Arial Unicode MS"/>
          <w:lang w:val="it-IT"/>
        </w:rPr>
        <w:t xml:space="preserve"> de ascensione et de sanctis.</w:t>
      </w:r>
    </w:p>
    <w:p w:rsidR="001B0414" w:rsidRDefault="001B0414" w:rsidP="00A67FB0">
      <w:pPr>
        <w:pStyle w:val="berschrift1"/>
        <w:rPr>
          <w:rFonts w:eastAsia="Arial Unicode MS"/>
          <w:lang w:val="it-IT"/>
        </w:rPr>
      </w:pPr>
      <w:r>
        <w:rPr>
          <w:rFonts w:eastAsia="Arial Unicode MS"/>
          <w:lang w:val="it-IT"/>
        </w:rPr>
        <w:t>KOMMENTAR</w:t>
      </w:r>
    </w:p>
    <w:p w:rsidR="001B0414" w:rsidRPr="006A75AC" w:rsidRDefault="00F161A2" w:rsidP="00F81136">
      <w:pPr>
        <w:rPr>
          <w:rFonts w:eastAsia="Arial Unicode MS"/>
          <w:lang w:val="pt-PT"/>
        </w:rPr>
      </w:pPr>
      <w:r>
        <w:rPr>
          <w:rFonts w:eastAsia="Arial Unicode MS"/>
          <w:lang w:val="it-IT"/>
        </w:rPr>
        <w:t>Si infra ascensionem</w:t>
      </w:r>
      <w:r w:rsidR="001B0414">
        <w:rPr>
          <w:rFonts w:eastAsia="Arial Unicode MS"/>
          <w:lang w:val="it-IT"/>
        </w:rPr>
        <w:t xml:space="preserve"> festum aliquod erit, ad utramque vesperam dicetur [HY] </w:t>
      </w:r>
      <w:r w:rsidR="001B0414" w:rsidRPr="006A75AC">
        <w:rPr>
          <w:rStyle w:val="Incipit"/>
          <w:rFonts w:eastAsia="Arial Unicode MS"/>
          <w:lang w:val="it-IT"/>
        </w:rPr>
        <w:t>Festum nu</w:t>
      </w:r>
      <w:r w:rsidR="004A6AAC" w:rsidRPr="006A75AC">
        <w:rPr>
          <w:rStyle w:val="Incipit"/>
          <w:rFonts w:eastAsia="Arial Unicode MS"/>
          <w:lang w:val="it-IT"/>
        </w:rPr>
        <w:t>n</w:t>
      </w:r>
      <w:r w:rsidR="001B0414" w:rsidRPr="006A75AC">
        <w:rPr>
          <w:rStyle w:val="Incipit"/>
          <w:rFonts w:eastAsia="Arial Unicode MS"/>
          <w:lang w:val="it-IT"/>
        </w:rPr>
        <w:t>c</w:t>
      </w:r>
      <w:r w:rsidR="001B0414">
        <w:rPr>
          <w:rFonts w:eastAsia="Arial Unicode MS"/>
          <w:lang w:val="it-IT"/>
        </w:rPr>
        <w:t xml:space="preserve">. Prior hymnus ad matutinas erit [HY] </w:t>
      </w:r>
      <w:r w:rsidR="001B0414" w:rsidRPr="006A75AC">
        <w:rPr>
          <w:rStyle w:val="Incipit"/>
          <w:rFonts w:eastAsia="Arial Unicode MS"/>
          <w:lang w:val="it-IT"/>
        </w:rPr>
        <w:t>Festum nunc</w:t>
      </w:r>
      <w:r w:rsidR="001B0414">
        <w:rPr>
          <w:rFonts w:eastAsia="Arial Unicode MS"/>
          <w:lang w:val="it-IT"/>
        </w:rPr>
        <w:t xml:space="preserve"> totus. Secundus [HY] </w:t>
      </w:r>
      <w:r w:rsidR="001B0414" w:rsidRPr="006A75AC">
        <w:rPr>
          <w:rStyle w:val="Incipit"/>
          <w:rFonts w:eastAsia="Arial Unicode MS"/>
          <w:lang w:val="it-IT"/>
        </w:rPr>
        <w:t>Rex gloriose</w:t>
      </w:r>
      <w:r w:rsidR="001B0414">
        <w:rPr>
          <w:rFonts w:eastAsia="Arial Unicode MS"/>
          <w:lang w:val="it-IT"/>
        </w:rPr>
        <w:t xml:space="preserve"> cum [HV] </w:t>
      </w:r>
      <w:r w:rsidR="001B0414" w:rsidRPr="006A75AC">
        <w:rPr>
          <w:rStyle w:val="Incipit"/>
          <w:rFonts w:eastAsia="Arial Unicode MS"/>
          <w:lang w:val="it-IT"/>
        </w:rPr>
        <w:t>Gloria tibi domine qui scandis</w:t>
      </w:r>
      <w:r w:rsidR="001B0414">
        <w:rPr>
          <w:rFonts w:eastAsia="Arial Unicode MS"/>
          <w:lang w:val="it-IT"/>
        </w:rPr>
        <w:t xml:space="preserve">, et ad omnes cursuum hymnos. </w:t>
      </w:r>
      <w:r w:rsidR="001B0414" w:rsidRPr="006A75AC">
        <w:rPr>
          <w:rFonts w:eastAsia="Arial Unicode MS"/>
          <w:lang w:val="pt-PT"/>
        </w:rPr>
        <w:t>Cetera ut infra pascha.</w:t>
      </w:r>
    </w:p>
    <w:p w:rsidR="001B0414" w:rsidRPr="006A75AC" w:rsidRDefault="001B0414" w:rsidP="00A67FB0">
      <w:pPr>
        <w:pStyle w:val="berschrift1"/>
        <w:rPr>
          <w:rFonts w:eastAsia="Arial Unicode MS"/>
          <w:lang w:val="pt-PT"/>
        </w:rPr>
      </w:pPr>
      <w:r w:rsidRPr="006A75AC">
        <w:rPr>
          <w:rFonts w:eastAsia="Arial Unicode MS"/>
          <w:lang w:val="pt-PT"/>
        </w:rPr>
        <w:t xml:space="preserve">FERIA </w:t>
      </w:r>
      <w:r w:rsidR="00D607AE" w:rsidRPr="006A75AC">
        <w:rPr>
          <w:rFonts w:eastAsia="Arial Unicode MS"/>
          <w:lang w:val="pt-PT"/>
        </w:rPr>
        <w:t>II.</w:t>
      </w:r>
    </w:p>
    <w:p w:rsidR="001B0414" w:rsidRPr="006A75AC" w:rsidRDefault="001B0414" w:rsidP="00F81136">
      <w:pPr>
        <w:rPr>
          <w:rFonts w:eastAsia="Arial Unicode MS"/>
          <w:lang w:val="fr-FR"/>
        </w:rPr>
      </w:pPr>
      <w:r w:rsidRPr="006A75AC">
        <w:rPr>
          <w:rStyle w:val="Time1"/>
          <w:rFonts w:eastAsia="Arial Unicode MS"/>
          <w:lang w:val="pt-PT"/>
        </w:rPr>
        <w:t>[Ad matutinum]</w:t>
      </w:r>
      <w:r w:rsidR="00806B9A" w:rsidRPr="006A75AC">
        <w:rPr>
          <w:rFonts w:eastAsia="Arial Unicode MS"/>
          <w:lang w:val="pt-PT"/>
        </w:rPr>
        <w:t xml:space="preserve"> Ad nocturnum AN </w:t>
      </w:r>
      <w:r w:rsidR="00806B9A" w:rsidRPr="006A75AC">
        <w:rPr>
          <w:rStyle w:val="Incipit"/>
          <w:rFonts w:eastAsia="Arial Unicode MS"/>
          <w:lang w:val="pt-PT"/>
        </w:rPr>
        <w:t>Exaltabo te</w:t>
      </w:r>
      <w:r w:rsidR="00806B9A" w:rsidRPr="006A75AC">
        <w:rPr>
          <w:rFonts w:eastAsia="Arial Unicode MS"/>
          <w:lang w:val="pt-PT"/>
        </w:rPr>
        <w:t xml:space="preserve">. </w:t>
      </w:r>
      <w:r w:rsidR="00806B9A" w:rsidRPr="006A75AC">
        <w:rPr>
          <w:rFonts w:eastAsia="Arial Unicode MS"/>
          <w:lang w:val="fr-FR"/>
        </w:rPr>
        <w:t xml:space="preserve">[PS] </w:t>
      </w:r>
      <w:r w:rsidR="00806B9A" w:rsidRPr="006A75AC">
        <w:rPr>
          <w:rStyle w:val="Incipit"/>
          <w:rFonts w:eastAsia="Arial Unicode MS"/>
          <w:lang w:val="fr-FR"/>
        </w:rPr>
        <w:t>Dominus illuminatio</w:t>
      </w:r>
      <w:r w:rsidR="00806B9A" w:rsidRPr="006A75AC">
        <w:rPr>
          <w:rFonts w:eastAsia="Arial Unicode MS"/>
          <w:lang w:val="fr-FR"/>
        </w:rPr>
        <w:t>.</w:t>
      </w:r>
    </w:p>
    <w:p w:rsidR="00806B9A" w:rsidRPr="006A75AC" w:rsidRDefault="00806B9A" w:rsidP="00F81136">
      <w:pPr>
        <w:rPr>
          <w:rFonts w:eastAsia="Arial Unicode MS"/>
          <w:lang w:val="fr-FR"/>
        </w:rPr>
      </w:pPr>
      <w:r w:rsidRPr="00963EFD">
        <w:rPr>
          <w:rStyle w:val="Time1"/>
          <w:rFonts w:eastAsia="Arial Unicode MS"/>
          <w:lang w:val="fr-FR"/>
        </w:rPr>
        <w:t>Ad laudes</w:t>
      </w:r>
      <w:r w:rsidRPr="006A75AC">
        <w:rPr>
          <w:rFonts w:eastAsia="Arial Unicode MS"/>
          <w:lang w:val="fr-FR"/>
        </w:rPr>
        <w:t xml:space="preserve"> singulis noctibus una antiphona de laudibus AN </w:t>
      </w:r>
      <w:r w:rsidRPr="006A75AC">
        <w:rPr>
          <w:rStyle w:val="Neume"/>
          <w:rFonts w:eastAsia="Arial Unicode MS"/>
          <w:lang w:val="fr-FR"/>
        </w:rPr>
        <w:t>Viri Galilaei</w:t>
      </w:r>
      <w:r w:rsidRPr="006A75AC">
        <w:rPr>
          <w:rFonts w:eastAsia="Arial Unicode MS"/>
          <w:lang w:val="fr-FR"/>
        </w:rPr>
        <w:t xml:space="preserve">. PS </w:t>
      </w:r>
      <w:r w:rsidRPr="006A75AC">
        <w:rPr>
          <w:rStyle w:val="Incipit"/>
          <w:rFonts w:eastAsia="Arial Unicode MS"/>
          <w:lang w:val="fr-FR"/>
        </w:rPr>
        <w:t>Dominus regnavit</w:t>
      </w:r>
      <w:r w:rsidRPr="006A75AC">
        <w:rPr>
          <w:rFonts w:eastAsia="Arial Unicode MS"/>
          <w:lang w:val="fr-FR"/>
        </w:rPr>
        <w:t xml:space="preserve">. Praeter AN </w:t>
      </w:r>
      <w:r w:rsidRPr="006A75AC">
        <w:rPr>
          <w:rStyle w:val="Neume"/>
          <w:rFonts w:eastAsia="Arial Unicode MS"/>
          <w:lang w:val="fr-FR"/>
        </w:rPr>
        <w:t>Exaltate</w:t>
      </w:r>
      <w:r w:rsidR="008D1306" w:rsidRPr="006A75AC">
        <w:rPr>
          <w:rFonts w:eastAsia="Arial Unicode MS"/>
          <w:lang w:val="fr-FR"/>
        </w:rPr>
        <w:t>. Sive de ascensione, sive dominica velis etiam ad cursus.</w:t>
      </w:r>
    </w:p>
    <w:p w:rsidR="008D1306" w:rsidRPr="006A75AC" w:rsidRDefault="008D1306" w:rsidP="00F81136">
      <w:pPr>
        <w:rPr>
          <w:rFonts w:eastAsia="Arial Unicode MS"/>
          <w:lang w:val="fr-FR"/>
        </w:rPr>
      </w:pPr>
      <w:r w:rsidRPr="006A75AC">
        <w:rPr>
          <w:rStyle w:val="Time1"/>
          <w:rFonts w:eastAsia="Arial Unicode MS"/>
          <w:lang w:val="fr-FR"/>
        </w:rPr>
        <w:t>Officium</w:t>
      </w:r>
      <w:r w:rsidRPr="006A75AC">
        <w:rPr>
          <w:rFonts w:eastAsia="Arial Unicode MS"/>
          <w:lang w:val="fr-FR"/>
        </w:rPr>
        <w:t xml:space="preserve"> per ebdomadam quando placet dominica, quando placet ANIN </w:t>
      </w:r>
      <w:r w:rsidRPr="006A75AC">
        <w:rPr>
          <w:rStyle w:val="Incipit"/>
          <w:rFonts w:eastAsia="Arial Unicode MS"/>
          <w:lang w:val="fr-FR"/>
        </w:rPr>
        <w:t>Viri Galilaei</w:t>
      </w:r>
      <w:r w:rsidRPr="006A75AC">
        <w:rPr>
          <w:rFonts w:eastAsia="Arial Unicode MS"/>
          <w:lang w:val="fr-FR"/>
        </w:rPr>
        <w:t xml:space="preserve">. Et quando dominica canitur secunda oratio canitur de ascensione. ALV </w:t>
      </w:r>
      <w:r w:rsidRPr="006A75AC">
        <w:rPr>
          <w:rStyle w:val="Incipit"/>
          <w:rFonts w:eastAsia="Arial Unicode MS"/>
          <w:lang w:val="fr-FR"/>
        </w:rPr>
        <w:t>Ascendit deus in iubilatione</w:t>
      </w:r>
      <w:r w:rsidRPr="006A75AC">
        <w:rPr>
          <w:rFonts w:eastAsia="Arial Unicode MS"/>
          <w:lang w:val="fr-FR"/>
        </w:rPr>
        <w:t xml:space="preserve"> cottidie.</w:t>
      </w:r>
    </w:p>
    <w:p w:rsidR="00D607AE" w:rsidRPr="006A75AC" w:rsidRDefault="00D607AE" w:rsidP="00A67FB0">
      <w:pPr>
        <w:pStyle w:val="berschrift1"/>
        <w:rPr>
          <w:rFonts w:eastAsia="Arial Unicode MS"/>
          <w:lang w:val="fr-FR"/>
        </w:rPr>
      </w:pPr>
      <w:r w:rsidRPr="006A75AC">
        <w:rPr>
          <w:rFonts w:eastAsia="Arial Unicode MS"/>
          <w:lang w:val="fr-FR"/>
        </w:rPr>
        <w:t>FERIA III.</w:t>
      </w:r>
    </w:p>
    <w:p w:rsidR="00D607AE" w:rsidRPr="006A75AC" w:rsidRDefault="00D607AE" w:rsidP="00F81136">
      <w:pPr>
        <w:rPr>
          <w:rFonts w:eastAsia="Arial Unicode MS"/>
          <w:lang w:val="en-US"/>
        </w:rPr>
      </w:pPr>
      <w:r w:rsidRPr="006A75AC">
        <w:rPr>
          <w:rStyle w:val="Time1"/>
          <w:rFonts w:eastAsia="Arial Unicode MS"/>
          <w:lang w:val="fr-FR"/>
        </w:rPr>
        <w:t>Ad nocturnum</w:t>
      </w:r>
      <w:r w:rsidRPr="006A75AC">
        <w:rPr>
          <w:rFonts w:eastAsia="Arial Unicode MS"/>
          <w:lang w:val="fr-FR"/>
        </w:rPr>
        <w:t xml:space="preserve"> AN </w:t>
      </w:r>
      <w:r w:rsidRPr="006A75AC">
        <w:rPr>
          <w:rStyle w:val="Incipit"/>
          <w:rFonts w:eastAsia="Arial Unicode MS"/>
          <w:lang w:val="fr-FR"/>
        </w:rPr>
        <w:t>Ascendit deus</w:t>
      </w:r>
      <w:r w:rsidRPr="006A75AC">
        <w:rPr>
          <w:rFonts w:eastAsia="Arial Unicode MS"/>
          <w:lang w:val="fr-FR"/>
        </w:rPr>
        <w:t xml:space="preserve">. </w:t>
      </w:r>
      <w:r w:rsidRPr="006A75AC">
        <w:rPr>
          <w:rFonts w:eastAsia="Arial Unicode MS"/>
          <w:lang w:val="en-US"/>
        </w:rPr>
        <w:t xml:space="preserve">[PS] </w:t>
      </w:r>
      <w:r w:rsidRPr="006A75AC">
        <w:rPr>
          <w:rStyle w:val="Incipit"/>
          <w:rFonts w:eastAsia="Arial Unicode MS"/>
          <w:lang w:val="en-US"/>
        </w:rPr>
        <w:t>Dixi custodiam</w:t>
      </w:r>
      <w:r w:rsidRPr="006A75AC">
        <w:rPr>
          <w:rFonts w:eastAsia="Arial Unicode MS"/>
          <w:lang w:val="en-US"/>
        </w:rPr>
        <w:t>.</w:t>
      </w:r>
    </w:p>
    <w:p w:rsidR="00D607AE" w:rsidRPr="006A75AC" w:rsidRDefault="00D607AE" w:rsidP="00A67FB0">
      <w:pPr>
        <w:pStyle w:val="berschrift1"/>
        <w:rPr>
          <w:rFonts w:eastAsia="Arial Unicode MS"/>
          <w:lang w:val="en-US"/>
        </w:rPr>
      </w:pPr>
      <w:r w:rsidRPr="006A75AC">
        <w:rPr>
          <w:rFonts w:eastAsia="Arial Unicode MS"/>
          <w:lang w:val="en-US"/>
        </w:rPr>
        <w:t>FERIA IIII.</w:t>
      </w:r>
    </w:p>
    <w:p w:rsidR="00D607AE" w:rsidRPr="006A75AC" w:rsidRDefault="00D607AE" w:rsidP="00F81136">
      <w:pPr>
        <w:rPr>
          <w:rFonts w:eastAsia="Arial Unicode MS"/>
          <w:lang w:val="en-US"/>
        </w:rPr>
      </w:pPr>
      <w:r w:rsidRPr="006A75AC">
        <w:rPr>
          <w:rStyle w:val="Time1"/>
          <w:rFonts w:eastAsia="Arial Unicode MS"/>
          <w:lang w:val="en-US"/>
        </w:rPr>
        <w:t>Ad nocturnum</w:t>
      </w:r>
      <w:r w:rsidRPr="006A75AC">
        <w:rPr>
          <w:rFonts w:eastAsia="Arial Unicode MS"/>
          <w:lang w:val="en-US"/>
        </w:rPr>
        <w:t xml:space="preserve"> AN </w:t>
      </w:r>
      <w:r w:rsidRPr="006A75AC">
        <w:rPr>
          <w:rStyle w:val="Neume"/>
          <w:rFonts w:eastAsia="Arial Unicode MS"/>
          <w:lang w:val="en-US"/>
        </w:rPr>
        <w:t>Ascendens</w:t>
      </w:r>
      <w:r w:rsidR="006722B4" w:rsidRPr="006A75AC">
        <w:rPr>
          <w:rStyle w:val="Incipit"/>
          <w:rFonts w:eastAsia="Arial Unicode MS"/>
          <w:lang w:val="en-US"/>
        </w:rPr>
        <w:t>@</w:t>
      </w:r>
      <w:r w:rsidRPr="006A75AC">
        <w:rPr>
          <w:rStyle w:val="Incipit"/>
          <w:rFonts w:eastAsia="Arial Unicode MS"/>
          <w:lang w:val="en-US"/>
        </w:rPr>
        <w:t>Christus</w:t>
      </w:r>
      <w:r w:rsidRPr="006A75AC">
        <w:rPr>
          <w:rFonts w:eastAsia="Arial Unicode MS"/>
          <w:lang w:val="en-US"/>
        </w:rPr>
        <w:t>.</w:t>
      </w:r>
    </w:p>
    <w:p w:rsidR="00D607AE" w:rsidRPr="006A75AC" w:rsidRDefault="00D607AE" w:rsidP="00A67FB0">
      <w:pPr>
        <w:pStyle w:val="berschrift1"/>
        <w:rPr>
          <w:rFonts w:eastAsia="Arial Unicode MS"/>
          <w:lang w:val="en-US"/>
        </w:rPr>
      </w:pPr>
      <w:r w:rsidRPr="006A75AC">
        <w:rPr>
          <w:rFonts w:eastAsia="Arial Unicode MS"/>
          <w:lang w:val="en-US"/>
        </w:rPr>
        <w:t>FERIA V.</w:t>
      </w:r>
    </w:p>
    <w:p w:rsidR="00D607AE" w:rsidRPr="006A75AC" w:rsidRDefault="004A6AAC" w:rsidP="00F81136">
      <w:pPr>
        <w:rPr>
          <w:rFonts w:eastAsia="Arial Unicode MS"/>
          <w:lang w:val="en-US"/>
        </w:rPr>
      </w:pPr>
      <w:r w:rsidRPr="006A75AC">
        <w:rPr>
          <w:rStyle w:val="Time1"/>
          <w:rFonts w:eastAsia="Arial Unicode MS"/>
          <w:lang w:val="en-US"/>
        </w:rPr>
        <w:t>[Ad matutinum]</w:t>
      </w:r>
      <w:r w:rsidRPr="006A75AC">
        <w:rPr>
          <w:rFonts w:eastAsia="Arial Unicode MS"/>
          <w:lang w:val="en-US"/>
        </w:rPr>
        <w:t xml:space="preserve"> </w:t>
      </w:r>
      <w:r w:rsidR="00D607AE" w:rsidRPr="006A75AC">
        <w:rPr>
          <w:rFonts w:eastAsia="Arial Unicode MS"/>
          <w:lang w:val="en-US"/>
        </w:rPr>
        <w:t xml:space="preserve">AN </w:t>
      </w:r>
      <w:r w:rsidR="00D607AE" w:rsidRPr="006A75AC">
        <w:rPr>
          <w:rStyle w:val="Neume"/>
          <w:rFonts w:eastAsia="Arial Unicode MS"/>
          <w:lang w:val="en-US"/>
        </w:rPr>
        <w:t>Non</w:t>
      </w:r>
      <w:r w:rsidR="006722B4" w:rsidRPr="006A75AC">
        <w:rPr>
          <w:rStyle w:val="Incipit"/>
          <w:rFonts w:eastAsia="Arial Unicode MS"/>
          <w:lang w:val="en-US"/>
        </w:rPr>
        <w:t>@</w:t>
      </w:r>
      <w:r w:rsidR="00D607AE" w:rsidRPr="006A75AC">
        <w:rPr>
          <w:rStyle w:val="Incipit"/>
          <w:rFonts w:eastAsia="Arial Unicode MS"/>
          <w:lang w:val="en-US"/>
        </w:rPr>
        <w:t>turbetur</w:t>
      </w:r>
      <w:r w:rsidR="00D607AE" w:rsidRPr="006A75AC">
        <w:rPr>
          <w:rFonts w:eastAsia="Arial Unicode MS"/>
          <w:lang w:val="en-US"/>
        </w:rPr>
        <w:t>.</w:t>
      </w:r>
    </w:p>
    <w:p w:rsidR="00D607AE" w:rsidRPr="00963EFD" w:rsidRDefault="00D607AE" w:rsidP="00A67FB0">
      <w:pPr>
        <w:pStyle w:val="berschrift1"/>
        <w:rPr>
          <w:rFonts w:eastAsia="Arial Unicode MS"/>
          <w:lang w:val="it-IT"/>
        </w:rPr>
      </w:pPr>
      <w:r w:rsidRPr="00963EFD">
        <w:rPr>
          <w:rFonts w:eastAsia="Arial Unicode MS"/>
          <w:lang w:val="it-IT"/>
        </w:rPr>
        <w:t>FERIA VI.</w:t>
      </w:r>
    </w:p>
    <w:p w:rsidR="00D607AE" w:rsidRPr="00963EFD" w:rsidRDefault="00D607AE" w:rsidP="00F81136">
      <w:pPr>
        <w:rPr>
          <w:rFonts w:eastAsia="Arial Unicode MS"/>
          <w:lang w:val="it-IT"/>
        </w:rPr>
      </w:pPr>
      <w:r w:rsidRPr="00963EFD">
        <w:rPr>
          <w:rStyle w:val="Time1"/>
          <w:rFonts w:eastAsia="Arial Unicode MS"/>
          <w:lang w:val="it-IT"/>
        </w:rPr>
        <w:t>[Ad matutinum]</w:t>
      </w:r>
      <w:r w:rsidR="004A6AAC" w:rsidRPr="00963EFD">
        <w:rPr>
          <w:rFonts w:eastAsia="Arial Unicode MS"/>
          <w:lang w:val="it-IT"/>
        </w:rPr>
        <w:t xml:space="preserve"> </w:t>
      </w:r>
      <w:r w:rsidRPr="00963EFD">
        <w:rPr>
          <w:rFonts w:eastAsia="Arial Unicode MS"/>
          <w:lang w:val="it-IT"/>
        </w:rPr>
        <w:t xml:space="preserve">AN </w:t>
      </w:r>
      <w:r w:rsidRPr="00963EFD">
        <w:rPr>
          <w:rStyle w:val="Neume"/>
          <w:rFonts w:eastAsia="Arial Unicode MS"/>
          <w:lang w:val="it-IT"/>
        </w:rPr>
        <w:t>Nimis</w:t>
      </w:r>
      <w:r w:rsidR="006722B4" w:rsidRPr="00963EFD">
        <w:rPr>
          <w:rStyle w:val="Incipit"/>
          <w:rFonts w:eastAsia="Arial Unicode MS"/>
          <w:lang w:val="it-IT"/>
        </w:rPr>
        <w:t>@</w:t>
      </w:r>
      <w:r w:rsidRPr="00963EFD">
        <w:rPr>
          <w:rStyle w:val="Incipit"/>
          <w:rFonts w:eastAsia="Arial Unicode MS"/>
          <w:lang w:val="it-IT"/>
        </w:rPr>
        <w:t>exaltatus</w:t>
      </w:r>
      <w:r w:rsidRPr="00963EFD">
        <w:rPr>
          <w:rFonts w:eastAsia="Arial Unicode MS"/>
          <w:lang w:val="it-IT"/>
        </w:rPr>
        <w:t>.</w:t>
      </w:r>
    </w:p>
    <w:p w:rsidR="00D607AE" w:rsidRPr="00963EFD" w:rsidRDefault="00D607AE" w:rsidP="00A67FB0">
      <w:pPr>
        <w:pStyle w:val="berschrift1"/>
        <w:rPr>
          <w:rFonts w:eastAsia="Arial Unicode MS"/>
          <w:lang w:val="it-IT"/>
        </w:rPr>
      </w:pPr>
      <w:r w:rsidRPr="00963EFD">
        <w:rPr>
          <w:rFonts w:eastAsia="Arial Unicode MS"/>
          <w:lang w:val="it-IT"/>
        </w:rPr>
        <w:t>SABBATO</w:t>
      </w:r>
      <w:r w:rsidR="00500EEA" w:rsidRPr="00963EFD">
        <w:rPr>
          <w:rFonts w:eastAsia="Arial Unicode MS"/>
          <w:lang w:val="it-IT"/>
        </w:rPr>
        <w:t xml:space="preserve"> [PENTECOSTES[</w:t>
      </w:r>
    </w:p>
    <w:p w:rsidR="00D607AE" w:rsidRDefault="00D607AE" w:rsidP="00F81136">
      <w:pPr>
        <w:rPr>
          <w:rFonts w:eastAsia="Arial Unicode MS"/>
          <w:lang w:val="it-IT"/>
        </w:rPr>
      </w:pPr>
      <w:r w:rsidRPr="006A75AC">
        <w:rPr>
          <w:rStyle w:val="Time1"/>
          <w:rFonts w:eastAsia="Arial Unicode MS"/>
          <w:lang w:val="en-US"/>
        </w:rPr>
        <w:t>Ad nocturnum</w:t>
      </w:r>
      <w:r w:rsidR="006722B4" w:rsidRPr="006A75AC">
        <w:rPr>
          <w:rFonts w:eastAsia="Arial Unicode MS"/>
          <w:lang w:val="en-US"/>
        </w:rPr>
        <w:t xml:space="preserve"> AN </w:t>
      </w:r>
      <w:r w:rsidR="006722B4" w:rsidRPr="006A75AC">
        <w:rPr>
          <w:rStyle w:val="Neume"/>
          <w:rFonts w:eastAsia="Arial Unicode MS"/>
          <w:lang w:val="en-US"/>
        </w:rPr>
        <w:t>Dominus</w:t>
      </w:r>
      <w:r w:rsidR="006722B4" w:rsidRPr="006A75AC">
        <w:rPr>
          <w:rStyle w:val="Incipit"/>
          <w:rFonts w:eastAsia="Arial Unicode MS"/>
          <w:lang w:val="en-US"/>
        </w:rPr>
        <w:t>@</w:t>
      </w:r>
      <w:r w:rsidRPr="006A75AC">
        <w:rPr>
          <w:rStyle w:val="Incipit"/>
          <w:rFonts w:eastAsia="Arial Unicode MS"/>
          <w:lang w:val="en-US"/>
        </w:rPr>
        <w:t>in caelo</w:t>
      </w:r>
      <w:r w:rsidRPr="006A75AC">
        <w:rPr>
          <w:rFonts w:eastAsia="Arial Unicode MS"/>
          <w:lang w:val="en-US"/>
        </w:rPr>
        <w:t xml:space="preserve">. </w:t>
      </w:r>
      <w:r>
        <w:rPr>
          <w:rFonts w:eastAsia="Arial Unicode MS"/>
          <w:lang w:val="it-IT"/>
        </w:rPr>
        <w:t xml:space="preserve">EV </w:t>
      </w:r>
      <w:r w:rsidRPr="006A75AC">
        <w:rPr>
          <w:rStyle w:val="Incipit"/>
          <w:rFonts w:eastAsia="Arial Unicode MS"/>
          <w:lang w:val="it-IT"/>
        </w:rPr>
        <w:t>Si diligeritis</w:t>
      </w:r>
      <w:r>
        <w:rPr>
          <w:rFonts w:eastAsia="Arial Unicode MS"/>
          <w:lang w:val="it-IT"/>
        </w:rPr>
        <w:t>.</w:t>
      </w:r>
    </w:p>
    <w:p w:rsidR="00D607AE" w:rsidRDefault="00D607AE" w:rsidP="00F81136">
      <w:pPr>
        <w:rPr>
          <w:rFonts w:eastAsia="Arial Unicode MS"/>
          <w:lang w:val="it-IT"/>
        </w:rPr>
      </w:pPr>
      <w:r w:rsidRPr="006A75AC">
        <w:rPr>
          <w:rStyle w:val="Time1"/>
          <w:rFonts w:eastAsia="Arial Unicode MS"/>
          <w:lang w:val="it-IT"/>
        </w:rPr>
        <w:t>Laudes</w:t>
      </w:r>
      <w:r>
        <w:rPr>
          <w:rFonts w:eastAsia="Arial Unicode MS"/>
          <w:lang w:val="it-IT"/>
        </w:rPr>
        <w:t xml:space="preserve"> de ascensione. AB </w:t>
      </w:r>
      <w:r w:rsidRPr="006A75AC">
        <w:rPr>
          <w:rStyle w:val="Incipit"/>
          <w:rFonts w:eastAsia="Arial Unicode MS"/>
          <w:lang w:val="it-IT"/>
        </w:rPr>
        <w:t>Si diligeritis</w:t>
      </w:r>
      <w:r>
        <w:rPr>
          <w:rFonts w:eastAsia="Arial Unicode MS"/>
          <w:lang w:val="it-IT"/>
        </w:rPr>
        <w:t>. Oratio de ascensione.</w:t>
      </w:r>
    </w:p>
    <w:p w:rsidR="00BB091A" w:rsidRDefault="00D607AE" w:rsidP="00F81136">
      <w:pPr>
        <w:rPr>
          <w:rFonts w:eastAsia="Arial Unicode MS"/>
          <w:lang w:val="it-IT"/>
        </w:rPr>
      </w:pPr>
      <w:r>
        <w:rPr>
          <w:rFonts w:eastAsia="Arial Unicode MS"/>
          <w:lang w:val="it-IT"/>
        </w:rPr>
        <w:t xml:space="preserve">Hora tertia ornetur ecclesia, ut in pascha, et infantes catechizentur. </w:t>
      </w:r>
    </w:p>
    <w:p w:rsidR="00D607AE" w:rsidRDefault="00D607AE" w:rsidP="00F81136">
      <w:pPr>
        <w:rPr>
          <w:rFonts w:eastAsia="Arial Unicode MS"/>
          <w:lang w:val="it-IT"/>
        </w:rPr>
      </w:pPr>
      <w:r>
        <w:rPr>
          <w:rFonts w:eastAsia="Arial Unicode MS"/>
          <w:lang w:val="it-IT"/>
        </w:rPr>
        <w:t>Finitis de ascensione cursibus, scilicet tertia, sexta et nona, conveniant ad missarum sollemnia, quia in nona hora fieri debet baptisma. Nullus autem ante baptismam celebret, nam orationes non possunt tunc congruere ad missam.</w:t>
      </w:r>
      <w:r w:rsidR="00BB091A">
        <w:rPr>
          <w:rFonts w:eastAsia="Arial Unicode MS"/>
          <w:lang w:val="it-IT"/>
        </w:rPr>
        <w:t xml:space="preserve"> Primum leguntur lectiones quattuor. In pascha legitur [EPP] </w:t>
      </w:r>
      <w:r w:rsidR="00BB091A" w:rsidRPr="006A75AC">
        <w:rPr>
          <w:rStyle w:val="Incipit"/>
          <w:rFonts w:eastAsia="Arial Unicode MS"/>
          <w:lang w:val="it-IT"/>
        </w:rPr>
        <w:t>In principio</w:t>
      </w:r>
      <w:r w:rsidR="00BB091A">
        <w:rPr>
          <w:rFonts w:eastAsia="Arial Unicode MS"/>
          <w:lang w:val="it-IT"/>
        </w:rPr>
        <w:t xml:space="preserve"> sine cantico victoriae [TR] </w:t>
      </w:r>
      <w:r w:rsidR="00BB091A" w:rsidRPr="006A75AC">
        <w:rPr>
          <w:rStyle w:val="Neume"/>
          <w:rFonts w:eastAsia="Arial Unicode MS"/>
          <w:lang w:val="it-IT"/>
        </w:rPr>
        <w:t>Cantemus</w:t>
      </w:r>
      <w:r w:rsidR="00BB091A">
        <w:rPr>
          <w:rFonts w:eastAsia="Arial Unicode MS"/>
          <w:lang w:val="it-IT"/>
        </w:rPr>
        <w:t xml:space="preserve"> propter mentionem carnalis patris nostri, qui victus peccavit propter inoboedentiam. Hic vero legitur [EPP] </w:t>
      </w:r>
      <w:r w:rsidR="00BB091A" w:rsidRPr="006A75AC">
        <w:rPr>
          <w:rStyle w:val="Incipit"/>
          <w:rFonts w:eastAsia="Arial Unicode MS"/>
          <w:lang w:val="it-IT"/>
        </w:rPr>
        <w:t>Tentavit deus</w:t>
      </w:r>
      <w:r w:rsidR="00BB091A">
        <w:rPr>
          <w:rFonts w:eastAsia="Arial Unicode MS"/>
          <w:lang w:val="it-IT"/>
        </w:rPr>
        <w:t xml:space="preserve"> cum cantico victoriae [TR] </w:t>
      </w:r>
      <w:r w:rsidR="00BB091A" w:rsidRPr="006A75AC">
        <w:rPr>
          <w:rStyle w:val="Neume"/>
          <w:rFonts w:eastAsia="Arial Unicode MS"/>
          <w:lang w:val="it-IT"/>
        </w:rPr>
        <w:t>Cantemus</w:t>
      </w:r>
      <w:r w:rsidR="00BB091A">
        <w:rPr>
          <w:rFonts w:eastAsia="Arial Unicode MS"/>
          <w:lang w:val="it-IT"/>
        </w:rPr>
        <w:t xml:space="preserve"> propter virtutem spiritalis patris </w:t>
      </w:r>
      <w:r w:rsidR="00BB091A" w:rsidRPr="006A75AC">
        <w:rPr>
          <w:rStyle w:val="Person"/>
          <w:rFonts w:eastAsia="Arial Unicode MS"/>
          <w:lang w:val="it-IT"/>
        </w:rPr>
        <w:t>Abrahae</w:t>
      </w:r>
      <w:r w:rsidR="00BB091A">
        <w:rPr>
          <w:rFonts w:eastAsia="Arial Unicode MS"/>
          <w:lang w:val="it-IT"/>
        </w:rPr>
        <w:t xml:space="preserve">, qui in immolatione filii vitium occidit inoboedentiae. Lectio secunda [EPP] </w:t>
      </w:r>
      <w:r w:rsidR="00956AAE">
        <w:rPr>
          <w:rStyle w:val="Incipit"/>
          <w:rFonts w:eastAsia="Arial Unicode MS"/>
          <w:lang w:val="it-IT"/>
        </w:rPr>
        <w:t>Scripsit Mo</w:t>
      </w:r>
      <w:r w:rsidR="00BB091A" w:rsidRPr="006A75AC">
        <w:rPr>
          <w:rStyle w:val="Incipit"/>
          <w:rFonts w:eastAsia="Arial Unicode MS"/>
          <w:lang w:val="it-IT"/>
        </w:rPr>
        <w:t>yses</w:t>
      </w:r>
      <w:r w:rsidR="00BB091A">
        <w:rPr>
          <w:rFonts w:eastAsia="Arial Unicode MS"/>
          <w:lang w:val="it-IT"/>
        </w:rPr>
        <w:t xml:space="preserve">. [TR] </w:t>
      </w:r>
      <w:r w:rsidR="00BB091A" w:rsidRPr="006A75AC">
        <w:rPr>
          <w:rStyle w:val="Neume"/>
          <w:rFonts w:eastAsia="Arial Unicode MS"/>
          <w:lang w:val="it-IT"/>
        </w:rPr>
        <w:t>Attende</w:t>
      </w:r>
      <w:r w:rsidR="00BB091A">
        <w:rPr>
          <w:rFonts w:eastAsia="Arial Unicode MS"/>
          <w:lang w:val="it-IT"/>
        </w:rPr>
        <w:t xml:space="preserve">. Lectio tertia [LE] </w:t>
      </w:r>
      <w:r w:rsidR="00BB091A" w:rsidRPr="006A75AC">
        <w:rPr>
          <w:rStyle w:val="Incipit"/>
          <w:rFonts w:eastAsia="Arial Unicode MS"/>
          <w:lang w:val="it-IT"/>
        </w:rPr>
        <w:t>Apprehendent</w:t>
      </w:r>
      <w:r w:rsidR="00BB091A">
        <w:rPr>
          <w:rFonts w:eastAsia="Arial Unicode MS"/>
          <w:lang w:val="it-IT"/>
        </w:rPr>
        <w:t xml:space="preserve">. [TR] </w:t>
      </w:r>
      <w:r w:rsidR="00BB091A" w:rsidRPr="006A75AC">
        <w:rPr>
          <w:rStyle w:val="Neume"/>
          <w:rFonts w:eastAsia="Arial Unicode MS"/>
          <w:lang w:val="it-IT"/>
        </w:rPr>
        <w:t>Vinea</w:t>
      </w:r>
      <w:r w:rsidR="00BB091A">
        <w:rPr>
          <w:rFonts w:eastAsia="Arial Unicode MS"/>
          <w:lang w:val="it-IT"/>
        </w:rPr>
        <w:t xml:space="preserve">. Lectio quarta [EPP] </w:t>
      </w:r>
      <w:r w:rsidR="00BB091A" w:rsidRPr="006A75AC">
        <w:rPr>
          <w:rStyle w:val="Incipit"/>
          <w:rFonts w:eastAsia="Arial Unicode MS"/>
          <w:lang w:val="it-IT"/>
        </w:rPr>
        <w:t>Audi Israel</w:t>
      </w:r>
      <w:r w:rsidR="00BB091A">
        <w:rPr>
          <w:rFonts w:eastAsia="Arial Unicode MS"/>
          <w:lang w:val="it-IT"/>
        </w:rPr>
        <w:t xml:space="preserve">. [TR] </w:t>
      </w:r>
      <w:r w:rsidR="00BB091A" w:rsidRPr="006A75AC">
        <w:rPr>
          <w:rStyle w:val="Neume"/>
          <w:rFonts w:eastAsia="Arial Unicode MS"/>
          <w:lang w:val="it-IT"/>
        </w:rPr>
        <w:t>Sicut cervus</w:t>
      </w:r>
      <w:r w:rsidR="00BB091A">
        <w:rPr>
          <w:rFonts w:eastAsia="Arial Unicode MS"/>
          <w:lang w:val="it-IT"/>
        </w:rPr>
        <w:t xml:space="preserve">. ORCL </w:t>
      </w:r>
      <w:r w:rsidR="00BB091A" w:rsidRPr="006A75AC">
        <w:rPr>
          <w:rStyle w:val="Incipit"/>
          <w:rFonts w:eastAsia="Arial Unicode MS"/>
          <w:lang w:val="it-IT"/>
        </w:rPr>
        <w:t>Concede quaesumus</w:t>
      </w:r>
      <w:r w:rsidR="001F32E8" w:rsidRPr="006A75AC">
        <w:rPr>
          <w:rStyle w:val="Incipit"/>
          <w:rFonts w:eastAsia="Arial Unicode MS"/>
          <w:lang w:val="it-IT"/>
        </w:rPr>
        <w:t xml:space="preserve"> omnipotens</w:t>
      </w:r>
      <w:r w:rsidR="001F32E8">
        <w:rPr>
          <w:rFonts w:eastAsia="Arial Unicode MS"/>
          <w:lang w:val="it-IT"/>
        </w:rPr>
        <w:t>.</w:t>
      </w:r>
    </w:p>
    <w:p w:rsidR="001F32E8" w:rsidRDefault="001F32E8" w:rsidP="00F81136">
      <w:pPr>
        <w:rPr>
          <w:rFonts w:eastAsia="Arial Unicode MS"/>
          <w:lang w:val="it-IT"/>
        </w:rPr>
      </w:pPr>
      <w:r w:rsidRPr="006A75AC">
        <w:rPr>
          <w:rStyle w:val="Time1"/>
          <w:rFonts w:eastAsia="Arial Unicode MS"/>
          <w:lang w:val="it-IT"/>
        </w:rPr>
        <w:t>[Ad processionem]</w:t>
      </w:r>
      <w:r>
        <w:rPr>
          <w:rFonts w:eastAsia="Arial Unicode MS"/>
          <w:lang w:val="it-IT"/>
        </w:rPr>
        <w:t xml:space="preserve"> Tunc proceditur ad </w:t>
      </w:r>
      <w:r w:rsidRPr="00963EFD">
        <w:rPr>
          <w:rStyle w:val="Ort"/>
          <w:rFonts w:eastAsia="Arial Unicode MS"/>
          <w:lang w:val="it-IT"/>
        </w:rPr>
        <w:t>fontem</w:t>
      </w:r>
      <w:r>
        <w:rPr>
          <w:rFonts w:eastAsia="Arial Unicode MS"/>
          <w:lang w:val="it-IT"/>
        </w:rPr>
        <w:t xml:space="preserve"> cum versibus [HY] </w:t>
      </w:r>
      <w:r w:rsidRPr="006A75AC">
        <w:rPr>
          <w:rStyle w:val="Incipit"/>
          <w:rFonts w:eastAsia="Arial Unicode MS"/>
          <w:lang w:val="it-IT"/>
        </w:rPr>
        <w:t>Rex sanctorum</w:t>
      </w:r>
      <w:r>
        <w:rPr>
          <w:rFonts w:eastAsia="Arial Unicode MS"/>
          <w:lang w:val="it-IT"/>
        </w:rPr>
        <w:t>. Cetera aguntur ut in pascha. Post baptismum reditur cum trina letania. Et cum dixerint [L</w:t>
      </w:r>
      <w:r w:rsidR="00956AAE">
        <w:rPr>
          <w:rFonts w:eastAsia="Arial Unicode MS"/>
          <w:lang w:val="it-IT"/>
        </w:rPr>
        <w:t>T</w:t>
      </w:r>
      <w:r>
        <w:rPr>
          <w:rFonts w:eastAsia="Arial Unicode MS"/>
          <w:lang w:val="it-IT"/>
        </w:rPr>
        <w:t xml:space="preserve">] </w:t>
      </w:r>
      <w:r w:rsidRPr="006A75AC">
        <w:rPr>
          <w:rStyle w:val="Incipit"/>
          <w:rFonts w:eastAsia="Arial Unicode MS"/>
          <w:lang w:val="it-IT"/>
        </w:rPr>
        <w:t>Christe audi nos</w:t>
      </w:r>
      <w:r>
        <w:rPr>
          <w:rFonts w:eastAsia="Arial Unicode MS"/>
          <w:lang w:val="it-IT"/>
        </w:rPr>
        <w:t xml:space="preserve"> (88v) incipiunt sollemniter ad missam.</w:t>
      </w:r>
    </w:p>
    <w:p w:rsidR="001F32E8" w:rsidRDefault="001F32E8" w:rsidP="00F81136">
      <w:pPr>
        <w:rPr>
          <w:rFonts w:eastAsia="Arial Unicode MS"/>
          <w:lang w:val="it-IT"/>
        </w:rPr>
      </w:pPr>
      <w:r w:rsidRPr="006A75AC">
        <w:rPr>
          <w:rStyle w:val="Time1"/>
          <w:rFonts w:eastAsia="Arial Unicode MS"/>
          <w:lang w:val="it-IT"/>
        </w:rPr>
        <w:t>[Ad missam]</w:t>
      </w:r>
      <w:r>
        <w:rPr>
          <w:rFonts w:eastAsia="Arial Unicode MS"/>
          <w:lang w:val="it-IT"/>
        </w:rPr>
        <w:t xml:space="preserve"> [KY] </w:t>
      </w:r>
      <w:r w:rsidRPr="006A75AC">
        <w:rPr>
          <w:rStyle w:val="Incipit"/>
          <w:rFonts w:eastAsia="Arial Unicode MS"/>
          <w:lang w:val="it-IT"/>
        </w:rPr>
        <w:t>Kyrieleyson</w:t>
      </w:r>
      <w:r>
        <w:rPr>
          <w:rFonts w:eastAsia="Arial Unicode MS"/>
          <w:lang w:val="it-IT"/>
        </w:rPr>
        <w:t xml:space="preserve">. Sequitur [GL] </w:t>
      </w:r>
      <w:r w:rsidRPr="006A75AC">
        <w:rPr>
          <w:rStyle w:val="Incipit"/>
          <w:rFonts w:eastAsia="Arial Unicode MS"/>
          <w:lang w:val="it-IT"/>
        </w:rPr>
        <w:t>Gloria in excelsis</w:t>
      </w:r>
      <w:r>
        <w:rPr>
          <w:rFonts w:eastAsia="Arial Unicode MS"/>
          <w:lang w:val="it-IT"/>
        </w:rPr>
        <w:t xml:space="preserve"> propter apostolos, qui priusquam acciperent spiritum sanctum orabant in templo laudantes deum. Interim compulsantur campanae, sicut in vigilia paschae. Post epistulam statim canitur ALV </w:t>
      </w:r>
      <w:r w:rsidRPr="006A75AC">
        <w:rPr>
          <w:rStyle w:val="Incipit"/>
          <w:rFonts w:eastAsia="Arial Unicode MS"/>
          <w:lang w:val="it-IT"/>
        </w:rPr>
        <w:t>Confitemini</w:t>
      </w:r>
      <w:r>
        <w:rPr>
          <w:rFonts w:eastAsia="Arial Unicode MS"/>
          <w:lang w:val="it-IT"/>
        </w:rPr>
        <w:t xml:space="preserve">. Cantores repetunt primam, sed non finitur a </w:t>
      </w:r>
      <w:r w:rsidRPr="006A75AC">
        <w:rPr>
          <w:rStyle w:val="Funktion"/>
          <w:rFonts w:eastAsia="Arial Unicode MS"/>
          <w:lang w:val="it-IT"/>
        </w:rPr>
        <w:t>schola</w:t>
      </w:r>
      <w:r w:rsidR="004327AA">
        <w:rPr>
          <w:rFonts w:eastAsia="Arial Unicode MS"/>
          <w:lang w:val="it-IT"/>
        </w:rPr>
        <w:t xml:space="preserve">, quia statim dicitur [TR] </w:t>
      </w:r>
      <w:r w:rsidR="004327AA" w:rsidRPr="006A75AC">
        <w:rPr>
          <w:rStyle w:val="Neume"/>
          <w:rFonts w:eastAsia="Arial Unicode MS"/>
          <w:lang w:val="it-IT"/>
        </w:rPr>
        <w:t>Laudate</w:t>
      </w:r>
      <w:r w:rsidR="004327AA">
        <w:rPr>
          <w:rFonts w:eastAsia="Arial Unicode MS"/>
          <w:lang w:val="it-IT"/>
        </w:rPr>
        <w:t xml:space="preserve">. Praefatio de pentecoste usque post octavam pentecostes. Missa cum [BD] </w:t>
      </w:r>
      <w:r w:rsidR="004327AA" w:rsidRPr="006A75AC">
        <w:rPr>
          <w:rStyle w:val="Incipit"/>
          <w:rFonts w:eastAsia="Arial Unicode MS"/>
          <w:lang w:val="it-IT"/>
        </w:rPr>
        <w:t>Benedicamus</w:t>
      </w:r>
      <w:r w:rsidR="004327AA">
        <w:rPr>
          <w:rFonts w:eastAsia="Arial Unicode MS"/>
          <w:lang w:val="it-IT"/>
        </w:rPr>
        <w:t xml:space="preserve"> finitur, ut quidam volunt, sicut in vigilia paschae. Sic</w:t>
      </w:r>
      <w:r w:rsidR="00956AAE">
        <w:rPr>
          <w:rFonts w:eastAsia="Arial Unicode MS"/>
          <w:lang w:val="it-IT"/>
        </w:rPr>
        <w:t>ut</w:t>
      </w:r>
      <w:r w:rsidR="004327AA">
        <w:rPr>
          <w:rFonts w:eastAsia="Arial Unicode MS"/>
          <w:lang w:val="it-IT"/>
        </w:rPr>
        <w:t xml:space="preserve"> tunc fit propter vesperas, et [etiam] in cena domini. Plus ergo convenit [IM] </w:t>
      </w:r>
      <w:r w:rsidR="004327AA" w:rsidRPr="006A75AC">
        <w:rPr>
          <w:rStyle w:val="Incipit"/>
          <w:rFonts w:eastAsia="Arial Unicode MS"/>
          <w:lang w:val="it-IT"/>
        </w:rPr>
        <w:t>Ite missa est</w:t>
      </w:r>
      <w:r w:rsidR="004327AA">
        <w:rPr>
          <w:rFonts w:eastAsia="Arial Unicode MS"/>
          <w:lang w:val="it-IT"/>
        </w:rPr>
        <w:t xml:space="preserve"> cum [GL] </w:t>
      </w:r>
      <w:r w:rsidR="004327AA" w:rsidRPr="006A75AC">
        <w:rPr>
          <w:rStyle w:val="Incipit"/>
          <w:rFonts w:eastAsia="Arial Unicode MS"/>
          <w:lang w:val="it-IT"/>
        </w:rPr>
        <w:t>Gloria in excelsis</w:t>
      </w:r>
      <w:r w:rsidR="004327AA">
        <w:rPr>
          <w:rFonts w:eastAsia="Arial Unicode MS"/>
          <w:lang w:val="it-IT"/>
        </w:rPr>
        <w:t xml:space="preserve"> et [AL] </w:t>
      </w:r>
      <w:r w:rsidR="004327AA" w:rsidRPr="006A75AC">
        <w:rPr>
          <w:rStyle w:val="Incipit"/>
          <w:rFonts w:eastAsia="Arial Unicode MS"/>
          <w:lang w:val="it-IT"/>
        </w:rPr>
        <w:t>Alleluia</w:t>
      </w:r>
      <w:r w:rsidR="004327AA">
        <w:rPr>
          <w:rFonts w:eastAsia="Arial Unicode MS"/>
          <w:lang w:val="it-IT"/>
        </w:rPr>
        <w:t>.</w:t>
      </w:r>
    </w:p>
    <w:p w:rsidR="004327AA" w:rsidRDefault="004327AA" w:rsidP="00A67FB0">
      <w:pPr>
        <w:pStyle w:val="berschrift1"/>
        <w:rPr>
          <w:rFonts w:eastAsia="Arial Unicode MS"/>
          <w:lang w:val="it-IT"/>
        </w:rPr>
      </w:pPr>
      <w:r>
        <w:rPr>
          <w:rFonts w:eastAsia="Arial Unicode MS"/>
          <w:lang w:val="it-IT"/>
        </w:rPr>
        <w:t>[IN DIE SANCTO PENTECOSTES]</w:t>
      </w:r>
    </w:p>
    <w:p w:rsidR="004327AA" w:rsidRPr="006A75AC" w:rsidRDefault="004327AA" w:rsidP="00F81136">
      <w:pPr>
        <w:rPr>
          <w:rFonts w:eastAsia="Arial Unicode MS"/>
          <w:lang w:val="pt-PT"/>
        </w:rPr>
      </w:pPr>
      <w:r w:rsidRPr="006A75AC">
        <w:rPr>
          <w:rStyle w:val="Time1"/>
          <w:rFonts w:eastAsia="Arial Unicode MS"/>
          <w:lang w:val="it-IT"/>
        </w:rPr>
        <w:t>Ad vesperas</w:t>
      </w:r>
      <w:r>
        <w:rPr>
          <w:rFonts w:eastAsia="Arial Unicode MS"/>
          <w:lang w:val="it-IT"/>
        </w:rPr>
        <w:t xml:space="preserve"> AN </w:t>
      </w:r>
      <w:r w:rsidRPr="006A75AC">
        <w:rPr>
          <w:rStyle w:val="Neume"/>
          <w:rFonts w:eastAsia="Arial Unicode MS"/>
          <w:lang w:val="it-IT"/>
        </w:rPr>
        <w:t>Veni sancte spi</w:t>
      </w:r>
      <w:r w:rsidRPr="006A75AC">
        <w:rPr>
          <w:rStyle w:val="Incipit"/>
          <w:rFonts w:eastAsia="Arial Unicode MS"/>
          <w:lang w:val="it-IT"/>
        </w:rPr>
        <w:t>ritus</w:t>
      </w:r>
      <w:r>
        <w:rPr>
          <w:rFonts w:eastAsia="Arial Unicode MS"/>
          <w:lang w:val="it-IT"/>
        </w:rPr>
        <w:t xml:space="preserve">. [PS] </w:t>
      </w:r>
      <w:r w:rsidRPr="006A75AC">
        <w:rPr>
          <w:rStyle w:val="Incipit"/>
          <w:rFonts w:eastAsia="Arial Unicode MS"/>
          <w:lang w:val="it-IT"/>
        </w:rPr>
        <w:t>Laudate</w:t>
      </w:r>
      <w:r>
        <w:rPr>
          <w:rFonts w:eastAsia="Arial Unicode MS"/>
          <w:lang w:val="it-IT"/>
        </w:rPr>
        <w:t xml:space="preserve"> cum reliquis. RP </w:t>
      </w:r>
      <w:r w:rsidRPr="006A75AC">
        <w:rPr>
          <w:rStyle w:val="Neume"/>
          <w:rFonts w:eastAsia="Arial Unicode MS"/>
          <w:lang w:val="it-IT"/>
        </w:rPr>
        <w:t>Apparuerunt</w:t>
      </w:r>
      <w:r>
        <w:rPr>
          <w:rFonts w:eastAsia="Arial Unicode MS"/>
          <w:lang w:val="it-IT"/>
        </w:rPr>
        <w:t xml:space="preserve">. HY </w:t>
      </w:r>
      <w:r w:rsidRPr="006A75AC">
        <w:rPr>
          <w:rStyle w:val="Incipit"/>
          <w:rFonts w:eastAsia="Arial Unicode MS"/>
          <w:lang w:val="it-IT"/>
        </w:rPr>
        <w:t>Veni creator</w:t>
      </w:r>
      <w:r>
        <w:rPr>
          <w:rFonts w:eastAsia="Arial Unicode MS"/>
          <w:lang w:val="it-IT"/>
        </w:rPr>
        <w:t xml:space="preserve">. </w:t>
      </w:r>
      <w:r w:rsidRPr="006A75AC">
        <w:rPr>
          <w:rFonts w:eastAsia="Arial Unicode MS"/>
          <w:lang w:val="pt-PT"/>
        </w:rPr>
        <w:t xml:space="preserve">VS </w:t>
      </w:r>
      <w:r w:rsidRPr="006A75AC">
        <w:rPr>
          <w:rStyle w:val="Incipit"/>
          <w:rFonts w:eastAsia="Arial Unicode MS"/>
          <w:lang w:val="pt-PT"/>
        </w:rPr>
        <w:t>Loquebantur variis linguis aposto</w:t>
      </w:r>
      <w:r w:rsidRPr="006A75AC">
        <w:rPr>
          <w:rStyle w:val="Neume"/>
          <w:rFonts w:eastAsia="Arial Unicode MS"/>
          <w:lang w:val="pt-PT"/>
        </w:rPr>
        <w:t>li</w:t>
      </w:r>
      <w:r w:rsidRPr="006A75AC">
        <w:rPr>
          <w:rFonts w:eastAsia="Arial Unicode MS"/>
          <w:lang w:val="pt-PT"/>
        </w:rPr>
        <w:t xml:space="preserve">. AM </w:t>
      </w:r>
      <w:r w:rsidRPr="006A75AC">
        <w:rPr>
          <w:rStyle w:val="Incipit"/>
          <w:rFonts w:eastAsia="Arial Unicode MS"/>
          <w:lang w:val="pt-PT"/>
        </w:rPr>
        <w:t>Non vos relinquam</w:t>
      </w:r>
      <w:r w:rsidRPr="006A75AC">
        <w:rPr>
          <w:rFonts w:eastAsia="Arial Unicode MS"/>
          <w:lang w:val="pt-PT"/>
        </w:rPr>
        <w:t>. Oratio eadem quae et de vigilia.</w:t>
      </w:r>
    </w:p>
    <w:p w:rsidR="004327AA" w:rsidRPr="006A75AC" w:rsidRDefault="004327AA" w:rsidP="00F81136">
      <w:pPr>
        <w:rPr>
          <w:rFonts w:eastAsia="Arial Unicode MS"/>
          <w:lang w:val="en-US"/>
        </w:rPr>
      </w:pPr>
      <w:r w:rsidRPr="006A75AC">
        <w:rPr>
          <w:rStyle w:val="Time1"/>
          <w:rFonts w:eastAsia="Arial Unicode MS"/>
          <w:lang w:val="en-US"/>
        </w:rPr>
        <w:t>Ad completorium</w:t>
      </w:r>
      <w:r w:rsidRPr="006A75AC">
        <w:rPr>
          <w:rFonts w:eastAsia="Arial Unicode MS"/>
          <w:lang w:val="en-US"/>
        </w:rPr>
        <w:t xml:space="preserve"> HY </w:t>
      </w:r>
      <w:r w:rsidRPr="006A75AC">
        <w:rPr>
          <w:rStyle w:val="Incipit"/>
          <w:rFonts w:eastAsia="Arial Unicode MS"/>
          <w:lang w:val="en-US"/>
        </w:rPr>
        <w:t xml:space="preserve">Beata nobis </w:t>
      </w:r>
      <w:r w:rsidR="00CE4C4F" w:rsidRPr="006A75AC">
        <w:rPr>
          <w:rStyle w:val="Incipit"/>
          <w:rFonts w:eastAsia="Arial Unicode MS"/>
          <w:lang w:val="en-US"/>
        </w:rPr>
        <w:t>gaudia</w:t>
      </w:r>
      <w:r w:rsidRPr="006A75AC">
        <w:rPr>
          <w:rFonts w:eastAsia="Arial Unicode MS"/>
          <w:lang w:val="en-US"/>
        </w:rPr>
        <w:t>.</w:t>
      </w:r>
      <w:r w:rsidR="00CE4C4F" w:rsidRPr="006A75AC">
        <w:rPr>
          <w:rFonts w:eastAsia="Arial Unicode MS"/>
          <w:lang w:val="en-US"/>
        </w:rPr>
        <w:t xml:space="preserve"> [AD] </w:t>
      </w:r>
      <w:r w:rsidR="00CE4C4F" w:rsidRPr="006A75AC">
        <w:rPr>
          <w:rStyle w:val="Neume"/>
          <w:rFonts w:eastAsia="Arial Unicode MS"/>
          <w:lang w:val="en-US"/>
        </w:rPr>
        <w:t>Alleluia</w:t>
      </w:r>
      <w:r w:rsidR="00CE4C4F" w:rsidRPr="006A75AC">
        <w:rPr>
          <w:rStyle w:val="Incipit"/>
          <w:rFonts w:eastAsia="Arial Unicode MS"/>
          <w:lang w:val="en-US"/>
        </w:rPr>
        <w:t>.</w:t>
      </w:r>
      <w:r w:rsidR="00751BFF" w:rsidRPr="006A75AC">
        <w:rPr>
          <w:rStyle w:val="Incipit"/>
          <w:rFonts w:eastAsia="Arial Unicode MS"/>
          <w:lang w:val="en-US"/>
        </w:rPr>
        <w:t>@</w:t>
      </w:r>
      <w:r w:rsidR="00CE4C4F" w:rsidRPr="006A75AC">
        <w:rPr>
          <w:rStyle w:val="Incipit"/>
          <w:rFonts w:eastAsia="Arial Unicode MS"/>
          <w:lang w:val="en-US"/>
        </w:rPr>
        <w:t>Spiritus paracletus</w:t>
      </w:r>
      <w:r w:rsidR="00CE4C4F" w:rsidRPr="006A75AC">
        <w:rPr>
          <w:rFonts w:eastAsia="Arial Unicode MS"/>
          <w:lang w:val="en-US"/>
        </w:rPr>
        <w:t>. Oratio quam et supra.</w:t>
      </w:r>
    </w:p>
    <w:p w:rsidR="00CE4C4F" w:rsidRPr="006A75AC" w:rsidRDefault="00CE4C4F" w:rsidP="00F81136">
      <w:pPr>
        <w:rPr>
          <w:rFonts w:eastAsia="Arial Unicode MS"/>
          <w:lang w:val="en-US"/>
        </w:rPr>
      </w:pPr>
      <w:r w:rsidRPr="006A75AC">
        <w:rPr>
          <w:rStyle w:val="Time1"/>
          <w:rFonts w:eastAsia="Arial Unicode MS"/>
          <w:lang w:val="en-US"/>
        </w:rPr>
        <w:t>Ad matutinum</w:t>
      </w:r>
      <w:r w:rsidRPr="006A75AC">
        <w:rPr>
          <w:rFonts w:eastAsia="Arial Unicode MS"/>
          <w:lang w:val="en-US"/>
        </w:rPr>
        <w:t xml:space="preserve"> HY</w:t>
      </w:r>
      <w:r w:rsidR="009C6440" w:rsidRPr="006A75AC">
        <w:rPr>
          <w:rFonts w:eastAsia="Arial Unicode MS"/>
          <w:lang w:val="en-US"/>
        </w:rPr>
        <w:t xml:space="preserve"> </w:t>
      </w:r>
      <w:r w:rsidR="009C6440" w:rsidRPr="006A75AC">
        <w:rPr>
          <w:rStyle w:val="Incipit"/>
          <w:rFonts w:eastAsia="Arial Unicode MS"/>
          <w:lang w:val="en-US"/>
        </w:rPr>
        <w:t>Beata nobis</w:t>
      </w:r>
      <w:r w:rsidR="009C6440" w:rsidRPr="006A75AC">
        <w:rPr>
          <w:rFonts w:eastAsia="Arial Unicode MS"/>
          <w:lang w:val="en-US"/>
        </w:rPr>
        <w:t xml:space="preserve">. VS </w:t>
      </w:r>
      <w:r w:rsidR="009C6440" w:rsidRPr="006A75AC">
        <w:rPr>
          <w:rStyle w:val="Incipit"/>
          <w:rFonts w:eastAsia="Arial Unicode MS"/>
          <w:lang w:val="en-US"/>
        </w:rPr>
        <w:t>Spiritus domini</w:t>
      </w:r>
      <w:r w:rsidR="009C6440" w:rsidRPr="006A75AC">
        <w:rPr>
          <w:rFonts w:eastAsia="Arial Unicode MS"/>
          <w:lang w:val="en-US"/>
        </w:rPr>
        <w:t xml:space="preserve">. EV </w:t>
      </w:r>
      <w:r w:rsidR="009C6440" w:rsidRPr="006A75AC">
        <w:rPr>
          <w:rStyle w:val="Incipit"/>
          <w:rFonts w:eastAsia="Arial Unicode MS"/>
          <w:lang w:val="en-US"/>
        </w:rPr>
        <w:t>Si quis diligit me</w:t>
      </w:r>
      <w:r w:rsidR="009C6440" w:rsidRPr="006A75AC">
        <w:rPr>
          <w:rFonts w:eastAsia="Arial Unicode MS"/>
          <w:lang w:val="en-US"/>
        </w:rPr>
        <w:t>.</w:t>
      </w:r>
    </w:p>
    <w:p w:rsidR="00751BFF" w:rsidRDefault="009C6440" w:rsidP="00F81136">
      <w:pPr>
        <w:rPr>
          <w:rFonts w:eastAsia="Arial Unicode MS"/>
          <w:lang w:val="it-IT"/>
        </w:rPr>
      </w:pPr>
      <w:r w:rsidRPr="006A75AC">
        <w:rPr>
          <w:rStyle w:val="Time1"/>
          <w:rFonts w:eastAsia="Arial Unicode MS"/>
          <w:lang w:val="it-IT"/>
        </w:rPr>
        <w:t>Ad laudes</w:t>
      </w:r>
      <w:r>
        <w:rPr>
          <w:rFonts w:eastAsia="Arial Unicode MS"/>
          <w:lang w:val="it-IT"/>
        </w:rPr>
        <w:t xml:space="preserve"> HY </w:t>
      </w:r>
      <w:r w:rsidRPr="006A75AC">
        <w:rPr>
          <w:rStyle w:val="Incipit"/>
          <w:rFonts w:eastAsia="Arial Unicode MS"/>
          <w:lang w:val="it-IT"/>
        </w:rPr>
        <w:t>Veni creator</w:t>
      </w:r>
      <w:r>
        <w:rPr>
          <w:rFonts w:eastAsia="Arial Unicode MS"/>
          <w:lang w:val="it-IT"/>
        </w:rPr>
        <w:t xml:space="preserve">. VS </w:t>
      </w:r>
      <w:r w:rsidRPr="006A75AC">
        <w:rPr>
          <w:rStyle w:val="Incipit"/>
          <w:rFonts w:eastAsia="Arial Unicode MS"/>
          <w:lang w:val="it-IT"/>
        </w:rPr>
        <w:t>Repleti sunt omnes</w:t>
      </w:r>
      <w:r>
        <w:rPr>
          <w:rFonts w:eastAsia="Arial Unicode MS"/>
          <w:lang w:val="it-IT"/>
        </w:rPr>
        <w:t xml:space="preserve">. Quem et per totam ebdomadam ad laudes. OR </w:t>
      </w:r>
      <w:r w:rsidRPr="006A75AC">
        <w:rPr>
          <w:rStyle w:val="Incipit"/>
          <w:rFonts w:eastAsia="Arial Unicode MS"/>
          <w:lang w:val="it-IT"/>
        </w:rPr>
        <w:t>Deus qui hodierna</w:t>
      </w:r>
      <w:r>
        <w:rPr>
          <w:rFonts w:eastAsia="Arial Unicode MS"/>
          <w:lang w:val="it-IT"/>
        </w:rPr>
        <w:t xml:space="preserve">. </w:t>
      </w:r>
    </w:p>
    <w:p w:rsidR="00545A09" w:rsidRPr="006A75AC" w:rsidRDefault="00751BFF" w:rsidP="00F81136">
      <w:pPr>
        <w:rPr>
          <w:rFonts w:eastAsia="Arial Unicode MS"/>
          <w:lang w:val="pt-PT"/>
        </w:rPr>
      </w:pPr>
      <w:r w:rsidRPr="006A75AC">
        <w:rPr>
          <w:rStyle w:val="Time1"/>
          <w:rFonts w:eastAsia="Arial Unicode MS"/>
          <w:lang w:val="it-IT"/>
        </w:rPr>
        <w:t>[Ad cursus]</w:t>
      </w:r>
      <w:r>
        <w:rPr>
          <w:rFonts w:eastAsia="Arial Unicode MS"/>
          <w:lang w:val="it-IT"/>
        </w:rPr>
        <w:t xml:space="preserve"> HY </w:t>
      </w:r>
      <w:r w:rsidRPr="006A75AC">
        <w:rPr>
          <w:rStyle w:val="Incipit"/>
          <w:rFonts w:eastAsia="Arial Unicode MS"/>
          <w:lang w:val="it-IT"/>
        </w:rPr>
        <w:t>Veni totum</w:t>
      </w:r>
      <w:r w:rsidR="009C6440">
        <w:rPr>
          <w:rFonts w:eastAsia="Arial Unicode MS"/>
          <w:lang w:val="it-IT"/>
        </w:rPr>
        <w:t xml:space="preserve"> </w:t>
      </w:r>
      <w:r w:rsidRPr="006A75AC">
        <w:rPr>
          <w:rFonts w:eastAsia="Arial Unicode MS"/>
          <w:lang w:val="it-IT"/>
        </w:rPr>
        <w:t>a</w:t>
      </w:r>
      <w:r w:rsidR="009C6440" w:rsidRPr="006A75AC">
        <w:rPr>
          <w:rFonts w:eastAsia="Arial Unicode MS"/>
          <w:lang w:val="it-IT"/>
        </w:rPr>
        <w:t>d tertiam</w:t>
      </w:r>
      <w:r w:rsidR="009C6440">
        <w:rPr>
          <w:rFonts w:eastAsia="Arial Unicode MS"/>
          <w:lang w:val="it-IT"/>
        </w:rPr>
        <w:t xml:space="preserve"> usque [HV] </w:t>
      </w:r>
      <w:r w:rsidR="009C6440" w:rsidRPr="006A75AC">
        <w:rPr>
          <w:rStyle w:val="Incipit"/>
          <w:rFonts w:eastAsia="Arial Unicode MS"/>
          <w:lang w:val="it-IT"/>
        </w:rPr>
        <w:t>Tu septiformis</w:t>
      </w:r>
      <w:r w:rsidR="009C6440">
        <w:rPr>
          <w:rFonts w:eastAsia="Arial Unicode MS"/>
          <w:lang w:val="it-IT"/>
        </w:rPr>
        <w:t xml:space="preserve">. Ad sextam [HV] </w:t>
      </w:r>
      <w:r w:rsidR="009C6440" w:rsidRPr="006A75AC">
        <w:rPr>
          <w:rStyle w:val="Incipit"/>
          <w:rFonts w:eastAsia="Arial Unicode MS"/>
          <w:lang w:val="it-IT"/>
        </w:rPr>
        <w:t>Tu septiformis</w:t>
      </w:r>
      <w:r w:rsidR="009C6440">
        <w:rPr>
          <w:rFonts w:eastAsia="Arial Unicode MS"/>
          <w:lang w:val="it-IT"/>
        </w:rPr>
        <w:t xml:space="preserve"> usque [HV] </w:t>
      </w:r>
      <w:r w:rsidR="009C6440" w:rsidRPr="006A75AC">
        <w:rPr>
          <w:rStyle w:val="Incipit"/>
          <w:rFonts w:eastAsia="Arial Unicode MS"/>
          <w:lang w:val="it-IT"/>
        </w:rPr>
        <w:t>Hostem</w:t>
      </w:r>
      <w:r w:rsidR="009C6440">
        <w:rPr>
          <w:rFonts w:eastAsia="Arial Unicode MS"/>
          <w:lang w:val="it-IT"/>
        </w:rPr>
        <w:t xml:space="preserve">. Ad nonam [HV] </w:t>
      </w:r>
      <w:r w:rsidR="009C6440" w:rsidRPr="006A75AC">
        <w:rPr>
          <w:rStyle w:val="Incipit"/>
          <w:rFonts w:eastAsia="Arial Unicode MS"/>
          <w:lang w:val="it-IT"/>
        </w:rPr>
        <w:t>Hostem</w:t>
      </w:r>
      <w:r w:rsidR="009C6440">
        <w:rPr>
          <w:rFonts w:eastAsia="Arial Unicode MS"/>
          <w:lang w:val="it-IT"/>
        </w:rPr>
        <w:t>.</w:t>
      </w:r>
      <w:r w:rsidR="00545A09">
        <w:rPr>
          <w:rFonts w:eastAsia="Arial Unicode MS"/>
          <w:lang w:val="it-IT"/>
        </w:rPr>
        <w:t xml:space="preserve"> </w:t>
      </w:r>
      <w:r w:rsidR="009C6440">
        <w:rPr>
          <w:rFonts w:eastAsia="Arial Unicode MS"/>
          <w:lang w:val="it-IT"/>
        </w:rPr>
        <w:t>Per totam ebdomadam</w:t>
      </w:r>
      <w:r w:rsidR="00545A09">
        <w:rPr>
          <w:rFonts w:eastAsia="Arial Unicode MS"/>
          <w:lang w:val="it-IT"/>
        </w:rPr>
        <w:t xml:space="preserve"> illam ad omnes cursus dicimus AN </w:t>
      </w:r>
      <w:r w:rsidR="00545A09" w:rsidRPr="006A75AC">
        <w:rPr>
          <w:rStyle w:val="Incipit"/>
          <w:rFonts w:eastAsia="Arial Unicode MS"/>
          <w:lang w:val="it-IT"/>
        </w:rPr>
        <w:t>Veni sancte spiritus</w:t>
      </w:r>
      <w:r w:rsidR="00545A09">
        <w:rPr>
          <w:rFonts w:eastAsia="Arial Unicode MS"/>
          <w:lang w:val="it-IT"/>
        </w:rPr>
        <w:t xml:space="preserve">. </w:t>
      </w:r>
      <w:r w:rsidR="00545A09" w:rsidRPr="006A75AC">
        <w:rPr>
          <w:rFonts w:eastAsia="Arial Unicode MS"/>
          <w:lang w:val="pt-PT"/>
        </w:rPr>
        <w:t xml:space="preserve">Responsoria eadem melodia qua ante pentecosten. </w:t>
      </w:r>
    </w:p>
    <w:p w:rsidR="009C6440" w:rsidRPr="006A75AC" w:rsidRDefault="00545A09" w:rsidP="00F81136">
      <w:pPr>
        <w:rPr>
          <w:rFonts w:eastAsia="Arial Unicode MS"/>
          <w:lang w:val="pt-PT"/>
        </w:rPr>
      </w:pPr>
      <w:r w:rsidRPr="006A75AC">
        <w:rPr>
          <w:rFonts w:eastAsia="Arial Unicode MS"/>
          <w:lang w:val="pt-PT"/>
        </w:rPr>
        <w:t>Haec</w:t>
      </w:r>
      <w:r w:rsidR="00EB777D" w:rsidRPr="006A75AC">
        <w:rPr>
          <w:rFonts w:eastAsia="Arial Unicode MS"/>
          <w:lang w:val="pt-PT"/>
        </w:rPr>
        <w:t xml:space="preserve"> dies a die resurrectionis est quinquagesima. Quinquagesimo quoque die post imm</w:t>
      </w:r>
      <w:r w:rsidR="00751BFF" w:rsidRPr="006A75AC">
        <w:rPr>
          <w:rFonts w:eastAsia="Arial Unicode MS"/>
          <w:lang w:val="pt-PT"/>
        </w:rPr>
        <w:t>o</w:t>
      </w:r>
      <w:r w:rsidR="00EB777D" w:rsidRPr="006A75AC">
        <w:rPr>
          <w:rFonts w:eastAsia="Arial Unicode MS"/>
          <w:lang w:val="pt-PT"/>
        </w:rPr>
        <w:t>l</w:t>
      </w:r>
      <w:r w:rsidR="00751BFF" w:rsidRPr="006A75AC">
        <w:rPr>
          <w:rFonts w:eastAsia="Arial Unicode MS"/>
          <w:lang w:val="pt-PT"/>
        </w:rPr>
        <w:t>a</w:t>
      </w:r>
      <w:r w:rsidR="00EB777D" w:rsidRPr="006A75AC">
        <w:rPr>
          <w:rFonts w:eastAsia="Arial Unicode MS"/>
          <w:lang w:val="pt-PT"/>
        </w:rPr>
        <w:t xml:space="preserve">tionem paschalis agni </w:t>
      </w:r>
      <w:r w:rsidR="00EB777D" w:rsidRPr="006A75AC">
        <w:rPr>
          <w:rStyle w:val="Person"/>
          <w:rFonts w:eastAsia="Arial Unicode MS"/>
          <w:lang w:val="pt-PT"/>
        </w:rPr>
        <w:t>Moyses</w:t>
      </w:r>
      <w:r w:rsidR="00EB777D" w:rsidRPr="006A75AC">
        <w:rPr>
          <w:rFonts w:eastAsia="Arial Unicode MS"/>
          <w:lang w:val="pt-PT"/>
        </w:rPr>
        <w:t xml:space="preserve"> in tabulis accepit legem in monte </w:t>
      </w:r>
      <w:r w:rsidR="00EB777D" w:rsidRPr="006A75AC">
        <w:rPr>
          <w:rStyle w:val="Ort"/>
          <w:rFonts w:eastAsia="Arial Unicode MS"/>
          <w:lang w:val="pt-PT"/>
        </w:rPr>
        <w:t>Sinai</w:t>
      </w:r>
      <w:r w:rsidR="00EB777D" w:rsidRPr="006A75AC">
        <w:rPr>
          <w:rFonts w:eastAsia="Arial Unicode MS"/>
          <w:lang w:val="pt-PT"/>
        </w:rPr>
        <w:t xml:space="preserve">. Hodie post pascha veri et immaculati agni Iesu </w:t>
      </w:r>
      <w:r w:rsidR="00EB777D" w:rsidRPr="006A75AC">
        <w:rPr>
          <w:rStyle w:val="Person"/>
          <w:rFonts w:eastAsia="Arial Unicode MS"/>
          <w:lang w:val="pt-PT"/>
        </w:rPr>
        <w:t>Christi</w:t>
      </w:r>
      <w:r w:rsidR="00EB777D" w:rsidRPr="006A75AC">
        <w:rPr>
          <w:rFonts w:eastAsia="Arial Unicode MS"/>
          <w:lang w:val="pt-PT"/>
        </w:rPr>
        <w:t xml:space="preserve"> acceperunt apostoli </w:t>
      </w:r>
      <w:r w:rsidR="00751BFF" w:rsidRPr="006A75AC">
        <w:rPr>
          <w:rFonts w:eastAsia="Arial Unicode MS"/>
          <w:lang w:val="pt-PT"/>
        </w:rPr>
        <w:t>p</w:t>
      </w:r>
      <w:r w:rsidR="00EB777D" w:rsidRPr="006A75AC">
        <w:rPr>
          <w:rFonts w:eastAsia="Arial Unicode MS"/>
          <w:lang w:val="pt-PT"/>
        </w:rPr>
        <w:t>raeconia novi testamenti per gratiam spiritus sancti. Et haec est quinquagesima omni spiritali laetitia celebranda. Quiquaginta dies hoc est totum tempus pentecostes significat laetitiam futuram. Dies septem qui sequuntur</w:t>
      </w:r>
      <w:r w:rsidR="00D61ADF" w:rsidRPr="006A75AC">
        <w:rPr>
          <w:rFonts w:eastAsia="Arial Unicode MS"/>
          <w:lang w:val="pt-PT"/>
        </w:rPr>
        <w:t xml:space="preserve"> recolunt spiritus sancti adventum.</w:t>
      </w:r>
    </w:p>
    <w:p w:rsidR="00D61ADF" w:rsidRPr="006A75AC" w:rsidRDefault="00D61ADF" w:rsidP="00F81136">
      <w:pPr>
        <w:rPr>
          <w:rFonts w:eastAsia="Arial Unicode MS"/>
          <w:lang w:val="pt-PT"/>
        </w:rPr>
      </w:pPr>
      <w:r w:rsidRPr="006A75AC">
        <w:rPr>
          <w:rStyle w:val="Time1"/>
          <w:rFonts w:eastAsia="Arial Unicode MS"/>
          <w:lang w:val="pt-PT"/>
        </w:rPr>
        <w:t>Ad tertiam</w:t>
      </w:r>
      <w:r w:rsidRPr="006A75AC">
        <w:rPr>
          <w:rFonts w:eastAsia="Arial Unicode MS"/>
          <w:lang w:val="pt-PT"/>
        </w:rPr>
        <w:t xml:space="preserve"> RB </w:t>
      </w:r>
      <w:r w:rsidRPr="006A75AC">
        <w:rPr>
          <w:rStyle w:val="Incipit"/>
          <w:rFonts w:eastAsia="Arial Unicode MS"/>
          <w:lang w:val="pt-PT"/>
        </w:rPr>
        <w:t>Spiritus domini</w:t>
      </w:r>
      <w:r w:rsidRPr="006A75AC">
        <w:rPr>
          <w:rFonts w:eastAsia="Arial Unicode MS"/>
          <w:lang w:val="pt-PT"/>
        </w:rPr>
        <w:t xml:space="preserve">. VS </w:t>
      </w:r>
      <w:r w:rsidRPr="006A75AC">
        <w:rPr>
          <w:rStyle w:val="Incipit"/>
          <w:rFonts w:eastAsia="Arial Unicode MS"/>
          <w:lang w:val="pt-PT"/>
        </w:rPr>
        <w:t>Confirma hoc de</w:t>
      </w:r>
      <w:r w:rsidRPr="006A75AC">
        <w:rPr>
          <w:rStyle w:val="Neume"/>
          <w:rFonts w:eastAsia="Arial Unicode MS"/>
          <w:lang w:val="pt-PT"/>
        </w:rPr>
        <w:t>us</w:t>
      </w:r>
      <w:r w:rsidRPr="006A75AC">
        <w:rPr>
          <w:rFonts w:eastAsia="Arial Unicode MS"/>
          <w:lang w:val="pt-PT"/>
        </w:rPr>
        <w:t>.</w:t>
      </w:r>
    </w:p>
    <w:p w:rsidR="00D61ADF" w:rsidRDefault="00D61ADF" w:rsidP="00F81136">
      <w:pPr>
        <w:rPr>
          <w:rFonts w:eastAsia="Arial Unicode MS"/>
          <w:lang w:val="it-IT"/>
        </w:rPr>
      </w:pPr>
      <w:r>
        <w:rPr>
          <w:rFonts w:eastAsia="Arial Unicode MS"/>
          <w:lang w:val="it-IT"/>
        </w:rPr>
        <w:t xml:space="preserve">In aspersione fontis [AP] </w:t>
      </w:r>
      <w:r w:rsidRPr="006A75AC">
        <w:rPr>
          <w:rStyle w:val="Incipit"/>
          <w:rFonts w:eastAsia="Arial Unicode MS"/>
          <w:lang w:val="it-IT"/>
        </w:rPr>
        <w:t>Vidi aquam</w:t>
      </w:r>
      <w:r>
        <w:rPr>
          <w:rFonts w:eastAsia="Arial Unicode MS"/>
          <w:lang w:val="it-IT"/>
        </w:rPr>
        <w:t>.</w:t>
      </w:r>
    </w:p>
    <w:p w:rsidR="00D61ADF" w:rsidRDefault="00D61ADF" w:rsidP="00F81136">
      <w:pPr>
        <w:rPr>
          <w:rFonts w:eastAsia="Arial Unicode MS"/>
          <w:lang w:val="it-IT"/>
        </w:rPr>
      </w:pPr>
      <w:r w:rsidRPr="006A75AC">
        <w:rPr>
          <w:rStyle w:val="Time1"/>
          <w:rFonts w:eastAsia="Arial Unicode MS"/>
          <w:lang w:val="en-US"/>
        </w:rPr>
        <w:t>Ad processionem</w:t>
      </w:r>
      <w:r w:rsidRPr="006A75AC">
        <w:rPr>
          <w:rFonts w:eastAsia="Arial Unicode MS"/>
          <w:lang w:val="en-US"/>
        </w:rPr>
        <w:t xml:space="preserve"> [AN] </w:t>
      </w:r>
      <w:r w:rsidRPr="006A75AC">
        <w:rPr>
          <w:rStyle w:val="Neume"/>
          <w:rFonts w:eastAsia="Arial Unicode MS"/>
          <w:lang w:val="en-US"/>
        </w:rPr>
        <w:t>Cum rex</w:t>
      </w:r>
      <w:r w:rsidRPr="006A75AC">
        <w:rPr>
          <w:rFonts w:eastAsia="Arial Unicode MS"/>
          <w:lang w:val="en-US"/>
        </w:rPr>
        <w:t xml:space="preserve">. </w:t>
      </w:r>
      <w:r>
        <w:rPr>
          <w:rFonts w:eastAsia="Arial Unicode MS"/>
          <w:lang w:val="it-IT"/>
        </w:rPr>
        <w:t xml:space="preserve">VVHY </w:t>
      </w:r>
      <w:r w:rsidRPr="006A75AC">
        <w:rPr>
          <w:rStyle w:val="Incipit"/>
          <w:rFonts w:eastAsia="Arial Unicode MS"/>
          <w:lang w:val="it-IT"/>
        </w:rPr>
        <w:t>Salve festa</w:t>
      </w:r>
      <w:r>
        <w:rPr>
          <w:rFonts w:eastAsia="Arial Unicode MS"/>
          <w:lang w:val="it-IT"/>
        </w:rPr>
        <w:t xml:space="preserve">. In reditu RPP </w:t>
      </w:r>
      <w:r w:rsidRPr="006A75AC">
        <w:rPr>
          <w:rStyle w:val="Neume"/>
          <w:rFonts w:eastAsia="Arial Unicode MS"/>
          <w:lang w:val="it-IT"/>
        </w:rPr>
        <w:t>Apparuerunt</w:t>
      </w:r>
      <w:r>
        <w:rPr>
          <w:rFonts w:eastAsia="Arial Unicode MS"/>
          <w:lang w:val="it-IT"/>
        </w:rPr>
        <w:t>.</w:t>
      </w:r>
    </w:p>
    <w:p w:rsidR="00D61ADF" w:rsidRPr="006A75AC" w:rsidRDefault="00D61ADF" w:rsidP="00F81136">
      <w:pPr>
        <w:rPr>
          <w:rFonts w:eastAsia="Arial Unicode MS"/>
          <w:lang w:val="pt-PT"/>
        </w:rPr>
      </w:pPr>
      <w:r w:rsidRPr="006A75AC">
        <w:rPr>
          <w:rStyle w:val="Time1"/>
          <w:rFonts w:eastAsia="Arial Unicode MS"/>
          <w:lang w:val="pt-PT"/>
        </w:rPr>
        <w:t>[Ad missam]</w:t>
      </w:r>
      <w:r w:rsidRPr="006A75AC">
        <w:rPr>
          <w:rFonts w:eastAsia="Arial Unicode MS"/>
          <w:lang w:val="pt-PT"/>
        </w:rPr>
        <w:t xml:space="preserve"> Oratio de pentecoste. </w:t>
      </w:r>
      <w:r>
        <w:rPr>
          <w:rFonts w:eastAsia="Arial Unicode MS"/>
          <w:lang w:val="it-IT"/>
        </w:rPr>
        <w:t xml:space="preserve">Simili modo in octava canimus primum [AL] </w:t>
      </w:r>
      <w:r w:rsidRPr="006A75AC">
        <w:rPr>
          <w:rStyle w:val="Neume"/>
          <w:rFonts w:eastAsia="Arial Unicode MS"/>
          <w:lang w:val="it-IT"/>
        </w:rPr>
        <w:t>Alleluia</w:t>
      </w:r>
      <w:r>
        <w:rPr>
          <w:rFonts w:eastAsia="Arial Unicode MS"/>
          <w:lang w:val="it-IT"/>
        </w:rPr>
        <w:t xml:space="preserve">. [ALV] </w:t>
      </w:r>
      <w:r w:rsidRPr="006A75AC">
        <w:rPr>
          <w:rStyle w:val="Neume"/>
          <w:rFonts w:eastAsia="Arial Unicode MS"/>
          <w:lang w:val="it-IT"/>
        </w:rPr>
        <w:t>Emitte spiritum</w:t>
      </w:r>
      <w:r>
        <w:rPr>
          <w:rFonts w:eastAsia="Arial Unicode MS"/>
          <w:lang w:val="it-IT"/>
        </w:rPr>
        <w:t xml:space="preserve"> sine repetitione primae usque in octavam. Secundum vero hodie [ALV] </w:t>
      </w:r>
      <w:r w:rsidRPr="006A75AC">
        <w:rPr>
          <w:rStyle w:val="Neume"/>
          <w:rFonts w:eastAsia="Arial Unicode MS"/>
          <w:lang w:val="it-IT"/>
        </w:rPr>
        <w:t>Veni</w:t>
      </w:r>
      <w:r>
        <w:rPr>
          <w:rFonts w:eastAsia="Arial Unicode MS"/>
          <w:lang w:val="it-IT"/>
        </w:rPr>
        <w:t xml:space="preserve">. </w:t>
      </w:r>
      <w:r w:rsidRPr="006A75AC">
        <w:rPr>
          <w:rFonts w:eastAsia="Arial Unicode MS"/>
          <w:lang w:val="pt-PT"/>
        </w:rPr>
        <w:t xml:space="preserve">Idem cras. Feria tertia [ALV] </w:t>
      </w:r>
      <w:r w:rsidRPr="006A75AC">
        <w:rPr>
          <w:rStyle w:val="Neume"/>
          <w:rFonts w:eastAsia="Arial Unicode MS"/>
          <w:lang w:val="pt-PT"/>
        </w:rPr>
        <w:t>Spiritus</w:t>
      </w:r>
      <w:r w:rsidRPr="006A75AC">
        <w:rPr>
          <w:rFonts w:eastAsia="Arial Unicode MS"/>
          <w:lang w:val="pt-PT"/>
        </w:rPr>
        <w:t xml:space="preserve">. Feria quarta [ALV] </w:t>
      </w:r>
      <w:r w:rsidRPr="006A75AC">
        <w:rPr>
          <w:rStyle w:val="Neume"/>
          <w:rFonts w:eastAsia="Arial Unicode MS"/>
          <w:lang w:val="pt-PT"/>
        </w:rPr>
        <w:t>Para</w:t>
      </w:r>
      <w:r w:rsidRPr="006A75AC">
        <w:rPr>
          <w:rStyle w:val="Incipit"/>
          <w:rFonts w:eastAsia="Arial Unicode MS"/>
          <w:lang w:val="pt-PT"/>
        </w:rPr>
        <w:t>cletus</w:t>
      </w:r>
      <w:r w:rsidRPr="006A75AC">
        <w:rPr>
          <w:rFonts w:eastAsia="Arial Unicode MS"/>
          <w:lang w:val="pt-PT"/>
        </w:rPr>
        <w:t xml:space="preserve">. </w:t>
      </w:r>
      <w:r>
        <w:rPr>
          <w:rFonts w:eastAsia="Arial Unicode MS"/>
          <w:lang w:val="it-IT"/>
        </w:rPr>
        <w:t xml:space="preserve">Feria quinta idem officium per omnia quod in sancto die. </w:t>
      </w:r>
      <w:r w:rsidRPr="006A75AC">
        <w:rPr>
          <w:rFonts w:eastAsia="Arial Unicode MS"/>
          <w:lang w:val="pt-PT"/>
        </w:rPr>
        <w:t xml:space="preserve">Feria sexta secundum ALV </w:t>
      </w:r>
      <w:r w:rsidRPr="006A75AC">
        <w:rPr>
          <w:rStyle w:val="Neume"/>
          <w:rFonts w:eastAsia="Arial Unicode MS"/>
          <w:lang w:val="pt-PT"/>
        </w:rPr>
        <w:t>Dum</w:t>
      </w:r>
      <w:r w:rsidR="001B2952" w:rsidRPr="006A75AC">
        <w:rPr>
          <w:rStyle w:val="Incipit"/>
          <w:rFonts w:eastAsia="Arial Unicode MS"/>
          <w:lang w:val="pt-PT"/>
        </w:rPr>
        <w:t>@</w:t>
      </w:r>
      <w:r w:rsidRPr="006A75AC">
        <w:rPr>
          <w:rStyle w:val="Incipit"/>
          <w:rFonts w:eastAsia="Arial Unicode MS"/>
          <w:lang w:val="pt-PT"/>
        </w:rPr>
        <w:t>complerentur</w:t>
      </w:r>
      <w:r w:rsidRPr="006A75AC">
        <w:rPr>
          <w:rFonts w:eastAsia="Arial Unicode MS"/>
          <w:lang w:val="pt-PT"/>
        </w:rPr>
        <w:t>.</w:t>
      </w:r>
    </w:p>
    <w:p w:rsidR="00D61ADF" w:rsidRPr="006A75AC" w:rsidRDefault="00D61ADF" w:rsidP="00F81136">
      <w:pPr>
        <w:rPr>
          <w:rFonts w:eastAsia="Arial Unicode MS"/>
          <w:lang w:val="pt-PT"/>
        </w:rPr>
      </w:pPr>
      <w:r w:rsidRPr="006A75AC">
        <w:rPr>
          <w:rStyle w:val="Time1"/>
          <w:rFonts w:eastAsia="Arial Unicode MS"/>
          <w:lang w:val="pt-PT"/>
        </w:rPr>
        <w:t>Ad tertiam</w:t>
      </w:r>
      <w:r w:rsidR="00DA43E8" w:rsidRPr="006A75AC">
        <w:rPr>
          <w:rFonts w:eastAsia="Arial Unicode MS"/>
          <w:lang w:val="pt-PT"/>
        </w:rPr>
        <w:t xml:space="preserve"> </w:t>
      </w:r>
      <w:r w:rsidR="000737B2">
        <w:rPr>
          <w:rFonts w:eastAsia="Arial Unicode MS"/>
          <w:lang w:val="pt-PT"/>
        </w:rPr>
        <w:t>[</w:t>
      </w:r>
      <w:r w:rsidRPr="006A75AC">
        <w:rPr>
          <w:rFonts w:eastAsia="Arial Unicode MS"/>
          <w:lang w:val="pt-PT"/>
        </w:rPr>
        <w:t>VS</w:t>
      </w:r>
      <w:r w:rsidR="000737B2">
        <w:rPr>
          <w:rFonts w:eastAsia="Arial Unicode MS"/>
          <w:lang w:val="pt-PT"/>
        </w:rPr>
        <w:t>]</w:t>
      </w:r>
      <w:r w:rsidRPr="006A75AC">
        <w:rPr>
          <w:rFonts w:eastAsia="Arial Unicode MS"/>
          <w:lang w:val="pt-PT"/>
        </w:rPr>
        <w:t xml:space="preserve"> </w:t>
      </w:r>
      <w:r w:rsidRPr="006A75AC">
        <w:rPr>
          <w:rStyle w:val="Incipit"/>
          <w:rFonts w:eastAsia="Arial Unicode MS"/>
          <w:lang w:val="pt-PT"/>
        </w:rPr>
        <w:t>Confirma hoc</w:t>
      </w:r>
      <w:r w:rsidR="00906DA9" w:rsidRPr="006A75AC">
        <w:rPr>
          <w:rFonts w:eastAsia="Arial Unicode MS"/>
          <w:lang w:val="pt-PT"/>
        </w:rPr>
        <w:t>.</w:t>
      </w:r>
    </w:p>
    <w:p w:rsidR="00906DA9" w:rsidRPr="006A75AC" w:rsidRDefault="00906DA9" w:rsidP="00F81136">
      <w:pPr>
        <w:rPr>
          <w:rFonts w:eastAsia="Arial Unicode MS"/>
          <w:lang w:val="pt-PT"/>
        </w:rPr>
      </w:pPr>
      <w:r w:rsidRPr="006A75AC">
        <w:rPr>
          <w:rStyle w:val="Time1"/>
          <w:rFonts w:eastAsia="Arial Unicode MS"/>
          <w:lang w:val="pt-PT"/>
        </w:rPr>
        <w:t>Ad sextam</w:t>
      </w:r>
      <w:r w:rsidRPr="006A75AC">
        <w:rPr>
          <w:rFonts w:eastAsia="Arial Unicode MS"/>
          <w:lang w:val="pt-PT"/>
        </w:rPr>
        <w:t xml:space="preserve"> </w:t>
      </w:r>
      <w:r w:rsidR="000737B2">
        <w:rPr>
          <w:rFonts w:eastAsia="Arial Unicode MS"/>
          <w:lang w:val="pt-PT"/>
        </w:rPr>
        <w:t>[</w:t>
      </w:r>
      <w:r w:rsidRPr="006A75AC">
        <w:rPr>
          <w:rFonts w:eastAsia="Arial Unicode MS"/>
          <w:lang w:val="pt-PT"/>
        </w:rPr>
        <w:t>VS</w:t>
      </w:r>
      <w:r w:rsidR="000737B2">
        <w:rPr>
          <w:rFonts w:eastAsia="Arial Unicode MS"/>
          <w:lang w:val="pt-PT"/>
        </w:rPr>
        <w:t>]</w:t>
      </w:r>
      <w:r w:rsidRPr="006A75AC">
        <w:rPr>
          <w:rFonts w:eastAsia="Arial Unicode MS"/>
          <w:lang w:val="pt-PT"/>
        </w:rPr>
        <w:t xml:space="preserve"> </w:t>
      </w:r>
      <w:r w:rsidRPr="006A75AC">
        <w:rPr>
          <w:rStyle w:val="Incipit"/>
          <w:rFonts w:eastAsia="Arial Unicode MS"/>
          <w:lang w:val="pt-PT"/>
        </w:rPr>
        <w:t>Emitte spiritum tuum</w:t>
      </w:r>
      <w:r w:rsidRPr="006A75AC">
        <w:rPr>
          <w:rFonts w:eastAsia="Arial Unicode MS"/>
          <w:lang w:val="pt-PT"/>
        </w:rPr>
        <w:t>.</w:t>
      </w:r>
    </w:p>
    <w:p w:rsidR="00906DA9" w:rsidRDefault="00906DA9" w:rsidP="00F81136">
      <w:pPr>
        <w:rPr>
          <w:rFonts w:eastAsia="Arial Unicode MS"/>
          <w:lang w:val="it-IT"/>
        </w:rPr>
      </w:pPr>
      <w:r w:rsidRPr="006A75AC">
        <w:rPr>
          <w:rStyle w:val="Time1"/>
          <w:rFonts w:eastAsia="Arial Unicode MS"/>
          <w:lang w:val="it-IT"/>
        </w:rPr>
        <w:t>Ad nonam</w:t>
      </w:r>
      <w:r>
        <w:rPr>
          <w:rFonts w:eastAsia="Arial Unicode MS"/>
          <w:lang w:val="it-IT"/>
        </w:rPr>
        <w:t xml:space="preserve"> </w:t>
      </w:r>
      <w:r w:rsidR="000737B2">
        <w:rPr>
          <w:rFonts w:eastAsia="Arial Unicode MS"/>
          <w:lang w:val="it-IT"/>
        </w:rPr>
        <w:t>[</w:t>
      </w:r>
      <w:r>
        <w:rPr>
          <w:rFonts w:eastAsia="Arial Unicode MS"/>
          <w:lang w:val="it-IT"/>
        </w:rPr>
        <w:t>RB</w:t>
      </w:r>
      <w:r w:rsidR="000737B2">
        <w:rPr>
          <w:rFonts w:eastAsia="Arial Unicode MS"/>
          <w:lang w:val="it-IT"/>
        </w:rPr>
        <w:t>]</w:t>
      </w:r>
      <w:r>
        <w:rPr>
          <w:rFonts w:eastAsia="Arial Unicode MS"/>
          <w:lang w:val="it-IT"/>
        </w:rPr>
        <w:t xml:space="preserve"> </w:t>
      </w:r>
      <w:r w:rsidRPr="006A75AC">
        <w:rPr>
          <w:rStyle w:val="Incipit"/>
          <w:rFonts w:eastAsia="Arial Unicode MS"/>
          <w:lang w:val="it-IT"/>
        </w:rPr>
        <w:t>Emitte spiritum</w:t>
      </w:r>
      <w:r>
        <w:rPr>
          <w:rFonts w:eastAsia="Arial Unicode MS"/>
          <w:lang w:val="it-IT"/>
        </w:rPr>
        <w:t xml:space="preserve">. VS </w:t>
      </w:r>
      <w:r w:rsidRPr="006A75AC">
        <w:rPr>
          <w:rStyle w:val="Incipit"/>
          <w:rFonts w:eastAsia="Arial Unicode MS"/>
          <w:lang w:val="it-IT"/>
        </w:rPr>
        <w:t>Verbo domini</w:t>
      </w:r>
      <w:r>
        <w:rPr>
          <w:rFonts w:eastAsia="Arial Unicode MS"/>
          <w:lang w:val="it-IT"/>
        </w:rPr>
        <w:t>.</w:t>
      </w:r>
    </w:p>
    <w:p w:rsidR="00906DA9" w:rsidRDefault="00906DA9" w:rsidP="00F81136">
      <w:pPr>
        <w:rPr>
          <w:rFonts w:eastAsia="Arial Unicode MS"/>
          <w:lang w:val="it-IT"/>
        </w:rPr>
      </w:pPr>
      <w:r w:rsidRPr="006A75AC">
        <w:rPr>
          <w:rStyle w:val="Time1"/>
          <w:rFonts w:eastAsia="Arial Unicode MS"/>
          <w:lang w:val="it-IT"/>
        </w:rPr>
        <w:t>Ad vesperas</w:t>
      </w:r>
      <w:r>
        <w:rPr>
          <w:rFonts w:eastAsia="Arial Unicode MS"/>
          <w:lang w:val="it-IT"/>
        </w:rPr>
        <w:t xml:space="preserve"> AN</w:t>
      </w:r>
      <w:r w:rsidR="000737B2">
        <w:rPr>
          <w:rFonts w:eastAsia="Arial Unicode MS"/>
          <w:lang w:val="it-IT"/>
        </w:rPr>
        <w:t xml:space="preserve"> </w:t>
      </w:r>
      <w:r w:rsidR="000737B2" w:rsidRPr="00963EFD">
        <w:rPr>
          <w:rStyle w:val="Incipit"/>
          <w:rFonts w:eastAsia="Arial Unicode MS"/>
          <w:lang w:val="it-IT"/>
        </w:rPr>
        <w:t>Veni sancte</w:t>
      </w:r>
      <w:r w:rsidR="000737B2">
        <w:rPr>
          <w:rFonts w:eastAsia="Arial Unicode MS"/>
          <w:lang w:val="it-IT"/>
        </w:rPr>
        <w:t xml:space="preserve">. </w:t>
      </w:r>
      <w:r w:rsidR="000737B2" w:rsidRPr="00963EFD">
        <w:rPr>
          <w:rFonts w:eastAsia="Arial Unicode MS"/>
          <w:lang w:val="fr-FR"/>
        </w:rPr>
        <w:t xml:space="preserve">[PS] </w:t>
      </w:r>
      <w:r w:rsidR="000737B2" w:rsidRPr="00963EFD">
        <w:rPr>
          <w:rStyle w:val="Incipit"/>
          <w:rFonts w:eastAsia="Arial Unicode MS"/>
          <w:lang w:val="fr-FR"/>
        </w:rPr>
        <w:t>Dixit dominus</w:t>
      </w:r>
      <w:r w:rsidR="000737B2" w:rsidRPr="00963EFD">
        <w:rPr>
          <w:rFonts w:eastAsia="Arial Unicode MS"/>
          <w:lang w:val="fr-FR"/>
        </w:rPr>
        <w:t xml:space="preserve"> cum reliquis</w:t>
      </w:r>
      <w:r w:rsidR="00DD3DB5" w:rsidRPr="00963EFD">
        <w:rPr>
          <w:rFonts w:eastAsia="Arial Unicode MS"/>
          <w:lang w:val="fr-FR"/>
        </w:rPr>
        <w:t xml:space="preserve">. </w:t>
      </w:r>
      <w:r w:rsidR="00DD3DB5" w:rsidRPr="00963EFD">
        <w:rPr>
          <w:rFonts w:eastAsia="Arial Unicode MS"/>
        </w:rPr>
        <w:t xml:space="preserve">[VS] </w:t>
      </w:r>
      <w:r w:rsidR="00DD3DB5" w:rsidRPr="00DD3DB5">
        <w:rPr>
          <w:rStyle w:val="Incipit"/>
          <w:rFonts w:eastAsia="Arial Unicode MS"/>
        </w:rPr>
        <w:t>Apparuerunt</w:t>
      </w:r>
      <w:r w:rsidR="00DD3DB5" w:rsidRPr="00963EFD">
        <w:rPr>
          <w:rFonts w:eastAsia="Arial Unicode MS"/>
        </w:rPr>
        <w:t>. AM</w:t>
      </w:r>
      <w:r w:rsidRPr="00963EFD">
        <w:rPr>
          <w:rFonts w:eastAsia="Arial Unicode MS"/>
        </w:rPr>
        <w:t xml:space="preserve"> </w:t>
      </w:r>
      <w:r w:rsidRPr="00963EFD">
        <w:rPr>
          <w:rStyle w:val="Neume"/>
          <w:rFonts w:eastAsia="Arial Unicode MS"/>
          <w:lang w:val="de-AT"/>
        </w:rPr>
        <w:t>Hodie</w:t>
      </w:r>
      <w:r w:rsidR="001B2952" w:rsidRPr="00963EFD">
        <w:rPr>
          <w:rStyle w:val="Incipit"/>
          <w:rFonts w:eastAsia="Arial Unicode MS"/>
        </w:rPr>
        <w:t>@</w:t>
      </w:r>
      <w:r w:rsidRPr="00963EFD">
        <w:rPr>
          <w:rStyle w:val="Incipit"/>
          <w:rFonts w:eastAsia="Arial Unicode MS"/>
        </w:rPr>
        <w:t>completi</w:t>
      </w:r>
      <w:r w:rsidRPr="00963EFD">
        <w:rPr>
          <w:rFonts w:eastAsia="Arial Unicode MS"/>
        </w:rPr>
        <w:t xml:space="preserve">. </w:t>
      </w:r>
      <w:r>
        <w:rPr>
          <w:rFonts w:eastAsia="Arial Unicode MS"/>
          <w:lang w:val="it-IT"/>
        </w:rPr>
        <w:t xml:space="preserve">Ad </w:t>
      </w:r>
      <w:r w:rsidRPr="006A75AC">
        <w:rPr>
          <w:rStyle w:val="Ort"/>
          <w:rFonts w:eastAsia="Arial Unicode MS"/>
          <w:lang w:val="it-IT"/>
        </w:rPr>
        <w:t>fontem</w:t>
      </w:r>
      <w:r>
        <w:rPr>
          <w:rFonts w:eastAsia="Arial Unicode MS"/>
          <w:lang w:val="it-IT"/>
        </w:rPr>
        <w:t xml:space="preserve"> non itur.</w:t>
      </w:r>
    </w:p>
    <w:p w:rsidR="0000016B" w:rsidRPr="006A75AC" w:rsidRDefault="00906DA9" w:rsidP="00F81136">
      <w:pPr>
        <w:rPr>
          <w:rFonts w:eastAsia="Arial Unicode MS"/>
          <w:lang w:val="fr-FR"/>
        </w:rPr>
      </w:pPr>
      <w:r w:rsidRPr="006A75AC">
        <w:rPr>
          <w:rStyle w:val="Time1"/>
          <w:rFonts w:eastAsia="Arial Unicode MS"/>
          <w:lang w:val="fr-FR"/>
        </w:rPr>
        <w:t>Ad completorium</w:t>
      </w:r>
      <w:r w:rsidRPr="006A75AC">
        <w:rPr>
          <w:rFonts w:eastAsia="Arial Unicode MS"/>
          <w:lang w:val="fr-FR"/>
        </w:rPr>
        <w:t xml:space="preserve"> ut pridie. Preces usque [_PE] </w:t>
      </w:r>
      <w:r w:rsidRPr="006A75AC">
        <w:rPr>
          <w:rStyle w:val="Incipit"/>
          <w:rFonts w:eastAsia="Arial Unicode MS"/>
          <w:lang w:val="fr-FR"/>
        </w:rPr>
        <w:t>Fiat misericordia</w:t>
      </w:r>
      <w:r w:rsidRPr="006A75AC">
        <w:rPr>
          <w:rFonts w:eastAsia="Arial Unicode MS"/>
          <w:lang w:val="fr-FR"/>
        </w:rPr>
        <w:t xml:space="preserve">. OR </w:t>
      </w:r>
      <w:r w:rsidRPr="006A75AC">
        <w:rPr>
          <w:rStyle w:val="Incipit"/>
          <w:rFonts w:eastAsia="Arial Unicode MS"/>
          <w:lang w:val="fr-FR"/>
        </w:rPr>
        <w:t>Deus qui hodierna</w:t>
      </w:r>
      <w:r w:rsidRPr="006A75AC">
        <w:rPr>
          <w:rFonts w:eastAsia="Arial Unicode MS"/>
          <w:lang w:val="fr-FR"/>
        </w:rPr>
        <w:t xml:space="preserve">. Sicut et ad primam et per tres dies. </w:t>
      </w:r>
    </w:p>
    <w:p w:rsidR="0000016B" w:rsidRPr="006A75AC" w:rsidRDefault="0000016B" w:rsidP="00A67FB0">
      <w:pPr>
        <w:pStyle w:val="berschrift1"/>
        <w:rPr>
          <w:rFonts w:eastAsia="Arial Unicode MS"/>
          <w:lang w:val="fr-FR"/>
        </w:rPr>
      </w:pPr>
      <w:r w:rsidRPr="006A75AC">
        <w:rPr>
          <w:rFonts w:eastAsia="Arial Unicode MS"/>
          <w:lang w:val="fr-FR"/>
        </w:rPr>
        <w:t>[IN EBDOMADA POST PENTECOSTES]</w:t>
      </w:r>
    </w:p>
    <w:p w:rsidR="00906DA9" w:rsidRPr="006A75AC" w:rsidRDefault="00906DA9" w:rsidP="00F81136">
      <w:pPr>
        <w:rPr>
          <w:rFonts w:eastAsia="Arial Unicode MS"/>
          <w:lang w:val="fr-FR"/>
        </w:rPr>
      </w:pPr>
      <w:r w:rsidRPr="006A75AC">
        <w:rPr>
          <w:rFonts w:eastAsia="Arial Unicode MS"/>
          <w:lang w:val="fr-FR"/>
        </w:rPr>
        <w:t>Per quattuor vero sequentes dies preces et oratio cottidiana.</w:t>
      </w:r>
    </w:p>
    <w:p w:rsidR="00A00292" w:rsidRDefault="0000016B" w:rsidP="00F81136">
      <w:pPr>
        <w:rPr>
          <w:rFonts w:eastAsia="Arial Unicode MS"/>
          <w:lang w:val="pt-PT"/>
        </w:rPr>
      </w:pPr>
      <w:r w:rsidRPr="006A75AC">
        <w:rPr>
          <w:rStyle w:val="Time1"/>
          <w:rFonts w:eastAsia="Arial Unicode MS"/>
          <w:lang w:val="fr-FR"/>
        </w:rPr>
        <w:t>[Ad matutinum]</w:t>
      </w:r>
      <w:r w:rsidRPr="006A75AC">
        <w:rPr>
          <w:rFonts w:eastAsia="Arial Unicode MS"/>
          <w:lang w:val="fr-FR"/>
        </w:rPr>
        <w:t xml:space="preserve"> Invitatorium idem, et idem hymnus, et eadem antiphona et psalmi nocturnales. Lectiones tres dicuntur per septem dies neophitorum, propter tria vitia originalia per gratiam sancti spiritus ab eis expellenda, id est suggestionem, delectionem, consensum. Et propter victoriam fidei, spei, caritatis. Tres quoque versus dicimus per ebdomadam ad matutinum: VS </w:t>
      </w:r>
      <w:r w:rsidRPr="006A75AC">
        <w:rPr>
          <w:rStyle w:val="Incipit"/>
          <w:rFonts w:eastAsia="Arial Unicode MS"/>
          <w:lang w:val="fr-FR"/>
        </w:rPr>
        <w:t>Spiritus domini</w:t>
      </w:r>
      <w:r w:rsidRPr="006A75AC">
        <w:rPr>
          <w:rFonts w:eastAsia="Arial Unicode MS"/>
          <w:lang w:val="fr-FR"/>
        </w:rPr>
        <w:t xml:space="preserve">. VS </w:t>
      </w:r>
      <w:r w:rsidRPr="006A75AC">
        <w:rPr>
          <w:rStyle w:val="Incipit"/>
          <w:rFonts w:eastAsia="Arial Unicode MS"/>
          <w:lang w:val="fr-FR"/>
        </w:rPr>
        <w:t>Confirma</w:t>
      </w:r>
      <w:r w:rsidRPr="006A75AC">
        <w:rPr>
          <w:rFonts w:eastAsia="Arial Unicode MS"/>
          <w:lang w:val="fr-FR"/>
        </w:rPr>
        <w:t xml:space="preserve">. VS </w:t>
      </w:r>
      <w:r w:rsidRPr="006A75AC">
        <w:rPr>
          <w:rStyle w:val="Incipit"/>
          <w:rFonts w:eastAsia="Arial Unicode MS"/>
          <w:lang w:val="fr-FR"/>
        </w:rPr>
        <w:t>Emitte</w:t>
      </w:r>
      <w:r w:rsidRPr="006A75AC">
        <w:rPr>
          <w:rFonts w:eastAsia="Arial Unicode MS"/>
          <w:lang w:val="fr-FR"/>
        </w:rPr>
        <w:t xml:space="preserve">. Responsoria duo variantur. Propter ordinem tertium singulis noctibus manet scilicet [RP] </w:t>
      </w:r>
      <w:r w:rsidRPr="006A75AC">
        <w:rPr>
          <w:rStyle w:val="Neume"/>
          <w:rFonts w:eastAsia="Arial Unicode MS"/>
          <w:lang w:val="fr-FR"/>
        </w:rPr>
        <w:t>Apparue</w:t>
      </w:r>
      <w:r w:rsidRPr="006A75AC">
        <w:rPr>
          <w:rStyle w:val="Incipit"/>
          <w:rFonts w:eastAsia="Arial Unicode MS"/>
          <w:lang w:val="fr-FR"/>
        </w:rPr>
        <w:t>runt</w:t>
      </w:r>
      <w:r w:rsidRPr="006A75AC">
        <w:rPr>
          <w:rFonts w:eastAsia="Arial Unicode MS"/>
          <w:lang w:val="fr-FR"/>
        </w:rPr>
        <w:t xml:space="preserve">. </w:t>
      </w:r>
      <w:r w:rsidRPr="006A75AC">
        <w:rPr>
          <w:rFonts w:eastAsia="Arial Unicode MS"/>
          <w:lang w:val="pt-PT"/>
        </w:rPr>
        <w:t xml:space="preserve">Legitur omni nocte </w:t>
      </w:r>
      <w:r w:rsidR="00184A31" w:rsidRPr="006A75AC">
        <w:rPr>
          <w:rFonts w:eastAsia="Arial Unicode MS"/>
          <w:lang w:val="pt-PT"/>
        </w:rPr>
        <w:t xml:space="preserve">evangelium. </w:t>
      </w:r>
    </w:p>
    <w:p w:rsidR="00A00292" w:rsidRDefault="00184A31" w:rsidP="00A00292">
      <w:pPr>
        <w:pStyle w:val="berschrift1"/>
        <w:rPr>
          <w:rFonts w:eastAsia="Arial Unicode MS"/>
          <w:lang w:val="pt-PT"/>
        </w:rPr>
      </w:pPr>
      <w:r w:rsidRPr="006A75AC">
        <w:rPr>
          <w:rFonts w:eastAsia="Arial Unicode MS"/>
          <w:lang w:val="pt-PT"/>
        </w:rPr>
        <w:t>F</w:t>
      </w:r>
      <w:r w:rsidR="00A00292">
        <w:rPr>
          <w:rFonts w:eastAsia="Arial Unicode MS"/>
          <w:lang w:val="pt-PT"/>
        </w:rPr>
        <w:t>ERIA</w:t>
      </w:r>
      <w:r w:rsidRPr="006A75AC">
        <w:rPr>
          <w:rFonts w:eastAsia="Arial Unicode MS"/>
          <w:lang w:val="pt-PT"/>
        </w:rPr>
        <w:t xml:space="preserve"> </w:t>
      </w:r>
      <w:r w:rsidR="00A00292">
        <w:rPr>
          <w:rFonts w:eastAsia="Arial Unicode MS"/>
          <w:lang w:val="pt-PT"/>
        </w:rPr>
        <w:t>II.</w:t>
      </w:r>
      <w:r w:rsidRPr="006A75AC">
        <w:rPr>
          <w:rFonts w:eastAsia="Arial Unicode MS"/>
          <w:lang w:val="pt-PT"/>
        </w:rPr>
        <w:t xml:space="preserve"> </w:t>
      </w:r>
    </w:p>
    <w:p w:rsidR="0000016B" w:rsidRPr="006A75AC" w:rsidRDefault="00A00292" w:rsidP="00F81136">
      <w:pPr>
        <w:rPr>
          <w:rFonts w:eastAsia="Arial Unicode MS"/>
          <w:lang w:val="pt-PT"/>
        </w:rPr>
      </w:pPr>
      <w:r w:rsidRPr="00A00292">
        <w:rPr>
          <w:rStyle w:val="Time1"/>
          <w:rFonts w:eastAsia="Arial Unicode MS"/>
        </w:rPr>
        <w:t>[Ad matutinum]</w:t>
      </w:r>
      <w:r>
        <w:rPr>
          <w:rFonts w:eastAsia="Arial Unicode MS"/>
          <w:lang w:val="pt-PT"/>
        </w:rPr>
        <w:t xml:space="preserve"> </w:t>
      </w:r>
      <w:r w:rsidR="00184A31" w:rsidRPr="006A75AC">
        <w:rPr>
          <w:rFonts w:eastAsia="Arial Unicode MS"/>
          <w:lang w:val="pt-PT"/>
        </w:rPr>
        <w:t xml:space="preserve">[EV] </w:t>
      </w:r>
      <w:r w:rsidR="00184A31" w:rsidRPr="006A75AC">
        <w:rPr>
          <w:rStyle w:val="Incipit"/>
          <w:rFonts w:eastAsia="Arial Unicode MS"/>
          <w:lang w:val="pt-PT"/>
        </w:rPr>
        <w:t>Sic deus dilexit</w:t>
      </w:r>
      <w:r w:rsidR="00184A31" w:rsidRPr="006A75AC">
        <w:rPr>
          <w:rFonts w:eastAsia="Arial Unicode MS"/>
          <w:lang w:val="pt-PT"/>
        </w:rPr>
        <w:t>.</w:t>
      </w:r>
    </w:p>
    <w:p w:rsidR="00184A31" w:rsidRPr="006A75AC" w:rsidRDefault="00184A31" w:rsidP="00F81136">
      <w:pPr>
        <w:rPr>
          <w:rFonts w:eastAsia="Arial Unicode MS"/>
          <w:lang w:val="pt-PT"/>
        </w:rPr>
      </w:pPr>
      <w:r w:rsidRPr="006A75AC">
        <w:rPr>
          <w:rStyle w:val="Time1"/>
          <w:rFonts w:eastAsia="Arial Unicode MS"/>
          <w:lang w:val="pt-PT"/>
        </w:rPr>
        <w:t>Ad laudes</w:t>
      </w:r>
      <w:r w:rsidRPr="006A75AC">
        <w:rPr>
          <w:rFonts w:eastAsia="Arial Unicode MS"/>
          <w:lang w:val="pt-PT"/>
        </w:rPr>
        <w:t xml:space="preserve"> canimus (89r) antiphonam una</w:t>
      </w:r>
      <w:r w:rsidR="00A00292">
        <w:rPr>
          <w:rFonts w:eastAsia="Arial Unicode MS"/>
          <w:lang w:val="pt-PT"/>
        </w:rPr>
        <w:t>m</w:t>
      </w:r>
      <w:r w:rsidRPr="006A75AC">
        <w:rPr>
          <w:rFonts w:eastAsia="Arial Unicode MS"/>
          <w:lang w:val="pt-PT"/>
        </w:rPr>
        <w:t xml:space="preserve"> de laudibus [AN] </w:t>
      </w:r>
      <w:r w:rsidRPr="006A75AC">
        <w:rPr>
          <w:rStyle w:val="Neume"/>
          <w:rFonts w:eastAsia="Arial Unicode MS"/>
          <w:lang w:val="pt-PT"/>
        </w:rPr>
        <w:t>Dum</w:t>
      </w:r>
      <w:r w:rsidR="005C05C0" w:rsidRPr="006A75AC">
        <w:rPr>
          <w:rStyle w:val="Incipit"/>
          <w:rFonts w:eastAsia="Arial Unicode MS"/>
          <w:lang w:val="pt-PT"/>
        </w:rPr>
        <w:t>@</w:t>
      </w:r>
      <w:r w:rsidRPr="006A75AC">
        <w:rPr>
          <w:rStyle w:val="Incipit"/>
          <w:rFonts w:eastAsia="Arial Unicode MS"/>
          <w:lang w:val="pt-PT"/>
        </w:rPr>
        <w:t>complerentur</w:t>
      </w:r>
      <w:r w:rsidRPr="006A75AC">
        <w:rPr>
          <w:rFonts w:eastAsia="Arial Unicode MS"/>
          <w:lang w:val="pt-PT"/>
        </w:rPr>
        <w:t xml:space="preserve"> singulis noctibis singulas ex ordine in PS </w:t>
      </w:r>
      <w:r w:rsidRPr="006A75AC">
        <w:rPr>
          <w:rStyle w:val="Incipit"/>
          <w:rFonts w:eastAsia="Arial Unicode MS"/>
          <w:lang w:val="pt-PT"/>
        </w:rPr>
        <w:t>Dominus regnavit</w:t>
      </w:r>
      <w:r w:rsidRPr="006A75AC">
        <w:rPr>
          <w:rFonts w:eastAsia="Arial Unicode MS"/>
          <w:lang w:val="pt-PT"/>
        </w:rPr>
        <w:t xml:space="preserve">, praeter AN </w:t>
      </w:r>
      <w:r w:rsidRPr="006A75AC">
        <w:rPr>
          <w:rStyle w:val="Neume"/>
          <w:rFonts w:eastAsia="Arial Unicode MS"/>
          <w:lang w:val="pt-PT"/>
        </w:rPr>
        <w:t>Fontes et omnia</w:t>
      </w:r>
      <w:r w:rsidRPr="006A75AC">
        <w:rPr>
          <w:rFonts w:eastAsia="Arial Unicode MS"/>
          <w:lang w:val="pt-PT"/>
        </w:rPr>
        <w:t>.</w:t>
      </w:r>
      <w:r w:rsidR="008212BE" w:rsidRPr="006A75AC">
        <w:rPr>
          <w:rFonts w:eastAsia="Arial Unicode MS"/>
          <w:lang w:val="pt-PT"/>
        </w:rPr>
        <w:t xml:space="preserve"> AB </w:t>
      </w:r>
      <w:r w:rsidR="008212BE" w:rsidRPr="006A75AC">
        <w:rPr>
          <w:rStyle w:val="Neume"/>
          <w:rFonts w:eastAsia="Arial Unicode MS"/>
          <w:lang w:val="pt-PT"/>
        </w:rPr>
        <w:t>Sic deus</w:t>
      </w:r>
      <w:r w:rsidR="008212BE" w:rsidRPr="006A75AC">
        <w:rPr>
          <w:rFonts w:eastAsia="Arial Unicode MS"/>
          <w:lang w:val="pt-PT"/>
        </w:rPr>
        <w:t>.</w:t>
      </w:r>
    </w:p>
    <w:p w:rsidR="008212BE" w:rsidRPr="006A75AC" w:rsidRDefault="008212BE" w:rsidP="00F81136">
      <w:pPr>
        <w:rPr>
          <w:rFonts w:eastAsia="Arial Unicode MS"/>
          <w:lang w:val="fr-FR"/>
        </w:rPr>
      </w:pPr>
      <w:r w:rsidRPr="006A75AC">
        <w:rPr>
          <w:rStyle w:val="Time1"/>
          <w:rFonts w:eastAsia="Arial Unicode MS"/>
          <w:lang w:val="pt-PT"/>
        </w:rPr>
        <w:t>[Ad primam]</w:t>
      </w:r>
      <w:r w:rsidRPr="006A75AC">
        <w:rPr>
          <w:rFonts w:eastAsia="Arial Unicode MS"/>
          <w:lang w:val="pt-PT"/>
        </w:rPr>
        <w:t xml:space="preserve"> Singulis diebus ad primam dicetur CP </w:t>
      </w:r>
      <w:r w:rsidRPr="006A75AC">
        <w:rPr>
          <w:rStyle w:val="Incipit"/>
          <w:rFonts w:eastAsia="Arial Unicode MS"/>
          <w:lang w:val="pt-PT"/>
        </w:rPr>
        <w:t>Regi saeculorum</w:t>
      </w:r>
      <w:r w:rsidRPr="006A75AC">
        <w:rPr>
          <w:rFonts w:eastAsia="Arial Unicode MS"/>
          <w:lang w:val="pt-PT"/>
        </w:rPr>
        <w:t xml:space="preserve">. </w:t>
      </w:r>
      <w:r w:rsidRPr="006A75AC">
        <w:rPr>
          <w:rFonts w:eastAsia="Arial Unicode MS"/>
          <w:lang w:val="fr-FR"/>
        </w:rPr>
        <w:t>Et</w:t>
      </w:r>
    </w:p>
    <w:p w:rsidR="00A43F09" w:rsidRPr="006A75AC" w:rsidRDefault="008212BE" w:rsidP="00F81136">
      <w:pPr>
        <w:rPr>
          <w:rFonts w:eastAsia="Arial Unicode MS"/>
          <w:lang w:val="fr-FR"/>
        </w:rPr>
      </w:pPr>
      <w:r w:rsidRPr="006A75AC">
        <w:rPr>
          <w:rStyle w:val="Time1"/>
          <w:rFonts w:eastAsia="Arial Unicode MS"/>
          <w:lang w:val="fr-FR"/>
        </w:rPr>
        <w:t>Ad vesperas</w:t>
      </w:r>
      <w:r w:rsidR="00A43F09" w:rsidRPr="006A75AC">
        <w:rPr>
          <w:rFonts w:eastAsia="Arial Unicode MS"/>
          <w:lang w:val="fr-FR"/>
        </w:rPr>
        <w:t xml:space="preserve"> AN </w:t>
      </w:r>
      <w:r w:rsidR="00A43F09" w:rsidRPr="006A75AC">
        <w:rPr>
          <w:rStyle w:val="Neume"/>
          <w:rFonts w:eastAsia="Arial Unicode MS"/>
          <w:lang w:val="fr-FR"/>
        </w:rPr>
        <w:t>Veni sancte spi</w:t>
      </w:r>
      <w:r w:rsidR="00A43F09" w:rsidRPr="006A75AC">
        <w:rPr>
          <w:rStyle w:val="Incipit"/>
          <w:rFonts w:eastAsia="Arial Unicode MS"/>
          <w:lang w:val="fr-FR"/>
        </w:rPr>
        <w:t>ritus</w:t>
      </w:r>
      <w:r w:rsidR="00A43F09" w:rsidRPr="006A75AC">
        <w:rPr>
          <w:rFonts w:eastAsia="Arial Unicode MS"/>
          <w:lang w:val="fr-FR"/>
        </w:rPr>
        <w:t xml:space="preserve"> in PS </w:t>
      </w:r>
      <w:r w:rsidR="00A43F09" w:rsidRPr="006A75AC">
        <w:rPr>
          <w:rStyle w:val="Incipit"/>
          <w:rFonts w:eastAsia="Arial Unicode MS"/>
          <w:lang w:val="fr-FR"/>
        </w:rPr>
        <w:t>Dixit</w:t>
      </w:r>
      <w:r w:rsidR="00A43F09" w:rsidRPr="006A75AC">
        <w:rPr>
          <w:rFonts w:eastAsia="Arial Unicode MS"/>
          <w:lang w:val="fr-FR"/>
        </w:rPr>
        <w:t xml:space="preserve"> cum reliquis usque post octavam.</w:t>
      </w:r>
    </w:p>
    <w:p w:rsidR="00A43F09" w:rsidRPr="006A75AC" w:rsidRDefault="00FA64AA" w:rsidP="00F81136">
      <w:pPr>
        <w:rPr>
          <w:rFonts w:eastAsia="Arial Unicode MS"/>
          <w:lang w:val="fr-FR"/>
        </w:rPr>
      </w:pPr>
      <w:r w:rsidRPr="006A75AC">
        <w:rPr>
          <w:rStyle w:val="Time1"/>
          <w:rFonts w:eastAsia="Arial Unicode MS"/>
          <w:lang w:val="fr-FR"/>
        </w:rPr>
        <w:t>In secunda vespera</w:t>
      </w:r>
      <w:r w:rsidR="00A43F09" w:rsidRPr="006A75AC">
        <w:rPr>
          <w:rFonts w:eastAsia="Arial Unicode MS"/>
          <w:lang w:val="fr-FR"/>
        </w:rPr>
        <w:t xml:space="preserve"> AM </w:t>
      </w:r>
      <w:r w:rsidR="00A43F09" w:rsidRPr="006A75AC">
        <w:rPr>
          <w:rStyle w:val="Neume"/>
          <w:rFonts w:eastAsia="Arial Unicode MS"/>
          <w:lang w:val="fr-FR"/>
        </w:rPr>
        <w:t>Si quis di</w:t>
      </w:r>
      <w:r w:rsidR="00A43F09" w:rsidRPr="006A75AC">
        <w:rPr>
          <w:rStyle w:val="Incipit"/>
          <w:rFonts w:eastAsia="Arial Unicode MS"/>
          <w:lang w:val="fr-FR"/>
        </w:rPr>
        <w:t>ligit</w:t>
      </w:r>
      <w:r w:rsidR="00A43F09" w:rsidRPr="006A75AC">
        <w:rPr>
          <w:rFonts w:eastAsia="Arial Unicode MS"/>
          <w:lang w:val="fr-FR"/>
        </w:rPr>
        <w:t>.</w:t>
      </w:r>
    </w:p>
    <w:p w:rsidR="00A43F09" w:rsidRPr="006A75AC" w:rsidRDefault="00A43F09" w:rsidP="00A67FB0">
      <w:pPr>
        <w:pStyle w:val="berschrift1"/>
        <w:rPr>
          <w:rFonts w:eastAsia="Arial Unicode MS"/>
          <w:lang w:val="fr-FR"/>
        </w:rPr>
      </w:pPr>
      <w:r w:rsidRPr="006A75AC">
        <w:rPr>
          <w:rFonts w:eastAsia="Arial Unicode MS"/>
          <w:lang w:val="fr-FR"/>
        </w:rPr>
        <w:t>FERIA III.</w:t>
      </w:r>
    </w:p>
    <w:p w:rsidR="00A43F09" w:rsidRPr="006A75AC" w:rsidRDefault="00A43F09" w:rsidP="00F81136">
      <w:pPr>
        <w:rPr>
          <w:rFonts w:eastAsia="Arial Unicode MS"/>
          <w:lang w:val="fr-FR"/>
        </w:rPr>
      </w:pPr>
      <w:r w:rsidRPr="006A75AC">
        <w:rPr>
          <w:rStyle w:val="Time1"/>
          <w:rFonts w:eastAsia="Arial Unicode MS"/>
          <w:lang w:val="fr-FR"/>
        </w:rPr>
        <w:t>[Ad matutinum]</w:t>
      </w:r>
      <w:r w:rsidRPr="006A75AC">
        <w:rPr>
          <w:rFonts w:eastAsia="Arial Unicode MS"/>
          <w:lang w:val="fr-FR"/>
        </w:rPr>
        <w:t xml:space="preserve"> EV </w:t>
      </w:r>
      <w:r w:rsidRPr="006A75AC">
        <w:rPr>
          <w:rStyle w:val="Incipit"/>
          <w:rFonts w:eastAsia="Arial Unicode MS"/>
          <w:lang w:val="fr-FR"/>
        </w:rPr>
        <w:t>Amen amen dico vobis</w:t>
      </w:r>
      <w:r w:rsidRPr="006A75AC">
        <w:rPr>
          <w:rFonts w:eastAsia="Arial Unicode MS"/>
          <w:lang w:val="fr-FR"/>
        </w:rPr>
        <w:t>.</w:t>
      </w:r>
    </w:p>
    <w:p w:rsidR="00A43F09" w:rsidRPr="006A75AC" w:rsidRDefault="00A43F09" w:rsidP="00F81136">
      <w:pPr>
        <w:rPr>
          <w:rFonts w:eastAsia="Arial Unicode MS"/>
          <w:lang w:val="fr-FR"/>
        </w:rPr>
      </w:pPr>
      <w:r w:rsidRPr="006A75AC">
        <w:rPr>
          <w:rStyle w:val="Time1"/>
          <w:rFonts w:eastAsia="Arial Unicode MS"/>
          <w:lang w:val="fr-FR"/>
        </w:rPr>
        <w:t>[Ad laudes]</w:t>
      </w:r>
      <w:r w:rsidRPr="006A75AC">
        <w:rPr>
          <w:rFonts w:eastAsia="Arial Unicode MS"/>
          <w:lang w:val="fr-FR"/>
        </w:rPr>
        <w:t xml:space="preserve"> AB </w:t>
      </w:r>
      <w:r w:rsidRPr="006A75AC">
        <w:rPr>
          <w:rStyle w:val="Neume"/>
          <w:rFonts w:eastAsia="Arial Unicode MS"/>
          <w:lang w:val="fr-FR"/>
        </w:rPr>
        <w:t>Ego</w:t>
      </w:r>
      <w:r w:rsidR="005C05C0" w:rsidRPr="006A75AC">
        <w:rPr>
          <w:rStyle w:val="Neume"/>
          <w:rFonts w:eastAsia="Arial Unicode MS"/>
          <w:lang w:val="fr-FR"/>
        </w:rPr>
        <w:t xml:space="preserve"> </w:t>
      </w:r>
      <w:r w:rsidRPr="006A75AC">
        <w:rPr>
          <w:rStyle w:val="Neume"/>
          <w:rFonts w:eastAsia="Arial Unicode MS"/>
          <w:lang w:val="fr-FR"/>
        </w:rPr>
        <w:t>sum ostium</w:t>
      </w:r>
      <w:r w:rsidRPr="006A75AC">
        <w:rPr>
          <w:rFonts w:eastAsia="Arial Unicode MS"/>
          <w:lang w:val="fr-FR"/>
        </w:rPr>
        <w:t>.</w:t>
      </w:r>
    </w:p>
    <w:p w:rsidR="00A43F09" w:rsidRDefault="00FA64AA" w:rsidP="00F81136">
      <w:pPr>
        <w:rPr>
          <w:rFonts w:eastAsia="Arial Unicode MS"/>
          <w:lang w:val="it-IT"/>
        </w:rPr>
      </w:pPr>
      <w:r w:rsidRPr="006A75AC">
        <w:rPr>
          <w:rStyle w:val="Time1"/>
          <w:rFonts w:eastAsia="Arial Unicode MS"/>
          <w:lang w:val="it-IT"/>
        </w:rPr>
        <w:t>In secunda vespera</w:t>
      </w:r>
      <w:r w:rsidR="00A43F09">
        <w:rPr>
          <w:rFonts w:eastAsia="Arial Unicode MS"/>
          <w:lang w:val="it-IT"/>
        </w:rPr>
        <w:t xml:space="preserve"> AM </w:t>
      </w:r>
      <w:r w:rsidR="00A43F09" w:rsidRPr="006A75AC">
        <w:rPr>
          <w:rStyle w:val="Neume"/>
          <w:rFonts w:eastAsia="Arial Unicode MS"/>
          <w:lang w:val="it-IT"/>
        </w:rPr>
        <w:t>Audistis</w:t>
      </w:r>
      <w:r w:rsidR="005C05C0" w:rsidRPr="006A75AC">
        <w:rPr>
          <w:rStyle w:val="Incipit"/>
          <w:rFonts w:eastAsia="Arial Unicode MS"/>
          <w:lang w:val="it-IT"/>
        </w:rPr>
        <w:t>@</w:t>
      </w:r>
      <w:r w:rsidR="00A43F09" w:rsidRPr="006A75AC">
        <w:rPr>
          <w:rStyle w:val="Incipit"/>
          <w:rFonts w:eastAsia="Arial Unicode MS"/>
          <w:lang w:val="it-IT"/>
        </w:rPr>
        <w:t>quia</w:t>
      </w:r>
      <w:r w:rsidR="00A43F09">
        <w:rPr>
          <w:rFonts w:eastAsia="Arial Unicode MS"/>
          <w:lang w:val="it-IT"/>
        </w:rPr>
        <w:t>.</w:t>
      </w:r>
    </w:p>
    <w:p w:rsidR="00A43F09" w:rsidRDefault="00A43F09" w:rsidP="00A67FB0">
      <w:pPr>
        <w:pStyle w:val="berschrift1"/>
        <w:rPr>
          <w:rFonts w:eastAsia="Arial Unicode MS"/>
          <w:lang w:val="it-IT"/>
        </w:rPr>
      </w:pPr>
      <w:r>
        <w:rPr>
          <w:rFonts w:eastAsia="Arial Unicode MS"/>
          <w:lang w:val="it-IT"/>
        </w:rPr>
        <w:t>FERIA IIII.</w:t>
      </w:r>
    </w:p>
    <w:p w:rsidR="00A43F09" w:rsidRDefault="00A43F09" w:rsidP="00F81136">
      <w:pPr>
        <w:rPr>
          <w:rFonts w:eastAsia="Arial Unicode MS"/>
          <w:lang w:val="it-IT"/>
        </w:rPr>
      </w:pPr>
      <w:r w:rsidRPr="006A75AC">
        <w:rPr>
          <w:rStyle w:val="Time1"/>
          <w:rFonts w:eastAsia="Arial Unicode MS"/>
          <w:lang w:val="it-IT"/>
        </w:rPr>
        <w:t>[Ad matutinum]</w:t>
      </w:r>
      <w:r>
        <w:rPr>
          <w:rFonts w:eastAsia="Arial Unicode MS"/>
          <w:lang w:val="it-IT"/>
        </w:rPr>
        <w:t xml:space="preserve"> EV </w:t>
      </w:r>
      <w:r w:rsidRPr="006A75AC">
        <w:rPr>
          <w:rStyle w:val="Incipit"/>
          <w:rFonts w:eastAsia="Arial Unicode MS"/>
          <w:lang w:val="it-IT"/>
        </w:rPr>
        <w:t>Nemo potest</w:t>
      </w:r>
      <w:r>
        <w:rPr>
          <w:rFonts w:eastAsia="Arial Unicode MS"/>
          <w:lang w:val="it-IT"/>
        </w:rPr>
        <w:t>.</w:t>
      </w:r>
    </w:p>
    <w:p w:rsidR="00A43F09" w:rsidRDefault="00A43F09" w:rsidP="00F81136">
      <w:pPr>
        <w:rPr>
          <w:rFonts w:eastAsia="Arial Unicode MS"/>
          <w:lang w:val="it-IT"/>
        </w:rPr>
      </w:pPr>
      <w:r w:rsidRPr="006A75AC">
        <w:rPr>
          <w:rStyle w:val="Time1"/>
          <w:rFonts w:eastAsia="Arial Unicode MS"/>
          <w:lang w:val="it-IT"/>
        </w:rPr>
        <w:t>[Ad laudes]</w:t>
      </w:r>
      <w:r>
        <w:rPr>
          <w:rFonts w:eastAsia="Arial Unicode MS"/>
          <w:lang w:val="it-IT"/>
        </w:rPr>
        <w:t xml:space="preserve"> AB </w:t>
      </w:r>
      <w:r w:rsidRPr="006A75AC">
        <w:rPr>
          <w:rStyle w:val="Neume"/>
          <w:rFonts w:eastAsia="Arial Unicode MS"/>
          <w:lang w:val="it-IT"/>
        </w:rPr>
        <w:t>Si diligi</w:t>
      </w:r>
      <w:r w:rsidRPr="006A75AC">
        <w:rPr>
          <w:rStyle w:val="Incipit"/>
          <w:rFonts w:eastAsia="Arial Unicode MS"/>
          <w:lang w:val="it-IT"/>
        </w:rPr>
        <w:t>tis</w:t>
      </w:r>
      <w:r>
        <w:rPr>
          <w:rFonts w:eastAsia="Arial Unicode MS"/>
          <w:lang w:val="it-IT"/>
        </w:rPr>
        <w:t>.</w:t>
      </w:r>
    </w:p>
    <w:p w:rsidR="00A43F09" w:rsidRDefault="00FA64AA" w:rsidP="00F81136">
      <w:pPr>
        <w:rPr>
          <w:rFonts w:eastAsia="Arial Unicode MS"/>
          <w:lang w:val="it-IT"/>
        </w:rPr>
      </w:pPr>
      <w:r w:rsidRPr="006A75AC">
        <w:rPr>
          <w:rStyle w:val="Time1"/>
          <w:rFonts w:eastAsia="Arial Unicode MS"/>
          <w:lang w:val="it-IT"/>
        </w:rPr>
        <w:t>In secunda vespera</w:t>
      </w:r>
      <w:r w:rsidR="00A43F09">
        <w:rPr>
          <w:rFonts w:eastAsia="Arial Unicode MS"/>
          <w:lang w:val="it-IT"/>
        </w:rPr>
        <w:t xml:space="preserve"> AM </w:t>
      </w:r>
      <w:r w:rsidR="00A43F09" w:rsidRPr="006A75AC">
        <w:rPr>
          <w:rStyle w:val="Neume"/>
          <w:rFonts w:eastAsia="Arial Unicode MS"/>
          <w:lang w:val="it-IT"/>
        </w:rPr>
        <w:t>Si quis</w:t>
      </w:r>
      <w:r w:rsidR="0097407B" w:rsidRPr="006A75AC">
        <w:rPr>
          <w:rStyle w:val="Incipit"/>
          <w:rFonts w:eastAsia="Arial Unicode MS"/>
          <w:lang w:val="it-IT"/>
        </w:rPr>
        <w:t>@</w:t>
      </w:r>
      <w:r w:rsidR="00A43F09" w:rsidRPr="006A75AC">
        <w:rPr>
          <w:rStyle w:val="Incipit"/>
          <w:rFonts w:eastAsia="Arial Unicode MS"/>
          <w:lang w:val="it-IT"/>
        </w:rPr>
        <w:t>diligit</w:t>
      </w:r>
      <w:r w:rsidR="00A43F09">
        <w:rPr>
          <w:rFonts w:eastAsia="Arial Unicode MS"/>
          <w:lang w:val="it-IT"/>
        </w:rPr>
        <w:t xml:space="preserve"> ut supra.</w:t>
      </w:r>
    </w:p>
    <w:p w:rsidR="00A43F09" w:rsidRDefault="00A43F09" w:rsidP="00A67FB0">
      <w:pPr>
        <w:pStyle w:val="berschrift1"/>
        <w:rPr>
          <w:rFonts w:eastAsia="Arial Unicode MS"/>
          <w:lang w:val="it-IT"/>
        </w:rPr>
      </w:pPr>
      <w:r>
        <w:rPr>
          <w:rFonts w:eastAsia="Arial Unicode MS"/>
          <w:lang w:val="it-IT"/>
        </w:rPr>
        <w:t>FERIA V.</w:t>
      </w:r>
    </w:p>
    <w:p w:rsidR="00A43F09" w:rsidRPr="006A75AC" w:rsidRDefault="00A43F09" w:rsidP="00F81136">
      <w:pPr>
        <w:rPr>
          <w:rFonts w:eastAsia="Arial Unicode MS"/>
          <w:lang w:val="en-US"/>
        </w:rPr>
      </w:pPr>
      <w:r w:rsidRPr="006A75AC">
        <w:rPr>
          <w:rStyle w:val="Time1"/>
          <w:rFonts w:eastAsia="Arial Unicode MS"/>
          <w:lang w:val="en-US"/>
        </w:rPr>
        <w:t>[Ad matutinum]</w:t>
      </w:r>
      <w:r w:rsidRPr="006A75AC">
        <w:rPr>
          <w:rFonts w:eastAsia="Arial Unicode MS"/>
          <w:lang w:val="en-US"/>
        </w:rPr>
        <w:t xml:space="preserve"> EV </w:t>
      </w:r>
      <w:r w:rsidRPr="006A75AC">
        <w:rPr>
          <w:rStyle w:val="Incipit"/>
          <w:rFonts w:eastAsia="Arial Unicode MS"/>
          <w:lang w:val="en-US"/>
        </w:rPr>
        <w:t>Convocatis Iesus</w:t>
      </w:r>
      <w:r w:rsidRPr="006A75AC">
        <w:rPr>
          <w:rFonts w:eastAsia="Arial Unicode MS"/>
          <w:lang w:val="en-US"/>
        </w:rPr>
        <w:t>.</w:t>
      </w:r>
    </w:p>
    <w:p w:rsidR="00A43F09" w:rsidRPr="006A75AC" w:rsidRDefault="00A43F09" w:rsidP="00F81136">
      <w:pPr>
        <w:rPr>
          <w:rFonts w:eastAsia="Arial Unicode MS"/>
          <w:lang w:val="en-US"/>
        </w:rPr>
      </w:pPr>
      <w:r w:rsidRPr="006A75AC">
        <w:rPr>
          <w:rStyle w:val="Time1"/>
          <w:rFonts w:eastAsia="Arial Unicode MS"/>
          <w:lang w:val="en-US"/>
        </w:rPr>
        <w:t>[Ad laudes]</w:t>
      </w:r>
      <w:r w:rsidRPr="006A75AC">
        <w:rPr>
          <w:rFonts w:eastAsia="Arial Unicode MS"/>
          <w:lang w:val="en-US"/>
        </w:rPr>
        <w:t xml:space="preserve"> AB </w:t>
      </w:r>
      <w:r w:rsidRPr="006A75AC">
        <w:rPr>
          <w:rStyle w:val="Neume"/>
          <w:rFonts w:eastAsia="Arial Unicode MS"/>
          <w:lang w:val="en-US"/>
        </w:rPr>
        <w:t>Dum</w:t>
      </w:r>
      <w:r w:rsidR="0097407B" w:rsidRPr="006A75AC">
        <w:rPr>
          <w:rStyle w:val="Incipit"/>
          <w:rFonts w:eastAsia="Arial Unicode MS"/>
          <w:lang w:val="en-US"/>
        </w:rPr>
        <w:t>@</w:t>
      </w:r>
      <w:r w:rsidRPr="006A75AC">
        <w:rPr>
          <w:rStyle w:val="Incipit"/>
          <w:rFonts w:eastAsia="Arial Unicode MS"/>
          <w:lang w:val="en-US"/>
        </w:rPr>
        <w:t>complerentur</w:t>
      </w:r>
      <w:r w:rsidRPr="006A75AC">
        <w:rPr>
          <w:rFonts w:eastAsia="Arial Unicode MS"/>
          <w:lang w:val="en-US"/>
        </w:rPr>
        <w:t xml:space="preserve">. OR </w:t>
      </w:r>
      <w:r w:rsidRPr="006A75AC">
        <w:rPr>
          <w:rStyle w:val="Incipit"/>
          <w:rFonts w:eastAsia="Arial Unicode MS"/>
          <w:lang w:val="en-US"/>
        </w:rPr>
        <w:t>Deus qui corda</w:t>
      </w:r>
      <w:r w:rsidRPr="006A75AC">
        <w:rPr>
          <w:rFonts w:eastAsia="Arial Unicode MS"/>
          <w:lang w:val="en-US"/>
        </w:rPr>
        <w:t>.</w:t>
      </w:r>
    </w:p>
    <w:p w:rsidR="00A43F09" w:rsidRPr="006A75AC" w:rsidRDefault="00A43F09" w:rsidP="00F81136">
      <w:pPr>
        <w:rPr>
          <w:rFonts w:eastAsia="Arial Unicode MS"/>
          <w:lang w:val="en-US"/>
        </w:rPr>
      </w:pPr>
      <w:r w:rsidRPr="006A75AC">
        <w:rPr>
          <w:rStyle w:val="Time1"/>
          <w:rFonts w:eastAsia="Arial Unicode MS"/>
          <w:lang w:val="en-US"/>
        </w:rPr>
        <w:t>[Ad missam]</w:t>
      </w:r>
      <w:r w:rsidRPr="006A75AC">
        <w:rPr>
          <w:rFonts w:eastAsia="Arial Unicode MS"/>
          <w:lang w:val="en-US"/>
        </w:rPr>
        <w:t xml:space="preserve"> Idem officium quod in sancto die.</w:t>
      </w:r>
    </w:p>
    <w:p w:rsidR="00A43F09" w:rsidRPr="006A75AC" w:rsidRDefault="00A43F09" w:rsidP="00F81136">
      <w:pPr>
        <w:rPr>
          <w:rFonts w:eastAsia="Arial Unicode MS"/>
          <w:lang w:val="en-US"/>
        </w:rPr>
      </w:pPr>
      <w:r w:rsidRPr="006A75AC">
        <w:rPr>
          <w:rStyle w:val="Time1"/>
          <w:rFonts w:eastAsia="Arial Unicode MS"/>
          <w:lang w:val="en-US"/>
        </w:rPr>
        <w:t>In secu</w:t>
      </w:r>
      <w:r w:rsidR="00FA64AA" w:rsidRPr="006A75AC">
        <w:rPr>
          <w:rStyle w:val="Time1"/>
          <w:rFonts w:eastAsia="Arial Unicode MS"/>
          <w:lang w:val="en-US"/>
        </w:rPr>
        <w:t>nda vespera</w:t>
      </w:r>
      <w:r w:rsidRPr="006A75AC">
        <w:rPr>
          <w:rFonts w:eastAsia="Arial Unicode MS"/>
          <w:lang w:val="en-US"/>
        </w:rPr>
        <w:t xml:space="preserve"> AM </w:t>
      </w:r>
      <w:r w:rsidRPr="006A75AC">
        <w:rPr>
          <w:rStyle w:val="Neume"/>
          <w:rFonts w:eastAsia="Arial Unicode MS"/>
          <w:lang w:val="en-US"/>
        </w:rPr>
        <w:t>Apparuerunt</w:t>
      </w:r>
      <w:r w:rsidRPr="006A75AC">
        <w:rPr>
          <w:rFonts w:eastAsia="Arial Unicode MS"/>
          <w:lang w:val="en-US"/>
        </w:rPr>
        <w:t xml:space="preserve">. </w:t>
      </w:r>
    </w:p>
    <w:p w:rsidR="004841B0" w:rsidRPr="006A75AC" w:rsidRDefault="004841B0" w:rsidP="00A67FB0">
      <w:pPr>
        <w:pStyle w:val="berschrift1"/>
        <w:rPr>
          <w:rFonts w:eastAsia="Arial Unicode MS"/>
          <w:lang w:val="en-US"/>
        </w:rPr>
      </w:pPr>
      <w:r w:rsidRPr="006A75AC">
        <w:rPr>
          <w:rFonts w:eastAsia="Arial Unicode MS"/>
          <w:lang w:val="en-US"/>
        </w:rPr>
        <w:t xml:space="preserve">KOMMENTAR </w:t>
      </w:r>
    </w:p>
    <w:p w:rsidR="004841B0" w:rsidRPr="006A75AC" w:rsidRDefault="004841B0" w:rsidP="00F81136">
      <w:pPr>
        <w:rPr>
          <w:rFonts w:eastAsia="Arial Unicode MS"/>
          <w:lang w:val="en-US"/>
        </w:rPr>
      </w:pPr>
      <w:r w:rsidRPr="006A75AC">
        <w:rPr>
          <w:rFonts w:eastAsia="Arial Unicode MS"/>
          <w:lang w:val="en-US"/>
        </w:rPr>
        <w:t>Una tantum oratio per totam ebdomadam ad matutinas et ad vesperas et ad missam, nisi sit festum alicuius et nisi in feria quarta et sabbato ad missam propter ieiunium.</w:t>
      </w:r>
    </w:p>
    <w:p w:rsidR="004841B0" w:rsidRDefault="004841B0" w:rsidP="00A67FB0">
      <w:pPr>
        <w:pStyle w:val="berschrift1"/>
        <w:rPr>
          <w:rFonts w:eastAsia="Arial Unicode MS"/>
          <w:lang w:val="it-IT"/>
        </w:rPr>
      </w:pPr>
      <w:r>
        <w:rPr>
          <w:rFonts w:eastAsia="Arial Unicode MS"/>
          <w:lang w:val="it-IT"/>
        </w:rPr>
        <w:t>FERIA VI</w:t>
      </w:r>
    </w:p>
    <w:p w:rsidR="004841B0" w:rsidRDefault="004841B0" w:rsidP="00F81136">
      <w:pPr>
        <w:rPr>
          <w:rFonts w:eastAsia="Arial Unicode MS"/>
          <w:lang w:val="it-IT"/>
        </w:rPr>
      </w:pPr>
      <w:r w:rsidRPr="006A75AC">
        <w:rPr>
          <w:rStyle w:val="Time1"/>
          <w:rFonts w:eastAsia="Arial Unicode MS"/>
          <w:lang w:val="it-IT"/>
        </w:rPr>
        <w:t>[Ad matutinum]</w:t>
      </w:r>
      <w:r w:rsidRPr="006A75AC">
        <w:rPr>
          <w:rFonts w:eastAsia="Arial Unicode MS"/>
          <w:lang w:val="it-IT"/>
        </w:rPr>
        <w:t xml:space="preserve"> </w:t>
      </w:r>
      <w:r>
        <w:rPr>
          <w:rFonts w:eastAsia="Arial Unicode MS"/>
          <w:lang w:val="it-IT"/>
        </w:rPr>
        <w:t xml:space="preserve">EV </w:t>
      </w:r>
      <w:r w:rsidRPr="006A75AC">
        <w:rPr>
          <w:rStyle w:val="Incipit"/>
          <w:rFonts w:eastAsia="Arial Unicode MS"/>
          <w:lang w:val="it-IT"/>
        </w:rPr>
        <w:t>Factum est in</w:t>
      </w:r>
      <w:r>
        <w:rPr>
          <w:rFonts w:eastAsia="Arial Unicode MS"/>
          <w:lang w:val="it-IT"/>
        </w:rPr>
        <w:t>.</w:t>
      </w:r>
    </w:p>
    <w:p w:rsidR="004841B0" w:rsidRPr="006A75AC" w:rsidRDefault="004841B0" w:rsidP="00F81136">
      <w:pPr>
        <w:rPr>
          <w:rFonts w:eastAsia="Arial Unicode MS"/>
          <w:lang w:val="fr-FR"/>
        </w:rPr>
      </w:pPr>
      <w:r w:rsidRPr="006A75AC">
        <w:rPr>
          <w:rStyle w:val="Time1"/>
          <w:rFonts w:eastAsia="Arial Unicode MS"/>
          <w:lang w:val="fr-FR"/>
        </w:rPr>
        <w:t>[Ad laudes]</w:t>
      </w:r>
      <w:r w:rsidRPr="006A75AC">
        <w:rPr>
          <w:rFonts w:eastAsia="Arial Unicode MS"/>
          <w:lang w:val="fr-FR"/>
        </w:rPr>
        <w:t xml:space="preserve"> AB </w:t>
      </w:r>
      <w:r w:rsidRPr="006A75AC">
        <w:rPr>
          <w:rStyle w:val="Neume"/>
          <w:rFonts w:eastAsia="Arial Unicode MS"/>
          <w:lang w:val="fr-FR"/>
        </w:rPr>
        <w:t>Hi qui linguis</w:t>
      </w:r>
      <w:r w:rsidRPr="006A75AC">
        <w:rPr>
          <w:rFonts w:eastAsia="Arial Unicode MS"/>
          <w:lang w:val="fr-FR"/>
        </w:rPr>
        <w:t>.</w:t>
      </w:r>
    </w:p>
    <w:p w:rsidR="004841B0" w:rsidRDefault="00FA64AA" w:rsidP="00F81136">
      <w:pPr>
        <w:rPr>
          <w:rFonts w:eastAsia="Arial Unicode MS"/>
          <w:lang w:val="it-IT"/>
        </w:rPr>
      </w:pPr>
      <w:r w:rsidRPr="006A75AC">
        <w:rPr>
          <w:rStyle w:val="Time1"/>
          <w:rFonts w:eastAsia="Arial Unicode MS"/>
          <w:lang w:val="it-IT"/>
        </w:rPr>
        <w:t>In secunda vespera</w:t>
      </w:r>
      <w:r w:rsidR="004841B0">
        <w:rPr>
          <w:rFonts w:eastAsia="Arial Unicode MS"/>
          <w:lang w:val="it-IT"/>
        </w:rPr>
        <w:t xml:space="preserve"> AM </w:t>
      </w:r>
      <w:r w:rsidR="004841B0" w:rsidRPr="006A75AC">
        <w:rPr>
          <w:rStyle w:val="Neume"/>
          <w:rFonts w:eastAsia="Arial Unicode MS"/>
          <w:lang w:val="it-IT"/>
        </w:rPr>
        <w:t>Spiritus</w:t>
      </w:r>
      <w:r w:rsidR="0097407B" w:rsidRPr="006A75AC">
        <w:rPr>
          <w:rStyle w:val="Incipit"/>
          <w:rFonts w:eastAsia="Arial Unicode MS"/>
          <w:lang w:val="it-IT"/>
        </w:rPr>
        <w:t>@</w:t>
      </w:r>
      <w:r w:rsidR="004841B0" w:rsidRPr="006A75AC">
        <w:rPr>
          <w:rStyle w:val="Incipit"/>
          <w:rFonts w:eastAsia="Arial Unicode MS"/>
          <w:lang w:val="it-IT"/>
        </w:rPr>
        <w:t>qui a patre</w:t>
      </w:r>
      <w:r w:rsidR="004841B0">
        <w:rPr>
          <w:rFonts w:eastAsia="Arial Unicode MS"/>
          <w:lang w:val="it-IT"/>
        </w:rPr>
        <w:t>.</w:t>
      </w:r>
    </w:p>
    <w:p w:rsidR="004841B0" w:rsidRDefault="004841B0" w:rsidP="00A67FB0">
      <w:pPr>
        <w:pStyle w:val="berschrift1"/>
        <w:rPr>
          <w:rFonts w:eastAsia="Arial Unicode MS"/>
          <w:lang w:val="it-IT"/>
        </w:rPr>
      </w:pPr>
      <w:r>
        <w:rPr>
          <w:rFonts w:eastAsia="Arial Unicode MS"/>
          <w:lang w:val="it-IT"/>
        </w:rPr>
        <w:t>[DE IEIUNIO IN TEMPORE PENTECOSTES]</w:t>
      </w:r>
    </w:p>
    <w:p w:rsidR="000F0DF3" w:rsidRDefault="004841B0" w:rsidP="00F81136">
      <w:pPr>
        <w:rPr>
          <w:rFonts w:eastAsia="Arial Unicode MS"/>
          <w:lang w:val="it-IT"/>
        </w:rPr>
      </w:pPr>
      <w:r w:rsidRPr="006A75AC">
        <w:rPr>
          <w:rFonts w:eastAsia="Arial Unicode MS"/>
          <w:lang w:val="pt-PT"/>
        </w:rPr>
        <w:t>Feria quarta, et feria sexta, et sabbato missam celebramus ad horam tertiam. Et feria</w:t>
      </w:r>
      <w:r w:rsidR="004127AC">
        <w:rPr>
          <w:rFonts w:eastAsia="Arial Unicode MS"/>
          <w:lang w:val="pt-PT"/>
        </w:rPr>
        <w:t xml:space="preserve"> quarta legi</w:t>
      </w:r>
      <w:r w:rsidR="0097407B" w:rsidRPr="006A75AC">
        <w:rPr>
          <w:rFonts w:eastAsia="Arial Unicode MS"/>
          <w:lang w:val="pt-PT"/>
        </w:rPr>
        <w:t>mus duas lectiones:</w:t>
      </w:r>
      <w:r w:rsidRPr="006A75AC">
        <w:rPr>
          <w:rFonts w:eastAsia="Arial Unicode MS"/>
          <w:lang w:val="pt-PT"/>
        </w:rPr>
        <w:t xml:space="preserve"> </w:t>
      </w:r>
      <w:r w:rsidR="0097407B" w:rsidRPr="006A75AC">
        <w:rPr>
          <w:rFonts w:eastAsia="Arial Unicode MS"/>
          <w:lang w:val="pt-PT"/>
        </w:rPr>
        <w:t>p</w:t>
      </w:r>
      <w:r w:rsidRPr="006A75AC">
        <w:rPr>
          <w:rFonts w:eastAsia="Arial Unicode MS"/>
          <w:lang w:val="pt-PT"/>
        </w:rPr>
        <w:t>rima</w:t>
      </w:r>
      <w:r w:rsidR="0097407B" w:rsidRPr="006A75AC">
        <w:rPr>
          <w:rFonts w:eastAsia="Arial Unicode MS"/>
          <w:lang w:val="pt-PT"/>
        </w:rPr>
        <w:t>m</w:t>
      </w:r>
      <w:r w:rsidRPr="006A75AC">
        <w:rPr>
          <w:rFonts w:eastAsia="Arial Unicode MS"/>
          <w:lang w:val="pt-PT"/>
        </w:rPr>
        <w:t xml:space="preserve"> ut prophetiam quamvis nos sit. Qui ad tertiam calebrant missam [GL] </w:t>
      </w:r>
      <w:r w:rsidRPr="006A75AC">
        <w:rPr>
          <w:rStyle w:val="Incipit"/>
          <w:rFonts w:eastAsia="Arial Unicode MS"/>
          <w:lang w:val="pt-PT"/>
        </w:rPr>
        <w:t>Gloria in excelsis</w:t>
      </w:r>
      <w:r w:rsidRPr="006A75AC">
        <w:rPr>
          <w:rFonts w:eastAsia="Arial Unicode MS"/>
          <w:lang w:val="pt-PT"/>
        </w:rPr>
        <w:t xml:space="preserve"> dicunt et non sequitur [ORI] </w:t>
      </w:r>
      <w:r w:rsidRPr="006A75AC">
        <w:rPr>
          <w:rStyle w:val="Incipit"/>
          <w:rFonts w:eastAsia="Arial Unicode MS"/>
          <w:lang w:val="pt-PT"/>
        </w:rPr>
        <w:t>Dominus vobis</w:t>
      </w:r>
      <w:r w:rsidR="000F0DF3" w:rsidRPr="006A75AC">
        <w:rPr>
          <w:rStyle w:val="Incipit"/>
          <w:rFonts w:eastAsia="Arial Unicode MS"/>
          <w:lang w:val="pt-PT"/>
        </w:rPr>
        <w:t>c</w:t>
      </w:r>
      <w:r w:rsidRPr="006A75AC">
        <w:rPr>
          <w:rStyle w:val="Incipit"/>
          <w:rFonts w:eastAsia="Arial Unicode MS"/>
          <w:lang w:val="pt-PT"/>
        </w:rPr>
        <w:t>um</w:t>
      </w:r>
      <w:r w:rsidR="000F0DF3" w:rsidRPr="006A75AC">
        <w:rPr>
          <w:rFonts w:eastAsia="Arial Unicode MS"/>
          <w:lang w:val="pt-PT"/>
        </w:rPr>
        <w:t xml:space="preserve">, nec [ORI] </w:t>
      </w:r>
      <w:r w:rsidR="000F0DF3" w:rsidRPr="006A75AC">
        <w:rPr>
          <w:rStyle w:val="Incipit"/>
          <w:rFonts w:eastAsia="Arial Unicode MS"/>
          <w:lang w:val="pt-PT"/>
        </w:rPr>
        <w:t>Flectamus genua</w:t>
      </w:r>
      <w:r w:rsidR="000F0DF3" w:rsidRPr="006A75AC">
        <w:rPr>
          <w:rFonts w:eastAsia="Arial Unicode MS"/>
          <w:lang w:val="pt-PT"/>
        </w:rPr>
        <w:t xml:space="preserve">. </w:t>
      </w:r>
      <w:r w:rsidR="000F0DF3">
        <w:rPr>
          <w:rFonts w:eastAsia="Arial Unicode MS"/>
          <w:lang w:val="it-IT"/>
        </w:rPr>
        <w:t xml:space="preserve">Qui vero post meridiem vitant, quia non legitur [GL] </w:t>
      </w:r>
      <w:r w:rsidR="000F0DF3" w:rsidRPr="006A75AC">
        <w:rPr>
          <w:rStyle w:val="Incipit"/>
          <w:rFonts w:eastAsia="Arial Unicode MS"/>
          <w:lang w:val="it-IT"/>
        </w:rPr>
        <w:t>Gloria in excelsis</w:t>
      </w:r>
      <w:r w:rsidR="000F0DF3">
        <w:rPr>
          <w:rFonts w:eastAsia="Arial Unicode MS"/>
          <w:lang w:val="it-IT"/>
        </w:rPr>
        <w:t xml:space="preserve"> post meridiem cantandum, nisi in cena domini et sabbato sancto. Sed et [CR] </w:t>
      </w:r>
      <w:r w:rsidR="000F0DF3" w:rsidRPr="006A75AC">
        <w:rPr>
          <w:rStyle w:val="Incipit"/>
          <w:rFonts w:eastAsia="Arial Unicode MS"/>
          <w:lang w:val="it-IT"/>
        </w:rPr>
        <w:t>Credo in unum</w:t>
      </w:r>
      <w:r w:rsidR="000F0DF3">
        <w:rPr>
          <w:rFonts w:eastAsia="Arial Unicode MS"/>
          <w:lang w:val="it-IT"/>
        </w:rPr>
        <w:t xml:space="preserve"> et [IM] </w:t>
      </w:r>
      <w:r w:rsidR="000F0DF3" w:rsidRPr="006A75AC">
        <w:rPr>
          <w:rStyle w:val="Incipit"/>
          <w:rFonts w:eastAsia="Arial Unicode MS"/>
          <w:lang w:val="it-IT"/>
        </w:rPr>
        <w:t>Ite missa</w:t>
      </w:r>
      <w:r w:rsidR="000F0DF3">
        <w:rPr>
          <w:rFonts w:eastAsia="Arial Unicode MS"/>
          <w:lang w:val="it-IT"/>
        </w:rPr>
        <w:t xml:space="preserve"> dicuntur per totam hanc ebdomadam. [KY] </w:t>
      </w:r>
      <w:r w:rsidR="000F0DF3" w:rsidRPr="006A75AC">
        <w:rPr>
          <w:rStyle w:val="Incipit"/>
          <w:rFonts w:eastAsia="Arial Unicode MS"/>
          <w:lang w:val="it-IT"/>
        </w:rPr>
        <w:t>Kyrieleyson</w:t>
      </w:r>
      <w:r w:rsidR="000F0DF3">
        <w:rPr>
          <w:rFonts w:eastAsia="Arial Unicode MS"/>
          <w:lang w:val="it-IT"/>
        </w:rPr>
        <w:t xml:space="preserve"> et [AG] </w:t>
      </w:r>
      <w:r w:rsidR="000F0DF3" w:rsidRPr="006A75AC">
        <w:rPr>
          <w:rStyle w:val="Incipit"/>
          <w:rFonts w:eastAsia="Arial Unicode MS"/>
          <w:lang w:val="it-IT"/>
        </w:rPr>
        <w:t>Agnus dei</w:t>
      </w:r>
      <w:r w:rsidR="000F0DF3">
        <w:rPr>
          <w:rFonts w:eastAsia="Arial Unicode MS"/>
          <w:lang w:val="it-IT"/>
        </w:rPr>
        <w:t xml:space="preserve">, et [SA] </w:t>
      </w:r>
      <w:r w:rsidR="000F0DF3" w:rsidRPr="006A75AC">
        <w:rPr>
          <w:rStyle w:val="Incipit"/>
          <w:rFonts w:eastAsia="Arial Unicode MS"/>
          <w:lang w:val="it-IT"/>
        </w:rPr>
        <w:t>Sanctus</w:t>
      </w:r>
      <w:r w:rsidR="000F0DF3">
        <w:rPr>
          <w:rFonts w:eastAsia="Arial Unicode MS"/>
          <w:lang w:val="it-IT"/>
        </w:rPr>
        <w:t xml:space="preserve">, et [IM] </w:t>
      </w:r>
      <w:r w:rsidR="000F0DF3" w:rsidRPr="006A75AC">
        <w:rPr>
          <w:rStyle w:val="Incipit"/>
          <w:rFonts w:eastAsia="Arial Unicode MS"/>
          <w:lang w:val="it-IT"/>
        </w:rPr>
        <w:t>Ite missa</w:t>
      </w:r>
      <w:r w:rsidR="000F0DF3" w:rsidRPr="004127AC">
        <w:rPr>
          <w:rStyle w:val="Incipit"/>
          <w:rFonts w:eastAsia="Arial Unicode MS"/>
        </w:rPr>
        <w:t xml:space="preserve"> est</w:t>
      </w:r>
      <w:r w:rsidR="000F0DF3">
        <w:rPr>
          <w:rFonts w:eastAsia="Arial Unicode MS"/>
          <w:lang w:val="it-IT"/>
        </w:rPr>
        <w:t xml:space="preserve"> aliquantulum festive dicuntur sicut per totum annum cum plenum officium est. </w:t>
      </w:r>
    </w:p>
    <w:p w:rsidR="000F0DF3" w:rsidRDefault="000F0DF3" w:rsidP="00A67FB0">
      <w:pPr>
        <w:pStyle w:val="berschrift1"/>
        <w:rPr>
          <w:rFonts w:eastAsia="Arial Unicode MS"/>
          <w:lang w:val="it-IT"/>
        </w:rPr>
      </w:pPr>
      <w:r>
        <w:rPr>
          <w:rFonts w:eastAsia="Arial Unicode MS"/>
          <w:lang w:val="it-IT"/>
        </w:rPr>
        <w:t xml:space="preserve">SABBATO </w:t>
      </w:r>
    </w:p>
    <w:p w:rsidR="004841B0" w:rsidRDefault="000F0DF3" w:rsidP="00F81136">
      <w:pPr>
        <w:rPr>
          <w:rFonts w:eastAsia="Arial Unicode MS"/>
          <w:lang w:val="it-IT"/>
        </w:rPr>
      </w:pPr>
      <w:r w:rsidRPr="006A75AC">
        <w:rPr>
          <w:rStyle w:val="Time1"/>
          <w:rFonts w:eastAsia="Arial Unicode MS"/>
          <w:lang w:val="it-IT"/>
        </w:rPr>
        <w:t>[Ad matutinum]</w:t>
      </w:r>
      <w:r>
        <w:rPr>
          <w:rFonts w:eastAsia="Arial Unicode MS"/>
          <w:lang w:val="it-IT"/>
        </w:rPr>
        <w:t xml:space="preserve"> EV </w:t>
      </w:r>
      <w:r w:rsidRPr="006A75AC">
        <w:rPr>
          <w:rStyle w:val="Incipit"/>
          <w:rFonts w:eastAsia="Arial Unicode MS"/>
          <w:lang w:val="it-IT"/>
        </w:rPr>
        <w:t>Intravit Iesus in domum</w:t>
      </w:r>
      <w:r>
        <w:rPr>
          <w:rFonts w:eastAsia="Arial Unicode MS"/>
          <w:lang w:val="it-IT"/>
        </w:rPr>
        <w:t>.</w:t>
      </w:r>
    </w:p>
    <w:p w:rsidR="000F0DF3" w:rsidRDefault="000F0DF3" w:rsidP="00F81136">
      <w:pPr>
        <w:rPr>
          <w:rFonts w:eastAsia="Arial Unicode MS"/>
          <w:lang w:val="it-IT"/>
        </w:rPr>
      </w:pPr>
      <w:r w:rsidRPr="006A75AC">
        <w:rPr>
          <w:rStyle w:val="Time1"/>
          <w:rFonts w:eastAsia="Arial Unicode MS"/>
          <w:lang w:val="it-IT"/>
        </w:rPr>
        <w:t>[Ad laudes]</w:t>
      </w:r>
      <w:r>
        <w:rPr>
          <w:rFonts w:eastAsia="Arial Unicode MS"/>
          <w:lang w:val="it-IT"/>
        </w:rPr>
        <w:t xml:space="preserve"> AB </w:t>
      </w:r>
      <w:r w:rsidRPr="006A75AC">
        <w:rPr>
          <w:rStyle w:val="Neume"/>
          <w:rFonts w:eastAsia="Arial Unicode MS"/>
          <w:lang w:val="it-IT"/>
        </w:rPr>
        <w:t>Accipite</w:t>
      </w:r>
      <w:r>
        <w:rPr>
          <w:rFonts w:eastAsia="Arial Unicode MS"/>
          <w:lang w:val="it-IT"/>
        </w:rPr>
        <w:t>.</w:t>
      </w:r>
    </w:p>
    <w:p w:rsidR="000F0DF3" w:rsidRDefault="000F0DF3" w:rsidP="00F81136">
      <w:pPr>
        <w:rPr>
          <w:rFonts w:eastAsia="Arial Unicode MS"/>
          <w:lang w:val="it-IT"/>
        </w:rPr>
      </w:pPr>
      <w:r w:rsidRPr="006A75AC">
        <w:rPr>
          <w:rStyle w:val="Time1"/>
          <w:rFonts w:eastAsia="Arial Unicode MS"/>
          <w:lang w:val="it-IT"/>
        </w:rPr>
        <w:t>Ad missam</w:t>
      </w:r>
      <w:r>
        <w:rPr>
          <w:rFonts w:eastAsia="Arial Unicode MS"/>
          <w:lang w:val="it-IT"/>
        </w:rPr>
        <w:t xml:space="preserve"> primum ALV </w:t>
      </w:r>
      <w:r w:rsidRPr="006A75AC">
        <w:rPr>
          <w:rStyle w:val="Incipit"/>
          <w:rFonts w:eastAsia="Arial Unicode MS"/>
          <w:lang w:val="it-IT"/>
        </w:rPr>
        <w:t>Emitte</w:t>
      </w:r>
      <w:r>
        <w:rPr>
          <w:rFonts w:eastAsia="Arial Unicode MS"/>
          <w:lang w:val="it-IT"/>
        </w:rPr>
        <w:t xml:space="preserve"> absque iteratione primae, nec aliquid alleluia iteratur, nisi ultimum nec [ORI] </w:t>
      </w:r>
      <w:r w:rsidRPr="006A75AC">
        <w:rPr>
          <w:rStyle w:val="Incipit"/>
          <w:rFonts w:eastAsia="Arial Unicode MS"/>
          <w:lang w:val="it-IT"/>
        </w:rPr>
        <w:t>Dominus vobiscum</w:t>
      </w:r>
      <w:r>
        <w:rPr>
          <w:rFonts w:eastAsia="Arial Unicode MS"/>
          <w:lang w:val="it-IT"/>
        </w:rPr>
        <w:t xml:space="preserve"> dicitur, nisi post versum alleluia, nec [ORI]</w:t>
      </w:r>
      <w:r w:rsidR="003434F7">
        <w:rPr>
          <w:rFonts w:eastAsia="Arial Unicode MS"/>
          <w:lang w:val="it-IT"/>
        </w:rPr>
        <w:t xml:space="preserve"> </w:t>
      </w:r>
      <w:r w:rsidR="003434F7" w:rsidRPr="006A75AC">
        <w:rPr>
          <w:rStyle w:val="Incipit"/>
          <w:rFonts w:eastAsia="Arial Unicode MS"/>
          <w:lang w:val="it-IT"/>
        </w:rPr>
        <w:t>Flectamus genua</w:t>
      </w:r>
      <w:r w:rsidR="003434F7">
        <w:rPr>
          <w:rFonts w:eastAsia="Arial Unicode MS"/>
          <w:lang w:val="it-IT"/>
        </w:rPr>
        <w:t xml:space="preserve"> dicitur. Secundum ALV </w:t>
      </w:r>
      <w:r w:rsidR="003434F7" w:rsidRPr="006A75AC">
        <w:rPr>
          <w:rStyle w:val="Incipit"/>
          <w:rFonts w:eastAsia="Arial Unicode MS"/>
          <w:lang w:val="it-IT"/>
        </w:rPr>
        <w:t>Spiritus</w:t>
      </w:r>
      <w:r w:rsidR="003434F7">
        <w:rPr>
          <w:rFonts w:eastAsia="Arial Unicode MS"/>
          <w:lang w:val="it-IT"/>
        </w:rPr>
        <w:t xml:space="preserve">. Tertius [ALV] </w:t>
      </w:r>
      <w:r w:rsidR="003434F7" w:rsidRPr="006A75AC">
        <w:rPr>
          <w:rStyle w:val="Incipit"/>
          <w:rFonts w:eastAsia="Arial Unicode MS"/>
          <w:lang w:val="it-IT"/>
        </w:rPr>
        <w:t>Paracletus</w:t>
      </w:r>
      <w:r w:rsidR="003434F7">
        <w:rPr>
          <w:rFonts w:eastAsia="Arial Unicode MS"/>
          <w:lang w:val="it-IT"/>
        </w:rPr>
        <w:t xml:space="preserve">. Quartus [ALV] </w:t>
      </w:r>
      <w:r w:rsidR="003434F7" w:rsidRPr="006A75AC">
        <w:rPr>
          <w:rStyle w:val="Neume"/>
          <w:rFonts w:eastAsia="Arial Unicode MS"/>
          <w:lang w:val="it-IT"/>
        </w:rPr>
        <w:t>Dum</w:t>
      </w:r>
      <w:r w:rsidR="000E5986" w:rsidRPr="006A75AC">
        <w:rPr>
          <w:rStyle w:val="Incipit"/>
          <w:rFonts w:eastAsia="Arial Unicode MS"/>
          <w:lang w:val="it-IT"/>
        </w:rPr>
        <w:t>@</w:t>
      </w:r>
      <w:r w:rsidR="003434F7" w:rsidRPr="006A75AC">
        <w:rPr>
          <w:rStyle w:val="Incipit"/>
          <w:rFonts w:eastAsia="Arial Unicode MS"/>
          <w:lang w:val="it-IT"/>
        </w:rPr>
        <w:t>complerentur</w:t>
      </w:r>
      <w:r w:rsidR="003434F7">
        <w:rPr>
          <w:rFonts w:eastAsia="Arial Unicode MS"/>
          <w:lang w:val="it-IT"/>
        </w:rPr>
        <w:t xml:space="preserve">. Post lectionem Danielis dicitur </w:t>
      </w:r>
      <w:r w:rsidR="00E94036">
        <w:rPr>
          <w:rFonts w:eastAsia="Arial Unicode MS"/>
          <w:lang w:val="it-IT"/>
        </w:rPr>
        <w:t>ALV</w:t>
      </w:r>
      <w:r w:rsidR="003434F7">
        <w:rPr>
          <w:rFonts w:eastAsia="Arial Unicode MS"/>
          <w:lang w:val="it-IT"/>
        </w:rPr>
        <w:t xml:space="preserve"> </w:t>
      </w:r>
      <w:r w:rsidR="003434F7" w:rsidRPr="006A75AC">
        <w:rPr>
          <w:rStyle w:val="Neume"/>
          <w:rFonts w:eastAsia="Arial Unicode MS"/>
          <w:lang w:val="it-IT"/>
        </w:rPr>
        <w:t>Benedictus</w:t>
      </w:r>
      <w:r w:rsidR="003434F7">
        <w:rPr>
          <w:rFonts w:eastAsia="Arial Unicode MS"/>
          <w:lang w:val="it-IT"/>
        </w:rPr>
        <w:t xml:space="preserve">. Quaere in officio de sancta trinitate. Sequitur [ORI] </w:t>
      </w:r>
      <w:r w:rsidR="003434F7" w:rsidRPr="006A75AC">
        <w:rPr>
          <w:rStyle w:val="Incipit"/>
          <w:rFonts w:eastAsia="Arial Unicode MS"/>
          <w:lang w:val="it-IT"/>
        </w:rPr>
        <w:t>Dominus vobiscum</w:t>
      </w:r>
      <w:r w:rsidR="003434F7">
        <w:rPr>
          <w:rFonts w:eastAsia="Arial Unicode MS"/>
          <w:lang w:val="it-IT"/>
        </w:rPr>
        <w:t xml:space="preserve">. Et una tantum ORCL </w:t>
      </w:r>
      <w:r w:rsidR="003434F7" w:rsidRPr="006A75AC">
        <w:rPr>
          <w:rStyle w:val="Incipit"/>
          <w:rFonts w:eastAsia="Arial Unicode MS"/>
          <w:lang w:val="it-IT"/>
        </w:rPr>
        <w:t>Deus qui tribus pueris</w:t>
      </w:r>
      <w:r w:rsidR="003434F7">
        <w:rPr>
          <w:rFonts w:eastAsia="Arial Unicode MS"/>
          <w:lang w:val="it-IT"/>
        </w:rPr>
        <w:t xml:space="preserve">. Post epistulam dicitur ALV </w:t>
      </w:r>
      <w:r w:rsidR="003434F7" w:rsidRPr="006A75AC">
        <w:rPr>
          <w:rStyle w:val="Neume"/>
          <w:rFonts w:eastAsia="Arial Unicode MS"/>
          <w:lang w:val="it-IT"/>
        </w:rPr>
        <w:t>Lau</w:t>
      </w:r>
      <w:r w:rsidR="003434F7" w:rsidRPr="006A75AC">
        <w:rPr>
          <w:rStyle w:val="Incipit"/>
          <w:rFonts w:eastAsia="Arial Unicode MS"/>
          <w:lang w:val="it-IT"/>
        </w:rPr>
        <w:t>date</w:t>
      </w:r>
      <w:r w:rsidR="003434F7">
        <w:rPr>
          <w:rFonts w:eastAsia="Arial Unicode MS"/>
          <w:lang w:val="it-IT"/>
        </w:rPr>
        <w:t xml:space="preserve"> et iteratur prima.</w:t>
      </w:r>
    </w:p>
    <w:p w:rsidR="003434F7" w:rsidRPr="006A75AC" w:rsidRDefault="003434F7" w:rsidP="00F81136">
      <w:pPr>
        <w:rPr>
          <w:rFonts w:eastAsia="Arial Unicode MS"/>
          <w:lang w:val="en-US"/>
        </w:rPr>
      </w:pPr>
    </w:p>
    <w:p w:rsidR="00DE0C54" w:rsidRPr="006A75AC" w:rsidRDefault="00DE0C54" w:rsidP="00A67FB0">
      <w:pPr>
        <w:pStyle w:val="berschrift1"/>
        <w:rPr>
          <w:rFonts w:eastAsia="Arial Unicode MS"/>
          <w:lang w:val="en-US"/>
        </w:rPr>
      </w:pPr>
      <w:r w:rsidRPr="006A75AC">
        <w:rPr>
          <w:rFonts w:eastAsia="Arial Unicode MS"/>
          <w:lang w:val="en-US"/>
        </w:rPr>
        <w:t>[DOMINICA IN OCTAVA PENTECOSTES]</w:t>
      </w:r>
    </w:p>
    <w:p w:rsidR="00DE0C54" w:rsidRPr="006A75AC" w:rsidRDefault="00484485" w:rsidP="00F81136">
      <w:pPr>
        <w:rPr>
          <w:rFonts w:eastAsia="Arial Unicode MS"/>
          <w:lang w:val="en-US"/>
        </w:rPr>
      </w:pPr>
      <w:r w:rsidRPr="006A75AC">
        <w:rPr>
          <w:rStyle w:val="Time1"/>
          <w:rFonts w:eastAsia="Arial Unicode MS"/>
          <w:lang w:val="en-US"/>
        </w:rPr>
        <w:t>Ad vesperas</w:t>
      </w:r>
      <w:r w:rsidRPr="006A75AC">
        <w:rPr>
          <w:rFonts w:eastAsia="Arial Unicode MS"/>
          <w:lang w:val="en-US"/>
        </w:rPr>
        <w:t xml:space="preserve"> AN </w:t>
      </w:r>
      <w:r w:rsidRPr="006A75AC">
        <w:rPr>
          <w:rStyle w:val="Neume"/>
          <w:rFonts w:eastAsia="Arial Unicode MS"/>
          <w:lang w:val="en-US"/>
        </w:rPr>
        <w:t>Veni</w:t>
      </w:r>
      <w:r w:rsidRPr="006A75AC">
        <w:rPr>
          <w:rStyle w:val="Incipit"/>
          <w:rFonts w:eastAsia="Arial Unicode MS"/>
          <w:lang w:val="en-US"/>
        </w:rPr>
        <w:t>@sancte spiritus</w:t>
      </w:r>
      <w:r w:rsidRPr="006A75AC">
        <w:rPr>
          <w:rFonts w:eastAsia="Arial Unicode MS"/>
          <w:lang w:val="en-US"/>
        </w:rPr>
        <w:t xml:space="preserve">. [PS] </w:t>
      </w:r>
      <w:r w:rsidRPr="006A75AC">
        <w:rPr>
          <w:rStyle w:val="Incipit"/>
          <w:rFonts w:eastAsia="Arial Unicode MS"/>
          <w:lang w:val="en-US"/>
        </w:rPr>
        <w:t>Dixit dominus</w:t>
      </w:r>
      <w:r w:rsidRPr="006A75AC">
        <w:rPr>
          <w:rFonts w:eastAsia="Arial Unicode MS"/>
          <w:lang w:val="en-US"/>
        </w:rPr>
        <w:t xml:space="preserve"> ut supra. AM </w:t>
      </w:r>
      <w:r w:rsidRPr="006A75AC">
        <w:rPr>
          <w:rStyle w:val="Neume"/>
          <w:rFonts w:eastAsia="Arial Unicode MS"/>
          <w:lang w:val="en-US"/>
        </w:rPr>
        <w:t>Iam non</w:t>
      </w:r>
      <w:r w:rsidRPr="006A75AC">
        <w:rPr>
          <w:rStyle w:val="Incipit"/>
          <w:rFonts w:eastAsia="Arial Unicode MS"/>
          <w:lang w:val="en-US"/>
        </w:rPr>
        <w:t>@multa</w:t>
      </w:r>
      <w:r w:rsidRPr="006A75AC">
        <w:rPr>
          <w:rFonts w:eastAsia="Arial Unicode MS"/>
          <w:lang w:val="en-US"/>
        </w:rPr>
        <w:t>.</w:t>
      </w:r>
      <w:r>
        <w:rPr>
          <w:rFonts w:eastAsia="Arial Unicode MS"/>
          <w:lang w:val="en-US"/>
        </w:rPr>
        <w:t xml:space="preserve"> </w:t>
      </w:r>
      <w:r w:rsidR="006A2BF7" w:rsidRPr="006A75AC">
        <w:rPr>
          <w:rFonts w:eastAsia="Arial Unicode MS"/>
          <w:lang w:val="en-US"/>
        </w:rPr>
        <w:t xml:space="preserve">OR </w:t>
      </w:r>
      <w:r w:rsidR="006A2BF7" w:rsidRPr="006A75AC">
        <w:rPr>
          <w:rStyle w:val="Incipit"/>
          <w:rFonts w:eastAsia="Arial Unicode MS"/>
          <w:lang w:val="en-US"/>
        </w:rPr>
        <w:t>Deus qui corda</w:t>
      </w:r>
      <w:r w:rsidR="006A2BF7" w:rsidRPr="006A75AC">
        <w:rPr>
          <w:rFonts w:eastAsia="Arial Unicode MS"/>
          <w:lang w:val="en-US"/>
        </w:rPr>
        <w:t xml:space="preserve"> una tantum. Cetera in nocte et in die sicut in sancto die pentecostes praeter capitulum et epistulam.</w:t>
      </w:r>
    </w:p>
    <w:p w:rsidR="006A2BF7" w:rsidRDefault="006A2BF7" w:rsidP="00F81136">
      <w:pPr>
        <w:rPr>
          <w:rFonts w:eastAsia="Arial Unicode MS"/>
          <w:lang w:val="it-IT"/>
        </w:rPr>
      </w:pPr>
      <w:r w:rsidRPr="00484485">
        <w:rPr>
          <w:rStyle w:val="Time1"/>
          <w:rFonts w:eastAsia="Arial Unicode MS"/>
        </w:rPr>
        <w:t>[Ad missam]</w:t>
      </w:r>
      <w:r>
        <w:rPr>
          <w:rFonts w:eastAsia="Arial Unicode MS"/>
          <w:lang w:val="it-IT"/>
        </w:rPr>
        <w:t xml:space="preserve"> [EP] </w:t>
      </w:r>
      <w:r w:rsidRPr="006A75AC">
        <w:rPr>
          <w:rStyle w:val="Incipit"/>
          <w:rFonts w:eastAsia="Arial Unicode MS"/>
          <w:lang w:val="it-IT"/>
        </w:rPr>
        <w:t>Vidi ostium</w:t>
      </w:r>
      <w:r>
        <w:rPr>
          <w:rFonts w:eastAsia="Arial Unicode MS"/>
          <w:lang w:val="it-IT"/>
        </w:rPr>
        <w:t xml:space="preserve">. Et EV </w:t>
      </w:r>
      <w:r w:rsidRPr="006A75AC">
        <w:rPr>
          <w:rStyle w:val="Incipit"/>
          <w:rFonts w:eastAsia="Arial Unicode MS"/>
          <w:lang w:val="it-IT"/>
        </w:rPr>
        <w:t>Erat homo</w:t>
      </w:r>
      <w:r>
        <w:rPr>
          <w:rFonts w:eastAsia="Arial Unicode MS"/>
          <w:lang w:val="it-IT"/>
        </w:rPr>
        <w:t>.</w:t>
      </w:r>
    </w:p>
    <w:p w:rsidR="006A2BF7" w:rsidRDefault="006A2BF7" w:rsidP="00F81136">
      <w:pPr>
        <w:rPr>
          <w:rFonts w:eastAsia="Arial Unicode MS"/>
          <w:lang w:val="it-IT"/>
        </w:rPr>
      </w:pPr>
      <w:r w:rsidRPr="00484485">
        <w:rPr>
          <w:rStyle w:val="Time1"/>
          <w:rFonts w:eastAsia="Arial Unicode MS"/>
        </w:rPr>
        <w:t>[Ad laudes]</w:t>
      </w:r>
      <w:r>
        <w:rPr>
          <w:rFonts w:eastAsia="Arial Unicode MS"/>
          <w:lang w:val="it-IT"/>
        </w:rPr>
        <w:t xml:space="preserve"> AB </w:t>
      </w:r>
      <w:r w:rsidRPr="006A75AC">
        <w:rPr>
          <w:rStyle w:val="Neume"/>
          <w:rFonts w:eastAsia="Arial Unicode MS"/>
          <w:lang w:val="it-IT"/>
        </w:rPr>
        <w:t>Nisi</w:t>
      </w:r>
      <w:r w:rsidR="00DA63B3" w:rsidRPr="006A75AC">
        <w:rPr>
          <w:rStyle w:val="Incipit"/>
          <w:rFonts w:eastAsia="Arial Unicode MS"/>
          <w:lang w:val="it-IT"/>
        </w:rPr>
        <w:t>@</w:t>
      </w:r>
      <w:r w:rsidRPr="006A75AC">
        <w:rPr>
          <w:rStyle w:val="Incipit"/>
          <w:rFonts w:eastAsia="Arial Unicode MS"/>
          <w:lang w:val="it-IT"/>
        </w:rPr>
        <w:t>quis</w:t>
      </w:r>
      <w:r>
        <w:rPr>
          <w:rFonts w:eastAsia="Arial Unicode MS"/>
          <w:lang w:val="it-IT"/>
        </w:rPr>
        <w:t>.</w:t>
      </w:r>
    </w:p>
    <w:p w:rsidR="006A2BF7" w:rsidRPr="006A75AC" w:rsidRDefault="006A2BF7" w:rsidP="00F81136">
      <w:pPr>
        <w:rPr>
          <w:rFonts w:eastAsia="Arial Unicode MS"/>
          <w:lang w:val="fr-FR"/>
        </w:rPr>
      </w:pPr>
      <w:r w:rsidRPr="00484485">
        <w:rPr>
          <w:rStyle w:val="Time1"/>
          <w:rFonts w:eastAsia="Arial Unicode MS"/>
        </w:rPr>
        <w:t>[Ad vesperas]</w:t>
      </w:r>
      <w:r>
        <w:rPr>
          <w:rFonts w:eastAsia="Arial Unicode MS"/>
          <w:lang w:val="it-IT"/>
        </w:rPr>
        <w:t xml:space="preserve"> [AN] </w:t>
      </w:r>
      <w:r w:rsidRPr="00484485">
        <w:rPr>
          <w:rStyle w:val="Neume"/>
          <w:rFonts w:eastAsia="Arial Unicode MS"/>
        </w:rPr>
        <w:t>Veni</w:t>
      </w:r>
      <w:r w:rsidR="00484485">
        <w:rPr>
          <w:rStyle w:val="Incipit"/>
          <w:rFonts w:eastAsia="Arial Unicode MS"/>
          <w:lang w:val="it-IT"/>
        </w:rPr>
        <w:t>@</w:t>
      </w:r>
      <w:r w:rsidRPr="006A75AC">
        <w:rPr>
          <w:rStyle w:val="Incipit"/>
          <w:rFonts w:eastAsia="Arial Unicode MS"/>
          <w:lang w:val="it-IT"/>
        </w:rPr>
        <w:t>sancte spiritus</w:t>
      </w:r>
      <w:r>
        <w:rPr>
          <w:rFonts w:eastAsia="Arial Unicode MS"/>
          <w:lang w:val="it-IT"/>
        </w:rPr>
        <w:t xml:space="preserve">. [PS] </w:t>
      </w:r>
      <w:r w:rsidRPr="006A75AC">
        <w:rPr>
          <w:rStyle w:val="Incipit"/>
          <w:rFonts w:eastAsia="Arial Unicode MS"/>
          <w:lang w:val="it-IT"/>
        </w:rPr>
        <w:t>Dixit</w:t>
      </w:r>
      <w:r>
        <w:rPr>
          <w:rFonts w:eastAsia="Arial Unicode MS"/>
          <w:lang w:val="it-IT"/>
        </w:rPr>
        <w:t xml:space="preserve">. AM </w:t>
      </w:r>
      <w:r w:rsidRPr="006A75AC">
        <w:rPr>
          <w:rStyle w:val="Neume"/>
          <w:rFonts w:eastAsia="Arial Unicode MS"/>
          <w:lang w:val="it-IT"/>
        </w:rPr>
        <w:t>Ultimo</w:t>
      </w:r>
      <w:r>
        <w:rPr>
          <w:rFonts w:eastAsia="Arial Unicode MS"/>
          <w:lang w:val="it-IT"/>
        </w:rPr>
        <w:t xml:space="preserve">. </w:t>
      </w:r>
      <w:r w:rsidRPr="006A75AC">
        <w:rPr>
          <w:rFonts w:eastAsia="Arial Unicode MS"/>
          <w:lang w:val="fr-FR"/>
        </w:rPr>
        <w:t xml:space="preserve">Post orationem canitur de sancta trinitate AC </w:t>
      </w:r>
      <w:r w:rsidRPr="006A75AC">
        <w:rPr>
          <w:rStyle w:val="Neume"/>
          <w:rFonts w:eastAsia="Arial Unicode MS"/>
          <w:lang w:val="fr-FR"/>
        </w:rPr>
        <w:t>Te deum</w:t>
      </w:r>
      <w:r w:rsidRPr="006A75AC">
        <w:rPr>
          <w:rFonts w:eastAsia="Arial Unicode MS"/>
          <w:lang w:val="fr-FR"/>
        </w:rPr>
        <w:t xml:space="preserve">. Et ORC </w:t>
      </w:r>
      <w:r w:rsidRPr="006A75AC">
        <w:rPr>
          <w:rStyle w:val="Incipit"/>
          <w:rFonts w:eastAsia="Arial Unicode MS"/>
          <w:lang w:val="fr-FR"/>
        </w:rPr>
        <w:t>Omnipotens sempiterne</w:t>
      </w:r>
      <w:r w:rsidRPr="006A75AC">
        <w:rPr>
          <w:rFonts w:eastAsia="Arial Unicode MS"/>
          <w:lang w:val="fr-FR"/>
        </w:rPr>
        <w:t>.</w:t>
      </w:r>
    </w:p>
    <w:p w:rsidR="006A2BF7" w:rsidRPr="006A75AC" w:rsidRDefault="006A2BF7" w:rsidP="00A67FB0">
      <w:pPr>
        <w:pStyle w:val="berschrift1"/>
        <w:rPr>
          <w:rFonts w:eastAsia="Arial Unicode MS"/>
          <w:lang w:val="fr-FR"/>
        </w:rPr>
      </w:pPr>
      <w:r w:rsidRPr="006A75AC">
        <w:rPr>
          <w:rFonts w:eastAsia="Arial Unicode MS"/>
          <w:lang w:val="fr-FR"/>
        </w:rPr>
        <w:t>KOMMENTAR</w:t>
      </w:r>
    </w:p>
    <w:p w:rsidR="006A2BF7" w:rsidRPr="006A75AC" w:rsidRDefault="006A2BF7" w:rsidP="00F81136">
      <w:pPr>
        <w:rPr>
          <w:rFonts w:eastAsia="Arial Unicode MS"/>
          <w:lang w:val="fr-FR"/>
        </w:rPr>
      </w:pPr>
      <w:r w:rsidRPr="006A75AC">
        <w:rPr>
          <w:rFonts w:eastAsia="Arial Unicode MS"/>
          <w:lang w:val="fr-FR"/>
        </w:rPr>
        <w:t xml:space="preserve">Quodcumque festum inciderit infra octavam pentecostes, non poterit sollemnius agi quam per antiphonam et orationem unam, et tamen vacetur si vacandum est. </w:t>
      </w:r>
      <w:r w:rsidR="00E32E51" w:rsidRPr="006A75AC">
        <w:rPr>
          <w:rFonts w:eastAsia="Arial Unicode MS"/>
          <w:lang w:val="fr-FR"/>
        </w:rPr>
        <w:t xml:space="preserve">Et </w:t>
      </w:r>
      <w:r w:rsidR="00E32E51" w:rsidRPr="006A75AC">
        <w:rPr>
          <w:lang w:val="fr-FR"/>
        </w:rPr>
        <w:t>|</w:t>
      </w:r>
      <w:r w:rsidR="00E32E51" w:rsidRPr="006A75AC">
        <w:rPr>
          <w:rFonts w:eastAsia="Arial Unicode MS"/>
          <w:lang w:val="fr-FR"/>
        </w:rPr>
        <w:t>eadem::eaedem</w:t>
      </w:r>
      <w:r w:rsidR="00E32E51" w:rsidRPr="006A75AC">
        <w:rPr>
          <w:lang w:val="fr-FR"/>
        </w:rPr>
        <w:t>|</w:t>
      </w:r>
      <w:r w:rsidR="00E32E51" w:rsidRPr="006A75AC">
        <w:rPr>
          <w:rFonts w:eastAsia="Arial Unicode MS"/>
          <w:lang w:val="fr-FR"/>
        </w:rPr>
        <w:t xml:space="preserve"> antiphonae cantentur quae et ante pentecosten.</w:t>
      </w:r>
    </w:p>
    <w:p w:rsidR="00E32E51" w:rsidRPr="006A75AC" w:rsidRDefault="00E32E51" w:rsidP="00A67FB0">
      <w:pPr>
        <w:pStyle w:val="berschrift1"/>
        <w:rPr>
          <w:rFonts w:eastAsia="Arial Unicode MS"/>
          <w:lang w:val="fr-FR"/>
        </w:rPr>
      </w:pPr>
      <w:r w:rsidRPr="006A75AC">
        <w:rPr>
          <w:rFonts w:eastAsia="Arial Unicode MS"/>
          <w:lang w:val="fr-FR"/>
        </w:rPr>
        <w:t>[</w:t>
      </w:r>
      <w:r w:rsidR="00465B67" w:rsidRPr="006A75AC">
        <w:rPr>
          <w:rFonts w:eastAsia="Arial Unicode MS"/>
          <w:lang w:val="fr-FR"/>
        </w:rPr>
        <w:t>INFRA EBDOMADAM DE</w:t>
      </w:r>
      <w:r w:rsidRPr="006A75AC">
        <w:rPr>
          <w:rFonts w:eastAsia="Arial Unicode MS"/>
          <w:lang w:val="fr-FR"/>
        </w:rPr>
        <w:t xml:space="preserve"> TRINITATE]</w:t>
      </w:r>
    </w:p>
    <w:p w:rsidR="00021593" w:rsidRPr="006A75AC" w:rsidRDefault="00E32E51" w:rsidP="00F81136">
      <w:pPr>
        <w:rPr>
          <w:rFonts w:eastAsia="Arial Unicode MS"/>
          <w:lang w:val="pt-PT"/>
        </w:rPr>
      </w:pPr>
      <w:r w:rsidRPr="006A75AC">
        <w:rPr>
          <w:rFonts w:eastAsia="Arial Unicode MS"/>
          <w:lang w:val="pt-PT"/>
        </w:rPr>
        <w:t>Per hanc ebdomadam canimus de sancta trinitate</w:t>
      </w:r>
      <w:r w:rsidR="00021593" w:rsidRPr="006A75AC">
        <w:rPr>
          <w:rFonts w:eastAsia="Arial Unicode MS"/>
          <w:lang w:val="pt-PT"/>
        </w:rPr>
        <w:t>.</w:t>
      </w:r>
      <w:r w:rsidRPr="006A75AC">
        <w:rPr>
          <w:rFonts w:eastAsia="Arial Unicode MS"/>
          <w:lang w:val="pt-PT"/>
        </w:rPr>
        <w:t xml:space="preserve"> </w:t>
      </w:r>
    </w:p>
    <w:p w:rsidR="00E32E51" w:rsidRPr="006A75AC" w:rsidRDefault="00021593" w:rsidP="00F81136">
      <w:pPr>
        <w:rPr>
          <w:rFonts w:eastAsia="Arial Unicode MS"/>
          <w:lang w:val="fr-FR"/>
        </w:rPr>
      </w:pPr>
      <w:r w:rsidRPr="006A75AC">
        <w:rPr>
          <w:rStyle w:val="Time1"/>
          <w:rFonts w:eastAsia="Arial Unicode MS"/>
          <w:lang w:val="fr-FR"/>
        </w:rPr>
        <w:t>[Ad matutinum]</w:t>
      </w:r>
      <w:r w:rsidRPr="006A75AC">
        <w:rPr>
          <w:rFonts w:eastAsia="Arial Unicode MS"/>
          <w:lang w:val="fr-FR"/>
        </w:rPr>
        <w:t xml:space="preserve"> </w:t>
      </w:r>
      <w:r w:rsidR="00E32E51" w:rsidRPr="006A75AC">
        <w:rPr>
          <w:rFonts w:eastAsia="Arial Unicode MS"/>
          <w:lang w:val="fr-FR"/>
        </w:rPr>
        <w:t xml:space="preserve">et singulis noctibus tres lectiones </w:t>
      </w:r>
      <w:r w:rsidR="0056621B" w:rsidRPr="006A75AC">
        <w:rPr>
          <w:rFonts w:eastAsia="Arial Unicode MS"/>
          <w:lang w:val="fr-FR"/>
        </w:rPr>
        <w:t xml:space="preserve">inde </w:t>
      </w:r>
      <w:r w:rsidR="00D25F6D" w:rsidRPr="006A75AC">
        <w:rPr>
          <w:rFonts w:eastAsia="Arial Unicode MS"/>
          <w:lang w:val="fr-FR"/>
        </w:rPr>
        <w:t>legimus</w:t>
      </w:r>
      <w:r w:rsidRPr="006A75AC">
        <w:rPr>
          <w:rFonts w:eastAsia="Arial Unicode MS"/>
          <w:lang w:val="fr-FR"/>
        </w:rPr>
        <w:t xml:space="preserve">. Et INV </w:t>
      </w:r>
      <w:r w:rsidRPr="006A75AC">
        <w:rPr>
          <w:rStyle w:val="Neume"/>
          <w:rFonts w:eastAsia="Arial Unicode MS"/>
          <w:lang w:val="fr-FR"/>
        </w:rPr>
        <w:t>Deum ve</w:t>
      </w:r>
      <w:r w:rsidRPr="006A75AC">
        <w:rPr>
          <w:rStyle w:val="Incipit"/>
          <w:rFonts w:eastAsia="Arial Unicode MS"/>
          <w:lang w:val="fr-FR"/>
        </w:rPr>
        <w:t>rum</w:t>
      </w:r>
      <w:r w:rsidRPr="006A75AC">
        <w:rPr>
          <w:rFonts w:eastAsia="Arial Unicode MS"/>
          <w:lang w:val="fr-FR"/>
        </w:rPr>
        <w:t>, nisi sit festum. Hymni feriales. Nocturnam cum suis antiphonis et versibus.</w:t>
      </w:r>
    </w:p>
    <w:p w:rsidR="00CE51F6" w:rsidRDefault="00021593" w:rsidP="00F81136">
      <w:pPr>
        <w:rPr>
          <w:rFonts w:eastAsia="Arial Unicode MS"/>
          <w:lang w:val="it-IT"/>
        </w:rPr>
      </w:pPr>
      <w:r w:rsidRPr="006A75AC">
        <w:rPr>
          <w:rStyle w:val="Time1"/>
          <w:rFonts w:eastAsia="Arial Unicode MS"/>
          <w:lang w:val="fr-FR"/>
        </w:rPr>
        <w:t>Ad laudes</w:t>
      </w:r>
      <w:r w:rsidRPr="006A75AC">
        <w:rPr>
          <w:rFonts w:eastAsia="Arial Unicode MS"/>
          <w:lang w:val="fr-FR"/>
        </w:rPr>
        <w:t xml:space="preserve"> singulis noctibus una antiphona de [AN] </w:t>
      </w:r>
      <w:r w:rsidRPr="006A75AC">
        <w:rPr>
          <w:rStyle w:val="Neume"/>
          <w:rFonts w:eastAsia="Arial Unicode MS"/>
          <w:lang w:val="fr-FR"/>
        </w:rPr>
        <w:t>Gloria</w:t>
      </w:r>
      <w:r w:rsidR="00436935" w:rsidRPr="006A75AC">
        <w:rPr>
          <w:rStyle w:val="Incipit"/>
          <w:rFonts w:eastAsia="Arial Unicode MS"/>
          <w:lang w:val="fr-FR"/>
        </w:rPr>
        <w:t>@</w:t>
      </w:r>
      <w:r w:rsidRPr="006A75AC">
        <w:rPr>
          <w:rStyle w:val="Incipit"/>
          <w:rFonts w:eastAsia="Arial Unicode MS"/>
          <w:lang w:val="fr-FR"/>
        </w:rPr>
        <w:t>t</w:t>
      </w:r>
      <w:r w:rsidR="00436935" w:rsidRPr="006A75AC">
        <w:rPr>
          <w:rStyle w:val="Incipit"/>
          <w:rFonts w:eastAsia="Arial Unicode MS"/>
          <w:lang w:val="fr-FR"/>
        </w:rPr>
        <w:t>i</w:t>
      </w:r>
      <w:r w:rsidRPr="006A75AC">
        <w:rPr>
          <w:rStyle w:val="Incipit"/>
          <w:rFonts w:eastAsia="Arial Unicode MS"/>
          <w:lang w:val="fr-FR"/>
        </w:rPr>
        <w:t>bi</w:t>
      </w:r>
      <w:r w:rsidRPr="006A75AC">
        <w:rPr>
          <w:rFonts w:eastAsia="Arial Unicode MS"/>
          <w:lang w:val="fr-FR"/>
        </w:rPr>
        <w:t xml:space="preserve"> in PS </w:t>
      </w:r>
      <w:r w:rsidRPr="006A75AC">
        <w:rPr>
          <w:rStyle w:val="Incipit"/>
          <w:rFonts w:eastAsia="Arial Unicode MS"/>
          <w:lang w:val="fr-FR"/>
        </w:rPr>
        <w:t>Dominus regnavit</w:t>
      </w:r>
      <w:r w:rsidRPr="006A75AC">
        <w:rPr>
          <w:rFonts w:eastAsia="Arial Unicode MS"/>
          <w:lang w:val="fr-FR"/>
        </w:rPr>
        <w:t xml:space="preserve"> cum reliquis. Et de eisdem quamlibet in PSBE </w:t>
      </w:r>
      <w:r w:rsidRPr="006A75AC">
        <w:rPr>
          <w:rStyle w:val="Incipit"/>
          <w:rFonts w:eastAsia="Arial Unicode MS"/>
          <w:lang w:val="fr-FR"/>
        </w:rPr>
        <w:t>Benedictus</w:t>
      </w:r>
      <w:r w:rsidRPr="006A75AC">
        <w:rPr>
          <w:rFonts w:eastAsia="Arial Unicode MS"/>
          <w:lang w:val="fr-FR"/>
        </w:rPr>
        <w:t xml:space="preserve"> et [MA] </w:t>
      </w:r>
      <w:r w:rsidRPr="006A75AC">
        <w:rPr>
          <w:rStyle w:val="Incipit"/>
          <w:rFonts w:eastAsia="Arial Unicode MS"/>
          <w:lang w:val="fr-FR"/>
        </w:rPr>
        <w:t>Magnificat</w:t>
      </w:r>
      <w:r w:rsidRPr="006A75AC">
        <w:rPr>
          <w:rFonts w:eastAsia="Arial Unicode MS"/>
          <w:lang w:val="fr-FR"/>
        </w:rPr>
        <w:t>. In fine dicimus deinceps antiphona et oratio de sancta cruce et de sancta Maria cum reliquis sequentibus usque in adventum domini, nisi impediat festum. Capitulum et oratio (89v)</w:t>
      </w:r>
      <w:r w:rsidR="00CE51F6" w:rsidRPr="006A75AC">
        <w:rPr>
          <w:rFonts w:eastAsia="Arial Unicode MS"/>
          <w:lang w:val="fr-FR"/>
        </w:rPr>
        <w:t xml:space="preserve"> de sancta trinitate etiam ad cursus et ad vesperas, sed hymnos feriales per omnia, et antiphona ad cursus et responsoria. </w:t>
      </w:r>
      <w:r w:rsidR="00CE51F6" w:rsidRPr="006A75AC">
        <w:rPr>
          <w:rStyle w:val="Funktion"/>
          <w:rFonts w:eastAsia="Arial Unicode MS"/>
          <w:lang w:val="fr-FR"/>
        </w:rPr>
        <w:t>Sacerdos</w:t>
      </w:r>
      <w:r w:rsidR="00CE51F6" w:rsidRPr="006A75AC">
        <w:rPr>
          <w:rFonts w:eastAsia="Arial Unicode MS"/>
          <w:lang w:val="fr-FR"/>
        </w:rPr>
        <w:t xml:space="preserve"> utitur his versibus VS </w:t>
      </w:r>
      <w:r w:rsidR="00CE51F6" w:rsidRPr="006A75AC">
        <w:rPr>
          <w:rStyle w:val="Incipit"/>
          <w:rFonts w:eastAsia="Arial Unicode MS"/>
          <w:lang w:val="fr-FR"/>
        </w:rPr>
        <w:t>Benedicamus patrem et filium</w:t>
      </w:r>
      <w:r w:rsidR="00CE51F6" w:rsidRPr="006A75AC">
        <w:rPr>
          <w:rFonts w:eastAsia="Arial Unicode MS"/>
          <w:lang w:val="fr-FR"/>
        </w:rPr>
        <w:t xml:space="preserve">. VS </w:t>
      </w:r>
      <w:r w:rsidR="00CE51F6" w:rsidRPr="006A75AC">
        <w:rPr>
          <w:rStyle w:val="Incipit"/>
          <w:rFonts w:eastAsia="Arial Unicode MS"/>
          <w:lang w:val="fr-FR"/>
        </w:rPr>
        <w:t>Benedictus es domine</w:t>
      </w:r>
      <w:r w:rsidR="00CE51F6" w:rsidRPr="006A75AC">
        <w:rPr>
          <w:rFonts w:eastAsia="Arial Unicode MS"/>
          <w:lang w:val="fr-FR"/>
        </w:rPr>
        <w:t xml:space="preserve">. VS </w:t>
      </w:r>
      <w:r w:rsidR="00CE51F6" w:rsidRPr="006A75AC">
        <w:rPr>
          <w:rStyle w:val="Incipit"/>
          <w:rFonts w:eastAsia="Arial Unicode MS"/>
          <w:lang w:val="fr-FR"/>
        </w:rPr>
        <w:t>Magnus dominus</w:t>
      </w:r>
      <w:r w:rsidR="00CE51F6" w:rsidRPr="00422C01">
        <w:rPr>
          <w:rStyle w:val="Incipit"/>
          <w:rFonts w:eastAsia="Arial Unicode MS"/>
        </w:rPr>
        <w:t xml:space="preserve"> noster</w:t>
      </w:r>
      <w:r w:rsidR="00CE51F6" w:rsidRPr="006A75AC">
        <w:rPr>
          <w:rFonts w:eastAsia="Arial Unicode MS"/>
          <w:lang w:val="fr-FR"/>
        </w:rPr>
        <w:t xml:space="preserve">. </w:t>
      </w:r>
      <w:r w:rsidR="00CE51F6">
        <w:rPr>
          <w:rFonts w:eastAsia="Arial Unicode MS"/>
          <w:lang w:val="it-IT"/>
        </w:rPr>
        <w:t>Et</w:t>
      </w:r>
    </w:p>
    <w:p w:rsidR="0056621B" w:rsidRPr="006A75AC" w:rsidRDefault="00CE51F6" w:rsidP="00F81136">
      <w:pPr>
        <w:rPr>
          <w:rFonts w:eastAsia="Arial Unicode MS"/>
          <w:lang w:val="pt-PT"/>
        </w:rPr>
      </w:pPr>
      <w:r w:rsidRPr="006A75AC">
        <w:rPr>
          <w:rStyle w:val="Time1"/>
          <w:rFonts w:eastAsia="Arial Unicode MS"/>
          <w:lang w:val="it-IT"/>
        </w:rPr>
        <w:t>[Ad missam]</w:t>
      </w:r>
      <w:r>
        <w:rPr>
          <w:rFonts w:eastAsia="Arial Unicode MS"/>
          <w:lang w:val="it-IT"/>
        </w:rPr>
        <w:t xml:space="preserve"> </w:t>
      </w:r>
      <w:r w:rsidR="00422C01">
        <w:rPr>
          <w:rFonts w:eastAsia="Arial Unicode MS"/>
          <w:lang w:val="it-IT"/>
        </w:rPr>
        <w:t xml:space="preserve">ad introitum </w:t>
      </w:r>
      <w:r>
        <w:rPr>
          <w:rFonts w:eastAsia="Arial Unicode MS"/>
          <w:lang w:val="it-IT"/>
        </w:rPr>
        <w:t xml:space="preserve">non dicitur [PV] </w:t>
      </w:r>
      <w:r w:rsidRPr="006A75AC">
        <w:rPr>
          <w:rStyle w:val="Incipit"/>
          <w:rFonts w:eastAsia="Arial Unicode MS"/>
          <w:lang w:val="it-IT"/>
        </w:rPr>
        <w:t>Gloria patri</w:t>
      </w:r>
      <w:r w:rsidR="00422C01">
        <w:rPr>
          <w:rFonts w:eastAsia="Arial Unicode MS"/>
          <w:lang w:val="it-IT"/>
        </w:rPr>
        <w:t xml:space="preserve"> quia hoc psalmum</w:t>
      </w:r>
      <w:r>
        <w:rPr>
          <w:rFonts w:eastAsia="Arial Unicode MS"/>
          <w:lang w:val="it-IT"/>
        </w:rPr>
        <w:t xml:space="preserve"> concludit.</w:t>
      </w:r>
      <w:r w:rsidR="00465B67">
        <w:rPr>
          <w:rFonts w:eastAsia="Arial Unicode MS"/>
          <w:lang w:val="it-IT"/>
        </w:rPr>
        <w:t xml:space="preserve"> Per ebdomadam legitur ad missam EV </w:t>
      </w:r>
      <w:r w:rsidR="00465B67" w:rsidRPr="006A75AC">
        <w:rPr>
          <w:rStyle w:val="Incipit"/>
          <w:rFonts w:eastAsia="Arial Unicode MS"/>
          <w:lang w:val="it-IT"/>
        </w:rPr>
        <w:t>Cum venerit paracletus</w:t>
      </w:r>
      <w:r w:rsidR="00465B67">
        <w:rPr>
          <w:rFonts w:eastAsia="Arial Unicode MS"/>
          <w:lang w:val="it-IT"/>
        </w:rPr>
        <w:t xml:space="preserve">. Quod et dominica post ascensionem, quia facit mentionem de tribus personis: patris scilicet, et filii et spiritus sancti. </w:t>
      </w:r>
      <w:r w:rsidR="00465B67" w:rsidRPr="006A75AC">
        <w:rPr>
          <w:rFonts w:eastAsia="Arial Unicode MS"/>
          <w:lang w:val="pt-PT"/>
        </w:rPr>
        <w:t xml:space="preserve">Et epistula [EP] </w:t>
      </w:r>
      <w:r w:rsidR="00465B67" w:rsidRPr="006A75AC">
        <w:rPr>
          <w:rStyle w:val="Incipit"/>
          <w:rFonts w:eastAsia="Arial Unicode MS"/>
          <w:lang w:val="pt-PT"/>
        </w:rPr>
        <w:t>O altitudo divitiarum</w:t>
      </w:r>
      <w:r w:rsidR="00465B67" w:rsidRPr="006A75AC">
        <w:rPr>
          <w:rFonts w:eastAsia="Arial Unicode MS"/>
          <w:lang w:val="pt-PT"/>
        </w:rPr>
        <w:t>. Praefatio de sancta trinitate cottidie dicitur</w:t>
      </w:r>
      <w:r w:rsidR="00422C01">
        <w:rPr>
          <w:rFonts w:eastAsia="Arial Unicode MS"/>
          <w:lang w:val="pt-PT"/>
        </w:rPr>
        <w:t xml:space="preserve"> hac ebdomada</w:t>
      </w:r>
      <w:r w:rsidR="00465B67" w:rsidRPr="006A75AC">
        <w:rPr>
          <w:rFonts w:eastAsia="Arial Unicode MS"/>
          <w:lang w:val="pt-PT"/>
        </w:rPr>
        <w:t>, nisi feria sexta et sabbato</w:t>
      </w:r>
      <w:r w:rsidR="0056621B" w:rsidRPr="006A75AC">
        <w:rPr>
          <w:rFonts w:eastAsia="Arial Unicode MS"/>
          <w:lang w:val="pt-PT"/>
        </w:rPr>
        <w:t>, si de sancta Maria officium canitur.</w:t>
      </w:r>
    </w:p>
    <w:p w:rsidR="0056621B" w:rsidRPr="006A75AC" w:rsidRDefault="0056621B" w:rsidP="00A67FB0">
      <w:pPr>
        <w:pStyle w:val="berschrift1"/>
        <w:rPr>
          <w:rFonts w:eastAsia="Arial Unicode MS"/>
          <w:lang w:val="pt-PT"/>
        </w:rPr>
      </w:pPr>
      <w:r w:rsidRPr="006A75AC">
        <w:rPr>
          <w:rFonts w:eastAsia="Arial Unicode MS"/>
          <w:lang w:val="pt-PT"/>
        </w:rPr>
        <w:t>KOMMENTAR</w:t>
      </w:r>
    </w:p>
    <w:p w:rsidR="00CE51F6" w:rsidRPr="006A75AC" w:rsidRDefault="0056621B" w:rsidP="00F81136">
      <w:pPr>
        <w:rPr>
          <w:lang w:val="pt-PT"/>
        </w:rPr>
      </w:pPr>
      <w:r w:rsidRPr="006A75AC">
        <w:rPr>
          <w:rFonts w:eastAsia="Arial Unicode MS"/>
          <w:lang w:val="pt-PT"/>
        </w:rPr>
        <w:t>Si festum inciderit de quo tres lectiones, vel novem sint, inde legatur et cantetur, sed</w:t>
      </w:r>
      <w:r w:rsidR="007925AC" w:rsidRPr="006A75AC">
        <w:rPr>
          <w:rFonts w:eastAsia="Arial Unicode MS"/>
          <w:lang w:val="pt-PT"/>
        </w:rPr>
        <w:t xml:space="preserve"> de sancta trinitate una antiphona et oratio, et ad missam una oratio inde et praefatio. Feria sexta officium de sancta cruce et sabbato de sancta Maria cum suis praefationibus. Et quia plenum officium de sancta trinitate non facimus, ideo amodo dominicis diebus canimus ad cursus nocturnales antiphonae de sancta </w:t>
      </w:r>
      <w:r w:rsidR="007925AC" w:rsidRPr="006A75AC">
        <w:rPr>
          <w:lang w:val="pt-PT"/>
        </w:rPr>
        <w:t>|</w:t>
      </w:r>
      <w:r w:rsidR="007925AC" w:rsidRPr="006A75AC">
        <w:rPr>
          <w:rFonts w:eastAsia="Arial Unicode MS"/>
          <w:lang w:val="pt-PT"/>
        </w:rPr>
        <w:t>trinitate</w:t>
      </w:r>
      <w:r w:rsidR="00465B67" w:rsidRPr="006A75AC">
        <w:rPr>
          <w:rFonts w:eastAsia="Arial Unicode MS"/>
          <w:lang w:val="pt-PT"/>
        </w:rPr>
        <w:t xml:space="preserve"> </w:t>
      </w:r>
      <w:r w:rsidR="007925AC" w:rsidRPr="006A75AC">
        <w:rPr>
          <w:rFonts w:eastAsia="Arial Unicode MS"/>
          <w:lang w:val="pt-PT"/>
        </w:rPr>
        <w:t>trinitas::trinitate</w:t>
      </w:r>
      <w:r w:rsidR="007925AC" w:rsidRPr="006A75AC">
        <w:rPr>
          <w:lang w:val="pt-PT"/>
        </w:rPr>
        <w:t>| suo ordine.</w:t>
      </w:r>
    </w:p>
    <w:p w:rsidR="007925AC" w:rsidRPr="006A75AC" w:rsidRDefault="007925AC" w:rsidP="00A67FB0">
      <w:pPr>
        <w:pStyle w:val="berschrift1"/>
        <w:rPr>
          <w:lang w:val="pt-PT"/>
        </w:rPr>
      </w:pPr>
      <w:r w:rsidRPr="006A75AC">
        <w:rPr>
          <w:lang w:val="pt-PT"/>
        </w:rPr>
        <w:t>DE SANCTO URBANO</w:t>
      </w:r>
    </w:p>
    <w:p w:rsidR="00446A4E" w:rsidRPr="006A75AC" w:rsidRDefault="00A5627A" w:rsidP="00F81136">
      <w:pPr>
        <w:rPr>
          <w:lang w:val="pt-PT"/>
        </w:rPr>
      </w:pPr>
      <w:r w:rsidRPr="006A75AC">
        <w:rPr>
          <w:lang w:val="pt-PT"/>
        </w:rPr>
        <w:t>|</w:t>
      </w:r>
      <w:r w:rsidR="00436935" w:rsidRPr="006A75AC">
        <w:rPr>
          <w:lang w:val="pt-PT"/>
        </w:rPr>
        <w:t>S</w:t>
      </w:r>
      <w:r w:rsidRPr="006A75AC">
        <w:rPr>
          <w:lang w:val="pt-PT"/>
        </w:rPr>
        <w:t>ex? tres::</w:t>
      </w:r>
      <w:r w:rsidR="00436935" w:rsidRPr="006A75AC">
        <w:rPr>
          <w:lang w:val="pt-PT"/>
        </w:rPr>
        <w:t>T</w:t>
      </w:r>
      <w:r w:rsidRPr="006A75AC">
        <w:rPr>
          <w:lang w:val="pt-PT"/>
        </w:rPr>
        <w:t>res| et canitur de sacerdotio.</w:t>
      </w:r>
    </w:p>
    <w:p w:rsidR="00A5627A" w:rsidRPr="006A75AC" w:rsidRDefault="00A5627A" w:rsidP="00A67FB0">
      <w:pPr>
        <w:pStyle w:val="berschrift1"/>
        <w:rPr>
          <w:lang w:val="pt-PT"/>
        </w:rPr>
      </w:pPr>
      <w:r w:rsidRPr="006A75AC">
        <w:rPr>
          <w:lang w:val="pt-PT"/>
        </w:rPr>
        <w:t>NICOMEDIS MARTYRIS</w:t>
      </w:r>
    </w:p>
    <w:p w:rsidR="00A5627A" w:rsidRPr="006A75AC" w:rsidRDefault="00436935" w:rsidP="00F81136">
      <w:pPr>
        <w:rPr>
          <w:lang w:val="pt-PT"/>
        </w:rPr>
      </w:pPr>
      <w:r w:rsidRPr="006A75AC">
        <w:rPr>
          <w:lang w:val="pt-PT"/>
        </w:rPr>
        <w:t>A</w:t>
      </w:r>
      <w:r w:rsidR="00A5627A" w:rsidRPr="006A75AC">
        <w:rPr>
          <w:lang w:val="pt-PT"/>
        </w:rPr>
        <w:t>ntiphona et oratio.</w:t>
      </w:r>
    </w:p>
    <w:p w:rsidR="00A5627A" w:rsidRPr="006A75AC" w:rsidRDefault="00A5627A" w:rsidP="00A67FB0">
      <w:pPr>
        <w:pStyle w:val="berschrift1"/>
        <w:rPr>
          <w:lang w:val="fr-FR"/>
        </w:rPr>
      </w:pPr>
      <w:r w:rsidRPr="006A75AC">
        <w:rPr>
          <w:lang w:val="fr-FR"/>
        </w:rPr>
        <w:t>MARCELLINI ET PETRI</w:t>
      </w:r>
    </w:p>
    <w:p w:rsidR="00A5627A" w:rsidRPr="006A75AC" w:rsidRDefault="00436935" w:rsidP="00F81136">
      <w:pPr>
        <w:rPr>
          <w:lang w:val="fr-FR"/>
        </w:rPr>
      </w:pPr>
      <w:r w:rsidRPr="006A75AC">
        <w:rPr>
          <w:lang w:val="fr-FR"/>
        </w:rPr>
        <w:t>T</w:t>
      </w:r>
      <w:r w:rsidR="00A5627A" w:rsidRPr="006A75AC">
        <w:rPr>
          <w:lang w:val="fr-FR"/>
        </w:rPr>
        <w:t>res lectiones.</w:t>
      </w:r>
    </w:p>
    <w:p w:rsidR="00A5627A" w:rsidRPr="006A75AC" w:rsidRDefault="00A5627A" w:rsidP="00A67FB0">
      <w:pPr>
        <w:pStyle w:val="berschrift1"/>
        <w:rPr>
          <w:lang w:val="it-IT"/>
        </w:rPr>
      </w:pPr>
      <w:r w:rsidRPr="006A75AC">
        <w:rPr>
          <w:lang w:val="it-IT"/>
        </w:rPr>
        <w:t>PRIMI ET FELICIANI</w:t>
      </w:r>
    </w:p>
    <w:p w:rsidR="00A5627A" w:rsidRPr="006A75AC" w:rsidRDefault="00436935" w:rsidP="00F81136">
      <w:pPr>
        <w:rPr>
          <w:lang w:val="it-IT"/>
        </w:rPr>
      </w:pPr>
      <w:r w:rsidRPr="006A75AC">
        <w:rPr>
          <w:lang w:val="it-IT"/>
        </w:rPr>
        <w:t>T</w:t>
      </w:r>
      <w:r w:rsidR="00A5627A" w:rsidRPr="006A75AC">
        <w:rPr>
          <w:lang w:val="it-IT"/>
        </w:rPr>
        <w:t>res lectiones.</w:t>
      </w:r>
    </w:p>
    <w:p w:rsidR="00A5627A" w:rsidRPr="006A75AC" w:rsidRDefault="00A5627A" w:rsidP="00A67FB0">
      <w:pPr>
        <w:pStyle w:val="berschrift1"/>
        <w:rPr>
          <w:lang w:val="it-IT"/>
        </w:rPr>
      </w:pPr>
      <w:r w:rsidRPr="006A75AC">
        <w:rPr>
          <w:lang w:val="it-IT"/>
        </w:rPr>
        <w:t>BARNABAE APOSTOLI</w:t>
      </w:r>
    </w:p>
    <w:p w:rsidR="00A5627A" w:rsidRPr="006A75AC" w:rsidRDefault="00436935" w:rsidP="00F81136">
      <w:pPr>
        <w:rPr>
          <w:lang w:val="it-IT"/>
        </w:rPr>
      </w:pPr>
      <w:r w:rsidRPr="006A75AC">
        <w:rPr>
          <w:lang w:val="it-IT"/>
        </w:rPr>
        <w:t>N</w:t>
      </w:r>
      <w:r w:rsidR="00A5627A" w:rsidRPr="006A75AC">
        <w:rPr>
          <w:lang w:val="it-IT"/>
        </w:rPr>
        <w:t>ovem lectiones.</w:t>
      </w:r>
    </w:p>
    <w:p w:rsidR="00A5627A" w:rsidRPr="006A75AC" w:rsidRDefault="00A5627A" w:rsidP="00A67FB0">
      <w:pPr>
        <w:pStyle w:val="berschrift1"/>
        <w:rPr>
          <w:lang w:val="it-IT"/>
        </w:rPr>
      </w:pPr>
      <w:r w:rsidRPr="006A75AC">
        <w:rPr>
          <w:lang w:val="it-IT"/>
        </w:rPr>
        <w:t>BASILIDI, CIRINI, NABORIS ET NAZ</w:t>
      </w:r>
      <w:r w:rsidR="00993AD5" w:rsidRPr="006A75AC">
        <w:rPr>
          <w:lang w:val="it-IT"/>
        </w:rPr>
        <w:t>ARII</w:t>
      </w:r>
    </w:p>
    <w:p w:rsidR="00A5627A" w:rsidRPr="006A75AC" w:rsidRDefault="00436935" w:rsidP="00F81136">
      <w:pPr>
        <w:rPr>
          <w:lang w:val="it-IT"/>
        </w:rPr>
      </w:pPr>
      <w:r w:rsidRPr="006A75AC">
        <w:rPr>
          <w:lang w:val="it-IT"/>
        </w:rPr>
        <w:t>T</w:t>
      </w:r>
      <w:r w:rsidR="00A5627A" w:rsidRPr="006A75AC">
        <w:rPr>
          <w:lang w:val="it-IT"/>
        </w:rPr>
        <w:t>res lectiones.</w:t>
      </w:r>
    </w:p>
    <w:p w:rsidR="00A5627A" w:rsidRPr="006A75AC" w:rsidRDefault="00A5627A" w:rsidP="00A67FB0">
      <w:pPr>
        <w:pStyle w:val="berschrift1"/>
        <w:rPr>
          <w:lang w:val="fr-FR"/>
        </w:rPr>
      </w:pPr>
      <w:r w:rsidRPr="006A75AC">
        <w:rPr>
          <w:lang w:val="fr-FR"/>
        </w:rPr>
        <w:t>VITI, MODESTI ET CRESCENTIAE</w:t>
      </w:r>
    </w:p>
    <w:p w:rsidR="00A5627A" w:rsidRPr="006A75AC" w:rsidRDefault="00436935" w:rsidP="00F81136">
      <w:pPr>
        <w:rPr>
          <w:lang w:val="fr-FR"/>
        </w:rPr>
      </w:pPr>
      <w:r w:rsidRPr="006A75AC">
        <w:rPr>
          <w:lang w:val="fr-FR"/>
        </w:rPr>
        <w:t>N</w:t>
      </w:r>
      <w:r w:rsidR="00A5627A" w:rsidRPr="006A75AC">
        <w:rPr>
          <w:lang w:val="fr-FR"/>
        </w:rPr>
        <w:t>ovem lectiones de sanctis et vacatur.</w:t>
      </w:r>
    </w:p>
    <w:p w:rsidR="00A5627A" w:rsidRPr="006A75AC" w:rsidRDefault="00A5627A" w:rsidP="00A67FB0">
      <w:pPr>
        <w:pStyle w:val="berschrift1"/>
        <w:rPr>
          <w:lang w:val="fr-FR"/>
        </w:rPr>
      </w:pPr>
      <w:r w:rsidRPr="006A75AC">
        <w:rPr>
          <w:lang w:val="fr-FR"/>
        </w:rPr>
        <w:t>MARCI ET MARCELLIANI</w:t>
      </w:r>
    </w:p>
    <w:p w:rsidR="00A5627A" w:rsidRPr="006A75AC" w:rsidRDefault="00436935" w:rsidP="00F81136">
      <w:pPr>
        <w:rPr>
          <w:lang w:val="fr-FR"/>
        </w:rPr>
      </w:pPr>
      <w:r w:rsidRPr="006A75AC">
        <w:rPr>
          <w:lang w:val="fr-FR"/>
        </w:rPr>
        <w:t>T</w:t>
      </w:r>
      <w:r w:rsidR="00A5627A" w:rsidRPr="006A75AC">
        <w:rPr>
          <w:lang w:val="fr-FR"/>
        </w:rPr>
        <w:t>res lectiones.</w:t>
      </w:r>
    </w:p>
    <w:p w:rsidR="00A5627A" w:rsidRPr="006A75AC" w:rsidRDefault="00A5627A" w:rsidP="00A67FB0">
      <w:pPr>
        <w:pStyle w:val="berschrift1"/>
        <w:rPr>
          <w:lang w:val="fr-FR"/>
        </w:rPr>
      </w:pPr>
      <w:r w:rsidRPr="006A75AC">
        <w:rPr>
          <w:lang w:val="fr-FR"/>
        </w:rPr>
        <w:t>GERVASII ET PROTASII</w:t>
      </w:r>
    </w:p>
    <w:p w:rsidR="00A5627A" w:rsidRPr="006A75AC" w:rsidRDefault="00436935" w:rsidP="00F81136">
      <w:pPr>
        <w:rPr>
          <w:lang w:val="fr-FR"/>
        </w:rPr>
      </w:pPr>
      <w:r w:rsidRPr="006A75AC">
        <w:rPr>
          <w:lang w:val="fr-FR"/>
        </w:rPr>
        <w:t>T</w:t>
      </w:r>
      <w:r w:rsidR="00A5627A" w:rsidRPr="006A75AC">
        <w:rPr>
          <w:lang w:val="fr-FR"/>
        </w:rPr>
        <w:t>res lectiones.</w:t>
      </w:r>
    </w:p>
    <w:p w:rsidR="00A5627A" w:rsidRPr="006A75AC" w:rsidRDefault="00A5627A" w:rsidP="00A67FB0">
      <w:pPr>
        <w:pStyle w:val="berschrift1"/>
        <w:rPr>
          <w:lang w:val="en-US"/>
        </w:rPr>
      </w:pPr>
      <w:r w:rsidRPr="006A75AC">
        <w:rPr>
          <w:lang w:val="en-US"/>
        </w:rPr>
        <w:t>IN VIGILIA SANCTI IOANNIS</w:t>
      </w:r>
    </w:p>
    <w:p w:rsidR="00A5627A" w:rsidRPr="006A75AC" w:rsidRDefault="00A5627A" w:rsidP="00F81136">
      <w:pPr>
        <w:rPr>
          <w:lang w:val="en-US"/>
        </w:rPr>
      </w:pPr>
      <w:r w:rsidRPr="006A75AC">
        <w:rPr>
          <w:rStyle w:val="Time1"/>
          <w:lang w:val="en-US"/>
        </w:rPr>
        <w:t>Ad matutinum</w:t>
      </w:r>
      <w:r w:rsidRPr="006A75AC">
        <w:rPr>
          <w:lang w:val="en-US"/>
        </w:rPr>
        <w:t xml:space="preserve"> EV </w:t>
      </w:r>
      <w:r w:rsidRPr="006A75AC">
        <w:rPr>
          <w:rStyle w:val="Incipit"/>
          <w:lang w:val="en-US"/>
        </w:rPr>
        <w:t>Fuit in diebus</w:t>
      </w:r>
      <w:r w:rsidRPr="006A75AC">
        <w:rPr>
          <w:lang w:val="en-US"/>
        </w:rPr>
        <w:t>. Et ad missam.</w:t>
      </w:r>
    </w:p>
    <w:p w:rsidR="00A5627A" w:rsidRPr="006A75AC" w:rsidRDefault="00436935" w:rsidP="00F81136">
      <w:pPr>
        <w:rPr>
          <w:lang w:val="en-US"/>
        </w:rPr>
      </w:pPr>
      <w:r w:rsidRPr="006A75AC">
        <w:rPr>
          <w:lang w:val="en-US"/>
        </w:rPr>
        <w:t>Festum sancti Io</w:t>
      </w:r>
      <w:r w:rsidR="00A5627A" w:rsidRPr="006A75AC">
        <w:rPr>
          <w:lang w:val="en-US"/>
        </w:rPr>
        <w:t>annis tria officia habet secundum veteres: in vigilia, in crepuscolo</w:t>
      </w:r>
      <w:r w:rsidR="00A0788F" w:rsidRPr="006A75AC">
        <w:rPr>
          <w:lang w:val="en-US"/>
        </w:rPr>
        <w:t xml:space="preserve"> id est in exordio diei, in die, quia tribus erat insignis. Praecursoris officio, baptismi ministerio, et Nazareus permansit in utero.</w:t>
      </w:r>
    </w:p>
    <w:p w:rsidR="00A0788F" w:rsidRPr="006A75AC" w:rsidRDefault="00A0788F" w:rsidP="00A67FB0">
      <w:pPr>
        <w:pStyle w:val="berschrift1"/>
        <w:rPr>
          <w:lang w:val="en-US"/>
        </w:rPr>
      </w:pPr>
      <w:r w:rsidRPr="006A75AC">
        <w:rPr>
          <w:lang w:val="en-US"/>
        </w:rPr>
        <w:t>[IN DIE SANCTI IOANNIS BAPTISTAE]</w:t>
      </w:r>
    </w:p>
    <w:p w:rsidR="007925AC" w:rsidRPr="006A75AC" w:rsidRDefault="00A0788F" w:rsidP="00F81136">
      <w:pPr>
        <w:rPr>
          <w:lang w:val="en-US"/>
        </w:rPr>
      </w:pPr>
      <w:r w:rsidRPr="006A75AC">
        <w:rPr>
          <w:rStyle w:val="Time1"/>
          <w:lang w:val="en-US"/>
        </w:rPr>
        <w:t>Ad vesperas</w:t>
      </w:r>
      <w:r w:rsidRPr="006A75AC">
        <w:rPr>
          <w:lang w:val="en-US"/>
        </w:rPr>
        <w:t xml:space="preserve"> sola AN </w:t>
      </w:r>
      <w:r w:rsidRPr="006A75AC">
        <w:rPr>
          <w:rStyle w:val="Neume"/>
          <w:lang w:val="en-US"/>
        </w:rPr>
        <w:t>Descendit</w:t>
      </w:r>
      <w:r w:rsidR="007B4C6A" w:rsidRPr="006A75AC">
        <w:rPr>
          <w:rStyle w:val="Incipit"/>
          <w:lang w:val="en-US"/>
        </w:rPr>
        <w:t>@</w:t>
      </w:r>
      <w:r w:rsidRPr="006A75AC">
        <w:rPr>
          <w:rStyle w:val="Incipit"/>
          <w:lang w:val="en-US"/>
        </w:rPr>
        <w:t>angelus</w:t>
      </w:r>
      <w:r w:rsidRPr="006A75AC">
        <w:rPr>
          <w:lang w:val="en-US"/>
        </w:rPr>
        <w:t xml:space="preserve"> in PS </w:t>
      </w:r>
      <w:r w:rsidRPr="006A75AC">
        <w:rPr>
          <w:rStyle w:val="Incipit"/>
          <w:lang w:val="en-US"/>
        </w:rPr>
        <w:t>Laudate pueri</w:t>
      </w:r>
      <w:r w:rsidRPr="006A75AC">
        <w:rPr>
          <w:lang w:val="en-US"/>
        </w:rPr>
        <w:t xml:space="preserve"> cum reliquis.</w:t>
      </w:r>
      <w:r w:rsidR="00675216" w:rsidRPr="006A75AC">
        <w:rPr>
          <w:lang w:val="en-US"/>
        </w:rPr>
        <w:t xml:space="preserve"> RP </w:t>
      </w:r>
      <w:r w:rsidR="00675216" w:rsidRPr="006A75AC">
        <w:rPr>
          <w:rStyle w:val="Neume"/>
          <w:lang w:val="en-US"/>
        </w:rPr>
        <w:t>Inter natos muli</w:t>
      </w:r>
      <w:r w:rsidR="00675216" w:rsidRPr="006A75AC">
        <w:rPr>
          <w:rStyle w:val="Incipit"/>
          <w:lang w:val="en-US"/>
        </w:rPr>
        <w:t>erum</w:t>
      </w:r>
      <w:r w:rsidR="00675216" w:rsidRPr="006A75AC">
        <w:rPr>
          <w:lang w:val="en-US"/>
        </w:rPr>
        <w:t xml:space="preserve">. HY </w:t>
      </w:r>
      <w:r w:rsidR="00675216" w:rsidRPr="006A75AC">
        <w:rPr>
          <w:rStyle w:val="Incipit"/>
          <w:lang w:val="en-US"/>
        </w:rPr>
        <w:t>Ut queant laxis</w:t>
      </w:r>
      <w:r w:rsidR="00675216" w:rsidRPr="006A75AC">
        <w:rPr>
          <w:lang w:val="en-US"/>
        </w:rPr>
        <w:t xml:space="preserve">. VS </w:t>
      </w:r>
      <w:r w:rsidR="00675216" w:rsidRPr="006A75AC">
        <w:rPr>
          <w:rStyle w:val="Incipit"/>
          <w:lang w:val="en-US"/>
        </w:rPr>
        <w:t>Gloria et honor</w:t>
      </w:r>
      <w:r w:rsidR="00675216" w:rsidRPr="006A75AC">
        <w:rPr>
          <w:rStyle w:val="Neume"/>
          <w:lang w:val="en-US"/>
        </w:rPr>
        <w:t>e</w:t>
      </w:r>
      <w:r w:rsidR="0082758B" w:rsidRPr="006A75AC">
        <w:rPr>
          <w:lang w:val="en-US"/>
        </w:rPr>
        <w:t>.</w:t>
      </w:r>
      <w:r w:rsidR="00675216" w:rsidRPr="006A75AC">
        <w:rPr>
          <w:lang w:val="en-US"/>
        </w:rPr>
        <w:t xml:space="preserve"> Una antiphona tantum dicitur. OR </w:t>
      </w:r>
      <w:r w:rsidR="00675216" w:rsidRPr="006A75AC">
        <w:rPr>
          <w:rStyle w:val="Incipit"/>
          <w:lang w:val="en-US"/>
        </w:rPr>
        <w:t>Praesta quaesumus</w:t>
      </w:r>
      <w:r w:rsidR="00675216" w:rsidRPr="006A75AC">
        <w:rPr>
          <w:lang w:val="en-US"/>
        </w:rPr>
        <w:t xml:space="preserve"> vel [OR] </w:t>
      </w:r>
      <w:r w:rsidR="00675216" w:rsidRPr="006A75AC">
        <w:rPr>
          <w:rStyle w:val="Incipit"/>
          <w:lang w:val="en-US"/>
        </w:rPr>
        <w:t>Concede quaesumus</w:t>
      </w:r>
      <w:r w:rsidR="00675216" w:rsidRPr="006A75AC">
        <w:rPr>
          <w:lang w:val="en-US"/>
        </w:rPr>
        <w:t>.</w:t>
      </w:r>
    </w:p>
    <w:p w:rsidR="00675216" w:rsidRPr="006A75AC" w:rsidRDefault="00675216" w:rsidP="00F81136">
      <w:pPr>
        <w:rPr>
          <w:lang w:val="en-US"/>
        </w:rPr>
      </w:pPr>
      <w:r w:rsidRPr="006A75AC">
        <w:rPr>
          <w:rStyle w:val="Time1"/>
          <w:lang w:val="en-US"/>
        </w:rPr>
        <w:t>Ad matutinum</w:t>
      </w:r>
      <w:r w:rsidRPr="006A75AC">
        <w:rPr>
          <w:lang w:val="en-US"/>
        </w:rPr>
        <w:t xml:space="preserve"> HY </w:t>
      </w:r>
      <w:r w:rsidRPr="006A75AC">
        <w:rPr>
          <w:rStyle w:val="Incipit"/>
          <w:lang w:val="en-US"/>
        </w:rPr>
        <w:t xml:space="preserve">Ut </w:t>
      </w:r>
      <w:r w:rsidR="00436935" w:rsidRPr="006A75AC">
        <w:rPr>
          <w:rStyle w:val="Incipit"/>
          <w:lang w:val="en-US"/>
        </w:rPr>
        <w:t>queant</w:t>
      </w:r>
      <w:r w:rsidR="00100DF1">
        <w:rPr>
          <w:lang w:val="en-US"/>
        </w:rPr>
        <w:t xml:space="preserve"> usque [HV</w:t>
      </w:r>
      <w:r w:rsidR="00436935" w:rsidRPr="006A75AC">
        <w:rPr>
          <w:lang w:val="en-US"/>
        </w:rPr>
        <w:t xml:space="preserve">] </w:t>
      </w:r>
      <w:r w:rsidR="00436935" w:rsidRPr="006A75AC">
        <w:rPr>
          <w:rStyle w:val="Incipit"/>
          <w:lang w:val="en-US"/>
        </w:rPr>
        <w:t>O nimis felix</w:t>
      </w:r>
      <w:r w:rsidR="00436935" w:rsidRPr="006A75AC">
        <w:rPr>
          <w:lang w:val="en-US"/>
        </w:rPr>
        <w:t>.</w:t>
      </w:r>
      <w:r w:rsidRPr="006A75AC">
        <w:rPr>
          <w:lang w:val="en-US"/>
        </w:rPr>
        <w:t xml:space="preserve"> Psalmi ut de uno martyre praeter nonum [PS] </w:t>
      </w:r>
      <w:r w:rsidRPr="006A75AC">
        <w:rPr>
          <w:rStyle w:val="Incipit"/>
          <w:lang w:val="en-US"/>
        </w:rPr>
        <w:t>Benedicam domino</w:t>
      </w:r>
      <w:r w:rsidRPr="006A75AC">
        <w:rPr>
          <w:lang w:val="en-US"/>
        </w:rPr>
        <w:t xml:space="preserve">. Et versus de uno martyre. EV </w:t>
      </w:r>
      <w:r w:rsidRPr="006A75AC">
        <w:rPr>
          <w:rStyle w:val="Incipit"/>
          <w:lang w:val="en-US"/>
        </w:rPr>
        <w:t>Elizabeth</w:t>
      </w:r>
      <w:r w:rsidRPr="006A75AC">
        <w:rPr>
          <w:lang w:val="en-US"/>
        </w:rPr>
        <w:t xml:space="preserve">. [TD] </w:t>
      </w:r>
      <w:r w:rsidRPr="006A75AC">
        <w:rPr>
          <w:rStyle w:val="Incipit"/>
          <w:lang w:val="en-US"/>
        </w:rPr>
        <w:t>Te deum</w:t>
      </w:r>
      <w:r w:rsidRPr="006A75AC">
        <w:rPr>
          <w:lang w:val="en-US"/>
        </w:rPr>
        <w:t>.</w:t>
      </w:r>
    </w:p>
    <w:p w:rsidR="00675216" w:rsidRPr="006A75AC" w:rsidRDefault="00675216" w:rsidP="00F81136">
      <w:pPr>
        <w:rPr>
          <w:lang w:val="en-US"/>
        </w:rPr>
      </w:pPr>
      <w:r w:rsidRPr="006A75AC">
        <w:rPr>
          <w:rStyle w:val="Time1"/>
          <w:lang w:val="en-US"/>
        </w:rPr>
        <w:t>Ad laudes</w:t>
      </w:r>
      <w:r w:rsidRPr="006A75AC">
        <w:rPr>
          <w:lang w:val="en-US"/>
        </w:rPr>
        <w:t xml:space="preserve"> HYHV </w:t>
      </w:r>
      <w:r w:rsidRPr="006A75AC">
        <w:rPr>
          <w:rStyle w:val="Incipit"/>
          <w:lang w:val="en-US"/>
        </w:rPr>
        <w:t>O nimis felix</w:t>
      </w:r>
      <w:r w:rsidRPr="006A75AC">
        <w:rPr>
          <w:lang w:val="en-US"/>
        </w:rPr>
        <w:t xml:space="preserve">. OR </w:t>
      </w:r>
      <w:r w:rsidRPr="006A75AC">
        <w:rPr>
          <w:rStyle w:val="Incipit"/>
          <w:lang w:val="en-US"/>
        </w:rPr>
        <w:t>Deus qui praesentem</w:t>
      </w:r>
      <w:r w:rsidRPr="006A75AC">
        <w:rPr>
          <w:lang w:val="en-US"/>
        </w:rPr>
        <w:t>.</w:t>
      </w:r>
    </w:p>
    <w:p w:rsidR="00675216" w:rsidRPr="006A75AC" w:rsidRDefault="00675216" w:rsidP="00F81136">
      <w:pPr>
        <w:rPr>
          <w:lang w:val="it-IT"/>
        </w:rPr>
      </w:pPr>
      <w:r w:rsidRPr="006A75AC">
        <w:rPr>
          <w:rStyle w:val="Time1"/>
          <w:lang w:val="en-US"/>
        </w:rPr>
        <w:t>Ad missam</w:t>
      </w:r>
      <w:r w:rsidRPr="006A75AC">
        <w:rPr>
          <w:lang w:val="en-US"/>
        </w:rPr>
        <w:t xml:space="preserve"> [KY] </w:t>
      </w:r>
      <w:r w:rsidRPr="006A75AC">
        <w:rPr>
          <w:rStyle w:val="Incipit"/>
          <w:lang w:val="en-US"/>
        </w:rPr>
        <w:t>Kyrieleyson</w:t>
      </w:r>
      <w:r w:rsidRPr="006A75AC">
        <w:rPr>
          <w:lang w:val="en-US"/>
        </w:rPr>
        <w:t xml:space="preserve">, [GL] </w:t>
      </w:r>
      <w:r w:rsidRPr="006A75AC">
        <w:rPr>
          <w:rStyle w:val="Incipit"/>
          <w:lang w:val="en-US"/>
        </w:rPr>
        <w:t>Gloria in excelsis</w:t>
      </w:r>
      <w:r w:rsidRPr="006A75AC">
        <w:rPr>
          <w:lang w:val="en-US"/>
        </w:rPr>
        <w:t xml:space="preserve"> et [AG] </w:t>
      </w:r>
      <w:r w:rsidRPr="006A75AC">
        <w:rPr>
          <w:rStyle w:val="Incipit"/>
          <w:lang w:val="en-US"/>
        </w:rPr>
        <w:t>Agnus dei</w:t>
      </w:r>
      <w:r w:rsidRPr="006A75AC">
        <w:rPr>
          <w:lang w:val="en-US"/>
        </w:rPr>
        <w:t xml:space="preserve"> sicut de apostolo. </w:t>
      </w:r>
      <w:r w:rsidRPr="006A75AC">
        <w:rPr>
          <w:lang w:val="it-IT"/>
        </w:rPr>
        <w:t xml:space="preserve">ALV </w:t>
      </w:r>
      <w:r w:rsidRPr="00100DF1">
        <w:rPr>
          <w:rStyle w:val="Incipit"/>
        </w:rPr>
        <w:t>Iustus ut palma</w:t>
      </w:r>
      <w:r w:rsidRPr="006A75AC">
        <w:rPr>
          <w:lang w:val="it-IT"/>
        </w:rPr>
        <w:t xml:space="preserve">. [CR] </w:t>
      </w:r>
      <w:r w:rsidRPr="006A75AC">
        <w:rPr>
          <w:rStyle w:val="Incipit"/>
          <w:lang w:val="it-IT"/>
        </w:rPr>
        <w:t>Credo in unum</w:t>
      </w:r>
      <w:r w:rsidRPr="006A75AC">
        <w:rPr>
          <w:lang w:val="it-IT"/>
        </w:rPr>
        <w:t xml:space="preserve"> non dicitur.</w:t>
      </w:r>
    </w:p>
    <w:p w:rsidR="00675216" w:rsidRPr="006A75AC" w:rsidRDefault="00675216" w:rsidP="00F81136">
      <w:pPr>
        <w:rPr>
          <w:lang w:val="es-ES"/>
        </w:rPr>
      </w:pPr>
      <w:r w:rsidRPr="006A75AC">
        <w:rPr>
          <w:rStyle w:val="Time1"/>
          <w:lang w:val="es-ES"/>
        </w:rPr>
        <w:t>Ad secunda</w:t>
      </w:r>
      <w:r w:rsidR="00E21C12" w:rsidRPr="006A75AC">
        <w:rPr>
          <w:rStyle w:val="Time1"/>
          <w:lang w:val="es-ES"/>
        </w:rPr>
        <w:t>s</w:t>
      </w:r>
      <w:r w:rsidRPr="006A75AC">
        <w:rPr>
          <w:rStyle w:val="Time1"/>
          <w:lang w:val="es-ES"/>
        </w:rPr>
        <w:t xml:space="preserve"> vespera</w:t>
      </w:r>
      <w:r w:rsidR="00E21C12" w:rsidRPr="006A75AC">
        <w:rPr>
          <w:rStyle w:val="Time1"/>
          <w:lang w:val="es-ES"/>
        </w:rPr>
        <w:t>s</w:t>
      </w:r>
      <w:r w:rsidRPr="006A75AC">
        <w:rPr>
          <w:lang w:val="es-ES"/>
        </w:rPr>
        <w:t xml:space="preserve"> </w:t>
      </w:r>
      <w:r w:rsidR="00CD5129" w:rsidRPr="006A75AC">
        <w:rPr>
          <w:lang w:val="es-ES"/>
        </w:rPr>
        <w:t>l</w:t>
      </w:r>
      <w:r w:rsidRPr="006A75AC">
        <w:rPr>
          <w:lang w:val="es-ES"/>
        </w:rPr>
        <w:t>aud</w:t>
      </w:r>
      <w:r w:rsidR="00CD5129" w:rsidRPr="006A75AC">
        <w:rPr>
          <w:lang w:val="es-ES"/>
        </w:rPr>
        <w:t>es</w:t>
      </w:r>
      <w:r w:rsidRPr="006A75AC">
        <w:rPr>
          <w:lang w:val="es-ES"/>
        </w:rPr>
        <w:t xml:space="preserve">. PS </w:t>
      </w:r>
      <w:r w:rsidRPr="006A75AC">
        <w:rPr>
          <w:rStyle w:val="Incipit"/>
          <w:lang w:val="es-ES"/>
        </w:rPr>
        <w:t>Beatus</w:t>
      </w:r>
      <w:r w:rsidRPr="006A75AC">
        <w:rPr>
          <w:lang w:val="es-ES"/>
        </w:rPr>
        <w:t xml:space="preserve">. [PS] </w:t>
      </w:r>
      <w:r w:rsidRPr="006A75AC">
        <w:rPr>
          <w:rStyle w:val="Incipit"/>
          <w:lang w:val="es-ES"/>
        </w:rPr>
        <w:t>Credidi</w:t>
      </w:r>
      <w:r w:rsidR="00E21C12" w:rsidRPr="006A75AC">
        <w:rPr>
          <w:lang w:val="es-ES"/>
        </w:rPr>
        <w:t xml:space="preserve">. [PS] </w:t>
      </w:r>
      <w:r w:rsidR="00E21C12" w:rsidRPr="006A75AC">
        <w:rPr>
          <w:rStyle w:val="Incipit"/>
          <w:lang w:val="es-ES"/>
        </w:rPr>
        <w:t>Ad dominum</w:t>
      </w:r>
      <w:r w:rsidR="00E21C12" w:rsidRPr="006A75AC">
        <w:rPr>
          <w:lang w:val="es-ES"/>
        </w:rPr>
        <w:t xml:space="preserve">. [PS] </w:t>
      </w:r>
      <w:r w:rsidR="00E21C12" w:rsidRPr="006A75AC">
        <w:rPr>
          <w:rStyle w:val="Incipit"/>
          <w:lang w:val="es-ES"/>
        </w:rPr>
        <w:t>Ad te levavi</w:t>
      </w:r>
      <w:r w:rsidR="00E21C12" w:rsidRPr="006A75AC">
        <w:rPr>
          <w:lang w:val="es-ES"/>
        </w:rPr>
        <w:t>. [PS]</w:t>
      </w:r>
      <w:r w:rsidR="00CD5129" w:rsidRPr="006A75AC">
        <w:rPr>
          <w:lang w:val="es-ES"/>
        </w:rPr>
        <w:t xml:space="preserve"> </w:t>
      </w:r>
      <w:r w:rsidR="00CD5129" w:rsidRPr="006A75AC">
        <w:rPr>
          <w:rStyle w:val="Incipit"/>
          <w:lang w:val="es-ES"/>
        </w:rPr>
        <w:t xml:space="preserve">De profundis. </w:t>
      </w:r>
      <w:r w:rsidR="00CD5129" w:rsidRPr="006A75AC">
        <w:rPr>
          <w:lang w:val="es-ES"/>
        </w:rPr>
        <w:t xml:space="preserve">HY </w:t>
      </w:r>
      <w:r w:rsidR="00CD5129" w:rsidRPr="006A75AC">
        <w:rPr>
          <w:rStyle w:val="Incipit"/>
          <w:lang w:val="es-ES"/>
        </w:rPr>
        <w:t>Ut queant</w:t>
      </w:r>
      <w:r w:rsidR="00CD5129" w:rsidRPr="006A75AC">
        <w:rPr>
          <w:lang w:val="es-ES"/>
        </w:rPr>
        <w:t xml:space="preserve">. AM </w:t>
      </w:r>
      <w:r w:rsidR="00CD5129" w:rsidRPr="006A75AC">
        <w:rPr>
          <w:rStyle w:val="Neume"/>
          <w:lang w:val="es-ES"/>
        </w:rPr>
        <w:t>Puer qui</w:t>
      </w:r>
      <w:r w:rsidR="009B6BB3" w:rsidRPr="006A75AC">
        <w:rPr>
          <w:rStyle w:val="Incipit"/>
          <w:lang w:val="es-ES"/>
        </w:rPr>
        <w:t>@</w:t>
      </w:r>
      <w:r w:rsidR="00CD5129" w:rsidRPr="006A75AC">
        <w:rPr>
          <w:rStyle w:val="Incipit"/>
          <w:lang w:val="es-ES"/>
        </w:rPr>
        <w:t>natus</w:t>
      </w:r>
      <w:r w:rsidR="00CD5129" w:rsidRPr="006A75AC">
        <w:rPr>
          <w:lang w:val="es-ES"/>
        </w:rPr>
        <w:t>, vel [AM</w:t>
      </w:r>
      <w:r w:rsidR="009B6BB3" w:rsidRPr="006A75AC">
        <w:rPr>
          <w:lang w:val="es-ES"/>
        </w:rPr>
        <w:t>]</w:t>
      </w:r>
      <w:r w:rsidR="00CD5129" w:rsidRPr="006A75AC">
        <w:rPr>
          <w:lang w:val="es-ES"/>
        </w:rPr>
        <w:t xml:space="preserve"> </w:t>
      </w:r>
      <w:r w:rsidR="00CD5129" w:rsidRPr="006A75AC">
        <w:rPr>
          <w:rStyle w:val="Incipit"/>
          <w:lang w:val="es-ES"/>
        </w:rPr>
        <w:t>Nazareus</w:t>
      </w:r>
      <w:r w:rsidR="00CD5129" w:rsidRPr="006A75AC">
        <w:rPr>
          <w:lang w:val="es-ES"/>
        </w:rPr>
        <w:t>.</w:t>
      </w:r>
    </w:p>
    <w:p w:rsidR="00CD5129" w:rsidRPr="006A75AC" w:rsidRDefault="00922E53" w:rsidP="00A67FB0">
      <w:pPr>
        <w:pStyle w:val="berschrift1"/>
        <w:rPr>
          <w:lang w:val="pt-PT"/>
        </w:rPr>
      </w:pPr>
      <w:r w:rsidRPr="006A75AC">
        <w:rPr>
          <w:lang w:val="pt-PT"/>
        </w:rPr>
        <w:t>KOMMENTAR</w:t>
      </w:r>
    </w:p>
    <w:p w:rsidR="00272876" w:rsidRPr="006A75AC" w:rsidRDefault="00CD5129" w:rsidP="00F81136">
      <w:pPr>
        <w:rPr>
          <w:lang w:val="fr-FR"/>
        </w:rPr>
      </w:pPr>
      <w:r w:rsidRPr="006A75AC">
        <w:rPr>
          <w:lang w:val="pt-PT"/>
        </w:rPr>
        <w:t>Infra octavam flecti</w:t>
      </w:r>
      <w:r w:rsidR="00A56E5F" w:rsidRPr="006A75AC">
        <w:rPr>
          <w:lang w:val="pt-PT"/>
        </w:rPr>
        <w:t>m</w:t>
      </w:r>
      <w:r w:rsidRPr="006A75AC">
        <w:rPr>
          <w:lang w:val="pt-PT"/>
        </w:rPr>
        <w:t>us genua, quia tantum octava unam antiphonam et orationem de ipso dicimus</w:t>
      </w:r>
      <w:r w:rsidR="00016071" w:rsidRPr="006A75AC">
        <w:rPr>
          <w:lang w:val="pt-PT"/>
        </w:rPr>
        <w:t xml:space="preserve"> et ad missam orationem. Notandum de quo infra octavam unam antiphonam dicimus, de hoc in ipsa oct</w:t>
      </w:r>
      <w:r w:rsidR="009B6BB3" w:rsidRPr="006A75AC">
        <w:rPr>
          <w:lang w:val="pt-PT"/>
        </w:rPr>
        <w:t>a</w:t>
      </w:r>
      <w:r w:rsidR="00016071" w:rsidRPr="006A75AC">
        <w:rPr>
          <w:lang w:val="pt-PT"/>
        </w:rPr>
        <w:t>va tres lectiones. Et cum infra octavam tres lectiones fiunt, in ipsa octava dicimus novem</w:t>
      </w:r>
      <w:r w:rsidR="00461AB9">
        <w:rPr>
          <w:lang w:val="pt-PT"/>
        </w:rPr>
        <w:t xml:space="preserve"> [lectionem]</w:t>
      </w:r>
      <w:r w:rsidR="00016071" w:rsidRPr="006A75AC">
        <w:rPr>
          <w:lang w:val="pt-PT"/>
        </w:rPr>
        <w:t xml:space="preserve">, et infra hanc </w:t>
      </w:r>
      <w:r w:rsidR="000D3CE6" w:rsidRPr="006A75AC">
        <w:rPr>
          <w:lang w:val="pt-PT"/>
        </w:rPr>
        <w:t>genua</w:t>
      </w:r>
      <w:r w:rsidR="00016071" w:rsidRPr="006A75AC">
        <w:rPr>
          <w:lang w:val="pt-PT"/>
        </w:rPr>
        <w:t xml:space="preserve"> non flectimus</w:t>
      </w:r>
      <w:r w:rsidR="009B6BB3" w:rsidRPr="006A75AC">
        <w:rPr>
          <w:lang w:val="pt-PT"/>
        </w:rPr>
        <w:t>,</w:t>
      </w:r>
      <w:r w:rsidR="00016071" w:rsidRPr="006A75AC">
        <w:rPr>
          <w:lang w:val="pt-PT"/>
        </w:rPr>
        <w:t xml:space="preserve"> nec preces</w:t>
      </w:r>
      <w:r w:rsidR="009B6BB3" w:rsidRPr="006A75AC">
        <w:rPr>
          <w:lang w:val="pt-PT"/>
        </w:rPr>
        <w:t>,</w:t>
      </w:r>
      <w:r w:rsidR="00016071" w:rsidRPr="006A75AC">
        <w:rPr>
          <w:lang w:val="pt-PT"/>
        </w:rPr>
        <w:t xml:space="preserve"> nisi ad primam et completorium dicimus. </w:t>
      </w:r>
      <w:r w:rsidR="00016071" w:rsidRPr="006A75AC">
        <w:rPr>
          <w:lang w:val="fr-FR"/>
        </w:rPr>
        <w:t>Quod fit in octava domini et apostolorum Petri et Pauli</w:t>
      </w:r>
      <w:r w:rsidR="00272876" w:rsidRPr="006A75AC">
        <w:rPr>
          <w:lang w:val="fr-FR"/>
        </w:rPr>
        <w:t xml:space="preserve"> et assumptione sanctae Mariae.</w:t>
      </w:r>
    </w:p>
    <w:p w:rsidR="00272876" w:rsidRPr="006A75AC" w:rsidRDefault="00272876" w:rsidP="00A67FB0">
      <w:pPr>
        <w:pStyle w:val="berschrift1"/>
        <w:rPr>
          <w:lang w:val="fr-FR"/>
        </w:rPr>
      </w:pPr>
      <w:r w:rsidRPr="006A75AC">
        <w:rPr>
          <w:lang w:val="fr-FR"/>
        </w:rPr>
        <w:t>IN FESTO IOANNIS ET PAULI</w:t>
      </w:r>
    </w:p>
    <w:p w:rsidR="00272876" w:rsidRPr="006A75AC" w:rsidRDefault="00436935" w:rsidP="00F81136">
      <w:pPr>
        <w:rPr>
          <w:lang w:val="en-US"/>
        </w:rPr>
      </w:pPr>
      <w:r w:rsidRPr="006A75AC">
        <w:rPr>
          <w:lang w:val="fr-FR"/>
        </w:rPr>
        <w:t>N</w:t>
      </w:r>
      <w:r w:rsidR="00272876" w:rsidRPr="006A75AC">
        <w:rPr>
          <w:lang w:val="fr-FR"/>
        </w:rPr>
        <w:t xml:space="preserve">ovem lectiones. </w:t>
      </w:r>
      <w:r w:rsidR="00272876" w:rsidRPr="006A75AC">
        <w:rPr>
          <w:lang w:val="en-US"/>
        </w:rPr>
        <w:t>Et vacantur.</w:t>
      </w:r>
    </w:p>
    <w:p w:rsidR="00272876" w:rsidRPr="006A75AC" w:rsidRDefault="00272876" w:rsidP="00F81136">
      <w:pPr>
        <w:rPr>
          <w:lang w:val="en-US"/>
        </w:rPr>
      </w:pPr>
      <w:r w:rsidRPr="006A75AC">
        <w:rPr>
          <w:rStyle w:val="Time1"/>
          <w:lang w:val="en-US"/>
        </w:rPr>
        <w:t>Ad vesperas</w:t>
      </w:r>
      <w:r w:rsidRPr="006A75AC">
        <w:rPr>
          <w:lang w:val="en-US"/>
        </w:rPr>
        <w:t xml:space="preserve"> [AN] </w:t>
      </w:r>
      <w:r w:rsidRPr="006A75AC">
        <w:rPr>
          <w:rStyle w:val="Neume"/>
          <w:lang w:val="en-US"/>
        </w:rPr>
        <w:t>Beati</w:t>
      </w:r>
      <w:r w:rsidR="009B6BB3" w:rsidRPr="006A75AC">
        <w:rPr>
          <w:rStyle w:val="Incipit"/>
          <w:lang w:val="en-US"/>
        </w:rPr>
        <w:t>@</w:t>
      </w:r>
      <w:r w:rsidRPr="006A75AC">
        <w:rPr>
          <w:rStyle w:val="Incipit"/>
          <w:lang w:val="en-US"/>
        </w:rPr>
        <w:t>martyres</w:t>
      </w:r>
      <w:r w:rsidRPr="006A75AC">
        <w:rPr>
          <w:lang w:val="en-US"/>
        </w:rPr>
        <w:t xml:space="preserve">. AM </w:t>
      </w:r>
      <w:r w:rsidRPr="006A75AC">
        <w:rPr>
          <w:rStyle w:val="Neume"/>
          <w:lang w:val="en-US"/>
        </w:rPr>
        <w:t>Haec est vera</w:t>
      </w:r>
      <w:r w:rsidR="009B6BB3" w:rsidRPr="006A75AC">
        <w:rPr>
          <w:rStyle w:val="Incipit"/>
          <w:lang w:val="en-US"/>
        </w:rPr>
        <w:t>@</w:t>
      </w:r>
      <w:r w:rsidRPr="006A75AC">
        <w:rPr>
          <w:rStyle w:val="Incipit"/>
          <w:lang w:val="en-US"/>
        </w:rPr>
        <w:t>fraternitas</w:t>
      </w:r>
      <w:r w:rsidRPr="006A75AC">
        <w:rPr>
          <w:lang w:val="en-US"/>
        </w:rPr>
        <w:t>.</w:t>
      </w:r>
    </w:p>
    <w:p w:rsidR="00272876" w:rsidRPr="006A75AC" w:rsidRDefault="00272876" w:rsidP="00F81136">
      <w:pPr>
        <w:rPr>
          <w:lang w:val="it-IT"/>
        </w:rPr>
      </w:pPr>
      <w:r w:rsidRPr="006A75AC">
        <w:rPr>
          <w:rStyle w:val="Time1"/>
          <w:lang w:val="it-IT"/>
        </w:rPr>
        <w:t>[Ad matutinum]</w:t>
      </w:r>
      <w:r w:rsidRPr="006A75AC">
        <w:rPr>
          <w:lang w:val="it-IT"/>
        </w:rPr>
        <w:t xml:space="preserve"> </w:t>
      </w:r>
      <w:r w:rsidR="00A56E5F" w:rsidRPr="006A75AC">
        <w:rPr>
          <w:lang w:val="it-IT"/>
        </w:rPr>
        <w:t xml:space="preserve">EV </w:t>
      </w:r>
      <w:r w:rsidRPr="006A75AC">
        <w:rPr>
          <w:rStyle w:val="Incipit"/>
          <w:lang w:val="it-IT"/>
        </w:rPr>
        <w:t>Attendite a fermento</w:t>
      </w:r>
      <w:r w:rsidRPr="006A75AC">
        <w:rPr>
          <w:lang w:val="it-IT"/>
        </w:rPr>
        <w:t>.</w:t>
      </w:r>
    </w:p>
    <w:p w:rsidR="00272876" w:rsidRPr="006A75AC" w:rsidRDefault="00272876" w:rsidP="00A67FB0">
      <w:pPr>
        <w:pStyle w:val="berschrift1"/>
        <w:rPr>
          <w:lang w:val="fr-FR"/>
        </w:rPr>
      </w:pPr>
      <w:r w:rsidRPr="006A75AC">
        <w:rPr>
          <w:lang w:val="fr-FR"/>
        </w:rPr>
        <w:t>LEONIS PAPAE</w:t>
      </w:r>
    </w:p>
    <w:p w:rsidR="00272876" w:rsidRPr="006A75AC" w:rsidRDefault="00436935" w:rsidP="00F81136">
      <w:pPr>
        <w:rPr>
          <w:lang w:val="fr-FR"/>
        </w:rPr>
      </w:pPr>
      <w:r w:rsidRPr="006A75AC">
        <w:rPr>
          <w:lang w:val="fr-FR"/>
        </w:rPr>
        <w:t>A</w:t>
      </w:r>
      <w:r w:rsidR="00272876" w:rsidRPr="006A75AC">
        <w:rPr>
          <w:lang w:val="fr-FR"/>
        </w:rPr>
        <w:t>ntiphona et oratio.</w:t>
      </w:r>
    </w:p>
    <w:p w:rsidR="00272876" w:rsidRPr="006A75AC" w:rsidRDefault="00272876" w:rsidP="00A67FB0">
      <w:pPr>
        <w:pStyle w:val="berschrift1"/>
        <w:rPr>
          <w:lang w:val="it-IT"/>
        </w:rPr>
      </w:pPr>
      <w:r w:rsidRPr="006A75AC">
        <w:rPr>
          <w:lang w:val="it-IT"/>
        </w:rPr>
        <w:t>IN VIGILIA APOSTOLORUM PETRI ET PAULI</w:t>
      </w:r>
    </w:p>
    <w:p w:rsidR="00272876" w:rsidRPr="006A75AC" w:rsidRDefault="00272876" w:rsidP="00F81136">
      <w:pPr>
        <w:rPr>
          <w:lang w:val="it-IT"/>
        </w:rPr>
      </w:pPr>
      <w:r w:rsidRPr="006A75AC">
        <w:rPr>
          <w:rStyle w:val="Time1"/>
          <w:lang w:val="it-IT"/>
        </w:rPr>
        <w:t>Ad matutinum et ad missam</w:t>
      </w:r>
      <w:r w:rsidRPr="006A75AC">
        <w:rPr>
          <w:lang w:val="it-IT"/>
        </w:rPr>
        <w:t xml:space="preserve"> EV </w:t>
      </w:r>
      <w:r w:rsidRPr="006A75AC">
        <w:rPr>
          <w:rStyle w:val="Incipit"/>
          <w:lang w:val="it-IT"/>
        </w:rPr>
        <w:t>Dixit Iesus Simoni Petro</w:t>
      </w:r>
      <w:r w:rsidRPr="006A75AC">
        <w:rPr>
          <w:lang w:val="it-IT"/>
        </w:rPr>
        <w:t>.</w:t>
      </w:r>
    </w:p>
    <w:p w:rsidR="00272876" w:rsidRPr="006A75AC" w:rsidRDefault="00272876" w:rsidP="00F81136">
      <w:pPr>
        <w:rPr>
          <w:lang w:val="it-IT"/>
        </w:rPr>
      </w:pPr>
      <w:r w:rsidRPr="006A75AC">
        <w:rPr>
          <w:rStyle w:val="Time1"/>
          <w:lang w:val="it-IT"/>
        </w:rPr>
        <w:t>[Ad missam]</w:t>
      </w:r>
      <w:r w:rsidRPr="006A75AC">
        <w:rPr>
          <w:lang w:val="it-IT"/>
        </w:rPr>
        <w:t xml:space="preserve"> praefatio. Quod et in alia apostolorum vigilia fit, nisi etiam Andreae, i</w:t>
      </w:r>
      <w:r w:rsidR="00A56E5F" w:rsidRPr="006A75AC">
        <w:rPr>
          <w:lang w:val="it-IT"/>
        </w:rPr>
        <w:t>n qua singulare evangelium dici</w:t>
      </w:r>
      <w:r w:rsidRPr="006A75AC">
        <w:rPr>
          <w:lang w:val="it-IT"/>
        </w:rPr>
        <w:t>tur, sed praefatio nulla.</w:t>
      </w:r>
    </w:p>
    <w:p w:rsidR="00272876" w:rsidRDefault="00272876" w:rsidP="00A67FB0">
      <w:pPr>
        <w:pStyle w:val="berschrift1"/>
      </w:pPr>
      <w:r>
        <w:t>[IN DIE APOSTOLORUM PETRI ET PAULI]</w:t>
      </w:r>
    </w:p>
    <w:p w:rsidR="00CD5129" w:rsidRDefault="00272876" w:rsidP="00F81136">
      <w:r w:rsidRPr="00D1065A">
        <w:rPr>
          <w:rStyle w:val="Time1"/>
        </w:rPr>
        <w:t xml:space="preserve">Ad vesperas </w:t>
      </w:r>
      <w:r>
        <w:t xml:space="preserve">AN </w:t>
      </w:r>
      <w:r w:rsidRPr="009B6BB3">
        <w:rPr>
          <w:rStyle w:val="Neume"/>
        </w:rPr>
        <w:t>In plateis</w:t>
      </w:r>
      <w:r>
        <w:t xml:space="preserve"> cum reliquis. PS </w:t>
      </w:r>
      <w:r w:rsidRPr="00A56E5F">
        <w:rPr>
          <w:rStyle w:val="Incipit"/>
        </w:rPr>
        <w:t>(90r)</w:t>
      </w:r>
      <w:r w:rsidR="000D3CE6" w:rsidRPr="00A56E5F">
        <w:rPr>
          <w:rStyle w:val="Incipit"/>
        </w:rPr>
        <w:t xml:space="preserve"> Laudate pueri</w:t>
      </w:r>
      <w:r w:rsidR="000D3CE6">
        <w:t>.</w:t>
      </w:r>
      <w:r w:rsidR="00993AD5">
        <w:t xml:space="preserve"> </w:t>
      </w:r>
      <w:r w:rsidR="009B6BB3">
        <w:t xml:space="preserve">RP </w:t>
      </w:r>
      <w:r w:rsidR="009B6BB3" w:rsidRPr="009B6BB3">
        <w:rPr>
          <w:rStyle w:val="Neume"/>
        </w:rPr>
        <w:t>Petre</w:t>
      </w:r>
      <w:r w:rsidR="00370E5D">
        <w:rPr>
          <w:rStyle w:val="Incipit"/>
        </w:rPr>
        <w:t>@</w:t>
      </w:r>
      <w:r w:rsidR="009B6BB3" w:rsidRPr="009B6BB3">
        <w:rPr>
          <w:rStyle w:val="Incipit"/>
        </w:rPr>
        <w:t>amas</w:t>
      </w:r>
      <w:r w:rsidR="009B6BB3">
        <w:t xml:space="preserve">. </w:t>
      </w:r>
      <w:r w:rsidR="00993AD5">
        <w:t xml:space="preserve">HY </w:t>
      </w:r>
      <w:r w:rsidR="00993AD5" w:rsidRPr="00A56E5F">
        <w:rPr>
          <w:rStyle w:val="Incipit"/>
        </w:rPr>
        <w:t>Aurea</w:t>
      </w:r>
      <w:r w:rsidR="00993AD5">
        <w:t xml:space="preserve">. AM </w:t>
      </w:r>
      <w:r w:rsidR="00993AD5" w:rsidRPr="009B6BB3">
        <w:rPr>
          <w:rStyle w:val="Neume"/>
        </w:rPr>
        <w:t>Beatus</w:t>
      </w:r>
      <w:r w:rsidR="009B6BB3" w:rsidRPr="009B6BB3">
        <w:rPr>
          <w:rStyle w:val="Incipit"/>
        </w:rPr>
        <w:t>@</w:t>
      </w:r>
      <w:r w:rsidR="00993AD5" w:rsidRPr="009B6BB3">
        <w:rPr>
          <w:rStyle w:val="Incipit"/>
        </w:rPr>
        <w:t>Petrus</w:t>
      </w:r>
      <w:r w:rsidR="00993AD5">
        <w:t xml:space="preserve">. OR </w:t>
      </w:r>
      <w:r w:rsidR="00993AD5" w:rsidRPr="00A56E5F">
        <w:rPr>
          <w:rStyle w:val="Incipit"/>
        </w:rPr>
        <w:t>Praesta quaesumus omnipotens deus</w:t>
      </w:r>
      <w:r w:rsidR="00993AD5">
        <w:t>. Et una antiphona de sancto Ioanne et oratio.</w:t>
      </w:r>
    </w:p>
    <w:p w:rsidR="00993AD5" w:rsidRDefault="00993AD5" w:rsidP="00F81136">
      <w:r w:rsidRPr="00D1065A">
        <w:rPr>
          <w:rStyle w:val="Time1"/>
        </w:rPr>
        <w:t>Ad matutinum</w:t>
      </w:r>
      <w:r>
        <w:t xml:space="preserve"> HY </w:t>
      </w:r>
      <w:r w:rsidRPr="00A56E5F">
        <w:rPr>
          <w:rStyle w:val="Incipit"/>
        </w:rPr>
        <w:t>Aurea luce</w:t>
      </w:r>
      <w:r>
        <w:t xml:space="preserve"> usque [HV] </w:t>
      </w:r>
      <w:r w:rsidRPr="00A56E5F">
        <w:rPr>
          <w:rStyle w:val="Incipit"/>
        </w:rPr>
        <w:t>Iam bone pastor</w:t>
      </w:r>
      <w:r>
        <w:t xml:space="preserve">. EV </w:t>
      </w:r>
      <w:r w:rsidRPr="00A56E5F">
        <w:rPr>
          <w:rStyle w:val="Incipit"/>
        </w:rPr>
        <w:t>Venit Iesus in</w:t>
      </w:r>
      <w:r w:rsidR="0070413E" w:rsidRPr="00A56E5F">
        <w:rPr>
          <w:rStyle w:val="Incipit"/>
        </w:rPr>
        <w:t xml:space="preserve"> partes</w:t>
      </w:r>
      <w:r w:rsidR="0070413E">
        <w:t>.</w:t>
      </w:r>
    </w:p>
    <w:p w:rsidR="0070413E" w:rsidRDefault="0070413E" w:rsidP="00F81136">
      <w:r w:rsidRPr="00D1065A">
        <w:rPr>
          <w:rStyle w:val="Time1"/>
        </w:rPr>
        <w:t>Ad laudes</w:t>
      </w:r>
      <w:r>
        <w:t xml:space="preserve"> HYHV </w:t>
      </w:r>
      <w:r w:rsidRPr="00A56E5F">
        <w:rPr>
          <w:rStyle w:val="Incipit"/>
        </w:rPr>
        <w:t>Iam bone pastor</w:t>
      </w:r>
      <w:r>
        <w:t xml:space="preserve">. AB </w:t>
      </w:r>
      <w:r w:rsidRPr="009B6BB3">
        <w:rPr>
          <w:rStyle w:val="Neume"/>
        </w:rPr>
        <w:t>Quodcumque</w:t>
      </w:r>
      <w:r>
        <w:t>. Post orationem de sancto Ioanne dicitur antiphona. Et antiphona et oratio.</w:t>
      </w:r>
    </w:p>
    <w:p w:rsidR="0070413E" w:rsidRDefault="0070413E" w:rsidP="00F81136">
      <w:r w:rsidRPr="00D1065A">
        <w:rPr>
          <w:rStyle w:val="Time1"/>
        </w:rPr>
        <w:t>Ad missam</w:t>
      </w:r>
      <w:r>
        <w:t xml:space="preserve"> ALV </w:t>
      </w:r>
      <w:r w:rsidRPr="009B6BB3">
        <w:rPr>
          <w:rStyle w:val="Neume"/>
        </w:rPr>
        <w:t>Tu es</w:t>
      </w:r>
      <w:r w:rsidR="009B6BB3" w:rsidRPr="009B6BB3">
        <w:rPr>
          <w:rStyle w:val="Incipit"/>
        </w:rPr>
        <w:t>@</w:t>
      </w:r>
      <w:r w:rsidRPr="009B6BB3">
        <w:rPr>
          <w:rStyle w:val="Incipit"/>
        </w:rPr>
        <w:t>Petrus</w:t>
      </w:r>
      <w:r>
        <w:t>.</w:t>
      </w:r>
    </w:p>
    <w:p w:rsidR="0070413E" w:rsidRPr="006A75AC" w:rsidRDefault="0070413E" w:rsidP="00F81136">
      <w:pPr>
        <w:rPr>
          <w:lang w:val="it-IT"/>
        </w:rPr>
      </w:pPr>
      <w:r w:rsidRPr="00D1065A">
        <w:rPr>
          <w:rStyle w:val="Time1"/>
        </w:rPr>
        <w:t>In secundas vesperas</w:t>
      </w:r>
      <w:r>
        <w:t xml:space="preserve"> in psalmos AN </w:t>
      </w:r>
      <w:r w:rsidRPr="009B6BB3">
        <w:rPr>
          <w:rStyle w:val="Neume"/>
        </w:rPr>
        <w:t>Iuravit</w:t>
      </w:r>
      <w:r w:rsidR="009B6BB3" w:rsidRPr="009B6BB3">
        <w:rPr>
          <w:rStyle w:val="Incipit"/>
        </w:rPr>
        <w:t>@</w:t>
      </w:r>
      <w:r w:rsidRPr="009B6BB3">
        <w:rPr>
          <w:rStyle w:val="Incipit"/>
        </w:rPr>
        <w:t>dominus</w:t>
      </w:r>
      <w:r>
        <w:t xml:space="preserve">. </w:t>
      </w:r>
      <w:r w:rsidRPr="006A75AC">
        <w:rPr>
          <w:lang w:val="it-IT"/>
        </w:rPr>
        <w:t xml:space="preserve">HY </w:t>
      </w:r>
      <w:r w:rsidRPr="006A75AC">
        <w:rPr>
          <w:rStyle w:val="Incipit"/>
          <w:lang w:val="it-IT"/>
        </w:rPr>
        <w:t>Aurea luce</w:t>
      </w:r>
      <w:r w:rsidRPr="006A75AC">
        <w:rPr>
          <w:lang w:val="it-IT"/>
        </w:rPr>
        <w:t xml:space="preserve">. AM </w:t>
      </w:r>
      <w:r w:rsidRPr="006A75AC">
        <w:rPr>
          <w:rStyle w:val="Neume"/>
          <w:lang w:val="it-IT"/>
        </w:rPr>
        <w:t>Petrus</w:t>
      </w:r>
      <w:r w:rsidR="009B6BB3" w:rsidRPr="006A75AC">
        <w:rPr>
          <w:rStyle w:val="Incipit"/>
          <w:lang w:val="it-IT"/>
        </w:rPr>
        <w:t>@</w:t>
      </w:r>
      <w:r w:rsidRPr="006A75AC">
        <w:rPr>
          <w:rStyle w:val="Incipit"/>
          <w:lang w:val="it-IT"/>
        </w:rPr>
        <w:t>apostolus</w:t>
      </w:r>
      <w:r w:rsidRPr="006A75AC">
        <w:rPr>
          <w:lang w:val="it-IT"/>
        </w:rPr>
        <w:t xml:space="preserve">, vel [AM] </w:t>
      </w:r>
      <w:r w:rsidRPr="006A75AC">
        <w:rPr>
          <w:rStyle w:val="Neume"/>
          <w:lang w:val="it-IT"/>
        </w:rPr>
        <w:t>Gloriosi</w:t>
      </w:r>
      <w:r w:rsidRPr="006A75AC">
        <w:rPr>
          <w:lang w:val="it-IT"/>
        </w:rPr>
        <w:t>. De sancto Ioanne antiphona et oratio. De sancto Paulo singulariter nihil.</w:t>
      </w:r>
    </w:p>
    <w:p w:rsidR="0070413E" w:rsidRPr="006A75AC" w:rsidRDefault="0070413E" w:rsidP="00A67FB0">
      <w:pPr>
        <w:pStyle w:val="berschrift1"/>
        <w:rPr>
          <w:lang w:val="it-IT"/>
        </w:rPr>
      </w:pPr>
      <w:r w:rsidRPr="006A75AC">
        <w:rPr>
          <w:lang w:val="it-IT"/>
        </w:rPr>
        <w:t>[IN DIE SANCTI PAULI APOSTOLI]</w:t>
      </w:r>
    </w:p>
    <w:p w:rsidR="0070413E" w:rsidRPr="006A75AC" w:rsidRDefault="0070413E" w:rsidP="00F81136">
      <w:pPr>
        <w:rPr>
          <w:lang w:val="it-IT"/>
        </w:rPr>
      </w:pPr>
      <w:r w:rsidRPr="006A75AC">
        <w:rPr>
          <w:rStyle w:val="Time1"/>
          <w:lang w:val="it-IT"/>
        </w:rPr>
        <w:t>Ad matutinum</w:t>
      </w:r>
      <w:r w:rsidRPr="006A75AC">
        <w:rPr>
          <w:lang w:val="it-IT"/>
        </w:rPr>
        <w:t xml:space="preserve"> de sancto Paulo INV </w:t>
      </w:r>
      <w:r w:rsidRPr="006A75AC">
        <w:rPr>
          <w:rStyle w:val="Neume"/>
          <w:lang w:val="it-IT"/>
        </w:rPr>
        <w:t>Regem</w:t>
      </w:r>
      <w:r w:rsidR="009B6BB3" w:rsidRPr="006A75AC">
        <w:rPr>
          <w:rStyle w:val="Incipit"/>
          <w:lang w:val="it-IT"/>
        </w:rPr>
        <w:t>@</w:t>
      </w:r>
      <w:r w:rsidRPr="006A75AC">
        <w:rPr>
          <w:rStyle w:val="Incipit"/>
          <w:lang w:val="it-IT"/>
        </w:rPr>
        <w:t>apostolorum</w:t>
      </w:r>
      <w:r w:rsidRPr="006A75AC">
        <w:rPr>
          <w:lang w:val="it-IT"/>
        </w:rPr>
        <w:t xml:space="preserve">. HY </w:t>
      </w:r>
      <w:r w:rsidRPr="006A75AC">
        <w:rPr>
          <w:rStyle w:val="Incipit"/>
          <w:lang w:val="it-IT"/>
        </w:rPr>
        <w:t>Exultet caelum</w:t>
      </w:r>
      <w:r w:rsidRPr="006A75AC">
        <w:rPr>
          <w:lang w:val="it-IT"/>
        </w:rPr>
        <w:t xml:space="preserve">. </w:t>
      </w:r>
      <w:r w:rsidR="00946F4B" w:rsidRPr="006A75AC">
        <w:rPr>
          <w:lang w:val="it-IT"/>
        </w:rPr>
        <w:t>[</w:t>
      </w:r>
      <w:r w:rsidRPr="006A75AC">
        <w:rPr>
          <w:lang w:val="it-IT"/>
        </w:rPr>
        <w:t>EV</w:t>
      </w:r>
      <w:r w:rsidR="00946F4B" w:rsidRPr="006A75AC">
        <w:rPr>
          <w:lang w:val="it-IT"/>
        </w:rPr>
        <w:t xml:space="preserve">I] </w:t>
      </w:r>
      <w:r w:rsidR="00946F4B" w:rsidRPr="006A75AC">
        <w:rPr>
          <w:rStyle w:val="Incipit"/>
          <w:lang w:val="it-IT"/>
        </w:rPr>
        <w:t>Dixit Simon Petrus</w:t>
      </w:r>
      <w:r w:rsidR="00946F4B" w:rsidRPr="006A75AC">
        <w:rPr>
          <w:lang w:val="it-IT"/>
        </w:rPr>
        <w:t xml:space="preserve">. EV </w:t>
      </w:r>
      <w:r w:rsidR="00946F4B" w:rsidRPr="006A75AC">
        <w:rPr>
          <w:rStyle w:val="Incipit"/>
          <w:lang w:val="it-IT"/>
        </w:rPr>
        <w:t>Ecce nos reliquimus</w:t>
      </w:r>
      <w:r w:rsidR="00946F4B" w:rsidRPr="006A75AC">
        <w:rPr>
          <w:lang w:val="it-IT"/>
        </w:rPr>
        <w:t>.</w:t>
      </w:r>
    </w:p>
    <w:p w:rsidR="00946F4B" w:rsidRPr="006A75AC" w:rsidRDefault="00946F4B" w:rsidP="00F81136">
      <w:pPr>
        <w:rPr>
          <w:lang w:val="pt-PT"/>
        </w:rPr>
      </w:pPr>
      <w:r w:rsidRPr="006A75AC">
        <w:rPr>
          <w:rStyle w:val="Time1"/>
          <w:lang w:val="en-US"/>
        </w:rPr>
        <w:t>Ad laudes</w:t>
      </w:r>
      <w:r w:rsidRPr="006A75AC">
        <w:rPr>
          <w:lang w:val="en-US"/>
        </w:rPr>
        <w:t xml:space="preserve"> HYHV </w:t>
      </w:r>
      <w:r w:rsidRPr="006A75AC">
        <w:rPr>
          <w:rStyle w:val="Incipit"/>
          <w:lang w:val="en-US"/>
        </w:rPr>
        <w:t>Doctor egregie</w:t>
      </w:r>
      <w:r w:rsidRPr="006A75AC">
        <w:rPr>
          <w:lang w:val="en-US"/>
        </w:rPr>
        <w:t xml:space="preserve">. </w:t>
      </w:r>
      <w:r w:rsidRPr="006A75AC">
        <w:rPr>
          <w:lang w:val="fr-FR"/>
        </w:rPr>
        <w:t>[A</w:t>
      </w:r>
      <w:r w:rsidR="00BE04E1" w:rsidRPr="006A75AC">
        <w:rPr>
          <w:lang w:val="fr-FR"/>
        </w:rPr>
        <w:t>B</w:t>
      </w:r>
      <w:r w:rsidRPr="006A75AC">
        <w:rPr>
          <w:lang w:val="fr-FR"/>
        </w:rPr>
        <w:t xml:space="preserve">] </w:t>
      </w:r>
      <w:r w:rsidRPr="006A75AC">
        <w:rPr>
          <w:rStyle w:val="Neume"/>
          <w:lang w:val="fr-FR"/>
        </w:rPr>
        <w:t>Vos</w:t>
      </w:r>
      <w:r w:rsidR="009B6BB3" w:rsidRPr="006A75AC">
        <w:rPr>
          <w:rStyle w:val="Incipit"/>
          <w:lang w:val="fr-FR"/>
        </w:rPr>
        <w:t>@</w:t>
      </w:r>
      <w:r w:rsidRPr="006A75AC">
        <w:rPr>
          <w:rStyle w:val="Incipit"/>
          <w:lang w:val="fr-FR"/>
        </w:rPr>
        <w:t>qui reliquistis</w:t>
      </w:r>
      <w:r w:rsidRPr="006A75AC">
        <w:rPr>
          <w:lang w:val="fr-FR"/>
        </w:rPr>
        <w:t xml:space="preserve">. De sancto Ioanne antiphona et oratio. </w:t>
      </w:r>
      <w:r w:rsidRPr="006A75AC">
        <w:rPr>
          <w:lang w:val="pt-PT"/>
        </w:rPr>
        <w:t>Et de sancto Petro similiter, quia historia Pauli singulariter de sancto Paulo est.</w:t>
      </w:r>
    </w:p>
    <w:p w:rsidR="00946F4B" w:rsidRPr="006A75AC" w:rsidRDefault="00946F4B" w:rsidP="00F81136">
      <w:pPr>
        <w:rPr>
          <w:lang w:val="it-IT"/>
        </w:rPr>
      </w:pPr>
      <w:r w:rsidRPr="006A75AC">
        <w:rPr>
          <w:rStyle w:val="Time1"/>
          <w:lang w:val="pt-PT"/>
        </w:rPr>
        <w:t>Ad missam</w:t>
      </w:r>
      <w:r w:rsidRPr="006A75AC">
        <w:rPr>
          <w:lang w:val="pt-PT"/>
        </w:rPr>
        <w:t xml:space="preserve"> SE </w:t>
      </w:r>
      <w:r w:rsidRPr="006A75AC">
        <w:rPr>
          <w:rStyle w:val="Incipit"/>
          <w:lang w:val="pt-PT"/>
        </w:rPr>
        <w:t>Clare sanctorum</w:t>
      </w:r>
      <w:r w:rsidRPr="006A75AC">
        <w:rPr>
          <w:lang w:val="pt-PT"/>
        </w:rPr>
        <w:t xml:space="preserve">. </w:t>
      </w:r>
      <w:r w:rsidRPr="006A75AC">
        <w:rPr>
          <w:lang w:val="it-IT"/>
        </w:rPr>
        <w:t xml:space="preserve">[CR] </w:t>
      </w:r>
      <w:r w:rsidRPr="006A75AC">
        <w:rPr>
          <w:rStyle w:val="Incipit"/>
          <w:lang w:val="it-IT"/>
        </w:rPr>
        <w:t>Credo in unum</w:t>
      </w:r>
      <w:r w:rsidRPr="006A75AC">
        <w:rPr>
          <w:lang w:val="it-IT"/>
        </w:rPr>
        <w:t xml:space="preserve">. </w:t>
      </w:r>
    </w:p>
    <w:p w:rsidR="00946F4B" w:rsidRPr="006A75AC" w:rsidRDefault="00BE04E1" w:rsidP="00F81136">
      <w:pPr>
        <w:rPr>
          <w:lang w:val="pt-PT"/>
        </w:rPr>
      </w:pPr>
      <w:r w:rsidRPr="006A75AC">
        <w:rPr>
          <w:rStyle w:val="Time1"/>
          <w:lang w:val="it-IT"/>
        </w:rPr>
        <w:t xml:space="preserve">In secunda </w:t>
      </w:r>
      <w:r w:rsidR="00946F4B" w:rsidRPr="006A75AC">
        <w:rPr>
          <w:rStyle w:val="Time1"/>
          <w:lang w:val="it-IT"/>
        </w:rPr>
        <w:t>vespera</w:t>
      </w:r>
      <w:r w:rsidR="00946F4B" w:rsidRPr="006A75AC">
        <w:rPr>
          <w:lang w:val="it-IT"/>
        </w:rPr>
        <w:t xml:space="preserve"> AN </w:t>
      </w:r>
      <w:r w:rsidR="00946F4B" w:rsidRPr="006A75AC">
        <w:rPr>
          <w:rStyle w:val="Neume"/>
          <w:lang w:val="it-IT"/>
        </w:rPr>
        <w:t>Iuravit dominus</w:t>
      </w:r>
      <w:r w:rsidR="00946F4B" w:rsidRPr="006A75AC">
        <w:rPr>
          <w:lang w:val="it-IT"/>
        </w:rPr>
        <w:t xml:space="preserve">. </w:t>
      </w:r>
      <w:r w:rsidR="00946F4B">
        <w:t xml:space="preserve">HYHV </w:t>
      </w:r>
      <w:r w:rsidR="00946F4B" w:rsidRPr="00A56E5F">
        <w:rPr>
          <w:rStyle w:val="Incipit"/>
        </w:rPr>
        <w:t>Doctor egregie</w:t>
      </w:r>
      <w:r w:rsidR="00946F4B">
        <w:t>.</w:t>
      </w:r>
      <w:r>
        <w:t xml:space="preserve"> AM </w:t>
      </w:r>
      <w:r w:rsidRPr="00E21357">
        <w:rPr>
          <w:rStyle w:val="Neume"/>
        </w:rPr>
        <w:t>Ter</w:t>
      </w:r>
      <w:r w:rsidR="00E21357" w:rsidRPr="00E21357">
        <w:rPr>
          <w:rStyle w:val="Incipit"/>
        </w:rPr>
        <w:t>@</w:t>
      </w:r>
      <w:r w:rsidRPr="00E21357">
        <w:rPr>
          <w:rStyle w:val="Incipit"/>
        </w:rPr>
        <w:t>virgis</w:t>
      </w:r>
      <w:r>
        <w:t>. Versus antiphona</w:t>
      </w:r>
      <w:r w:rsidR="00E21357">
        <w:t>rum</w:t>
      </w:r>
      <w:r>
        <w:t xml:space="preserve"> ad matutinum dicuntur tantum. Post orationem dicitur de sancto Ioanne AC </w:t>
      </w:r>
      <w:r w:rsidRPr="00E21357">
        <w:rPr>
          <w:rStyle w:val="Neume"/>
        </w:rPr>
        <w:t>Et factum</w:t>
      </w:r>
      <w:r>
        <w:t xml:space="preserve">. </w:t>
      </w:r>
      <w:r w:rsidRPr="006A75AC">
        <w:rPr>
          <w:lang w:val="pt-PT"/>
        </w:rPr>
        <w:t>Oratio. Deinde de sancto Petro.</w:t>
      </w:r>
    </w:p>
    <w:p w:rsidR="00BE04E1" w:rsidRPr="006A75AC" w:rsidRDefault="00BE04E1" w:rsidP="00A67FB0">
      <w:pPr>
        <w:pStyle w:val="berschrift1"/>
        <w:rPr>
          <w:lang w:val="pt-PT"/>
        </w:rPr>
      </w:pPr>
      <w:r w:rsidRPr="006A75AC">
        <w:rPr>
          <w:lang w:val="pt-PT"/>
        </w:rPr>
        <w:t>[IN OCTAVA SANCTI IOANNIS BAPTISTAE]</w:t>
      </w:r>
    </w:p>
    <w:p w:rsidR="0091422E" w:rsidRPr="006A75AC" w:rsidRDefault="00BE04E1" w:rsidP="00F81136">
      <w:pPr>
        <w:rPr>
          <w:lang w:val="pt-PT"/>
        </w:rPr>
      </w:pPr>
      <w:r w:rsidRPr="006A75AC">
        <w:rPr>
          <w:rStyle w:val="Time1"/>
          <w:lang w:val="pt-PT"/>
        </w:rPr>
        <w:t>Ad matutinum</w:t>
      </w:r>
      <w:r w:rsidRPr="006A75AC">
        <w:rPr>
          <w:lang w:val="pt-PT"/>
        </w:rPr>
        <w:t xml:space="preserve"> INV </w:t>
      </w:r>
      <w:r w:rsidRPr="006A75AC">
        <w:rPr>
          <w:rStyle w:val="Neume"/>
          <w:lang w:val="pt-PT"/>
        </w:rPr>
        <w:t>Regem</w:t>
      </w:r>
      <w:r w:rsidR="00E21357" w:rsidRPr="006A75AC">
        <w:rPr>
          <w:rStyle w:val="Incipit"/>
          <w:lang w:val="pt-PT"/>
        </w:rPr>
        <w:t>@</w:t>
      </w:r>
      <w:r w:rsidRPr="006A75AC">
        <w:rPr>
          <w:rStyle w:val="Incipit"/>
          <w:lang w:val="pt-PT"/>
        </w:rPr>
        <w:t>praecursoris</w:t>
      </w:r>
      <w:r w:rsidRPr="006A75AC">
        <w:rPr>
          <w:lang w:val="pt-PT"/>
        </w:rPr>
        <w:t xml:space="preserve">. HY </w:t>
      </w:r>
      <w:r w:rsidRPr="006A75AC">
        <w:rPr>
          <w:rStyle w:val="Incipit"/>
          <w:lang w:val="pt-PT"/>
        </w:rPr>
        <w:t>Ut quean</w:t>
      </w:r>
      <w:r w:rsidR="00A56E5F" w:rsidRPr="006A75AC">
        <w:rPr>
          <w:rStyle w:val="Incipit"/>
          <w:lang w:val="pt-PT"/>
        </w:rPr>
        <w:t>t</w:t>
      </w:r>
      <w:r w:rsidRPr="006A75AC">
        <w:rPr>
          <w:rStyle w:val="Incipit"/>
          <w:lang w:val="pt-PT"/>
        </w:rPr>
        <w:t xml:space="preserve"> laxis</w:t>
      </w:r>
      <w:r w:rsidRPr="006A75AC">
        <w:rPr>
          <w:lang w:val="pt-PT"/>
        </w:rPr>
        <w:t xml:space="preserve"> usque [HV] </w:t>
      </w:r>
      <w:r w:rsidRPr="006A75AC">
        <w:rPr>
          <w:rStyle w:val="Incipit"/>
          <w:lang w:val="pt-PT"/>
        </w:rPr>
        <w:t>O nimis felix</w:t>
      </w:r>
      <w:r w:rsidRPr="006A75AC">
        <w:rPr>
          <w:lang w:val="pt-PT"/>
        </w:rPr>
        <w:t xml:space="preserve">. RP </w:t>
      </w:r>
      <w:r w:rsidRPr="006A75AC">
        <w:rPr>
          <w:rStyle w:val="Neume"/>
          <w:lang w:val="pt-PT"/>
        </w:rPr>
        <w:t>Fuit homo</w:t>
      </w:r>
      <w:r w:rsidRPr="006A75AC">
        <w:rPr>
          <w:lang w:val="pt-PT"/>
        </w:rPr>
        <w:t>.</w:t>
      </w:r>
      <w:r w:rsidR="0091422E" w:rsidRPr="006A75AC">
        <w:rPr>
          <w:lang w:val="pt-PT"/>
        </w:rPr>
        <w:t xml:space="preserve"> RP </w:t>
      </w:r>
      <w:r w:rsidR="0091422E" w:rsidRPr="006A75AC">
        <w:rPr>
          <w:rStyle w:val="Incipit"/>
          <w:lang w:val="pt-PT"/>
        </w:rPr>
        <w:t>Elizabeth</w:t>
      </w:r>
      <w:r w:rsidR="0091422E" w:rsidRPr="006A75AC">
        <w:rPr>
          <w:lang w:val="pt-PT"/>
        </w:rPr>
        <w:t xml:space="preserve">. RP </w:t>
      </w:r>
      <w:r w:rsidR="0091422E" w:rsidRPr="006A75AC">
        <w:rPr>
          <w:rStyle w:val="Incipit"/>
          <w:lang w:val="pt-PT"/>
        </w:rPr>
        <w:t>Inter natos</w:t>
      </w:r>
      <w:r w:rsidR="0091422E" w:rsidRPr="006A75AC">
        <w:rPr>
          <w:lang w:val="pt-PT"/>
        </w:rPr>
        <w:t>.</w:t>
      </w:r>
    </w:p>
    <w:p w:rsidR="0091422E" w:rsidRPr="006A75AC" w:rsidRDefault="0091422E" w:rsidP="00F81136">
      <w:pPr>
        <w:rPr>
          <w:lang w:val="pt-PT"/>
        </w:rPr>
      </w:pPr>
      <w:r w:rsidRPr="006A75AC">
        <w:rPr>
          <w:rStyle w:val="Time1"/>
          <w:lang w:val="pt-PT"/>
        </w:rPr>
        <w:t>Ad laudes</w:t>
      </w:r>
      <w:r w:rsidRPr="006A75AC">
        <w:rPr>
          <w:lang w:val="pt-PT"/>
        </w:rPr>
        <w:t xml:space="preserve"> AN </w:t>
      </w:r>
      <w:r w:rsidRPr="006A75AC">
        <w:rPr>
          <w:rStyle w:val="Incipit"/>
          <w:lang w:val="pt-PT"/>
        </w:rPr>
        <w:t>Elizabeth</w:t>
      </w:r>
      <w:r w:rsidRPr="006A75AC">
        <w:rPr>
          <w:lang w:val="pt-PT"/>
        </w:rPr>
        <w:t xml:space="preserve">. HYHV </w:t>
      </w:r>
      <w:r w:rsidRPr="006A75AC">
        <w:rPr>
          <w:rStyle w:val="Incipit"/>
          <w:lang w:val="pt-PT"/>
        </w:rPr>
        <w:t>O nimis</w:t>
      </w:r>
      <w:r w:rsidRPr="006A75AC">
        <w:rPr>
          <w:lang w:val="pt-PT"/>
        </w:rPr>
        <w:t xml:space="preserve">. AB </w:t>
      </w:r>
      <w:r w:rsidRPr="006A75AC">
        <w:rPr>
          <w:rStyle w:val="Neume"/>
          <w:lang w:val="pt-PT"/>
        </w:rPr>
        <w:t>Apertum est</w:t>
      </w:r>
      <w:r w:rsidRPr="006A75AC">
        <w:rPr>
          <w:lang w:val="pt-PT"/>
        </w:rPr>
        <w:t>.</w:t>
      </w:r>
    </w:p>
    <w:p w:rsidR="0091422E" w:rsidRPr="006A75AC" w:rsidRDefault="0091422E" w:rsidP="00F81136">
      <w:pPr>
        <w:rPr>
          <w:lang w:val="pt-PT"/>
        </w:rPr>
      </w:pPr>
      <w:r w:rsidRPr="006A75AC">
        <w:rPr>
          <w:lang w:val="pt-PT"/>
        </w:rPr>
        <w:t xml:space="preserve">In die </w:t>
      </w:r>
      <w:r w:rsidRPr="006A75AC">
        <w:rPr>
          <w:rStyle w:val="Time1"/>
          <w:lang w:val="pt-PT"/>
        </w:rPr>
        <w:t>ad cursus</w:t>
      </w:r>
      <w:r w:rsidRPr="006A75AC">
        <w:rPr>
          <w:lang w:val="pt-PT"/>
        </w:rPr>
        <w:t xml:space="preserve"> laudes.</w:t>
      </w:r>
    </w:p>
    <w:p w:rsidR="0091422E" w:rsidRPr="006A75AC" w:rsidRDefault="0091422E" w:rsidP="00F81136">
      <w:pPr>
        <w:rPr>
          <w:lang w:val="pt-PT"/>
        </w:rPr>
      </w:pPr>
      <w:r w:rsidRPr="006A75AC">
        <w:rPr>
          <w:rStyle w:val="Time1"/>
          <w:lang w:val="pt-PT"/>
        </w:rPr>
        <w:t>Officium</w:t>
      </w:r>
      <w:r w:rsidRPr="006A75AC">
        <w:rPr>
          <w:lang w:val="pt-PT"/>
        </w:rPr>
        <w:t xml:space="preserve"> </w:t>
      </w:r>
      <w:r w:rsidR="00A56E5F" w:rsidRPr="006A75AC">
        <w:rPr>
          <w:lang w:val="pt-PT"/>
        </w:rPr>
        <w:t xml:space="preserve">IN </w:t>
      </w:r>
      <w:r w:rsidRPr="006A75AC">
        <w:rPr>
          <w:rStyle w:val="Neume"/>
          <w:lang w:val="pt-PT"/>
        </w:rPr>
        <w:t>De ventre</w:t>
      </w:r>
      <w:r w:rsidRPr="006A75AC">
        <w:rPr>
          <w:lang w:val="pt-PT"/>
        </w:rPr>
        <w:t xml:space="preserve">. EV </w:t>
      </w:r>
      <w:r w:rsidRPr="006A75AC">
        <w:rPr>
          <w:rStyle w:val="Incipit"/>
          <w:lang w:val="pt-PT"/>
        </w:rPr>
        <w:t>Dixit Zacharias</w:t>
      </w:r>
      <w:r w:rsidRPr="006A75AC">
        <w:rPr>
          <w:lang w:val="pt-PT"/>
        </w:rPr>
        <w:t xml:space="preserve">, vel [EV] </w:t>
      </w:r>
      <w:r w:rsidRPr="006A75AC">
        <w:rPr>
          <w:rStyle w:val="Incipit"/>
          <w:lang w:val="pt-PT"/>
        </w:rPr>
        <w:t>Elizabeth</w:t>
      </w:r>
      <w:r w:rsidRPr="006A75AC">
        <w:rPr>
          <w:lang w:val="pt-PT"/>
        </w:rPr>
        <w:t>.</w:t>
      </w:r>
    </w:p>
    <w:p w:rsidR="0091422E" w:rsidRPr="006A75AC" w:rsidRDefault="0091422E" w:rsidP="00A67FB0">
      <w:pPr>
        <w:pStyle w:val="berschrift1"/>
        <w:rPr>
          <w:lang w:val="pt-PT"/>
        </w:rPr>
      </w:pPr>
      <w:r w:rsidRPr="006A75AC">
        <w:rPr>
          <w:lang w:val="pt-PT"/>
        </w:rPr>
        <w:t>PROCESSI ET MARTINIANI</w:t>
      </w:r>
    </w:p>
    <w:p w:rsidR="0091422E" w:rsidRPr="006A75AC" w:rsidRDefault="00D1065A" w:rsidP="00F81136">
      <w:pPr>
        <w:rPr>
          <w:lang w:val="fr-FR"/>
        </w:rPr>
      </w:pPr>
      <w:r w:rsidRPr="006A75AC">
        <w:rPr>
          <w:lang w:val="fr-FR"/>
        </w:rPr>
        <w:t>T</w:t>
      </w:r>
      <w:r w:rsidR="0091422E" w:rsidRPr="006A75AC">
        <w:rPr>
          <w:lang w:val="fr-FR"/>
        </w:rPr>
        <w:t>res lectiones.</w:t>
      </w:r>
    </w:p>
    <w:p w:rsidR="0091422E" w:rsidRPr="006A75AC" w:rsidRDefault="0091422E" w:rsidP="00F81136">
      <w:pPr>
        <w:rPr>
          <w:lang w:val="fr-FR"/>
        </w:rPr>
      </w:pPr>
      <w:r w:rsidRPr="006A75AC">
        <w:rPr>
          <w:rStyle w:val="Time1"/>
          <w:lang w:val="fr-FR"/>
        </w:rPr>
        <w:t>[Ad matutinum]</w:t>
      </w:r>
      <w:r w:rsidRPr="006A75AC">
        <w:rPr>
          <w:lang w:val="fr-FR"/>
        </w:rPr>
        <w:t xml:space="preserve"> Sermones legimus de ipsis</w:t>
      </w:r>
      <w:r w:rsidR="00E21357" w:rsidRPr="006A75AC">
        <w:rPr>
          <w:lang w:val="fr-FR"/>
        </w:rPr>
        <w:t>,</w:t>
      </w:r>
      <w:r w:rsidRPr="006A75AC">
        <w:rPr>
          <w:lang w:val="fr-FR"/>
        </w:rPr>
        <w:t xml:space="preserve"> si placet, et canimus de communi historia.</w:t>
      </w:r>
    </w:p>
    <w:p w:rsidR="00BE04E1" w:rsidRPr="006A75AC" w:rsidRDefault="0091422E" w:rsidP="00F81136">
      <w:pPr>
        <w:rPr>
          <w:lang w:val="fr-FR"/>
        </w:rPr>
      </w:pPr>
      <w:r w:rsidRPr="006A75AC">
        <w:rPr>
          <w:rStyle w:val="Time1"/>
          <w:lang w:val="fr-FR"/>
        </w:rPr>
        <w:t>[Ad missam]</w:t>
      </w:r>
      <w:r w:rsidRPr="006A75AC">
        <w:rPr>
          <w:lang w:val="fr-FR"/>
        </w:rPr>
        <w:t xml:space="preserve"> Et officium</w:t>
      </w:r>
      <w:r w:rsidR="00A71903" w:rsidRPr="006A75AC">
        <w:rPr>
          <w:lang w:val="fr-FR"/>
        </w:rPr>
        <w:t xml:space="preserve"> praefatio quoque cum de ipsis canimus et non de sanctis.</w:t>
      </w:r>
    </w:p>
    <w:p w:rsidR="00A71903" w:rsidRPr="006A75AC" w:rsidRDefault="00A71903" w:rsidP="00A67FB0">
      <w:pPr>
        <w:pStyle w:val="berschrift1"/>
        <w:rPr>
          <w:lang w:val="pt-PT"/>
        </w:rPr>
      </w:pPr>
      <w:r w:rsidRPr="006A75AC">
        <w:rPr>
          <w:lang w:val="pt-PT"/>
        </w:rPr>
        <w:t>[IN</w:t>
      </w:r>
      <w:r w:rsidR="001D05BA" w:rsidRPr="006A75AC">
        <w:rPr>
          <w:lang w:val="pt-PT"/>
        </w:rPr>
        <w:t>FRA</w:t>
      </w:r>
      <w:r w:rsidRPr="006A75AC">
        <w:rPr>
          <w:lang w:val="pt-PT"/>
        </w:rPr>
        <w:t xml:space="preserve"> OCTAVA</w:t>
      </w:r>
      <w:r w:rsidR="001D05BA" w:rsidRPr="006A75AC">
        <w:rPr>
          <w:lang w:val="pt-PT"/>
        </w:rPr>
        <w:t>M</w:t>
      </w:r>
      <w:r w:rsidRPr="006A75AC">
        <w:rPr>
          <w:lang w:val="pt-PT"/>
        </w:rPr>
        <w:t xml:space="preserve"> APOSTOLORUM PETRI ET PAULI]</w:t>
      </w:r>
    </w:p>
    <w:p w:rsidR="00A71903" w:rsidRPr="006A75AC" w:rsidRDefault="00A71903" w:rsidP="00F81136">
      <w:pPr>
        <w:rPr>
          <w:lang w:val="en-US"/>
        </w:rPr>
      </w:pPr>
      <w:r w:rsidRPr="006A75AC">
        <w:rPr>
          <w:rStyle w:val="Time1"/>
          <w:lang w:val="en-US"/>
        </w:rPr>
        <w:t>[Ad matutinum]</w:t>
      </w:r>
      <w:r w:rsidRPr="006A75AC">
        <w:rPr>
          <w:lang w:val="en-US"/>
        </w:rPr>
        <w:t xml:space="preserve"> In nocturno HY </w:t>
      </w:r>
      <w:r w:rsidRPr="006A75AC">
        <w:rPr>
          <w:rStyle w:val="Incipit"/>
          <w:lang w:val="en-US"/>
        </w:rPr>
        <w:t>Exultet</w:t>
      </w:r>
      <w:r w:rsidRPr="006A75AC">
        <w:rPr>
          <w:lang w:val="en-US"/>
        </w:rPr>
        <w:t>.</w:t>
      </w:r>
    </w:p>
    <w:p w:rsidR="00A71903" w:rsidRPr="006A75AC" w:rsidRDefault="00A71903" w:rsidP="00F81136">
      <w:pPr>
        <w:rPr>
          <w:lang w:val="en-US"/>
        </w:rPr>
      </w:pPr>
      <w:r w:rsidRPr="006A75AC">
        <w:rPr>
          <w:rStyle w:val="Time1"/>
          <w:lang w:val="en-US"/>
        </w:rPr>
        <w:t>Ad laudes</w:t>
      </w:r>
      <w:r w:rsidRPr="006A75AC">
        <w:rPr>
          <w:lang w:val="en-US"/>
        </w:rPr>
        <w:t xml:space="preserve"> AN </w:t>
      </w:r>
      <w:r w:rsidRPr="006A75AC">
        <w:rPr>
          <w:rStyle w:val="Incipit"/>
          <w:lang w:val="en-US"/>
        </w:rPr>
        <w:t>Hoc est praeceptum</w:t>
      </w:r>
      <w:r w:rsidRPr="006A75AC">
        <w:rPr>
          <w:lang w:val="en-US"/>
        </w:rPr>
        <w:t xml:space="preserve">. Una antiphona singulis noctibus in PS </w:t>
      </w:r>
      <w:r w:rsidRPr="006A75AC">
        <w:rPr>
          <w:rStyle w:val="Incipit"/>
          <w:lang w:val="en-US"/>
        </w:rPr>
        <w:t>Domi</w:t>
      </w:r>
      <w:r w:rsidR="00642DAD" w:rsidRPr="006A75AC">
        <w:rPr>
          <w:rStyle w:val="Incipit"/>
          <w:lang w:val="en-US"/>
        </w:rPr>
        <w:t>nus regnavit</w:t>
      </w:r>
      <w:r w:rsidR="00FE5339">
        <w:rPr>
          <w:lang w:val="en-US"/>
        </w:rPr>
        <w:t xml:space="preserve"> cum reliquis.</w:t>
      </w:r>
      <w:r w:rsidR="00642DAD" w:rsidRPr="006A75AC">
        <w:rPr>
          <w:lang w:val="en-US"/>
        </w:rPr>
        <w:t xml:space="preserve"> HY </w:t>
      </w:r>
      <w:r w:rsidR="00642DAD" w:rsidRPr="006A75AC">
        <w:rPr>
          <w:rStyle w:val="Incipit"/>
          <w:lang w:val="en-US"/>
        </w:rPr>
        <w:t>Ortu Phoebi</w:t>
      </w:r>
      <w:r w:rsidR="00642DAD" w:rsidRPr="006A75AC">
        <w:rPr>
          <w:lang w:val="en-US"/>
        </w:rPr>
        <w:t>. A</w:t>
      </w:r>
      <w:r w:rsidR="00E21357" w:rsidRPr="006A75AC">
        <w:rPr>
          <w:lang w:val="en-US"/>
        </w:rPr>
        <w:t>E</w:t>
      </w:r>
      <w:r w:rsidRPr="006A75AC">
        <w:rPr>
          <w:lang w:val="en-US"/>
        </w:rPr>
        <w:t xml:space="preserve"> </w:t>
      </w:r>
      <w:r w:rsidRPr="006A75AC">
        <w:rPr>
          <w:rStyle w:val="Neume"/>
          <w:lang w:val="en-US"/>
        </w:rPr>
        <w:t>Petrus</w:t>
      </w:r>
      <w:r w:rsidR="00E21357" w:rsidRPr="006A75AC">
        <w:rPr>
          <w:rStyle w:val="Incipit"/>
          <w:lang w:val="en-US"/>
        </w:rPr>
        <w:t>@</w:t>
      </w:r>
      <w:r w:rsidRPr="006A75AC">
        <w:rPr>
          <w:rStyle w:val="Incipit"/>
          <w:lang w:val="en-US"/>
        </w:rPr>
        <w:t>apostolus</w:t>
      </w:r>
      <w:r w:rsidRPr="006A75AC">
        <w:rPr>
          <w:lang w:val="en-US"/>
        </w:rPr>
        <w:t>.</w:t>
      </w:r>
      <w:r w:rsidR="00642DAD" w:rsidRPr="006A75AC">
        <w:rPr>
          <w:lang w:val="en-US"/>
        </w:rPr>
        <w:t xml:space="preserve"> A</w:t>
      </w:r>
      <w:r w:rsidR="00E21357" w:rsidRPr="006A75AC">
        <w:rPr>
          <w:lang w:val="en-US"/>
        </w:rPr>
        <w:t>E</w:t>
      </w:r>
      <w:r w:rsidR="00642DAD" w:rsidRPr="006A75AC">
        <w:rPr>
          <w:lang w:val="en-US"/>
        </w:rPr>
        <w:t xml:space="preserve"> </w:t>
      </w:r>
      <w:r w:rsidR="00642DAD" w:rsidRPr="006A75AC">
        <w:rPr>
          <w:rStyle w:val="Neume"/>
          <w:lang w:val="en-US"/>
        </w:rPr>
        <w:t>Gloriosi</w:t>
      </w:r>
      <w:r w:rsidR="00642DAD" w:rsidRPr="006A75AC">
        <w:rPr>
          <w:lang w:val="en-US"/>
        </w:rPr>
        <w:t xml:space="preserve">. </w:t>
      </w:r>
      <w:r w:rsidR="00642DAD" w:rsidRPr="006A75AC">
        <w:rPr>
          <w:lang w:val="it-IT"/>
        </w:rPr>
        <w:t>A</w:t>
      </w:r>
      <w:r w:rsidR="00E21357" w:rsidRPr="006A75AC">
        <w:rPr>
          <w:lang w:val="it-IT"/>
        </w:rPr>
        <w:t>E</w:t>
      </w:r>
      <w:r w:rsidR="00642DAD" w:rsidRPr="006A75AC">
        <w:rPr>
          <w:lang w:val="it-IT"/>
        </w:rPr>
        <w:t xml:space="preserve"> </w:t>
      </w:r>
      <w:r w:rsidR="00642DAD" w:rsidRPr="006A75AC">
        <w:rPr>
          <w:rStyle w:val="Neume"/>
          <w:lang w:val="it-IT"/>
        </w:rPr>
        <w:t>Non vos</w:t>
      </w:r>
      <w:r w:rsidR="00E21357" w:rsidRPr="006A75AC">
        <w:rPr>
          <w:rStyle w:val="Incipit"/>
          <w:lang w:val="it-IT"/>
        </w:rPr>
        <w:t>@</w:t>
      </w:r>
      <w:r w:rsidR="00642DAD" w:rsidRPr="006A75AC">
        <w:rPr>
          <w:rStyle w:val="Incipit"/>
          <w:lang w:val="it-IT"/>
        </w:rPr>
        <w:t>me</w:t>
      </w:r>
      <w:r w:rsidR="00642DAD" w:rsidRPr="006A75AC">
        <w:rPr>
          <w:lang w:val="it-IT"/>
        </w:rPr>
        <w:t xml:space="preserve">. [AE] </w:t>
      </w:r>
      <w:r w:rsidR="00642DAD" w:rsidRPr="006A75AC">
        <w:rPr>
          <w:rStyle w:val="Incipit"/>
          <w:lang w:val="it-IT"/>
        </w:rPr>
        <w:t>Isti sunt viri</w:t>
      </w:r>
      <w:r w:rsidR="00642DAD" w:rsidRPr="006A75AC">
        <w:rPr>
          <w:lang w:val="it-IT"/>
        </w:rPr>
        <w:t xml:space="preserve"> in </w:t>
      </w:r>
      <w:r w:rsidR="00E57C7E" w:rsidRPr="006A75AC">
        <w:rPr>
          <w:lang w:val="it-IT"/>
        </w:rPr>
        <w:t>PS</w:t>
      </w:r>
      <w:r w:rsidR="00642DAD" w:rsidRPr="006A75AC">
        <w:rPr>
          <w:lang w:val="it-IT"/>
        </w:rPr>
        <w:t xml:space="preserve">BE </w:t>
      </w:r>
      <w:r w:rsidR="00642DAD" w:rsidRPr="006A75AC">
        <w:rPr>
          <w:rStyle w:val="Incipit"/>
          <w:lang w:val="it-IT"/>
        </w:rPr>
        <w:t>Benedictus</w:t>
      </w:r>
      <w:r w:rsidR="001D05BA" w:rsidRPr="006A75AC">
        <w:rPr>
          <w:lang w:val="it-IT"/>
        </w:rPr>
        <w:t xml:space="preserve"> et [MA] </w:t>
      </w:r>
      <w:r w:rsidR="001D05BA" w:rsidRPr="006A75AC">
        <w:rPr>
          <w:rStyle w:val="Incipit"/>
          <w:lang w:val="it-IT"/>
        </w:rPr>
        <w:t>Magnificat</w:t>
      </w:r>
      <w:r w:rsidR="001D05BA" w:rsidRPr="006A75AC">
        <w:rPr>
          <w:lang w:val="it-IT"/>
        </w:rPr>
        <w:t xml:space="preserve">. </w:t>
      </w:r>
      <w:r w:rsidR="001D05BA" w:rsidRPr="006A75AC">
        <w:rPr>
          <w:lang w:val="en-US"/>
        </w:rPr>
        <w:t>Oratio.</w:t>
      </w:r>
    </w:p>
    <w:p w:rsidR="001D05BA" w:rsidRPr="006A75AC" w:rsidRDefault="001D05BA" w:rsidP="00F81136">
      <w:pPr>
        <w:rPr>
          <w:lang w:val="en-US"/>
        </w:rPr>
      </w:pPr>
      <w:r w:rsidRPr="006A75AC">
        <w:rPr>
          <w:lang w:val="en-US"/>
        </w:rPr>
        <w:t xml:space="preserve">In die </w:t>
      </w:r>
      <w:r w:rsidRPr="006A75AC">
        <w:rPr>
          <w:rStyle w:val="Time1"/>
          <w:lang w:val="en-US"/>
        </w:rPr>
        <w:t>ad cursus</w:t>
      </w:r>
      <w:r w:rsidRPr="006A75AC">
        <w:rPr>
          <w:lang w:val="en-US"/>
        </w:rPr>
        <w:t xml:space="preserve"> laudes AN </w:t>
      </w:r>
      <w:r w:rsidRPr="006A75AC">
        <w:rPr>
          <w:rStyle w:val="Incipit"/>
          <w:lang w:val="en-US"/>
        </w:rPr>
        <w:t>Hoc est praeceptum</w:t>
      </w:r>
      <w:r w:rsidRPr="006A75AC">
        <w:rPr>
          <w:lang w:val="en-US"/>
        </w:rPr>
        <w:t>.</w:t>
      </w:r>
    </w:p>
    <w:p w:rsidR="001D05BA" w:rsidRPr="006A75AC" w:rsidRDefault="001D05BA" w:rsidP="00F81136">
      <w:pPr>
        <w:rPr>
          <w:lang w:val="en-US"/>
        </w:rPr>
      </w:pPr>
      <w:r w:rsidRPr="006A75AC">
        <w:rPr>
          <w:rStyle w:val="Time1"/>
          <w:lang w:val="en-US"/>
        </w:rPr>
        <w:t>Ad vesperas</w:t>
      </w:r>
      <w:r w:rsidRPr="006A75AC">
        <w:rPr>
          <w:lang w:val="en-US"/>
        </w:rPr>
        <w:t xml:space="preserve"> antiphona et psalmi feriales. </w:t>
      </w:r>
      <w:r w:rsidRPr="006A75AC">
        <w:rPr>
          <w:lang w:val="fr-FR"/>
        </w:rPr>
        <w:t xml:space="preserve">HY </w:t>
      </w:r>
      <w:r w:rsidRPr="006A75AC">
        <w:rPr>
          <w:rStyle w:val="Incipit"/>
          <w:lang w:val="fr-FR"/>
        </w:rPr>
        <w:t>Exultet</w:t>
      </w:r>
      <w:r w:rsidRPr="006A75AC">
        <w:rPr>
          <w:lang w:val="fr-FR"/>
        </w:rPr>
        <w:t>. Non flecta</w:t>
      </w:r>
      <w:r w:rsidR="00A56E5F" w:rsidRPr="006A75AC">
        <w:rPr>
          <w:lang w:val="fr-FR"/>
        </w:rPr>
        <w:t>m</w:t>
      </w:r>
      <w:r w:rsidRPr="006A75AC">
        <w:rPr>
          <w:lang w:val="fr-FR"/>
        </w:rPr>
        <w:t xml:space="preserve">us genua. </w:t>
      </w:r>
      <w:r w:rsidRPr="006A75AC">
        <w:rPr>
          <w:lang w:val="en-US"/>
        </w:rPr>
        <w:t>Preces omittimus, nisi ad prima</w:t>
      </w:r>
      <w:r w:rsidR="00FE5339">
        <w:rPr>
          <w:lang w:val="en-US"/>
        </w:rPr>
        <w:t>m</w:t>
      </w:r>
      <w:r w:rsidRPr="006A75AC">
        <w:rPr>
          <w:lang w:val="en-US"/>
        </w:rPr>
        <w:t xml:space="preserve"> et ad completorium, nec PS </w:t>
      </w:r>
      <w:r w:rsidRPr="006A75AC">
        <w:rPr>
          <w:rStyle w:val="Incipit"/>
          <w:lang w:val="en-US"/>
        </w:rPr>
        <w:t>Deus misereatur</w:t>
      </w:r>
      <w:r w:rsidRPr="006A75AC">
        <w:rPr>
          <w:lang w:val="en-US"/>
        </w:rPr>
        <w:t xml:space="preserve"> dicimus, sed tres psalmi pro defunctis.</w:t>
      </w:r>
    </w:p>
    <w:p w:rsidR="001D05BA" w:rsidRPr="006A75AC" w:rsidRDefault="001D05BA" w:rsidP="00A67FB0">
      <w:pPr>
        <w:pStyle w:val="berschrift1"/>
        <w:rPr>
          <w:lang w:val="it-IT"/>
        </w:rPr>
      </w:pPr>
      <w:r w:rsidRPr="006A75AC">
        <w:rPr>
          <w:lang w:val="it-IT"/>
        </w:rPr>
        <w:t>UDALRICI EPISCOPI</w:t>
      </w:r>
    </w:p>
    <w:p w:rsidR="001D05BA" w:rsidRPr="006A75AC" w:rsidRDefault="00D1065A" w:rsidP="00F81136">
      <w:pPr>
        <w:rPr>
          <w:lang w:val="it-IT"/>
        </w:rPr>
      </w:pPr>
      <w:r w:rsidRPr="006A75AC">
        <w:rPr>
          <w:lang w:val="it-IT"/>
        </w:rPr>
        <w:t>N</w:t>
      </w:r>
      <w:r w:rsidR="001D05BA" w:rsidRPr="006A75AC">
        <w:rPr>
          <w:lang w:val="it-IT"/>
        </w:rPr>
        <w:t>ovem lectiones. Et vacatur.</w:t>
      </w:r>
    </w:p>
    <w:p w:rsidR="001D05BA" w:rsidRPr="006A75AC" w:rsidRDefault="001D05BA" w:rsidP="00A67FB0">
      <w:pPr>
        <w:pStyle w:val="berschrift1"/>
        <w:rPr>
          <w:lang w:val="it-IT"/>
        </w:rPr>
      </w:pPr>
      <w:r w:rsidRPr="006A75AC">
        <w:rPr>
          <w:lang w:val="it-IT"/>
        </w:rPr>
        <w:t>IN OCTAVA APOSTOLORUM</w:t>
      </w:r>
    </w:p>
    <w:p w:rsidR="001D05BA" w:rsidRPr="006A75AC" w:rsidRDefault="00D1065A" w:rsidP="00F81136">
      <w:pPr>
        <w:rPr>
          <w:lang w:val="it-IT"/>
        </w:rPr>
      </w:pPr>
      <w:r w:rsidRPr="006A75AC">
        <w:rPr>
          <w:lang w:val="it-IT"/>
        </w:rPr>
        <w:t>D</w:t>
      </w:r>
      <w:r w:rsidR="001D05BA" w:rsidRPr="006A75AC">
        <w:rPr>
          <w:lang w:val="it-IT"/>
        </w:rPr>
        <w:t>icimus novem lectiones.</w:t>
      </w:r>
    </w:p>
    <w:p w:rsidR="001D05BA" w:rsidRPr="006A75AC" w:rsidRDefault="001D05BA" w:rsidP="00F81136">
      <w:pPr>
        <w:rPr>
          <w:lang w:val="it-IT"/>
        </w:rPr>
      </w:pPr>
      <w:r w:rsidRPr="006A75AC">
        <w:rPr>
          <w:rStyle w:val="Time1"/>
          <w:lang w:val="it-IT"/>
        </w:rPr>
        <w:t>Ad vesperas</w:t>
      </w:r>
      <w:r w:rsidRPr="006A75AC">
        <w:rPr>
          <w:lang w:val="it-IT"/>
        </w:rPr>
        <w:t xml:space="preserve"> antiphona et psalmi feriales. RP </w:t>
      </w:r>
      <w:r w:rsidRPr="006A75AC">
        <w:rPr>
          <w:rStyle w:val="Neume"/>
          <w:lang w:val="it-IT"/>
        </w:rPr>
        <w:t>Fuerunt sine</w:t>
      </w:r>
      <w:r w:rsidRPr="006A75AC">
        <w:rPr>
          <w:lang w:val="it-IT"/>
        </w:rPr>
        <w:t xml:space="preserve">. HYHV </w:t>
      </w:r>
      <w:r w:rsidRPr="006A75AC">
        <w:rPr>
          <w:rStyle w:val="Incipit"/>
          <w:lang w:val="it-IT"/>
        </w:rPr>
        <w:t>Iam bone</w:t>
      </w:r>
      <w:r w:rsidRPr="006A75AC">
        <w:rPr>
          <w:lang w:val="it-IT"/>
        </w:rPr>
        <w:t xml:space="preserve">. AM </w:t>
      </w:r>
      <w:r w:rsidRPr="006A75AC">
        <w:rPr>
          <w:rStyle w:val="Neume"/>
          <w:lang w:val="it-IT"/>
        </w:rPr>
        <w:t>Pe</w:t>
      </w:r>
      <w:r w:rsidRPr="006A75AC">
        <w:rPr>
          <w:rStyle w:val="Incipit"/>
          <w:lang w:val="it-IT"/>
        </w:rPr>
        <w:t>trus apostolus</w:t>
      </w:r>
      <w:r w:rsidRPr="006A75AC">
        <w:rPr>
          <w:lang w:val="it-IT"/>
        </w:rPr>
        <w:t>.</w:t>
      </w:r>
    </w:p>
    <w:p w:rsidR="001D05BA" w:rsidRPr="006A75AC" w:rsidRDefault="001D05BA" w:rsidP="00F81136">
      <w:pPr>
        <w:rPr>
          <w:lang w:val="it-IT"/>
        </w:rPr>
      </w:pPr>
      <w:r w:rsidRPr="006A75AC">
        <w:rPr>
          <w:rStyle w:val="Time1"/>
          <w:lang w:val="it-IT"/>
        </w:rPr>
        <w:t>Ad missam</w:t>
      </w:r>
      <w:r w:rsidRPr="006A75AC">
        <w:rPr>
          <w:lang w:val="it-IT"/>
        </w:rPr>
        <w:t xml:space="preserve"> nec sequentia nec [CR] </w:t>
      </w:r>
      <w:r w:rsidRPr="006A75AC">
        <w:rPr>
          <w:rStyle w:val="Incipit"/>
          <w:lang w:val="it-IT"/>
        </w:rPr>
        <w:t>Credo in unum</w:t>
      </w:r>
      <w:r w:rsidRPr="006A75AC">
        <w:rPr>
          <w:lang w:val="it-IT"/>
        </w:rPr>
        <w:t>.</w:t>
      </w:r>
    </w:p>
    <w:p w:rsidR="001D05BA" w:rsidRPr="006A75AC" w:rsidRDefault="001D05BA" w:rsidP="00F81136">
      <w:pPr>
        <w:rPr>
          <w:lang w:val="it-IT"/>
        </w:rPr>
      </w:pPr>
      <w:r w:rsidRPr="006A75AC">
        <w:rPr>
          <w:rStyle w:val="Time1"/>
          <w:lang w:val="it-IT"/>
        </w:rPr>
        <w:t>In secunda vespera</w:t>
      </w:r>
      <w:r w:rsidRPr="006A75AC">
        <w:rPr>
          <w:lang w:val="it-IT"/>
        </w:rPr>
        <w:t xml:space="preserve"> AN </w:t>
      </w:r>
      <w:r w:rsidRPr="006A75AC">
        <w:rPr>
          <w:rStyle w:val="Neume"/>
          <w:lang w:val="it-IT"/>
        </w:rPr>
        <w:t>Iuravit</w:t>
      </w:r>
      <w:r w:rsidRPr="006A75AC">
        <w:rPr>
          <w:lang w:val="it-IT"/>
        </w:rPr>
        <w:t xml:space="preserve">. HYHV </w:t>
      </w:r>
      <w:r w:rsidRPr="006A75AC">
        <w:rPr>
          <w:rStyle w:val="Incipit"/>
          <w:lang w:val="it-IT"/>
        </w:rPr>
        <w:t>Iam bone</w:t>
      </w:r>
      <w:r w:rsidRPr="006A75AC">
        <w:rPr>
          <w:lang w:val="it-IT"/>
        </w:rPr>
        <w:t xml:space="preserve">. AM </w:t>
      </w:r>
      <w:r w:rsidRPr="006A75AC">
        <w:rPr>
          <w:rStyle w:val="Neume"/>
          <w:lang w:val="it-IT"/>
        </w:rPr>
        <w:t>Gloriosi</w:t>
      </w:r>
      <w:r w:rsidRPr="006A75AC">
        <w:rPr>
          <w:lang w:val="it-IT"/>
        </w:rPr>
        <w:t>.</w:t>
      </w:r>
    </w:p>
    <w:p w:rsidR="001D05BA" w:rsidRPr="006A75AC" w:rsidRDefault="001D05BA" w:rsidP="00A67FB0">
      <w:pPr>
        <w:pStyle w:val="berschrift1"/>
        <w:rPr>
          <w:lang w:val="it-IT"/>
        </w:rPr>
      </w:pPr>
      <w:r w:rsidRPr="006A75AC">
        <w:rPr>
          <w:lang w:val="it-IT"/>
        </w:rPr>
        <w:t>KOMMENTAR</w:t>
      </w:r>
    </w:p>
    <w:p w:rsidR="001D05BA" w:rsidRPr="006A75AC" w:rsidRDefault="00E57C7E" w:rsidP="00F81136">
      <w:pPr>
        <w:rPr>
          <w:lang w:val="it-IT"/>
        </w:rPr>
      </w:pPr>
      <w:r w:rsidRPr="006A75AC">
        <w:rPr>
          <w:lang w:val="it-IT"/>
        </w:rPr>
        <w:t xml:space="preserve">Si octava in dominica </w:t>
      </w:r>
      <w:r w:rsidR="001D05BA" w:rsidRPr="006A75AC">
        <w:rPr>
          <w:lang w:val="it-IT"/>
        </w:rPr>
        <w:t>venerit</w:t>
      </w:r>
      <w:r w:rsidRPr="006A75AC">
        <w:rPr>
          <w:lang w:val="it-IT"/>
        </w:rPr>
        <w:t xml:space="preserve"> de dominica cantetur per omnia. De octava vero antiphona et oratio, etiam in secunda vespera. Ad missam oratio.</w:t>
      </w:r>
    </w:p>
    <w:p w:rsidR="00E57C7E" w:rsidRPr="006A75AC" w:rsidRDefault="00FE5339" w:rsidP="00A67FB0">
      <w:pPr>
        <w:pStyle w:val="berschrift1"/>
        <w:rPr>
          <w:lang w:val="it-IT"/>
        </w:rPr>
      </w:pPr>
      <w:r>
        <w:rPr>
          <w:lang w:val="it-IT"/>
        </w:rPr>
        <w:t>KILIANI ET SOCIORUM</w:t>
      </w:r>
      <w:r w:rsidR="00E57C7E" w:rsidRPr="006A75AC">
        <w:rPr>
          <w:lang w:val="it-IT"/>
        </w:rPr>
        <w:t xml:space="preserve"> EIUS</w:t>
      </w:r>
    </w:p>
    <w:p w:rsidR="00E57C7E" w:rsidRPr="006A75AC" w:rsidRDefault="00D1065A" w:rsidP="00F81136">
      <w:pPr>
        <w:rPr>
          <w:lang w:val="it-IT"/>
        </w:rPr>
      </w:pPr>
      <w:r w:rsidRPr="006A75AC">
        <w:rPr>
          <w:lang w:val="it-IT"/>
        </w:rPr>
        <w:t>N</w:t>
      </w:r>
      <w:r w:rsidR="00E57C7E" w:rsidRPr="006A75AC">
        <w:rPr>
          <w:lang w:val="it-IT"/>
        </w:rPr>
        <w:t>ovem lectiones et vacatur.</w:t>
      </w:r>
    </w:p>
    <w:p w:rsidR="00E57C7E" w:rsidRPr="006A75AC" w:rsidRDefault="00E57C7E" w:rsidP="008F5AE5">
      <w:pPr>
        <w:pStyle w:val="berschrift1"/>
        <w:rPr>
          <w:lang w:val="fr-FR"/>
        </w:rPr>
      </w:pPr>
      <w:r w:rsidRPr="006A75AC">
        <w:rPr>
          <w:lang w:val="fr-FR"/>
        </w:rPr>
        <w:t>DE SEPTEM FRATRIBUS</w:t>
      </w:r>
    </w:p>
    <w:p w:rsidR="00E57C7E" w:rsidRPr="006A75AC" w:rsidRDefault="00D1065A" w:rsidP="00F81136">
      <w:pPr>
        <w:rPr>
          <w:lang w:val="pt-PT"/>
        </w:rPr>
      </w:pPr>
      <w:r w:rsidRPr="006A75AC">
        <w:rPr>
          <w:lang w:val="fr-FR"/>
        </w:rPr>
        <w:t>T</w:t>
      </w:r>
      <w:r w:rsidR="00E57C7E" w:rsidRPr="006A75AC">
        <w:rPr>
          <w:lang w:val="fr-FR"/>
        </w:rPr>
        <w:t>res lectiones. A</w:t>
      </w:r>
      <w:r w:rsidRPr="006A75AC">
        <w:rPr>
          <w:lang w:val="fr-FR"/>
        </w:rPr>
        <w:t>E</w:t>
      </w:r>
      <w:r w:rsidR="00E57C7E" w:rsidRPr="006A75AC">
        <w:rPr>
          <w:lang w:val="fr-FR"/>
        </w:rPr>
        <w:t xml:space="preserve"> </w:t>
      </w:r>
      <w:r w:rsidR="00E57C7E" w:rsidRPr="006A75AC">
        <w:rPr>
          <w:rStyle w:val="Incipit"/>
          <w:lang w:val="fr-FR"/>
        </w:rPr>
        <w:t>Haec est vera</w:t>
      </w:r>
      <w:r w:rsidR="00E57C7E" w:rsidRPr="006A75AC">
        <w:rPr>
          <w:lang w:val="fr-FR"/>
        </w:rPr>
        <w:t xml:space="preserve"> ad vesperas dicetur et ad matutinas in PSBE </w:t>
      </w:r>
      <w:r w:rsidR="00E57C7E" w:rsidRPr="006A75AC">
        <w:rPr>
          <w:rStyle w:val="Incipit"/>
          <w:lang w:val="fr-FR"/>
        </w:rPr>
        <w:t>Benedictus</w:t>
      </w:r>
      <w:r w:rsidR="00E57C7E" w:rsidRPr="006A75AC">
        <w:rPr>
          <w:lang w:val="fr-FR"/>
        </w:rPr>
        <w:t xml:space="preserve">. Hi fratres filii erant sanctae </w:t>
      </w:r>
      <w:r w:rsidR="00E57C7E" w:rsidRPr="006A75AC">
        <w:rPr>
          <w:rStyle w:val="Person"/>
          <w:lang w:val="fr-FR"/>
        </w:rPr>
        <w:t>Felicitatis</w:t>
      </w:r>
      <w:r w:rsidR="00E57C7E" w:rsidRPr="006A75AC">
        <w:rPr>
          <w:lang w:val="fr-FR"/>
        </w:rPr>
        <w:t xml:space="preserve">: </w:t>
      </w:r>
      <w:r w:rsidR="00E57C7E" w:rsidRPr="006A75AC">
        <w:rPr>
          <w:rStyle w:val="Person"/>
          <w:lang w:val="fr-FR"/>
        </w:rPr>
        <w:t>Felix</w:t>
      </w:r>
      <w:r w:rsidR="00E57C7E" w:rsidRPr="006A75AC">
        <w:rPr>
          <w:lang w:val="fr-FR"/>
        </w:rPr>
        <w:t xml:space="preserve">, </w:t>
      </w:r>
      <w:r w:rsidR="00E57C7E" w:rsidRPr="006A75AC">
        <w:rPr>
          <w:rStyle w:val="Person"/>
          <w:lang w:val="fr-FR"/>
        </w:rPr>
        <w:t>Philippus</w:t>
      </w:r>
      <w:r w:rsidR="00E57C7E" w:rsidRPr="006A75AC">
        <w:rPr>
          <w:lang w:val="fr-FR"/>
        </w:rPr>
        <w:t xml:space="preserve">, </w:t>
      </w:r>
      <w:r w:rsidR="00E57C7E" w:rsidRPr="006A75AC">
        <w:rPr>
          <w:rStyle w:val="Person"/>
          <w:lang w:val="fr-FR"/>
        </w:rPr>
        <w:t>Vitalis</w:t>
      </w:r>
      <w:r w:rsidR="00E57C7E" w:rsidRPr="006A75AC">
        <w:rPr>
          <w:lang w:val="fr-FR"/>
        </w:rPr>
        <w:t xml:space="preserve">, </w:t>
      </w:r>
      <w:r w:rsidR="00E57C7E" w:rsidRPr="006A75AC">
        <w:rPr>
          <w:rStyle w:val="Person"/>
          <w:lang w:val="fr-FR"/>
        </w:rPr>
        <w:t>Martialis</w:t>
      </w:r>
      <w:r w:rsidR="00E57C7E" w:rsidRPr="006A75AC">
        <w:rPr>
          <w:lang w:val="fr-FR"/>
        </w:rPr>
        <w:t xml:space="preserve">, </w:t>
      </w:r>
      <w:r w:rsidR="00E57C7E" w:rsidRPr="006A75AC">
        <w:rPr>
          <w:rStyle w:val="Person"/>
          <w:lang w:val="fr-FR"/>
        </w:rPr>
        <w:t>Alexander</w:t>
      </w:r>
      <w:r w:rsidR="00E57C7E" w:rsidRPr="006A75AC">
        <w:rPr>
          <w:lang w:val="fr-FR"/>
        </w:rPr>
        <w:t xml:space="preserve">, </w:t>
      </w:r>
      <w:r w:rsidR="00E57C7E" w:rsidRPr="006A75AC">
        <w:rPr>
          <w:rStyle w:val="Person"/>
          <w:lang w:val="fr-FR"/>
        </w:rPr>
        <w:t>Silanus</w:t>
      </w:r>
      <w:r w:rsidR="00E57C7E" w:rsidRPr="006A75AC">
        <w:rPr>
          <w:lang w:val="fr-FR"/>
        </w:rPr>
        <w:t xml:space="preserve">, </w:t>
      </w:r>
      <w:r w:rsidR="00E57C7E" w:rsidRPr="006A75AC">
        <w:rPr>
          <w:rStyle w:val="Person"/>
          <w:lang w:val="fr-FR"/>
        </w:rPr>
        <w:t>Ianuarius</w:t>
      </w:r>
      <w:r w:rsidR="00E57C7E" w:rsidRPr="006A75AC">
        <w:rPr>
          <w:lang w:val="fr-FR"/>
        </w:rPr>
        <w:t xml:space="preserve">. </w:t>
      </w:r>
      <w:r w:rsidR="00E57C7E" w:rsidRPr="006A75AC">
        <w:rPr>
          <w:lang w:val="pt-PT"/>
        </w:rPr>
        <w:t xml:space="preserve">Passi </w:t>
      </w:r>
      <w:r w:rsidR="00E57C7E" w:rsidRPr="006A75AC">
        <w:rPr>
          <w:rStyle w:val="Ort"/>
          <w:lang w:val="pt-PT"/>
        </w:rPr>
        <w:t>Romae</w:t>
      </w:r>
      <w:r w:rsidR="00E57C7E" w:rsidRPr="006A75AC">
        <w:rPr>
          <w:lang w:val="pt-PT"/>
        </w:rPr>
        <w:t xml:space="preserve"> sub praefecto urbis </w:t>
      </w:r>
      <w:r w:rsidR="00E57C7E" w:rsidRPr="006A75AC">
        <w:rPr>
          <w:rStyle w:val="Person"/>
          <w:lang w:val="pt-PT"/>
        </w:rPr>
        <w:t>Publio</w:t>
      </w:r>
      <w:r w:rsidR="00E57C7E" w:rsidRPr="006A75AC">
        <w:rPr>
          <w:lang w:val="pt-PT"/>
        </w:rPr>
        <w:t xml:space="preserve"> tempore </w:t>
      </w:r>
      <w:r w:rsidR="00E57C7E" w:rsidRPr="006A75AC">
        <w:rPr>
          <w:rStyle w:val="Person"/>
          <w:lang w:val="pt-PT"/>
        </w:rPr>
        <w:t>Antonii</w:t>
      </w:r>
      <w:r w:rsidR="00E57C7E" w:rsidRPr="006A75AC">
        <w:rPr>
          <w:lang w:val="pt-PT"/>
        </w:rPr>
        <w:t xml:space="preserve"> principis.</w:t>
      </w:r>
    </w:p>
    <w:p w:rsidR="00E57C7E" w:rsidRPr="006A75AC" w:rsidRDefault="00E57C7E" w:rsidP="008F5AE5">
      <w:pPr>
        <w:pStyle w:val="berschrift1"/>
        <w:rPr>
          <w:lang w:val="pt-PT"/>
        </w:rPr>
      </w:pPr>
      <w:r w:rsidRPr="006A75AC">
        <w:rPr>
          <w:lang w:val="pt-PT"/>
        </w:rPr>
        <w:t>DE SANCTA MARGARITA</w:t>
      </w:r>
    </w:p>
    <w:p w:rsidR="00E57C7E" w:rsidRPr="006A75AC" w:rsidRDefault="00E57C7E" w:rsidP="00F81136">
      <w:pPr>
        <w:rPr>
          <w:lang w:val="pt-PT"/>
        </w:rPr>
      </w:pPr>
      <w:r w:rsidRPr="006A75AC">
        <w:rPr>
          <w:rStyle w:val="Time1"/>
          <w:lang w:val="pt-PT"/>
        </w:rPr>
        <w:t>[Ad matutinum]</w:t>
      </w:r>
      <w:r w:rsidRPr="006A75AC">
        <w:rPr>
          <w:lang w:val="pt-PT"/>
        </w:rPr>
        <w:t xml:space="preserve"> EV </w:t>
      </w:r>
      <w:r w:rsidRPr="006A75AC">
        <w:rPr>
          <w:rStyle w:val="Incipit"/>
          <w:lang w:val="pt-PT"/>
        </w:rPr>
        <w:t>Simile est regnum caelorum decem</w:t>
      </w:r>
      <w:r w:rsidRPr="006A75AC">
        <w:rPr>
          <w:lang w:val="pt-PT"/>
        </w:rPr>
        <w:t>.</w:t>
      </w:r>
    </w:p>
    <w:p w:rsidR="00E57C7E" w:rsidRPr="006A75AC" w:rsidRDefault="00E57C7E" w:rsidP="00F81136">
      <w:pPr>
        <w:rPr>
          <w:lang w:val="en-US"/>
        </w:rPr>
      </w:pPr>
      <w:r w:rsidRPr="006A75AC">
        <w:rPr>
          <w:rStyle w:val="Time1"/>
          <w:lang w:val="en-US"/>
        </w:rPr>
        <w:t>Officium</w:t>
      </w:r>
      <w:r w:rsidRPr="006A75AC">
        <w:rPr>
          <w:lang w:val="en-US"/>
        </w:rPr>
        <w:t xml:space="preserve"> </w:t>
      </w:r>
      <w:r w:rsidR="00D1065A" w:rsidRPr="006A75AC">
        <w:rPr>
          <w:lang w:val="en-US"/>
        </w:rPr>
        <w:t xml:space="preserve">IN </w:t>
      </w:r>
      <w:r w:rsidRPr="006A75AC">
        <w:rPr>
          <w:rStyle w:val="Neume"/>
          <w:lang w:val="en-US"/>
        </w:rPr>
        <w:t>Loquebar</w:t>
      </w:r>
      <w:r w:rsidR="00E21357" w:rsidRPr="006A75AC">
        <w:rPr>
          <w:lang w:val="en-US"/>
        </w:rPr>
        <w:t>. V</w:t>
      </w:r>
      <w:r w:rsidRPr="006A75AC">
        <w:rPr>
          <w:lang w:val="en-US"/>
        </w:rPr>
        <w:t>acatur.</w:t>
      </w:r>
    </w:p>
    <w:p w:rsidR="00E57C7E" w:rsidRPr="006A75AC" w:rsidRDefault="00FE5339" w:rsidP="008F5AE5">
      <w:pPr>
        <w:pStyle w:val="berschrift1"/>
        <w:rPr>
          <w:lang w:val="en-US"/>
        </w:rPr>
      </w:pPr>
      <w:r>
        <w:rPr>
          <w:lang w:val="en-US"/>
        </w:rPr>
        <w:t>PR</w:t>
      </w:r>
      <w:r w:rsidR="00E57C7E" w:rsidRPr="006A75AC">
        <w:rPr>
          <w:lang w:val="en-US"/>
        </w:rPr>
        <w:t>AXEDIS</w:t>
      </w:r>
      <w:r w:rsidR="00810CA4" w:rsidRPr="006A75AC">
        <w:rPr>
          <w:lang w:val="en-US"/>
        </w:rPr>
        <w:t xml:space="preserve"> VIRGINIS</w:t>
      </w:r>
    </w:p>
    <w:p w:rsidR="00810CA4" w:rsidRPr="006A75AC" w:rsidRDefault="00D1065A" w:rsidP="00F81136">
      <w:pPr>
        <w:rPr>
          <w:lang w:val="es-ES"/>
        </w:rPr>
      </w:pPr>
      <w:r w:rsidRPr="006A75AC">
        <w:rPr>
          <w:lang w:val="es-ES"/>
        </w:rPr>
        <w:t>T</w:t>
      </w:r>
      <w:r w:rsidR="00810CA4" w:rsidRPr="006A75AC">
        <w:rPr>
          <w:lang w:val="es-ES"/>
        </w:rPr>
        <w:t>res lectiones.</w:t>
      </w:r>
    </w:p>
    <w:p w:rsidR="00810CA4" w:rsidRPr="006A75AC" w:rsidRDefault="00810CA4" w:rsidP="008F5AE5">
      <w:pPr>
        <w:pStyle w:val="berschrift1"/>
        <w:rPr>
          <w:lang w:val="es-ES"/>
        </w:rPr>
      </w:pPr>
      <w:r w:rsidRPr="006A75AC">
        <w:rPr>
          <w:lang w:val="es-ES"/>
        </w:rPr>
        <w:t>DE SANCTA MARIA MAGDALENA</w:t>
      </w:r>
    </w:p>
    <w:p w:rsidR="00810CA4" w:rsidRPr="006A75AC" w:rsidRDefault="00810CA4" w:rsidP="00F81136">
      <w:pPr>
        <w:rPr>
          <w:lang w:val="en-US"/>
        </w:rPr>
      </w:pPr>
      <w:r w:rsidRPr="006A75AC">
        <w:rPr>
          <w:lang w:val="en-US"/>
        </w:rPr>
        <w:t>A</w:t>
      </w:r>
      <w:r w:rsidR="00D1065A" w:rsidRPr="006A75AC">
        <w:rPr>
          <w:lang w:val="en-US"/>
        </w:rPr>
        <w:t>E</w:t>
      </w:r>
      <w:r w:rsidRPr="006A75AC">
        <w:rPr>
          <w:lang w:val="en-US"/>
        </w:rPr>
        <w:t xml:space="preserve"> </w:t>
      </w:r>
      <w:r w:rsidRPr="006A75AC">
        <w:rPr>
          <w:rStyle w:val="Neume"/>
          <w:lang w:val="en-US"/>
        </w:rPr>
        <w:t>In diebus illis</w:t>
      </w:r>
      <w:r w:rsidR="00ED7BEC" w:rsidRPr="00ED7BEC">
        <w:t xml:space="preserve"> ad vesperas et ad matutinas</w:t>
      </w:r>
      <w:r w:rsidRPr="006A75AC">
        <w:rPr>
          <w:lang w:val="en-US"/>
        </w:rPr>
        <w:t>.</w:t>
      </w:r>
    </w:p>
    <w:p w:rsidR="00810CA4" w:rsidRPr="006A75AC" w:rsidRDefault="00810CA4" w:rsidP="008F5AE5">
      <w:pPr>
        <w:pStyle w:val="berschrift1"/>
        <w:rPr>
          <w:lang w:val="en-US"/>
        </w:rPr>
      </w:pPr>
      <w:r w:rsidRPr="006A75AC">
        <w:rPr>
          <w:lang w:val="en-US"/>
        </w:rPr>
        <w:t>APOLLINARIS MARTYRIS</w:t>
      </w:r>
    </w:p>
    <w:p w:rsidR="00810CA4" w:rsidRPr="006A75AC" w:rsidRDefault="000D5422" w:rsidP="00F81136">
      <w:pPr>
        <w:rPr>
          <w:lang w:val="en-US"/>
        </w:rPr>
      </w:pPr>
      <w:r w:rsidRPr="006A75AC">
        <w:rPr>
          <w:lang w:val="en-US"/>
        </w:rPr>
        <w:t>T</w:t>
      </w:r>
      <w:r w:rsidR="00810CA4" w:rsidRPr="006A75AC">
        <w:rPr>
          <w:lang w:val="en-US"/>
        </w:rPr>
        <w:t xml:space="preserve">res lectiones. Qui </w:t>
      </w:r>
      <w:r w:rsidR="00810CA4" w:rsidRPr="006A75AC">
        <w:rPr>
          <w:rStyle w:val="Ort"/>
          <w:lang w:val="en-US"/>
        </w:rPr>
        <w:t>Romae</w:t>
      </w:r>
      <w:r w:rsidR="00810CA4" w:rsidRPr="006A75AC">
        <w:rPr>
          <w:lang w:val="en-US"/>
        </w:rPr>
        <w:t xml:space="preserve"> ordinatus ab apostolo </w:t>
      </w:r>
      <w:r w:rsidR="00810CA4" w:rsidRPr="006A75AC">
        <w:rPr>
          <w:rStyle w:val="Person"/>
          <w:lang w:val="en-US"/>
        </w:rPr>
        <w:t>Petro</w:t>
      </w:r>
      <w:r w:rsidR="00810CA4" w:rsidRPr="006A75AC">
        <w:rPr>
          <w:lang w:val="en-US"/>
        </w:rPr>
        <w:t xml:space="preserve">, </w:t>
      </w:r>
      <w:r w:rsidR="00810CA4" w:rsidRPr="006A75AC">
        <w:rPr>
          <w:rStyle w:val="Ort"/>
          <w:lang w:val="en-US"/>
        </w:rPr>
        <w:t>Ravennam</w:t>
      </w:r>
      <w:r w:rsidR="00810CA4" w:rsidRPr="006A75AC">
        <w:rPr>
          <w:lang w:val="en-US"/>
        </w:rPr>
        <w:t xml:space="preserve"> episcopus missus est. Et ideo canitur de sacerdotio, sicut et gradualia habent, quod non fit de ceteris episcopis et martyribus.</w:t>
      </w:r>
    </w:p>
    <w:p w:rsidR="00810CA4" w:rsidRPr="006A75AC" w:rsidRDefault="00810CA4" w:rsidP="008F5AE5">
      <w:pPr>
        <w:pStyle w:val="berschrift1"/>
        <w:rPr>
          <w:lang w:val="it-IT"/>
        </w:rPr>
      </w:pPr>
      <w:r w:rsidRPr="006A75AC">
        <w:rPr>
          <w:lang w:val="it-IT"/>
        </w:rPr>
        <w:t>IN FESTO SANCTI IACOBI [APOSTOLI]</w:t>
      </w:r>
    </w:p>
    <w:p w:rsidR="00810CA4" w:rsidRPr="006A75AC" w:rsidRDefault="00810CA4" w:rsidP="00F81136">
      <w:pPr>
        <w:rPr>
          <w:lang w:val="en-US"/>
        </w:rPr>
      </w:pPr>
      <w:r w:rsidRPr="006A75AC">
        <w:rPr>
          <w:rStyle w:val="Time1"/>
          <w:lang w:val="en-US"/>
        </w:rPr>
        <w:t>[Ad matutinum]</w:t>
      </w:r>
      <w:r w:rsidRPr="006A75AC">
        <w:rPr>
          <w:lang w:val="en-US"/>
        </w:rPr>
        <w:t xml:space="preserve"> EV </w:t>
      </w:r>
      <w:r w:rsidRPr="006A75AC">
        <w:rPr>
          <w:rStyle w:val="Incipit"/>
          <w:lang w:val="en-US"/>
        </w:rPr>
        <w:t>Accessit ad Iesum</w:t>
      </w:r>
      <w:r w:rsidRPr="006A75AC">
        <w:rPr>
          <w:lang w:val="en-US"/>
        </w:rPr>
        <w:t xml:space="preserve">. Iste est </w:t>
      </w:r>
      <w:r w:rsidR="00231908">
        <w:rPr>
          <w:lang w:val="en-US"/>
        </w:rPr>
        <w:t xml:space="preserve">maior </w:t>
      </w:r>
      <w:r w:rsidRPr="006A75AC">
        <w:rPr>
          <w:lang w:val="en-US"/>
        </w:rPr>
        <w:t xml:space="preserve">Iacobus, de quo </w:t>
      </w:r>
      <w:r w:rsidRPr="006A75AC">
        <w:rPr>
          <w:rStyle w:val="Person"/>
          <w:lang w:val="en-US"/>
        </w:rPr>
        <w:t>Lucas</w:t>
      </w:r>
      <w:r w:rsidRPr="006A75AC">
        <w:rPr>
          <w:lang w:val="en-US"/>
        </w:rPr>
        <w:t xml:space="preserve"> dicit [CIT] </w:t>
      </w:r>
      <w:r w:rsidRPr="006A75AC">
        <w:rPr>
          <w:rStyle w:val="Incipit"/>
          <w:lang w:val="en-US"/>
        </w:rPr>
        <w:t>Misit (90v)</w:t>
      </w:r>
      <w:r w:rsidR="00AF3595" w:rsidRPr="006A75AC">
        <w:rPr>
          <w:rStyle w:val="Incipit"/>
          <w:lang w:val="en-US"/>
        </w:rPr>
        <w:t xml:space="preserve"> Herodes rex manus ut adfligeret quosdam de ecclesia</w:t>
      </w:r>
      <w:r w:rsidR="00AF3595" w:rsidRPr="006A75AC">
        <w:rPr>
          <w:lang w:val="en-US"/>
        </w:rPr>
        <w:t>.</w:t>
      </w:r>
      <w:r w:rsidR="005449E4" w:rsidRPr="006A75AC">
        <w:rPr>
          <w:lang w:val="en-US"/>
        </w:rPr>
        <w:t xml:space="preserve"> Occidit autem Iacob fater </w:t>
      </w:r>
      <w:r w:rsidR="005449E4" w:rsidRPr="006A75AC">
        <w:rPr>
          <w:rStyle w:val="Person"/>
          <w:lang w:val="en-US"/>
        </w:rPr>
        <w:t>Iog</w:t>
      </w:r>
      <w:r w:rsidR="005449E4" w:rsidRPr="006A75AC">
        <w:rPr>
          <w:lang w:val="en-US"/>
        </w:rPr>
        <w:t xml:space="preserve">. His a </w:t>
      </w:r>
      <w:r w:rsidR="005449E4" w:rsidRPr="006A75AC">
        <w:rPr>
          <w:rStyle w:val="Person"/>
          <w:lang w:val="en-US"/>
        </w:rPr>
        <w:t>Christo</w:t>
      </w:r>
      <w:r w:rsidR="005449E4" w:rsidRPr="006A75AC">
        <w:rPr>
          <w:lang w:val="en-US"/>
        </w:rPr>
        <w:t xml:space="preserve"> novum nomen imponitur ut </w:t>
      </w:r>
      <w:r w:rsidR="005449E4" w:rsidRPr="006A75AC">
        <w:rPr>
          <w:rStyle w:val="Person"/>
          <w:lang w:val="en-US"/>
        </w:rPr>
        <w:t>Petro Boanerges</w:t>
      </w:r>
      <w:r w:rsidR="005449E4" w:rsidRPr="006A75AC">
        <w:rPr>
          <w:lang w:val="en-US"/>
        </w:rPr>
        <w:t xml:space="preserve">, id est filii tonitrui, eo quod vocem patris super </w:t>
      </w:r>
      <w:r w:rsidR="005449E4" w:rsidRPr="006A75AC">
        <w:rPr>
          <w:rStyle w:val="Person"/>
          <w:lang w:val="en-US"/>
        </w:rPr>
        <w:t>Christum</w:t>
      </w:r>
      <w:r w:rsidR="005449E4" w:rsidRPr="006A75AC">
        <w:rPr>
          <w:lang w:val="en-US"/>
        </w:rPr>
        <w:t xml:space="preserve"> in monte </w:t>
      </w:r>
      <w:r w:rsidR="00DE59B4" w:rsidRPr="006A75AC">
        <w:rPr>
          <w:lang w:val="en-US"/>
        </w:rPr>
        <w:t xml:space="preserve">clarificatum cum </w:t>
      </w:r>
      <w:r w:rsidR="00DE59B4" w:rsidRPr="006A75AC">
        <w:rPr>
          <w:rStyle w:val="Person"/>
          <w:lang w:val="en-US"/>
        </w:rPr>
        <w:t>Petro</w:t>
      </w:r>
      <w:r w:rsidR="00DE59B4" w:rsidRPr="006A75AC">
        <w:rPr>
          <w:lang w:val="en-US"/>
        </w:rPr>
        <w:t xml:space="preserve"> audirent et plura aliis discipulis mysteriorum secreta agnoscerent. Eodem die Christophori martyris antiphona et oratio.</w:t>
      </w:r>
    </w:p>
    <w:p w:rsidR="00DE59B4" w:rsidRPr="006A75AC" w:rsidRDefault="00DE59B4" w:rsidP="008F5AE5">
      <w:pPr>
        <w:pStyle w:val="berschrift1"/>
        <w:rPr>
          <w:lang w:val="en-US"/>
        </w:rPr>
      </w:pPr>
      <w:r w:rsidRPr="006A75AC">
        <w:rPr>
          <w:lang w:val="en-US"/>
        </w:rPr>
        <w:t>|PANTALEIMONIS::PANTALEONIS| MARTYRIS</w:t>
      </w:r>
    </w:p>
    <w:p w:rsidR="00DE59B4" w:rsidRPr="006A75AC" w:rsidRDefault="000D5422" w:rsidP="00F81136">
      <w:pPr>
        <w:rPr>
          <w:lang w:val="en-US"/>
        </w:rPr>
      </w:pPr>
      <w:r w:rsidRPr="006A75AC">
        <w:rPr>
          <w:lang w:val="en-US"/>
        </w:rPr>
        <w:t>Novem lectiones et non vacatur.</w:t>
      </w:r>
    </w:p>
    <w:p w:rsidR="000D5422" w:rsidRPr="006A75AC" w:rsidRDefault="000D5422" w:rsidP="008F5AE5">
      <w:pPr>
        <w:pStyle w:val="berschrift1"/>
        <w:rPr>
          <w:lang w:val="fr-FR"/>
        </w:rPr>
      </w:pPr>
      <w:r w:rsidRPr="006A75AC">
        <w:rPr>
          <w:lang w:val="fr-FR"/>
        </w:rPr>
        <w:t>FELICIS PAPAE</w:t>
      </w:r>
    </w:p>
    <w:p w:rsidR="000D5422" w:rsidRPr="006A75AC" w:rsidRDefault="005258F5" w:rsidP="00F81136">
      <w:pPr>
        <w:rPr>
          <w:lang w:val="fr-FR"/>
        </w:rPr>
      </w:pPr>
      <w:r w:rsidRPr="006A75AC">
        <w:rPr>
          <w:lang w:val="fr-FR"/>
        </w:rPr>
        <w:t>T</w:t>
      </w:r>
      <w:r w:rsidR="000D5422" w:rsidRPr="006A75AC">
        <w:rPr>
          <w:lang w:val="fr-FR"/>
        </w:rPr>
        <w:t>res lectiones.</w:t>
      </w:r>
    </w:p>
    <w:p w:rsidR="000D5422" w:rsidRPr="006A75AC" w:rsidRDefault="000D5422" w:rsidP="008F5AE5">
      <w:pPr>
        <w:pStyle w:val="berschrift1"/>
        <w:rPr>
          <w:lang w:val="fr-FR"/>
        </w:rPr>
      </w:pPr>
      <w:r w:rsidRPr="006A75AC">
        <w:rPr>
          <w:lang w:val="fr-FR"/>
        </w:rPr>
        <w:t>SIMPLICII, FAUSTINI ET BEATRICIS</w:t>
      </w:r>
    </w:p>
    <w:p w:rsidR="000D5422" w:rsidRPr="006A75AC" w:rsidRDefault="000D5422" w:rsidP="00F81136">
      <w:pPr>
        <w:rPr>
          <w:lang w:val="fr-FR"/>
        </w:rPr>
      </w:pPr>
      <w:r w:rsidRPr="006A75AC">
        <w:rPr>
          <w:lang w:val="fr-FR"/>
        </w:rPr>
        <w:t>Oratio et antiphona.</w:t>
      </w:r>
    </w:p>
    <w:p w:rsidR="00DE59B4" w:rsidRPr="006A75AC" w:rsidRDefault="000D5422" w:rsidP="008F5AE5">
      <w:pPr>
        <w:pStyle w:val="berschrift1"/>
        <w:rPr>
          <w:lang w:val="fr-FR"/>
        </w:rPr>
      </w:pPr>
      <w:r w:rsidRPr="006A75AC">
        <w:rPr>
          <w:lang w:val="fr-FR"/>
        </w:rPr>
        <w:t>ABDON ET SENNEN</w:t>
      </w:r>
    </w:p>
    <w:p w:rsidR="000D5422" w:rsidRPr="006A75AC" w:rsidRDefault="000D5422" w:rsidP="00F81136">
      <w:pPr>
        <w:rPr>
          <w:lang w:val="fr-FR"/>
        </w:rPr>
      </w:pPr>
      <w:r w:rsidRPr="006A75AC">
        <w:rPr>
          <w:lang w:val="fr-FR"/>
        </w:rPr>
        <w:t>Tres lectiones.</w:t>
      </w:r>
    </w:p>
    <w:p w:rsidR="000D5422" w:rsidRPr="006A75AC" w:rsidRDefault="000D5422" w:rsidP="008F5AE5">
      <w:pPr>
        <w:pStyle w:val="berschrift1"/>
        <w:rPr>
          <w:lang w:val="fr-FR"/>
        </w:rPr>
      </w:pPr>
      <w:r w:rsidRPr="006A75AC">
        <w:rPr>
          <w:lang w:val="fr-FR"/>
        </w:rPr>
        <w:t>AD VINCULA SANCTI PETRI</w:t>
      </w:r>
    </w:p>
    <w:p w:rsidR="000D5422" w:rsidRPr="006A75AC" w:rsidRDefault="000D5422" w:rsidP="00F81136">
      <w:pPr>
        <w:rPr>
          <w:lang w:val="fr-FR"/>
        </w:rPr>
      </w:pPr>
      <w:r w:rsidRPr="006A75AC">
        <w:rPr>
          <w:lang w:val="fr-FR"/>
        </w:rPr>
        <w:t>Novem lectiones et non vacatur.</w:t>
      </w:r>
    </w:p>
    <w:p w:rsidR="000D5422" w:rsidRPr="006A75AC" w:rsidRDefault="000D5422" w:rsidP="00F81136">
      <w:pPr>
        <w:rPr>
          <w:lang w:val="fr-FR"/>
        </w:rPr>
      </w:pPr>
      <w:r w:rsidRPr="006A75AC">
        <w:rPr>
          <w:rStyle w:val="Time1"/>
          <w:lang w:val="fr-FR"/>
        </w:rPr>
        <w:t>Ad vesperas</w:t>
      </w:r>
      <w:r w:rsidRPr="006A75AC">
        <w:rPr>
          <w:lang w:val="fr-FR"/>
        </w:rPr>
        <w:t xml:space="preserve"> antiphona et psalmi feriales. RP </w:t>
      </w:r>
      <w:r w:rsidRPr="006A75AC">
        <w:rPr>
          <w:rStyle w:val="Neume"/>
          <w:lang w:val="fr-FR"/>
        </w:rPr>
        <w:t>Petre a</w:t>
      </w:r>
      <w:r w:rsidRPr="006A75AC">
        <w:rPr>
          <w:rStyle w:val="Incipit"/>
          <w:lang w:val="fr-FR"/>
        </w:rPr>
        <w:t>mas</w:t>
      </w:r>
      <w:r w:rsidRPr="006A75AC">
        <w:rPr>
          <w:lang w:val="fr-FR"/>
        </w:rPr>
        <w:t xml:space="preserve">. HYHV </w:t>
      </w:r>
      <w:r w:rsidRPr="006A75AC">
        <w:rPr>
          <w:rStyle w:val="Incipit"/>
          <w:lang w:val="fr-FR"/>
        </w:rPr>
        <w:t>Iam bone</w:t>
      </w:r>
      <w:r w:rsidRPr="006A75AC">
        <w:rPr>
          <w:lang w:val="fr-FR"/>
        </w:rPr>
        <w:t xml:space="preserve">. AM </w:t>
      </w:r>
      <w:r w:rsidRPr="006A75AC">
        <w:rPr>
          <w:rStyle w:val="Neume"/>
          <w:lang w:val="fr-FR"/>
        </w:rPr>
        <w:t>Angelus</w:t>
      </w:r>
      <w:r w:rsidR="0044067C" w:rsidRPr="006A75AC">
        <w:rPr>
          <w:rStyle w:val="Incipit"/>
          <w:lang w:val="fr-FR"/>
        </w:rPr>
        <w:t>@</w:t>
      </w:r>
      <w:r w:rsidRPr="006A75AC">
        <w:rPr>
          <w:rStyle w:val="Incipit"/>
          <w:lang w:val="fr-FR"/>
        </w:rPr>
        <w:t>domini</w:t>
      </w:r>
      <w:r w:rsidRPr="006A75AC">
        <w:rPr>
          <w:lang w:val="fr-FR"/>
        </w:rPr>
        <w:t>.</w:t>
      </w:r>
    </w:p>
    <w:p w:rsidR="00EE2BDF" w:rsidRPr="006A75AC" w:rsidRDefault="00872AC2" w:rsidP="00F81136">
      <w:pPr>
        <w:rPr>
          <w:lang w:val="fr-FR"/>
        </w:rPr>
      </w:pPr>
      <w:r w:rsidRPr="006A75AC">
        <w:rPr>
          <w:lang w:val="fr-FR"/>
        </w:rPr>
        <w:t>D</w:t>
      </w:r>
      <w:r w:rsidR="000C378F" w:rsidRPr="006A75AC">
        <w:rPr>
          <w:lang w:val="fr-FR"/>
        </w:rPr>
        <w:t xml:space="preserve">e septem Machabaeis </w:t>
      </w:r>
      <w:r w:rsidR="00EE2BDF" w:rsidRPr="006A75AC">
        <w:rPr>
          <w:lang w:val="fr-FR"/>
        </w:rPr>
        <w:t>una antiphona et A</w:t>
      </w:r>
      <w:r w:rsidR="000C378F" w:rsidRPr="006A75AC">
        <w:rPr>
          <w:lang w:val="fr-FR"/>
        </w:rPr>
        <w:t>C</w:t>
      </w:r>
      <w:r w:rsidR="00EE2BDF" w:rsidRPr="006A75AC">
        <w:rPr>
          <w:lang w:val="fr-FR"/>
        </w:rPr>
        <w:t xml:space="preserve"> </w:t>
      </w:r>
      <w:r w:rsidR="00EE2BDF" w:rsidRPr="006A75AC">
        <w:rPr>
          <w:rStyle w:val="Incipit"/>
          <w:lang w:val="fr-FR"/>
        </w:rPr>
        <w:t>Haec</w:t>
      </w:r>
      <w:r w:rsidR="0044067C" w:rsidRPr="006A75AC">
        <w:rPr>
          <w:rStyle w:val="Incipit"/>
          <w:lang w:val="fr-FR"/>
        </w:rPr>
        <w:t>@</w:t>
      </w:r>
      <w:r w:rsidR="00EE2BDF" w:rsidRPr="006A75AC">
        <w:rPr>
          <w:rStyle w:val="Neume"/>
          <w:lang w:val="fr-FR"/>
        </w:rPr>
        <w:t>est</w:t>
      </w:r>
      <w:r w:rsidR="0044067C" w:rsidRPr="006A75AC">
        <w:rPr>
          <w:rStyle w:val="Incipit"/>
          <w:lang w:val="fr-FR"/>
        </w:rPr>
        <w:t>@</w:t>
      </w:r>
      <w:r w:rsidR="00EE2BDF" w:rsidRPr="006A75AC">
        <w:rPr>
          <w:rStyle w:val="Incipit"/>
          <w:lang w:val="fr-FR"/>
        </w:rPr>
        <w:t>vera</w:t>
      </w:r>
      <w:r w:rsidR="00EE2BDF" w:rsidRPr="006A75AC">
        <w:rPr>
          <w:lang w:val="fr-FR"/>
        </w:rPr>
        <w:t xml:space="preserve">. Hanc et ad matutinas. Qui nunc sunt in </w:t>
      </w:r>
      <w:r w:rsidR="00EE2BDF" w:rsidRPr="006A75AC">
        <w:rPr>
          <w:rStyle w:val="Ort"/>
          <w:lang w:val="fr-FR"/>
        </w:rPr>
        <w:t>Antiochia</w:t>
      </w:r>
      <w:r w:rsidR="00EE2BDF" w:rsidRPr="006A75AC">
        <w:rPr>
          <w:lang w:val="fr-FR"/>
        </w:rPr>
        <w:t xml:space="preserve">, sed passi in </w:t>
      </w:r>
      <w:r w:rsidR="00EE2BDF" w:rsidRPr="006A75AC">
        <w:rPr>
          <w:rStyle w:val="Ort"/>
          <w:lang w:val="fr-FR"/>
        </w:rPr>
        <w:t>Arabia</w:t>
      </w:r>
      <w:r w:rsidR="00EE2BDF" w:rsidRPr="006A75AC">
        <w:rPr>
          <w:lang w:val="fr-FR"/>
        </w:rPr>
        <w:t xml:space="preserve"> civitate </w:t>
      </w:r>
      <w:r w:rsidR="00EE2BDF" w:rsidRPr="006A75AC">
        <w:rPr>
          <w:rStyle w:val="Ort"/>
          <w:lang w:val="fr-FR"/>
        </w:rPr>
        <w:t>Philadelphia</w:t>
      </w:r>
      <w:r w:rsidR="00EE2BDF" w:rsidRPr="006A75AC">
        <w:rPr>
          <w:lang w:val="fr-FR"/>
        </w:rPr>
        <w:t xml:space="preserve">. Alii etiam erant septem fratres, qui praesente matre passi sunt sub rege </w:t>
      </w:r>
      <w:r w:rsidR="00EE2BDF" w:rsidRPr="006A75AC">
        <w:rPr>
          <w:rStyle w:val="Person"/>
          <w:lang w:val="fr-FR"/>
        </w:rPr>
        <w:t>Antiochio</w:t>
      </w:r>
      <w:r w:rsidR="00EE2BDF" w:rsidRPr="006A75AC">
        <w:rPr>
          <w:lang w:val="fr-FR"/>
        </w:rPr>
        <w:t xml:space="preserve"> et duce eius </w:t>
      </w:r>
      <w:r w:rsidR="00EE2BDF" w:rsidRPr="006A75AC">
        <w:rPr>
          <w:rStyle w:val="Person"/>
          <w:lang w:val="fr-FR"/>
        </w:rPr>
        <w:t>Philippo</w:t>
      </w:r>
      <w:r w:rsidR="00EE2BDF" w:rsidRPr="006A75AC">
        <w:rPr>
          <w:lang w:val="fr-FR"/>
        </w:rPr>
        <w:t xml:space="preserve"> </w:t>
      </w:r>
      <w:r w:rsidR="00EE2BDF" w:rsidRPr="006A75AC">
        <w:rPr>
          <w:rStyle w:val="Ort"/>
          <w:lang w:val="fr-FR"/>
        </w:rPr>
        <w:t>Hierosolimis</w:t>
      </w:r>
      <w:r w:rsidR="00EE2BDF" w:rsidRPr="006A75AC">
        <w:rPr>
          <w:lang w:val="fr-FR"/>
        </w:rPr>
        <w:t xml:space="preserve">. Quod est </w:t>
      </w:r>
      <w:r w:rsidRPr="006A75AC">
        <w:rPr>
          <w:lang w:val="fr-FR"/>
        </w:rPr>
        <w:t>in libro Machabaeorum.</w:t>
      </w:r>
    </w:p>
    <w:p w:rsidR="00872AC2" w:rsidRPr="006A75AC" w:rsidRDefault="00872AC2" w:rsidP="00F81136">
      <w:pPr>
        <w:rPr>
          <w:lang w:val="pt-PT"/>
        </w:rPr>
      </w:pPr>
      <w:r w:rsidRPr="006A75AC">
        <w:rPr>
          <w:rStyle w:val="Time1"/>
          <w:lang w:val="fr-FR"/>
        </w:rPr>
        <w:t>[Ad matutinum]</w:t>
      </w:r>
      <w:r w:rsidRPr="006A75AC">
        <w:rPr>
          <w:lang w:val="fr-FR"/>
        </w:rPr>
        <w:t xml:space="preserve"> INV </w:t>
      </w:r>
      <w:r w:rsidRPr="006A75AC">
        <w:rPr>
          <w:rStyle w:val="Neume"/>
          <w:lang w:val="fr-FR"/>
        </w:rPr>
        <w:t>Regem regum</w:t>
      </w:r>
      <w:r w:rsidRPr="006A75AC">
        <w:rPr>
          <w:lang w:val="fr-FR"/>
        </w:rPr>
        <w:t>. H</w:t>
      </w:r>
      <w:r w:rsidR="000C378F" w:rsidRPr="006A75AC">
        <w:rPr>
          <w:lang w:val="fr-FR"/>
        </w:rPr>
        <w:t>Y</w:t>
      </w:r>
      <w:r w:rsidRPr="006A75AC">
        <w:rPr>
          <w:lang w:val="fr-FR"/>
        </w:rPr>
        <w:t xml:space="preserve"> </w:t>
      </w:r>
      <w:r w:rsidRPr="006A75AC">
        <w:rPr>
          <w:rStyle w:val="Incipit"/>
          <w:lang w:val="fr-FR"/>
        </w:rPr>
        <w:t>Exultet</w:t>
      </w:r>
      <w:r w:rsidRPr="006A75AC">
        <w:rPr>
          <w:lang w:val="fr-FR"/>
        </w:rPr>
        <w:t xml:space="preserve">. </w:t>
      </w:r>
      <w:r w:rsidRPr="006A75AC">
        <w:rPr>
          <w:lang w:val="pt-PT"/>
        </w:rPr>
        <w:t xml:space="preserve">|Propriam historiam::Propria historia|. EV </w:t>
      </w:r>
      <w:r w:rsidRPr="006A75AC">
        <w:rPr>
          <w:rStyle w:val="Incipit"/>
          <w:lang w:val="pt-PT"/>
        </w:rPr>
        <w:t>Venit Iesus</w:t>
      </w:r>
      <w:r w:rsidRPr="006A75AC">
        <w:rPr>
          <w:lang w:val="pt-PT"/>
        </w:rPr>
        <w:t>.</w:t>
      </w:r>
    </w:p>
    <w:p w:rsidR="000C378F" w:rsidRPr="006A75AC" w:rsidRDefault="000C378F" w:rsidP="00F81136">
      <w:pPr>
        <w:rPr>
          <w:lang w:val="it-IT"/>
        </w:rPr>
      </w:pPr>
      <w:r w:rsidRPr="006A75AC">
        <w:rPr>
          <w:rStyle w:val="Time1"/>
          <w:lang w:val="en-US"/>
        </w:rPr>
        <w:t>Ad laudes</w:t>
      </w:r>
      <w:r w:rsidR="00DA43E8" w:rsidRPr="006A75AC">
        <w:rPr>
          <w:lang w:val="en-US"/>
        </w:rPr>
        <w:t xml:space="preserve"> </w:t>
      </w:r>
      <w:r w:rsidRPr="006A75AC">
        <w:rPr>
          <w:lang w:val="en-US"/>
        </w:rPr>
        <w:t xml:space="preserve">HYHV </w:t>
      </w:r>
      <w:r w:rsidRPr="006A75AC">
        <w:rPr>
          <w:rStyle w:val="Incipit"/>
          <w:lang w:val="en-US"/>
        </w:rPr>
        <w:t>Iam bone</w:t>
      </w:r>
      <w:r w:rsidRPr="006A75AC">
        <w:rPr>
          <w:lang w:val="en-US"/>
        </w:rPr>
        <w:t xml:space="preserve">. </w:t>
      </w:r>
      <w:r w:rsidRPr="006A75AC">
        <w:rPr>
          <w:lang w:val="it-IT"/>
        </w:rPr>
        <w:t xml:space="preserve">AB </w:t>
      </w:r>
      <w:r w:rsidRPr="006A75AC">
        <w:rPr>
          <w:rStyle w:val="Neume"/>
          <w:lang w:val="it-IT"/>
        </w:rPr>
        <w:t>Quodcumque</w:t>
      </w:r>
      <w:r w:rsidRPr="006A75AC">
        <w:rPr>
          <w:lang w:val="it-IT"/>
        </w:rPr>
        <w:t>.</w:t>
      </w:r>
    </w:p>
    <w:p w:rsidR="000C378F" w:rsidRPr="006A75AC" w:rsidRDefault="000C378F" w:rsidP="00F81136">
      <w:pPr>
        <w:rPr>
          <w:lang w:val="it-IT"/>
        </w:rPr>
      </w:pPr>
      <w:r w:rsidRPr="006A75AC">
        <w:rPr>
          <w:rStyle w:val="Time1"/>
          <w:lang w:val="it-IT"/>
        </w:rPr>
        <w:t>Officium</w:t>
      </w:r>
      <w:r w:rsidRPr="006A75AC">
        <w:rPr>
          <w:lang w:val="it-IT"/>
        </w:rPr>
        <w:t xml:space="preserve"> [IN] </w:t>
      </w:r>
      <w:r w:rsidRPr="006A75AC">
        <w:rPr>
          <w:rStyle w:val="Neume"/>
          <w:lang w:val="it-IT"/>
        </w:rPr>
        <w:t>Nunc</w:t>
      </w:r>
      <w:r w:rsidR="0044067C" w:rsidRPr="006A75AC">
        <w:rPr>
          <w:rStyle w:val="Incipit"/>
          <w:lang w:val="it-IT"/>
        </w:rPr>
        <w:t>@</w:t>
      </w:r>
      <w:r w:rsidRPr="006A75AC">
        <w:rPr>
          <w:rStyle w:val="Incipit"/>
          <w:lang w:val="it-IT"/>
        </w:rPr>
        <w:t>scio</w:t>
      </w:r>
      <w:r w:rsidRPr="006A75AC">
        <w:rPr>
          <w:lang w:val="it-IT"/>
        </w:rPr>
        <w:t xml:space="preserve"> per totum cum praefatione, nec sequentia, nec [CR] </w:t>
      </w:r>
      <w:r w:rsidRPr="006A75AC">
        <w:rPr>
          <w:rStyle w:val="Incipit"/>
          <w:lang w:val="it-IT"/>
        </w:rPr>
        <w:t>Credo in unum</w:t>
      </w:r>
      <w:r w:rsidRPr="006A75AC">
        <w:rPr>
          <w:lang w:val="it-IT"/>
        </w:rPr>
        <w:t>.</w:t>
      </w:r>
    </w:p>
    <w:p w:rsidR="000C378F" w:rsidRPr="006A75AC" w:rsidRDefault="000C378F" w:rsidP="00F81136">
      <w:pPr>
        <w:rPr>
          <w:lang w:val="pt-PT"/>
        </w:rPr>
      </w:pPr>
      <w:r w:rsidRPr="006A75AC">
        <w:rPr>
          <w:rStyle w:val="Time1"/>
          <w:lang w:val="pt-PT"/>
        </w:rPr>
        <w:t>Ad secundas vesperas</w:t>
      </w:r>
      <w:r w:rsidRPr="006A75AC">
        <w:rPr>
          <w:lang w:val="pt-PT"/>
        </w:rPr>
        <w:t xml:space="preserve"> AN </w:t>
      </w:r>
      <w:r w:rsidRPr="006A75AC">
        <w:rPr>
          <w:rStyle w:val="Incipit"/>
          <w:lang w:val="pt-PT"/>
        </w:rPr>
        <w:t>Iuravit dominus</w:t>
      </w:r>
      <w:r w:rsidRPr="006A75AC">
        <w:rPr>
          <w:lang w:val="pt-PT"/>
        </w:rPr>
        <w:t xml:space="preserve">. HYHV </w:t>
      </w:r>
      <w:r w:rsidRPr="006A75AC">
        <w:rPr>
          <w:rStyle w:val="Incipit"/>
          <w:lang w:val="pt-PT"/>
        </w:rPr>
        <w:t>Iam bone</w:t>
      </w:r>
      <w:r w:rsidRPr="006A75AC">
        <w:rPr>
          <w:lang w:val="pt-PT"/>
        </w:rPr>
        <w:t xml:space="preserve">. AM </w:t>
      </w:r>
      <w:r w:rsidRPr="00231908">
        <w:rPr>
          <w:rStyle w:val="Incipit"/>
        </w:rPr>
        <w:t>Quodcumque</w:t>
      </w:r>
      <w:r w:rsidRPr="006A75AC">
        <w:rPr>
          <w:lang w:val="pt-PT"/>
        </w:rPr>
        <w:t xml:space="preserve"> vel apud quosdam AM </w:t>
      </w:r>
      <w:r w:rsidRPr="006A75AC">
        <w:rPr>
          <w:rStyle w:val="Incipit"/>
          <w:lang w:val="pt-PT"/>
        </w:rPr>
        <w:t>Solve i</w:t>
      </w:r>
      <w:r w:rsidR="005A1677" w:rsidRPr="006A75AC">
        <w:rPr>
          <w:rStyle w:val="Incipit"/>
          <w:lang w:val="pt-PT"/>
        </w:rPr>
        <w:t>ubente</w:t>
      </w:r>
      <w:r w:rsidR="005A1677" w:rsidRPr="006A75AC">
        <w:rPr>
          <w:lang w:val="pt-PT"/>
        </w:rPr>
        <w:t xml:space="preserve">. Catenas Petri imperatix </w:t>
      </w:r>
      <w:r w:rsidR="005A1677" w:rsidRPr="006A75AC">
        <w:rPr>
          <w:rStyle w:val="Person"/>
          <w:lang w:val="pt-PT"/>
        </w:rPr>
        <w:t>Eudaxia</w:t>
      </w:r>
      <w:r w:rsidR="005A1677" w:rsidRPr="006A75AC">
        <w:rPr>
          <w:lang w:val="pt-PT"/>
        </w:rPr>
        <w:t xml:space="preserve"> </w:t>
      </w:r>
      <w:r w:rsidR="005A1677" w:rsidRPr="006A75AC">
        <w:rPr>
          <w:rStyle w:val="Ort"/>
          <w:lang w:val="pt-PT"/>
        </w:rPr>
        <w:t>Romam</w:t>
      </w:r>
      <w:r w:rsidR="005A1677" w:rsidRPr="006A75AC">
        <w:rPr>
          <w:lang w:val="pt-PT"/>
        </w:rPr>
        <w:t xml:space="preserve"> a </w:t>
      </w:r>
      <w:r w:rsidR="005A1677" w:rsidRPr="006A75AC">
        <w:rPr>
          <w:rStyle w:val="Ort"/>
          <w:lang w:val="pt-PT"/>
        </w:rPr>
        <w:t>Hierosolimis</w:t>
      </w:r>
      <w:r w:rsidR="005A1677" w:rsidRPr="006A75AC">
        <w:rPr>
          <w:lang w:val="pt-PT"/>
        </w:rPr>
        <w:t xml:space="preserve"> asportavit a </w:t>
      </w:r>
      <w:r w:rsidR="005A1677" w:rsidRPr="006A75AC">
        <w:rPr>
          <w:rStyle w:val="Person"/>
          <w:lang w:val="pt-PT"/>
        </w:rPr>
        <w:t>Iudaeis</w:t>
      </w:r>
      <w:r w:rsidR="005A1677" w:rsidRPr="006A75AC">
        <w:rPr>
          <w:lang w:val="pt-PT"/>
        </w:rPr>
        <w:t xml:space="preserve"> sibi pro munere datas. Sed ut ritum gentilis ludi quem </w:t>
      </w:r>
      <w:r w:rsidR="005A1677" w:rsidRPr="006A75AC">
        <w:rPr>
          <w:rStyle w:val="Person"/>
          <w:lang w:val="pt-PT"/>
        </w:rPr>
        <w:t>Augustus</w:t>
      </w:r>
      <w:r w:rsidR="005A1677" w:rsidRPr="006A75AC">
        <w:rPr>
          <w:lang w:val="pt-PT"/>
        </w:rPr>
        <w:t xml:space="preserve"> sibi in kalendas augusti fieri statuerat festum. Hoc de vinculis sancti</w:t>
      </w:r>
      <w:r w:rsidR="00C75D5B" w:rsidRPr="006A75AC">
        <w:rPr>
          <w:lang w:val="pt-PT"/>
        </w:rPr>
        <w:t xml:space="preserve"> </w:t>
      </w:r>
      <w:r w:rsidR="0044067C" w:rsidRPr="006A75AC">
        <w:rPr>
          <w:lang w:val="pt-PT"/>
        </w:rPr>
        <w:t>Petri statuit in ips</w:t>
      </w:r>
      <w:r w:rsidR="005A1677" w:rsidRPr="006A75AC">
        <w:rPr>
          <w:lang w:val="pt-PT"/>
        </w:rPr>
        <w:t>am diem et arte pia spectaculum populo non abstulit, sed causam mutavit, et ab gentium principe in christianorum principem tranvertit. Ad cuius rei conformatione</w:t>
      </w:r>
      <w:r w:rsidR="006977B1">
        <w:rPr>
          <w:lang w:val="pt-PT"/>
        </w:rPr>
        <w:t>m</w:t>
      </w:r>
      <w:r w:rsidR="005A1677" w:rsidRPr="006A75AC">
        <w:rPr>
          <w:lang w:val="pt-PT"/>
        </w:rPr>
        <w:t xml:space="preserve"> ipsa cum papa templum fecit, quod ille dedicavit, et in eo vincula reposuit.</w:t>
      </w:r>
    </w:p>
    <w:p w:rsidR="005A1677" w:rsidRPr="006A75AC" w:rsidRDefault="005A1677" w:rsidP="008F5AE5">
      <w:pPr>
        <w:pStyle w:val="berschrift1"/>
        <w:rPr>
          <w:lang w:val="pt-PT"/>
        </w:rPr>
      </w:pPr>
      <w:r w:rsidRPr="006A75AC">
        <w:rPr>
          <w:lang w:val="pt-PT"/>
        </w:rPr>
        <w:t>DE SANCTO STEPHANO PAPA</w:t>
      </w:r>
      <w:r w:rsidR="00A727E9" w:rsidRPr="006A75AC">
        <w:rPr>
          <w:lang w:val="pt-PT"/>
        </w:rPr>
        <w:t xml:space="preserve"> ET MARTYRE</w:t>
      </w:r>
    </w:p>
    <w:p w:rsidR="001B36C0" w:rsidRPr="006A75AC" w:rsidRDefault="00A727E9" w:rsidP="00F81136">
      <w:pPr>
        <w:rPr>
          <w:lang w:val="pt-PT"/>
        </w:rPr>
      </w:pPr>
      <w:r w:rsidRPr="006A75AC">
        <w:rPr>
          <w:lang w:val="pt-PT"/>
        </w:rPr>
        <w:t xml:space="preserve">Novem lectiones. Et </w:t>
      </w:r>
    </w:p>
    <w:p w:rsidR="00A727E9" w:rsidRPr="006A75AC" w:rsidRDefault="001B36C0" w:rsidP="00F81136">
      <w:pPr>
        <w:rPr>
          <w:lang w:val="pt-PT"/>
        </w:rPr>
      </w:pPr>
      <w:r w:rsidRPr="006A75AC">
        <w:rPr>
          <w:rStyle w:val="Time1"/>
          <w:lang w:val="pt-PT"/>
        </w:rPr>
        <w:t>[Ad matutinum]</w:t>
      </w:r>
      <w:r w:rsidRPr="006A75AC">
        <w:rPr>
          <w:lang w:val="pt-PT"/>
        </w:rPr>
        <w:t xml:space="preserve"> </w:t>
      </w:r>
      <w:r w:rsidR="00A727E9" w:rsidRPr="006A75AC">
        <w:rPr>
          <w:lang w:val="pt-PT"/>
        </w:rPr>
        <w:t xml:space="preserve">historia de confessoribus. EV </w:t>
      </w:r>
      <w:r w:rsidR="00A727E9" w:rsidRPr="006A75AC">
        <w:rPr>
          <w:rStyle w:val="Incipit"/>
          <w:lang w:val="pt-PT"/>
        </w:rPr>
        <w:t>Homo quidam nobilis</w:t>
      </w:r>
      <w:r w:rsidR="00A727E9" w:rsidRPr="006A75AC">
        <w:rPr>
          <w:lang w:val="pt-PT"/>
        </w:rPr>
        <w:t>.</w:t>
      </w:r>
    </w:p>
    <w:p w:rsidR="00A727E9" w:rsidRPr="006A75AC" w:rsidRDefault="00A727E9" w:rsidP="008F5AE5">
      <w:pPr>
        <w:pStyle w:val="berschrift1"/>
        <w:rPr>
          <w:lang w:val="pt-PT"/>
        </w:rPr>
      </w:pPr>
      <w:r w:rsidRPr="006A75AC">
        <w:rPr>
          <w:lang w:val="pt-PT"/>
        </w:rPr>
        <w:t>IN INVENTIONE SANCTI STEPHANI</w:t>
      </w:r>
    </w:p>
    <w:p w:rsidR="00A727E9" w:rsidRPr="006A75AC" w:rsidRDefault="00A727E9" w:rsidP="00F81136">
      <w:pPr>
        <w:rPr>
          <w:lang w:val="pt-PT"/>
        </w:rPr>
      </w:pPr>
      <w:r w:rsidRPr="006A75AC">
        <w:rPr>
          <w:rStyle w:val="Time1"/>
          <w:lang w:val="pt-PT"/>
        </w:rPr>
        <w:t>Ad vesperas</w:t>
      </w:r>
      <w:r w:rsidRPr="006A75AC">
        <w:rPr>
          <w:lang w:val="pt-PT"/>
        </w:rPr>
        <w:t xml:space="preserve"> tantum una AN </w:t>
      </w:r>
      <w:r w:rsidRPr="006A75AC">
        <w:rPr>
          <w:rStyle w:val="Incipit"/>
          <w:lang w:val="pt-PT"/>
        </w:rPr>
        <w:t>Sancti per fidem</w:t>
      </w:r>
      <w:r w:rsidRPr="006A75AC">
        <w:rPr>
          <w:lang w:val="pt-PT"/>
        </w:rPr>
        <w:t xml:space="preserve"> in PS </w:t>
      </w:r>
      <w:r w:rsidRPr="006A75AC">
        <w:rPr>
          <w:rStyle w:val="Incipit"/>
          <w:lang w:val="pt-PT"/>
        </w:rPr>
        <w:t>Laudate pueri</w:t>
      </w:r>
      <w:r w:rsidRPr="006A75AC">
        <w:rPr>
          <w:lang w:val="pt-PT"/>
        </w:rPr>
        <w:t xml:space="preserve"> cum reliquis, nisi sit dominica, quia tunc dicitur PS </w:t>
      </w:r>
      <w:r w:rsidRPr="006A75AC">
        <w:rPr>
          <w:rStyle w:val="Incipit"/>
          <w:lang w:val="pt-PT"/>
        </w:rPr>
        <w:t>Bened</w:t>
      </w:r>
      <w:r w:rsidR="001B36C0" w:rsidRPr="006A75AC">
        <w:rPr>
          <w:rStyle w:val="Incipit"/>
          <w:lang w:val="pt-PT"/>
        </w:rPr>
        <w:t>ic</w:t>
      </w:r>
      <w:r w:rsidRPr="006A75AC">
        <w:rPr>
          <w:rStyle w:val="Incipit"/>
          <w:lang w:val="pt-PT"/>
        </w:rPr>
        <w:t>tus</w:t>
      </w:r>
      <w:r w:rsidR="001B36C0" w:rsidRPr="006A75AC">
        <w:rPr>
          <w:lang w:val="pt-PT"/>
        </w:rPr>
        <w:t xml:space="preserve"> cum suis antiphonis AN </w:t>
      </w:r>
      <w:r w:rsidR="001B36C0" w:rsidRPr="006A75AC">
        <w:rPr>
          <w:rStyle w:val="Neume"/>
          <w:lang w:val="pt-PT"/>
        </w:rPr>
        <w:t>Cum scirem</w:t>
      </w:r>
      <w:r w:rsidR="001B36C0" w:rsidRPr="006A75AC">
        <w:rPr>
          <w:lang w:val="pt-PT"/>
        </w:rPr>
        <w:t xml:space="preserve">. HY </w:t>
      </w:r>
      <w:r w:rsidR="00C75D5B" w:rsidRPr="006A75AC">
        <w:rPr>
          <w:rStyle w:val="Incipit"/>
          <w:lang w:val="pt-PT"/>
        </w:rPr>
        <w:t xml:space="preserve">Sancte </w:t>
      </w:r>
      <w:r w:rsidR="001B36C0" w:rsidRPr="006A75AC">
        <w:rPr>
          <w:rStyle w:val="Incipit"/>
          <w:lang w:val="pt-PT"/>
        </w:rPr>
        <w:t>dei pretiose</w:t>
      </w:r>
      <w:r w:rsidR="001B36C0" w:rsidRPr="006A75AC">
        <w:rPr>
          <w:lang w:val="pt-PT"/>
        </w:rPr>
        <w:t xml:space="preserve">. VS </w:t>
      </w:r>
      <w:r w:rsidR="001B36C0" w:rsidRPr="006A75AC">
        <w:rPr>
          <w:rStyle w:val="Incipit"/>
          <w:lang w:val="pt-PT"/>
        </w:rPr>
        <w:t>Gloria et honor</w:t>
      </w:r>
      <w:r w:rsidR="001B36C0" w:rsidRPr="006A75AC">
        <w:rPr>
          <w:rStyle w:val="Neume"/>
          <w:lang w:val="pt-PT"/>
        </w:rPr>
        <w:t>e</w:t>
      </w:r>
      <w:r w:rsidR="001B36C0" w:rsidRPr="006A75AC">
        <w:rPr>
          <w:lang w:val="pt-PT"/>
        </w:rPr>
        <w:t>. Quamvis enim plures sint inventi, non tamen erant martyres.</w:t>
      </w:r>
    </w:p>
    <w:p w:rsidR="001B36C0" w:rsidRPr="006A75AC" w:rsidRDefault="001B36C0" w:rsidP="00F81136">
      <w:pPr>
        <w:rPr>
          <w:lang w:val="pt-PT"/>
        </w:rPr>
      </w:pPr>
      <w:r w:rsidRPr="006A75AC">
        <w:rPr>
          <w:rStyle w:val="Time1"/>
          <w:lang w:val="pt-PT"/>
        </w:rPr>
        <w:t>Ad matutinum</w:t>
      </w:r>
      <w:r w:rsidRPr="006A75AC">
        <w:rPr>
          <w:lang w:val="pt-PT"/>
        </w:rPr>
        <w:t xml:space="preserve"> HY </w:t>
      </w:r>
      <w:r w:rsidRPr="006A75AC">
        <w:rPr>
          <w:rStyle w:val="Incipit"/>
          <w:lang w:val="pt-PT"/>
        </w:rPr>
        <w:t>Deus tuorum</w:t>
      </w:r>
      <w:r w:rsidR="006977B1">
        <w:rPr>
          <w:lang w:val="pt-PT"/>
        </w:rPr>
        <w:t>.</w:t>
      </w:r>
      <w:r w:rsidRPr="006A75AC">
        <w:rPr>
          <w:lang w:val="pt-PT"/>
        </w:rPr>
        <w:t xml:space="preserve"> </w:t>
      </w:r>
      <w:r w:rsidR="006977B1">
        <w:rPr>
          <w:lang w:val="pt-PT"/>
        </w:rPr>
        <w:t>Psalmi</w:t>
      </w:r>
      <w:r w:rsidRPr="006A75AC">
        <w:rPr>
          <w:lang w:val="pt-PT"/>
        </w:rPr>
        <w:t xml:space="preserve"> de uno martyre. EV </w:t>
      </w:r>
      <w:r w:rsidRPr="006A75AC">
        <w:rPr>
          <w:rStyle w:val="Incipit"/>
          <w:lang w:val="pt-PT"/>
        </w:rPr>
        <w:t>Dicebat Iesus turbis</w:t>
      </w:r>
      <w:r w:rsidRPr="006A75AC">
        <w:rPr>
          <w:lang w:val="pt-PT"/>
        </w:rPr>
        <w:t>.</w:t>
      </w:r>
    </w:p>
    <w:p w:rsidR="001B36C0" w:rsidRPr="006A75AC" w:rsidRDefault="001B36C0" w:rsidP="00F81136">
      <w:pPr>
        <w:rPr>
          <w:lang w:val="fr-FR"/>
        </w:rPr>
      </w:pPr>
      <w:r w:rsidRPr="006A75AC">
        <w:rPr>
          <w:rStyle w:val="Time1"/>
          <w:lang w:val="pt-PT"/>
        </w:rPr>
        <w:t>Ad laudes</w:t>
      </w:r>
      <w:r w:rsidRPr="006A75AC">
        <w:rPr>
          <w:lang w:val="pt-PT"/>
        </w:rPr>
        <w:t xml:space="preserve"> HY </w:t>
      </w:r>
      <w:r w:rsidRPr="006A75AC">
        <w:rPr>
          <w:rStyle w:val="Incipit"/>
          <w:lang w:val="pt-PT"/>
        </w:rPr>
        <w:t>Sancte dei pretiose</w:t>
      </w:r>
      <w:r w:rsidRPr="006A75AC">
        <w:rPr>
          <w:lang w:val="pt-PT"/>
        </w:rPr>
        <w:t xml:space="preserve">. </w:t>
      </w:r>
      <w:r w:rsidRPr="006A75AC">
        <w:rPr>
          <w:lang w:val="fr-FR"/>
        </w:rPr>
        <w:t xml:space="preserve">AB </w:t>
      </w:r>
      <w:r w:rsidRPr="006A75AC">
        <w:rPr>
          <w:rStyle w:val="Neume"/>
          <w:lang w:val="fr-FR"/>
        </w:rPr>
        <w:t>Ex odoris</w:t>
      </w:r>
      <w:r w:rsidRPr="006A75AC">
        <w:rPr>
          <w:lang w:val="fr-FR"/>
        </w:rPr>
        <w:t>.</w:t>
      </w:r>
    </w:p>
    <w:p w:rsidR="005A1677" w:rsidRPr="006A75AC" w:rsidRDefault="001B36C0" w:rsidP="00F81136">
      <w:pPr>
        <w:rPr>
          <w:lang w:val="fr-FR"/>
        </w:rPr>
      </w:pPr>
      <w:r w:rsidRPr="006A75AC">
        <w:rPr>
          <w:rStyle w:val="Time1"/>
          <w:lang w:val="fr-FR"/>
        </w:rPr>
        <w:t>Ad cursus</w:t>
      </w:r>
      <w:r w:rsidRPr="006A75AC">
        <w:rPr>
          <w:lang w:val="fr-FR"/>
        </w:rPr>
        <w:t xml:space="preserve"> laudes. Et in secunda vespera.</w:t>
      </w:r>
    </w:p>
    <w:p w:rsidR="001B36C0" w:rsidRPr="006A75AC" w:rsidRDefault="001B36C0" w:rsidP="00F81136">
      <w:pPr>
        <w:rPr>
          <w:lang w:val="fr-FR"/>
        </w:rPr>
      </w:pPr>
      <w:r w:rsidRPr="006A75AC">
        <w:rPr>
          <w:rStyle w:val="Time1"/>
          <w:lang w:val="fr-FR"/>
        </w:rPr>
        <w:t>[Ad secundas vesperas]</w:t>
      </w:r>
      <w:r w:rsidRPr="006A75AC">
        <w:rPr>
          <w:lang w:val="fr-FR"/>
        </w:rPr>
        <w:t xml:space="preserve"> Psalmi de uno martyre [PS] </w:t>
      </w:r>
      <w:r w:rsidRPr="006A75AC">
        <w:rPr>
          <w:rStyle w:val="Incipit"/>
          <w:lang w:val="fr-FR"/>
        </w:rPr>
        <w:t>Beatus vir</w:t>
      </w:r>
      <w:r w:rsidRPr="006A75AC">
        <w:rPr>
          <w:lang w:val="fr-FR"/>
        </w:rPr>
        <w:t xml:space="preserve"> cum reliquis. HY </w:t>
      </w:r>
      <w:r w:rsidRPr="006A75AC">
        <w:rPr>
          <w:rStyle w:val="Incipit"/>
          <w:lang w:val="fr-FR"/>
        </w:rPr>
        <w:t>Sancte dei pretiose</w:t>
      </w:r>
      <w:r w:rsidRPr="006A75AC">
        <w:rPr>
          <w:lang w:val="fr-FR"/>
        </w:rPr>
        <w:t xml:space="preserve">. AM </w:t>
      </w:r>
      <w:r w:rsidRPr="006A75AC">
        <w:rPr>
          <w:rStyle w:val="Incipit"/>
          <w:lang w:val="fr-FR"/>
        </w:rPr>
        <w:t>Hodie sanctus Ioannes</w:t>
      </w:r>
      <w:r w:rsidRPr="006A75AC">
        <w:rPr>
          <w:lang w:val="fr-FR"/>
        </w:rPr>
        <w:t>. Post orationem antiphona et oratio de sancto Valentino episcopo, cuius translatio celebratur</w:t>
      </w:r>
      <w:r w:rsidR="00C779B1" w:rsidRPr="006A75AC">
        <w:rPr>
          <w:lang w:val="fr-FR"/>
        </w:rPr>
        <w:t>.</w:t>
      </w:r>
    </w:p>
    <w:p w:rsidR="00C779B1" w:rsidRPr="006A75AC" w:rsidRDefault="00C779B1" w:rsidP="008F5AE5">
      <w:pPr>
        <w:pStyle w:val="berschrift1"/>
        <w:rPr>
          <w:lang w:val="it-IT"/>
        </w:rPr>
      </w:pPr>
      <w:r w:rsidRPr="006A75AC">
        <w:rPr>
          <w:lang w:val="it-IT"/>
        </w:rPr>
        <w:t>[</w:t>
      </w:r>
      <w:r w:rsidR="006977B1">
        <w:rPr>
          <w:lang w:val="it-IT"/>
        </w:rPr>
        <w:t xml:space="preserve">DE </w:t>
      </w:r>
      <w:r w:rsidRPr="006A75AC">
        <w:rPr>
          <w:lang w:val="it-IT"/>
        </w:rPr>
        <w:t>TRANSLATIO</w:t>
      </w:r>
      <w:r w:rsidR="006977B1">
        <w:rPr>
          <w:lang w:val="it-IT"/>
        </w:rPr>
        <w:t>NE</w:t>
      </w:r>
      <w:r w:rsidRPr="006A75AC">
        <w:rPr>
          <w:lang w:val="it-IT"/>
        </w:rPr>
        <w:t xml:space="preserve"> SANCTI VALENTI EPISCOPI]</w:t>
      </w:r>
    </w:p>
    <w:p w:rsidR="00C779B1" w:rsidRPr="006A75AC" w:rsidRDefault="00C779B1" w:rsidP="00F81136">
      <w:pPr>
        <w:rPr>
          <w:lang w:val="fr-FR"/>
        </w:rPr>
      </w:pPr>
      <w:r w:rsidRPr="006A75AC">
        <w:rPr>
          <w:lang w:val="it-IT"/>
        </w:rPr>
        <w:t xml:space="preserve">Et per omnia de confessoribus. </w:t>
      </w:r>
      <w:r w:rsidRPr="006A75AC">
        <w:rPr>
          <w:lang w:val="fr-FR"/>
        </w:rPr>
        <w:t>Et novem lectiones.</w:t>
      </w:r>
    </w:p>
    <w:p w:rsidR="00C779B1" w:rsidRPr="006A75AC" w:rsidRDefault="00C779B1" w:rsidP="008F5AE5">
      <w:pPr>
        <w:pStyle w:val="berschrift1"/>
        <w:rPr>
          <w:lang w:val="fr-FR"/>
        </w:rPr>
      </w:pPr>
      <w:r w:rsidRPr="006A75AC">
        <w:rPr>
          <w:lang w:val="fr-FR"/>
        </w:rPr>
        <w:t>SIXTI PAPAE</w:t>
      </w:r>
    </w:p>
    <w:p w:rsidR="00C779B1" w:rsidRPr="006A75AC" w:rsidRDefault="006977B1" w:rsidP="00F81136">
      <w:pPr>
        <w:rPr>
          <w:lang w:val="fr-FR"/>
        </w:rPr>
      </w:pPr>
      <w:r>
        <w:rPr>
          <w:lang w:val="fr-FR"/>
        </w:rPr>
        <w:t>Novem lectiones de confessore</w:t>
      </w:r>
      <w:r w:rsidR="00C779B1" w:rsidRPr="006A75AC">
        <w:rPr>
          <w:lang w:val="fr-FR"/>
        </w:rPr>
        <w:t>. Et de Felicissimo et Agapito antiphona et oratione de martyribus.</w:t>
      </w:r>
    </w:p>
    <w:p w:rsidR="00C779B1" w:rsidRPr="006A75AC" w:rsidRDefault="00C779B1" w:rsidP="008F5AE5">
      <w:pPr>
        <w:pStyle w:val="berschrift1"/>
        <w:rPr>
          <w:lang w:val="fr-FR"/>
        </w:rPr>
      </w:pPr>
      <w:r w:rsidRPr="006A75AC">
        <w:rPr>
          <w:lang w:val="fr-FR"/>
        </w:rPr>
        <w:t>IN NATALE SANCTI DONATI EPISCOPI</w:t>
      </w:r>
    </w:p>
    <w:p w:rsidR="00C779B1" w:rsidRPr="006A75AC" w:rsidRDefault="00C779B1" w:rsidP="00F81136">
      <w:pPr>
        <w:rPr>
          <w:lang w:val="fr-FR"/>
        </w:rPr>
      </w:pPr>
      <w:r w:rsidRPr="006A75AC">
        <w:rPr>
          <w:lang w:val="fr-FR"/>
        </w:rPr>
        <w:t>|Antiphonam unam::Antiphona una| de martyribus et oratio.</w:t>
      </w:r>
    </w:p>
    <w:p w:rsidR="00C779B1" w:rsidRPr="006A75AC" w:rsidRDefault="00C779B1" w:rsidP="008F5AE5">
      <w:pPr>
        <w:pStyle w:val="berschrift1"/>
        <w:rPr>
          <w:lang w:val="pt-PT"/>
        </w:rPr>
      </w:pPr>
      <w:r w:rsidRPr="006A75AC">
        <w:rPr>
          <w:lang w:val="pt-PT"/>
        </w:rPr>
        <w:t>AFRAE MARTYRIS</w:t>
      </w:r>
    </w:p>
    <w:p w:rsidR="00C779B1" w:rsidRPr="006A75AC" w:rsidRDefault="00C779B1" w:rsidP="00F81136">
      <w:pPr>
        <w:rPr>
          <w:lang w:val="pt-PT"/>
        </w:rPr>
      </w:pPr>
      <w:r w:rsidRPr="006A75AC">
        <w:rPr>
          <w:lang w:val="pt-PT"/>
        </w:rPr>
        <w:t>Novem lectiones cum propria historia.</w:t>
      </w:r>
    </w:p>
    <w:p w:rsidR="00C779B1" w:rsidRPr="006A75AC" w:rsidRDefault="00B456A0" w:rsidP="008F5AE5">
      <w:pPr>
        <w:pStyle w:val="berschrift1"/>
        <w:rPr>
          <w:lang w:val="fr-FR"/>
        </w:rPr>
      </w:pPr>
      <w:r w:rsidRPr="006A75AC">
        <w:rPr>
          <w:lang w:val="fr-FR"/>
        </w:rPr>
        <w:t>DE SANCTO CYRIACO ET SOCIIS EIUS</w:t>
      </w:r>
    </w:p>
    <w:p w:rsidR="00B456A0" w:rsidRPr="006A75AC" w:rsidRDefault="00B456A0" w:rsidP="00F81136">
      <w:pPr>
        <w:rPr>
          <w:lang w:val="fr-FR"/>
        </w:rPr>
      </w:pPr>
      <w:r w:rsidRPr="006A75AC">
        <w:rPr>
          <w:lang w:val="fr-FR"/>
        </w:rPr>
        <w:t>Tres [lectiones] de sanctis.</w:t>
      </w:r>
    </w:p>
    <w:p w:rsidR="00B456A0" w:rsidRPr="006A75AC" w:rsidRDefault="00B456A0" w:rsidP="008F5AE5">
      <w:pPr>
        <w:pStyle w:val="berschrift1"/>
        <w:rPr>
          <w:lang w:val="fr-FR"/>
        </w:rPr>
      </w:pPr>
      <w:r w:rsidRPr="006A75AC">
        <w:rPr>
          <w:lang w:val="fr-FR"/>
        </w:rPr>
        <w:t>IN VIGILIA SANCTI LAURENTII</w:t>
      </w:r>
    </w:p>
    <w:p w:rsidR="00B456A0" w:rsidRPr="006A75AC" w:rsidRDefault="00B456A0" w:rsidP="00F81136">
      <w:pPr>
        <w:rPr>
          <w:lang w:val="it-IT"/>
        </w:rPr>
      </w:pPr>
      <w:r w:rsidRPr="006A75AC">
        <w:rPr>
          <w:lang w:val="it-IT"/>
        </w:rPr>
        <w:t>Non legitur evangelium ad matutinum</w:t>
      </w:r>
    </w:p>
    <w:p w:rsidR="00B456A0" w:rsidRPr="006A75AC" w:rsidRDefault="00B456A0" w:rsidP="008F5AE5">
      <w:pPr>
        <w:pStyle w:val="berschrift1"/>
        <w:rPr>
          <w:lang w:val="it-IT"/>
        </w:rPr>
      </w:pPr>
      <w:r w:rsidRPr="006A75AC">
        <w:rPr>
          <w:lang w:val="it-IT"/>
        </w:rPr>
        <w:t>[IN DIE SANCTI LAURENTII]</w:t>
      </w:r>
    </w:p>
    <w:p w:rsidR="00B456A0" w:rsidRPr="006A75AC" w:rsidRDefault="00B456A0" w:rsidP="00F81136">
      <w:pPr>
        <w:rPr>
          <w:lang w:val="pt-PT"/>
        </w:rPr>
      </w:pPr>
      <w:r w:rsidRPr="006A75AC">
        <w:rPr>
          <w:rStyle w:val="Time1"/>
          <w:lang w:val="en-US"/>
        </w:rPr>
        <w:t>Ad vesperas</w:t>
      </w:r>
      <w:r w:rsidRPr="006A75AC">
        <w:rPr>
          <w:lang w:val="en-US"/>
        </w:rPr>
        <w:t xml:space="preserve"> una AN </w:t>
      </w:r>
      <w:r w:rsidRPr="006A75AC">
        <w:rPr>
          <w:rStyle w:val="Neume"/>
          <w:lang w:val="en-US"/>
        </w:rPr>
        <w:t>Confitebor</w:t>
      </w:r>
      <w:r w:rsidRPr="006A75AC">
        <w:rPr>
          <w:lang w:val="en-US"/>
        </w:rPr>
        <w:t xml:space="preserve">. Psalmi feriales. RP </w:t>
      </w:r>
      <w:r w:rsidRPr="006A75AC">
        <w:rPr>
          <w:rStyle w:val="Neume"/>
          <w:lang w:val="en-US"/>
        </w:rPr>
        <w:t>Beatus vir</w:t>
      </w:r>
      <w:r w:rsidR="003B319C" w:rsidRPr="006A75AC">
        <w:rPr>
          <w:rStyle w:val="Incipit"/>
          <w:lang w:val="en-US"/>
        </w:rPr>
        <w:t>@</w:t>
      </w:r>
      <w:r w:rsidRPr="006A75AC">
        <w:rPr>
          <w:rStyle w:val="Incipit"/>
          <w:lang w:val="en-US"/>
        </w:rPr>
        <w:t>Laurentius</w:t>
      </w:r>
      <w:r w:rsidRPr="006A75AC">
        <w:rPr>
          <w:lang w:val="en-US"/>
        </w:rPr>
        <w:t xml:space="preserve">. HY </w:t>
      </w:r>
      <w:r w:rsidRPr="006A75AC">
        <w:rPr>
          <w:rStyle w:val="Incipit"/>
          <w:lang w:val="en-US"/>
        </w:rPr>
        <w:t>Martyris Christi</w:t>
      </w:r>
      <w:r w:rsidRPr="006A75AC">
        <w:rPr>
          <w:lang w:val="en-US"/>
        </w:rPr>
        <w:t xml:space="preserve">. </w:t>
      </w:r>
      <w:r w:rsidRPr="006A75AC">
        <w:rPr>
          <w:lang w:val="pt-PT"/>
        </w:rPr>
        <w:t xml:space="preserve">AM </w:t>
      </w:r>
      <w:r w:rsidRPr="006A75AC">
        <w:rPr>
          <w:rStyle w:val="Incipit"/>
          <w:lang w:val="pt-PT"/>
        </w:rPr>
        <w:t>Levita Laurentius</w:t>
      </w:r>
      <w:r w:rsidRPr="006A75AC">
        <w:rPr>
          <w:lang w:val="pt-PT"/>
        </w:rPr>
        <w:t>.</w:t>
      </w:r>
    </w:p>
    <w:p w:rsidR="00B456A0" w:rsidRPr="006A75AC" w:rsidRDefault="00B456A0" w:rsidP="00F81136">
      <w:pPr>
        <w:rPr>
          <w:lang w:val="pt-PT"/>
        </w:rPr>
      </w:pPr>
      <w:r w:rsidRPr="006A75AC">
        <w:rPr>
          <w:rStyle w:val="Time1"/>
          <w:lang w:val="pt-PT"/>
        </w:rPr>
        <w:t>Ad matutinum</w:t>
      </w:r>
      <w:r w:rsidRPr="006A75AC">
        <w:rPr>
          <w:lang w:val="pt-PT"/>
        </w:rPr>
        <w:t xml:space="preserve"> HY </w:t>
      </w:r>
      <w:r w:rsidRPr="006A75AC">
        <w:rPr>
          <w:rStyle w:val="Incipit"/>
          <w:lang w:val="pt-PT"/>
        </w:rPr>
        <w:t>Deus tuorum</w:t>
      </w:r>
      <w:r w:rsidRPr="006A75AC">
        <w:rPr>
          <w:lang w:val="pt-PT"/>
        </w:rPr>
        <w:t xml:space="preserve">. EV </w:t>
      </w:r>
      <w:r w:rsidRPr="006A75AC">
        <w:rPr>
          <w:rStyle w:val="Incipit"/>
          <w:lang w:val="pt-PT"/>
        </w:rPr>
        <w:t>Nisi granum</w:t>
      </w:r>
      <w:r w:rsidRPr="006A75AC">
        <w:rPr>
          <w:lang w:val="pt-PT"/>
        </w:rPr>
        <w:t>.</w:t>
      </w:r>
    </w:p>
    <w:p w:rsidR="00B456A0" w:rsidRPr="006A75AC" w:rsidRDefault="00B456A0" w:rsidP="00F81136">
      <w:pPr>
        <w:rPr>
          <w:lang w:val="en-US"/>
        </w:rPr>
      </w:pPr>
      <w:r w:rsidRPr="006A75AC">
        <w:rPr>
          <w:rStyle w:val="Time1"/>
          <w:lang w:val="en-US"/>
        </w:rPr>
        <w:t>Ad laudes</w:t>
      </w:r>
      <w:r w:rsidRPr="006A75AC">
        <w:rPr>
          <w:lang w:val="en-US"/>
        </w:rPr>
        <w:t xml:space="preserve"> HY </w:t>
      </w:r>
      <w:r w:rsidRPr="006A75AC">
        <w:rPr>
          <w:rStyle w:val="Incipit"/>
          <w:lang w:val="en-US"/>
        </w:rPr>
        <w:t>Martyris Christi</w:t>
      </w:r>
      <w:r w:rsidR="006977B1">
        <w:rPr>
          <w:lang w:val="en-US"/>
        </w:rPr>
        <w:t xml:space="preserve">. Versus antiphonarum </w:t>
      </w:r>
      <w:r w:rsidR="00073C3F">
        <w:rPr>
          <w:lang w:val="en-US"/>
        </w:rPr>
        <w:t>ad matutinas</w:t>
      </w:r>
      <w:r w:rsidRPr="006A75AC">
        <w:rPr>
          <w:lang w:val="en-US"/>
        </w:rPr>
        <w:t xml:space="preserve"> </w:t>
      </w:r>
      <w:r w:rsidR="006977B1">
        <w:rPr>
          <w:lang w:val="en-US"/>
        </w:rPr>
        <w:t xml:space="preserve">tantum </w:t>
      </w:r>
      <w:r w:rsidRPr="006A75AC">
        <w:rPr>
          <w:lang w:val="en-US"/>
        </w:rPr>
        <w:t xml:space="preserve">dicuntur, qui in festo sancti Pauli et Laurentii apponuntur propter usitatam </w:t>
      </w:r>
      <w:r w:rsidR="001B6F01" w:rsidRPr="006A75AC">
        <w:rPr>
          <w:lang w:val="en-US"/>
        </w:rPr>
        <w:t>romanorum (91r) antiphonariorum repetitionem.</w:t>
      </w:r>
    </w:p>
    <w:p w:rsidR="001B6F01" w:rsidRPr="006A75AC" w:rsidRDefault="001B6F01" w:rsidP="00F81136">
      <w:pPr>
        <w:rPr>
          <w:lang w:val="en-US"/>
        </w:rPr>
      </w:pPr>
      <w:r w:rsidRPr="006A75AC">
        <w:rPr>
          <w:lang w:val="en-US"/>
        </w:rPr>
        <w:t>I</w:t>
      </w:r>
      <w:r w:rsidR="0063517F" w:rsidRPr="006A75AC">
        <w:rPr>
          <w:lang w:val="en-US"/>
        </w:rPr>
        <w:t xml:space="preserve">nfra octavam sancti Laurentii </w:t>
      </w:r>
      <w:r w:rsidRPr="006A75AC">
        <w:rPr>
          <w:lang w:val="en-US"/>
        </w:rPr>
        <w:t>dicitur antiphona et oratio.</w:t>
      </w:r>
    </w:p>
    <w:p w:rsidR="001B6F01" w:rsidRPr="006A75AC" w:rsidRDefault="001B6F01" w:rsidP="00F81136">
      <w:pPr>
        <w:rPr>
          <w:lang w:val="en-US"/>
        </w:rPr>
      </w:pPr>
      <w:r w:rsidRPr="006A75AC">
        <w:rPr>
          <w:rStyle w:val="Time1"/>
          <w:lang w:val="en-US"/>
        </w:rPr>
        <w:t>[Ad missam]</w:t>
      </w:r>
      <w:r w:rsidRPr="006A75AC">
        <w:rPr>
          <w:lang w:val="en-US"/>
        </w:rPr>
        <w:t xml:space="preserve"> ALV</w:t>
      </w:r>
      <w:r w:rsidR="0063517F" w:rsidRPr="006A75AC">
        <w:rPr>
          <w:lang w:val="en-US"/>
        </w:rPr>
        <w:t xml:space="preserve"> </w:t>
      </w:r>
      <w:r w:rsidR="0063517F" w:rsidRPr="006A75AC">
        <w:rPr>
          <w:rStyle w:val="Incipit"/>
          <w:lang w:val="en-US"/>
        </w:rPr>
        <w:t>Beatus vir qui suffert</w:t>
      </w:r>
      <w:r w:rsidR="0063517F" w:rsidRPr="006A75AC">
        <w:rPr>
          <w:lang w:val="en-US"/>
        </w:rPr>
        <w:t>.</w:t>
      </w:r>
    </w:p>
    <w:p w:rsidR="0063517F" w:rsidRPr="006A75AC" w:rsidRDefault="0063517F" w:rsidP="008F5AE5">
      <w:pPr>
        <w:pStyle w:val="berschrift1"/>
        <w:rPr>
          <w:lang w:val="en-US"/>
        </w:rPr>
      </w:pPr>
      <w:r w:rsidRPr="006A75AC">
        <w:rPr>
          <w:lang w:val="en-US"/>
        </w:rPr>
        <w:t>DE SANCTO TIBURTIO</w:t>
      </w:r>
      <w:r w:rsidR="00073C3F">
        <w:rPr>
          <w:lang w:val="en-US"/>
        </w:rPr>
        <w:t xml:space="preserve"> MARTYRE</w:t>
      </w:r>
    </w:p>
    <w:p w:rsidR="0063517F" w:rsidRPr="006A75AC" w:rsidRDefault="0063517F" w:rsidP="00F81136">
      <w:pPr>
        <w:rPr>
          <w:lang w:val="en-US"/>
        </w:rPr>
      </w:pPr>
      <w:r w:rsidRPr="006A75AC">
        <w:rPr>
          <w:lang w:val="en-US"/>
        </w:rPr>
        <w:t>Tres lectiones.</w:t>
      </w:r>
    </w:p>
    <w:p w:rsidR="0063517F" w:rsidRPr="006A75AC" w:rsidRDefault="0063517F" w:rsidP="008F5AE5">
      <w:pPr>
        <w:pStyle w:val="berschrift1"/>
        <w:rPr>
          <w:lang w:val="fr-FR"/>
        </w:rPr>
      </w:pPr>
      <w:r w:rsidRPr="006A75AC">
        <w:rPr>
          <w:lang w:val="fr-FR"/>
        </w:rPr>
        <w:t>DE SANCTO HIPPOLYTO ET SOCIIS EIUS</w:t>
      </w:r>
    </w:p>
    <w:p w:rsidR="0063517F" w:rsidRPr="006A75AC" w:rsidRDefault="0063517F" w:rsidP="00F81136">
      <w:pPr>
        <w:rPr>
          <w:lang w:val="fr-FR"/>
        </w:rPr>
      </w:pPr>
      <w:r w:rsidRPr="006A75AC">
        <w:rPr>
          <w:lang w:val="fr-FR"/>
        </w:rPr>
        <w:t>Omnia de sanctis et proprias laudes.</w:t>
      </w:r>
    </w:p>
    <w:p w:rsidR="0063517F" w:rsidRPr="006A75AC" w:rsidRDefault="0063517F" w:rsidP="008F5AE5">
      <w:pPr>
        <w:pStyle w:val="berschrift1"/>
        <w:rPr>
          <w:lang w:val="es-ES"/>
        </w:rPr>
      </w:pPr>
      <w:r w:rsidRPr="006A75AC">
        <w:rPr>
          <w:lang w:val="es-ES"/>
        </w:rPr>
        <w:t>DE SANCTO EUSEBIO CONFESSORE</w:t>
      </w:r>
    </w:p>
    <w:p w:rsidR="001B6F01" w:rsidRPr="006A75AC" w:rsidRDefault="0063517F" w:rsidP="00F81136">
      <w:pPr>
        <w:rPr>
          <w:lang w:val="es-ES"/>
        </w:rPr>
      </w:pPr>
      <w:r w:rsidRPr="006A75AC">
        <w:rPr>
          <w:lang w:val="es-ES"/>
        </w:rPr>
        <w:t>Tres lectiones.</w:t>
      </w:r>
    </w:p>
    <w:p w:rsidR="0063517F" w:rsidRPr="006A75AC" w:rsidRDefault="0063517F" w:rsidP="00F81136">
      <w:pPr>
        <w:rPr>
          <w:lang w:val="en-US"/>
        </w:rPr>
      </w:pPr>
      <w:r w:rsidRPr="006A75AC">
        <w:rPr>
          <w:rStyle w:val="Time1"/>
          <w:lang w:val="en-US"/>
        </w:rPr>
        <w:t>[Ad vesperas]</w:t>
      </w:r>
      <w:r w:rsidRPr="006A75AC">
        <w:rPr>
          <w:lang w:val="en-US"/>
        </w:rPr>
        <w:t xml:space="preserve"> A</w:t>
      </w:r>
      <w:r w:rsidR="00D02D53" w:rsidRPr="006A75AC">
        <w:rPr>
          <w:lang w:val="en-US"/>
        </w:rPr>
        <w:t>M</w:t>
      </w:r>
      <w:r w:rsidRPr="006A75AC">
        <w:rPr>
          <w:lang w:val="en-US"/>
        </w:rPr>
        <w:t xml:space="preserve"> </w:t>
      </w:r>
      <w:r w:rsidRPr="006A75AC">
        <w:rPr>
          <w:rStyle w:val="Neume"/>
          <w:lang w:val="en-US"/>
        </w:rPr>
        <w:t>Similabo eum</w:t>
      </w:r>
      <w:r w:rsidRPr="006A75AC">
        <w:rPr>
          <w:lang w:val="en-US"/>
        </w:rPr>
        <w:t>.</w:t>
      </w:r>
    </w:p>
    <w:p w:rsidR="00D02D53" w:rsidRPr="006A75AC" w:rsidRDefault="00D02D53" w:rsidP="00F81136">
      <w:pPr>
        <w:rPr>
          <w:lang w:val="fr-FR"/>
        </w:rPr>
      </w:pPr>
      <w:r w:rsidRPr="006A75AC">
        <w:rPr>
          <w:rStyle w:val="Time1"/>
          <w:lang w:val="en-US"/>
        </w:rPr>
        <w:t>[Ad matutinum]</w:t>
      </w:r>
      <w:r w:rsidRPr="006A75AC">
        <w:rPr>
          <w:lang w:val="en-US"/>
        </w:rPr>
        <w:t xml:space="preserve"> RP </w:t>
      </w:r>
      <w:r w:rsidRPr="006A75AC">
        <w:rPr>
          <w:rStyle w:val="Neume"/>
          <w:lang w:val="en-US"/>
        </w:rPr>
        <w:t>Euge serve</w:t>
      </w:r>
      <w:r w:rsidRPr="006A75AC">
        <w:rPr>
          <w:lang w:val="en-US"/>
        </w:rPr>
        <w:t xml:space="preserve">. RP </w:t>
      </w:r>
      <w:r w:rsidRPr="006A75AC">
        <w:rPr>
          <w:rStyle w:val="Neume"/>
          <w:lang w:val="en-US"/>
        </w:rPr>
        <w:t>Iustuts</w:t>
      </w:r>
      <w:r w:rsidR="003B319C" w:rsidRPr="006A75AC">
        <w:rPr>
          <w:rStyle w:val="Incipit"/>
          <w:lang w:val="en-US"/>
        </w:rPr>
        <w:t>@</w:t>
      </w:r>
      <w:r w:rsidRPr="006A75AC">
        <w:rPr>
          <w:rStyle w:val="Incipit"/>
          <w:lang w:val="en-US"/>
        </w:rPr>
        <w:t>germinavit</w:t>
      </w:r>
      <w:r w:rsidRPr="006A75AC">
        <w:rPr>
          <w:lang w:val="en-US"/>
        </w:rPr>
        <w:t xml:space="preserve">. </w:t>
      </w:r>
      <w:r w:rsidRPr="006A75AC">
        <w:rPr>
          <w:lang w:val="fr-FR"/>
        </w:rPr>
        <w:t xml:space="preserve">RP </w:t>
      </w:r>
      <w:r w:rsidRPr="006A75AC">
        <w:rPr>
          <w:rStyle w:val="Incipit"/>
          <w:lang w:val="fr-FR"/>
        </w:rPr>
        <w:t>Desiderium</w:t>
      </w:r>
      <w:r w:rsidRPr="006A75AC">
        <w:rPr>
          <w:lang w:val="fr-FR"/>
        </w:rPr>
        <w:t>.</w:t>
      </w:r>
    </w:p>
    <w:p w:rsidR="0063517F" w:rsidRPr="006A75AC" w:rsidRDefault="00D02D53" w:rsidP="00F81136">
      <w:pPr>
        <w:rPr>
          <w:lang w:val="fr-FR"/>
        </w:rPr>
      </w:pPr>
      <w:r w:rsidRPr="006A75AC">
        <w:rPr>
          <w:rStyle w:val="Time1"/>
          <w:lang w:val="fr-FR"/>
        </w:rPr>
        <w:t>Laudes</w:t>
      </w:r>
      <w:r w:rsidR="00BF1E00" w:rsidRPr="006A75AC">
        <w:rPr>
          <w:rStyle w:val="Time1"/>
          <w:lang w:val="fr-FR"/>
        </w:rPr>
        <w:t xml:space="preserve"> </w:t>
      </w:r>
      <w:r w:rsidR="00BF1E00" w:rsidRPr="006A75AC">
        <w:rPr>
          <w:lang w:val="fr-FR"/>
        </w:rPr>
        <w:t xml:space="preserve">AN </w:t>
      </w:r>
      <w:r w:rsidR="00BF1E00" w:rsidRPr="006A75AC">
        <w:rPr>
          <w:rStyle w:val="Incipit"/>
          <w:lang w:val="fr-FR"/>
        </w:rPr>
        <w:t>Qui me confessus</w:t>
      </w:r>
      <w:r w:rsidR="00BF1E00" w:rsidRPr="006A75AC">
        <w:rPr>
          <w:lang w:val="fr-FR"/>
        </w:rPr>
        <w:t xml:space="preserve">. AB </w:t>
      </w:r>
      <w:r w:rsidR="00BF1E00" w:rsidRPr="006A75AC">
        <w:rPr>
          <w:rStyle w:val="Neume"/>
          <w:lang w:val="fr-FR"/>
        </w:rPr>
        <w:t>Serve bone</w:t>
      </w:r>
      <w:r w:rsidR="00BF1E00" w:rsidRPr="006A75AC">
        <w:rPr>
          <w:lang w:val="fr-FR"/>
        </w:rPr>
        <w:t>.</w:t>
      </w:r>
    </w:p>
    <w:p w:rsidR="00BF1E00" w:rsidRPr="006A75AC" w:rsidRDefault="00BF1E00" w:rsidP="00F81136">
      <w:pPr>
        <w:rPr>
          <w:lang w:val="fr-FR"/>
        </w:rPr>
      </w:pPr>
      <w:r w:rsidRPr="006A75AC">
        <w:rPr>
          <w:rStyle w:val="Time1"/>
          <w:lang w:val="fr-FR"/>
        </w:rPr>
        <w:t>Officium</w:t>
      </w:r>
      <w:r w:rsidRPr="006A75AC">
        <w:rPr>
          <w:lang w:val="fr-FR"/>
        </w:rPr>
        <w:t xml:space="preserve"> de sancto Eusebio agitur</w:t>
      </w:r>
      <w:r w:rsidR="00073C3F">
        <w:rPr>
          <w:lang w:val="fr-FR"/>
        </w:rPr>
        <w:t>, et una tantum oratio de vigilia assumptionis sanctae Mariae. Missa post tertiam agitur</w:t>
      </w:r>
      <w:r w:rsidRPr="006A75AC">
        <w:rPr>
          <w:lang w:val="fr-FR"/>
        </w:rPr>
        <w:t>. Alleluia de uno confessore. Praefatio nulla.</w:t>
      </w:r>
    </w:p>
    <w:p w:rsidR="00BF1E00" w:rsidRPr="006A75AC" w:rsidRDefault="00BF1E00" w:rsidP="008F5AE5">
      <w:pPr>
        <w:pStyle w:val="berschrift1"/>
        <w:rPr>
          <w:lang w:val="fr-FR"/>
        </w:rPr>
      </w:pPr>
      <w:r w:rsidRPr="006A75AC">
        <w:rPr>
          <w:lang w:val="fr-FR"/>
        </w:rPr>
        <w:t>[IN ASSUMPTIONE SANCTAE MARIAE VIRGINIS]</w:t>
      </w:r>
    </w:p>
    <w:p w:rsidR="00BF1E00" w:rsidRPr="006A75AC" w:rsidRDefault="00BF1E00" w:rsidP="00F81136">
      <w:pPr>
        <w:rPr>
          <w:lang w:val="pt-PT"/>
        </w:rPr>
      </w:pPr>
      <w:r w:rsidRPr="006A75AC">
        <w:rPr>
          <w:rStyle w:val="Time1"/>
          <w:lang w:val="es-ES"/>
        </w:rPr>
        <w:t>Ad vesperas</w:t>
      </w:r>
      <w:r w:rsidRPr="006A75AC">
        <w:rPr>
          <w:lang w:val="es-ES"/>
        </w:rPr>
        <w:t xml:space="preserve"> AN </w:t>
      </w:r>
      <w:r w:rsidRPr="006A75AC">
        <w:rPr>
          <w:rStyle w:val="Neume"/>
          <w:lang w:val="es-ES"/>
        </w:rPr>
        <w:t>Ecce tu</w:t>
      </w:r>
      <w:r w:rsidRPr="006A75AC">
        <w:rPr>
          <w:lang w:val="es-ES"/>
        </w:rPr>
        <w:t xml:space="preserve">. PS </w:t>
      </w:r>
      <w:r w:rsidRPr="006A75AC">
        <w:rPr>
          <w:rStyle w:val="Incipit"/>
          <w:lang w:val="es-ES"/>
        </w:rPr>
        <w:t>Laudate pueri</w:t>
      </w:r>
      <w:r w:rsidRPr="006A75AC">
        <w:rPr>
          <w:lang w:val="es-ES"/>
        </w:rPr>
        <w:t xml:space="preserve">. </w:t>
      </w:r>
      <w:r w:rsidRPr="006A75AC">
        <w:rPr>
          <w:lang w:val="en-US"/>
        </w:rPr>
        <w:t xml:space="preserve">AN </w:t>
      </w:r>
      <w:r w:rsidRPr="006A75AC">
        <w:rPr>
          <w:rStyle w:val="Incipit"/>
          <w:lang w:val="en-US"/>
        </w:rPr>
        <w:t>Sicut lilium</w:t>
      </w:r>
      <w:r w:rsidRPr="006A75AC">
        <w:rPr>
          <w:lang w:val="en-US"/>
        </w:rPr>
        <w:t xml:space="preserve">. PS </w:t>
      </w:r>
      <w:r w:rsidRPr="006A75AC">
        <w:rPr>
          <w:rStyle w:val="Incipit"/>
          <w:lang w:val="en-US"/>
        </w:rPr>
        <w:t>Laudate dominum</w:t>
      </w:r>
      <w:r w:rsidRPr="006A75AC">
        <w:rPr>
          <w:lang w:val="en-US"/>
        </w:rPr>
        <w:t xml:space="preserve">. </w:t>
      </w:r>
      <w:r w:rsidRPr="006A75AC">
        <w:rPr>
          <w:lang w:val="pt-PT"/>
        </w:rPr>
        <w:t xml:space="preserve">AN </w:t>
      </w:r>
      <w:r w:rsidRPr="006A75AC">
        <w:rPr>
          <w:rStyle w:val="Incipit"/>
          <w:lang w:val="pt-PT"/>
        </w:rPr>
        <w:t>Descendi</w:t>
      </w:r>
      <w:r w:rsidRPr="006A75AC">
        <w:rPr>
          <w:lang w:val="pt-PT"/>
        </w:rPr>
        <w:t xml:space="preserve">. PS </w:t>
      </w:r>
      <w:r w:rsidRPr="006A75AC">
        <w:rPr>
          <w:rStyle w:val="Incipit"/>
          <w:lang w:val="pt-PT"/>
        </w:rPr>
        <w:t>Lauda anima</w:t>
      </w:r>
      <w:r w:rsidRPr="006A75AC">
        <w:rPr>
          <w:lang w:val="pt-PT"/>
        </w:rPr>
        <w:t xml:space="preserve">. AN </w:t>
      </w:r>
      <w:r w:rsidRPr="006A75AC">
        <w:rPr>
          <w:rStyle w:val="Incipit"/>
          <w:lang w:val="pt-PT"/>
        </w:rPr>
        <w:t>Anima mea</w:t>
      </w:r>
      <w:r w:rsidRPr="006A75AC">
        <w:rPr>
          <w:lang w:val="pt-PT"/>
        </w:rPr>
        <w:t xml:space="preserve">. PS </w:t>
      </w:r>
      <w:r w:rsidRPr="006A75AC">
        <w:rPr>
          <w:rStyle w:val="Incipit"/>
          <w:lang w:val="pt-PT"/>
        </w:rPr>
        <w:t>Laudate dominum quoniam</w:t>
      </w:r>
      <w:r w:rsidRPr="006A75AC">
        <w:rPr>
          <w:lang w:val="pt-PT"/>
        </w:rPr>
        <w:t xml:space="preserve">. AN </w:t>
      </w:r>
      <w:r w:rsidRPr="006A75AC">
        <w:rPr>
          <w:rStyle w:val="Incipit"/>
          <w:lang w:val="pt-PT"/>
        </w:rPr>
        <w:t>Tota pulchra es</w:t>
      </w:r>
      <w:r w:rsidRPr="006A75AC">
        <w:rPr>
          <w:lang w:val="pt-PT"/>
        </w:rPr>
        <w:t xml:space="preserve">. PS </w:t>
      </w:r>
      <w:r w:rsidRPr="006A75AC">
        <w:rPr>
          <w:rStyle w:val="Incipit"/>
          <w:lang w:val="pt-PT"/>
        </w:rPr>
        <w:t>Lauda Hierusalem</w:t>
      </w:r>
      <w:r w:rsidRPr="006A75AC">
        <w:rPr>
          <w:lang w:val="pt-PT"/>
        </w:rPr>
        <w:t xml:space="preserve">. RP </w:t>
      </w:r>
      <w:r w:rsidR="00073C3F">
        <w:rPr>
          <w:rStyle w:val="Incipit"/>
          <w:lang w:val="pt-PT"/>
        </w:rPr>
        <w:t>Super salut</w:t>
      </w:r>
      <w:r w:rsidRPr="006A75AC">
        <w:rPr>
          <w:rStyle w:val="Incipit"/>
          <w:lang w:val="pt-PT"/>
        </w:rPr>
        <w:t>em</w:t>
      </w:r>
      <w:r w:rsidRPr="006A75AC">
        <w:rPr>
          <w:lang w:val="pt-PT"/>
        </w:rPr>
        <w:t xml:space="preserve">. HY </w:t>
      </w:r>
      <w:r w:rsidRPr="006A75AC">
        <w:rPr>
          <w:rStyle w:val="Incipit"/>
          <w:lang w:val="pt-PT"/>
        </w:rPr>
        <w:t>Quem terra</w:t>
      </w:r>
      <w:r w:rsidRPr="006A75AC">
        <w:rPr>
          <w:lang w:val="pt-PT"/>
        </w:rPr>
        <w:t xml:space="preserve">. VS </w:t>
      </w:r>
      <w:r w:rsidRPr="006A75AC">
        <w:rPr>
          <w:rStyle w:val="Incipit"/>
          <w:lang w:val="pt-PT"/>
        </w:rPr>
        <w:t>Specie tu</w:t>
      </w:r>
      <w:r w:rsidRPr="006A75AC">
        <w:rPr>
          <w:rStyle w:val="Neume"/>
          <w:lang w:val="pt-PT"/>
        </w:rPr>
        <w:t>a</w:t>
      </w:r>
      <w:r w:rsidRPr="006A75AC">
        <w:rPr>
          <w:lang w:val="pt-PT"/>
        </w:rPr>
        <w:t>.</w:t>
      </w:r>
    </w:p>
    <w:p w:rsidR="00FC3CB8" w:rsidRPr="006A75AC" w:rsidRDefault="00BF1E00" w:rsidP="00F81136">
      <w:pPr>
        <w:rPr>
          <w:lang w:val="pt-PT"/>
        </w:rPr>
      </w:pPr>
      <w:r w:rsidRPr="006A75AC">
        <w:rPr>
          <w:rStyle w:val="Time1"/>
          <w:lang w:val="pt-PT"/>
        </w:rPr>
        <w:t>Ad matutinum</w:t>
      </w:r>
      <w:r w:rsidRPr="006A75AC">
        <w:rPr>
          <w:lang w:val="pt-PT"/>
        </w:rPr>
        <w:t xml:space="preserve"> HY </w:t>
      </w:r>
      <w:r w:rsidRPr="006A75AC">
        <w:rPr>
          <w:rStyle w:val="Incipit"/>
          <w:lang w:val="pt-PT"/>
        </w:rPr>
        <w:t>Quem terra</w:t>
      </w:r>
      <w:r w:rsidRPr="006A75AC">
        <w:rPr>
          <w:lang w:val="pt-PT"/>
        </w:rPr>
        <w:t xml:space="preserve"> usque [HV] </w:t>
      </w:r>
      <w:r w:rsidRPr="006A75AC">
        <w:rPr>
          <w:rStyle w:val="Incipit"/>
          <w:lang w:val="pt-PT"/>
        </w:rPr>
        <w:t>O gloriosa</w:t>
      </w:r>
      <w:r w:rsidRPr="006A75AC">
        <w:rPr>
          <w:lang w:val="pt-PT"/>
        </w:rPr>
        <w:t>.</w:t>
      </w:r>
    </w:p>
    <w:p w:rsidR="00FC3CB8" w:rsidRPr="006A75AC" w:rsidRDefault="00ED7BEC" w:rsidP="00F81136">
      <w:pPr>
        <w:rPr>
          <w:lang w:val="es-ES"/>
        </w:rPr>
      </w:pPr>
      <w:r>
        <w:rPr>
          <w:lang w:val="es-ES"/>
        </w:rPr>
        <w:t>Laudes</w:t>
      </w:r>
      <w:r w:rsidRPr="00ED7BEC">
        <w:t xml:space="preserve"> </w:t>
      </w:r>
      <w:r>
        <w:t>a</w:t>
      </w:r>
      <w:r w:rsidR="00FC3CB8" w:rsidRPr="00ED7BEC">
        <w:t>d cursus e</w:t>
      </w:r>
      <w:r w:rsidR="00E872A7" w:rsidRPr="00ED7BEC">
        <w:t>t</w:t>
      </w:r>
      <w:r w:rsidR="00E872A7">
        <w:rPr>
          <w:lang w:val="es-ES"/>
        </w:rPr>
        <w:t xml:space="preserve"> ad secundas vesperas.</w:t>
      </w:r>
    </w:p>
    <w:p w:rsidR="00FC3CB8" w:rsidRPr="006A75AC" w:rsidRDefault="00FC3CB8" w:rsidP="00F81136">
      <w:pPr>
        <w:rPr>
          <w:lang w:val="pt-PT"/>
        </w:rPr>
      </w:pPr>
      <w:r w:rsidRPr="006A75AC">
        <w:rPr>
          <w:rStyle w:val="Time1"/>
          <w:lang w:val="es-ES"/>
        </w:rPr>
        <w:t>[Ad secundas vesperas]</w:t>
      </w:r>
      <w:r w:rsidRPr="006A75AC">
        <w:rPr>
          <w:lang w:val="es-ES"/>
        </w:rPr>
        <w:t xml:space="preserve"> PS </w:t>
      </w:r>
      <w:r w:rsidRPr="006A75AC">
        <w:rPr>
          <w:rStyle w:val="Incipit"/>
          <w:lang w:val="es-ES"/>
        </w:rPr>
        <w:t>Dixit</w:t>
      </w:r>
      <w:r w:rsidRPr="006A75AC">
        <w:rPr>
          <w:lang w:val="es-ES"/>
        </w:rPr>
        <w:t xml:space="preserve">. PS </w:t>
      </w:r>
      <w:r w:rsidRPr="006A75AC">
        <w:rPr>
          <w:rStyle w:val="Incipit"/>
          <w:lang w:val="es-ES"/>
        </w:rPr>
        <w:t>Laudate pueri</w:t>
      </w:r>
      <w:r w:rsidRPr="006A75AC">
        <w:rPr>
          <w:lang w:val="es-ES"/>
        </w:rPr>
        <w:t xml:space="preserve">. </w:t>
      </w:r>
      <w:r w:rsidRPr="006A75AC">
        <w:rPr>
          <w:lang w:val="fr-FR"/>
        </w:rPr>
        <w:t xml:space="preserve">PS </w:t>
      </w:r>
      <w:r w:rsidRPr="006A75AC">
        <w:rPr>
          <w:rStyle w:val="Incipit"/>
          <w:lang w:val="fr-FR"/>
        </w:rPr>
        <w:t>Laetatus</w:t>
      </w:r>
      <w:r w:rsidRPr="006A75AC">
        <w:rPr>
          <w:lang w:val="fr-FR"/>
        </w:rPr>
        <w:t xml:space="preserve">. PS </w:t>
      </w:r>
      <w:r w:rsidRPr="006A75AC">
        <w:rPr>
          <w:rStyle w:val="Incipit"/>
          <w:lang w:val="fr-FR"/>
        </w:rPr>
        <w:t>Nisi dominus</w:t>
      </w:r>
      <w:r w:rsidRPr="006A75AC">
        <w:rPr>
          <w:lang w:val="fr-FR"/>
        </w:rPr>
        <w:t xml:space="preserve">. </w:t>
      </w:r>
      <w:r w:rsidRPr="006A75AC">
        <w:rPr>
          <w:lang w:val="pt-PT"/>
        </w:rPr>
        <w:t xml:space="preserve">PS </w:t>
      </w:r>
      <w:r w:rsidRPr="006A75AC">
        <w:rPr>
          <w:rStyle w:val="Incipit"/>
          <w:lang w:val="pt-PT"/>
        </w:rPr>
        <w:t>Lauda Hierusalem</w:t>
      </w:r>
      <w:r w:rsidRPr="006A75AC">
        <w:rPr>
          <w:lang w:val="pt-PT"/>
        </w:rPr>
        <w:t xml:space="preserve">. HY </w:t>
      </w:r>
      <w:r w:rsidRPr="006A75AC">
        <w:rPr>
          <w:rStyle w:val="Incipit"/>
          <w:lang w:val="pt-PT"/>
        </w:rPr>
        <w:t>Quem terra</w:t>
      </w:r>
      <w:r w:rsidRPr="006A75AC">
        <w:rPr>
          <w:lang w:val="pt-PT"/>
        </w:rPr>
        <w:t>.</w:t>
      </w:r>
    </w:p>
    <w:p w:rsidR="00FC3CB8" w:rsidRPr="006A75AC" w:rsidRDefault="00FC3CB8" w:rsidP="008F5AE5">
      <w:pPr>
        <w:pStyle w:val="berschrift1"/>
        <w:rPr>
          <w:lang w:val="pt-PT"/>
        </w:rPr>
      </w:pPr>
      <w:r w:rsidRPr="006A75AC">
        <w:rPr>
          <w:lang w:val="pt-PT"/>
        </w:rPr>
        <w:t>INFRA OCTAVAM [ASSUMPTIONIS]</w:t>
      </w:r>
    </w:p>
    <w:p w:rsidR="00BF1E00" w:rsidRPr="006A75AC" w:rsidRDefault="007A650B" w:rsidP="00F81136">
      <w:pPr>
        <w:rPr>
          <w:lang w:val="pt-PT"/>
        </w:rPr>
      </w:pPr>
      <w:r w:rsidRPr="006A75AC">
        <w:rPr>
          <w:lang w:val="pt-PT"/>
        </w:rPr>
        <w:t>dicimus t</w:t>
      </w:r>
      <w:r w:rsidR="00FC3CB8" w:rsidRPr="006A75AC">
        <w:rPr>
          <w:lang w:val="pt-PT"/>
        </w:rPr>
        <w:t>res lectiones.</w:t>
      </w:r>
      <w:r w:rsidR="00BF1E00" w:rsidRPr="006A75AC">
        <w:rPr>
          <w:lang w:val="pt-PT"/>
        </w:rPr>
        <w:t xml:space="preserve"> </w:t>
      </w:r>
      <w:r w:rsidRPr="006A75AC">
        <w:rPr>
          <w:lang w:val="pt-PT"/>
        </w:rPr>
        <w:t xml:space="preserve">De sancta Maria canimus per omnia, nisi </w:t>
      </w:r>
      <w:r w:rsidR="00073C3F">
        <w:rPr>
          <w:lang w:val="pt-PT"/>
        </w:rPr>
        <w:t xml:space="preserve">antiphonae </w:t>
      </w:r>
      <w:r w:rsidRPr="006A75AC">
        <w:rPr>
          <w:lang w:val="pt-PT"/>
        </w:rPr>
        <w:t>ad vesperas et nocturnales cum psalmis. Et ideo omittimus minores eius cursus. Etiam completorium.</w:t>
      </w:r>
    </w:p>
    <w:p w:rsidR="007A650B" w:rsidRPr="006A75AC" w:rsidRDefault="007A650B" w:rsidP="00F81136">
      <w:pPr>
        <w:rPr>
          <w:lang w:val="pt-PT"/>
        </w:rPr>
      </w:pPr>
      <w:r w:rsidRPr="006A75AC">
        <w:rPr>
          <w:rStyle w:val="Time1"/>
          <w:lang w:val="en-US"/>
        </w:rPr>
        <w:t>[Ad matutinum]</w:t>
      </w:r>
      <w:r w:rsidRPr="006A75AC">
        <w:rPr>
          <w:lang w:val="en-US"/>
        </w:rPr>
        <w:t xml:space="preserve"> INV </w:t>
      </w:r>
      <w:r w:rsidRPr="006A75AC">
        <w:rPr>
          <w:rStyle w:val="Neume"/>
          <w:lang w:val="en-US"/>
        </w:rPr>
        <w:t>In honore</w:t>
      </w:r>
      <w:r w:rsidRPr="006A75AC">
        <w:rPr>
          <w:lang w:val="en-US"/>
        </w:rPr>
        <w:t xml:space="preserve">. </w:t>
      </w:r>
      <w:r w:rsidRPr="006A75AC">
        <w:rPr>
          <w:lang w:val="pt-PT"/>
        </w:rPr>
        <w:t xml:space="preserve">HY </w:t>
      </w:r>
      <w:r w:rsidRPr="006A75AC">
        <w:rPr>
          <w:rStyle w:val="Incipit"/>
          <w:lang w:val="pt-PT"/>
        </w:rPr>
        <w:t>Quem terra</w:t>
      </w:r>
      <w:r w:rsidRPr="006A75AC">
        <w:rPr>
          <w:lang w:val="pt-PT"/>
        </w:rPr>
        <w:t>. Leguntur cantica per ebdomadam, nisi cum de sanctis canitur.</w:t>
      </w:r>
    </w:p>
    <w:p w:rsidR="007A650B" w:rsidRPr="006A75AC" w:rsidRDefault="007A650B" w:rsidP="00F81136">
      <w:pPr>
        <w:rPr>
          <w:lang w:val="it-IT"/>
        </w:rPr>
      </w:pPr>
      <w:r w:rsidRPr="006A75AC">
        <w:rPr>
          <w:rStyle w:val="Time1"/>
          <w:lang w:val="it-IT"/>
        </w:rPr>
        <w:t>Ad laudes</w:t>
      </w:r>
      <w:r w:rsidRPr="006A75AC">
        <w:rPr>
          <w:lang w:val="it-IT"/>
        </w:rPr>
        <w:t xml:space="preserve"> una antiphona de assumptione in PS </w:t>
      </w:r>
      <w:r w:rsidRPr="006A75AC">
        <w:rPr>
          <w:rStyle w:val="Incipit"/>
          <w:lang w:val="it-IT"/>
        </w:rPr>
        <w:t>Dominus regavit</w:t>
      </w:r>
      <w:r w:rsidRPr="006A75AC">
        <w:rPr>
          <w:lang w:val="it-IT"/>
        </w:rPr>
        <w:t xml:space="preserve">. HYHV </w:t>
      </w:r>
      <w:r w:rsidRPr="006A75AC">
        <w:rPr>
          <w:rStyle w:val="Incipit"/>
          <w:lang w:val="it-IT"/>
        </w:rPr>
        <w:t>O gloriosa</w:t>
      </w:r>
      <w:r w:rsidRPr="006A75AC">
        <w:rPr>
          <w:lang w:val="it-IT"/>
        </w:rPr>
        <w:t>. Genua non flectimus</w:t>
      </w:r>
      <w:r w:rsidR="00374FE5" w:rsidRPr="006A75AC">
        <w:rPr>
          <w:lang w:val="it-IT"/>
        </w:rPr>
        <w:t>, nisi ad primam et completorium.</w:t>
      </w:r>
    </w:p>
    <w:p w:rsidR="00374FE5" w:rsidRPr="006A75AC" w:rsidRDefault="00ED7BEC" w:rsidP="00F81136">
      <w:pPr>
        <w:rPr>
          <w:lang w:val="it-IT"/>
        </w:rPr>
      </w:pPr>
      <w:r w:rsidRPr="00ED7BEC">
        <w:t>L</w:t>
      </w:r>
      <w:r w:rsidR="00E872A7">
        <w:rPr>
          <w:lang w:val="it-IT"/>
        </w:rPr>
        <w:t>audes</w:t>
      </w:r>
      <w:r>
        <w:rPr>
          <w:lang w:val="it-IT"/>
        </w:rPr>
        <w:t xml:space="preserve"> ad cursus</w:t>
      </w:r>
      <w:r w:rsidR="00374FE5" w:rsidRPr="006A75AC">
        <w:rPr>
          <w:lang w:val="it-IT"/>
        </w:rPr>
        <w:t xml:space="preserve">. OR </w:t>
      </w:r>
      <w:r w:rsidR="00374FE5" w:rsidRPr="006A75AC">
        <w:rPr>
          <w:rStyle w:val="Incipit"/>
          <w:lang w:val="it-IT"/>
        </w:rPr>
        <w:t>Famulorum tuorum</w:t>
      </w:r>
      <w:r w:rsidR="00374FE5" w:rsidRPr="006A75AC">
        <w:rPr>
          <w:lang w:val="it-IT"/>
        </w:rPr>
        <w:t xml:space="preserve">, vel quaelibet. Ad cursus psalmus non dicitur scilicet [PS] </w:t>
      </w:r>
      <w:r w:rsidR="00374FE5" w:rsidRPr="006A75AC">
        <w:rPr>
          <w:rStyle w:val="Incipit"/>
          <w:lang w:val="it-IT"/>
        </w:rPr>
        <w:t>Deus misereatur</w:t>
      </w:r>
      <w:r w:rsidR="00374FE5" w:rsidRPr="006A75AC">
        <w:rPr>
          <w:lang w:val="it-IT"/>
        </w:rPr>
        <w:t>.</w:t>
      </w:r>
    </w:p>
    <w:p w:rsidR="00E75A2E" w:rsidRPr="006A75AC" w:rsidRDefault="00374FE5" w:rsidP="00F81136">
      <w:pPr>
        <w:rPr>
          <w:lang w:val="pt-PT"/>
        </w:rPr>
      </w:pPr>
      <w:r w:rsidRPr="006A75AC">
        <w:rPr>
          <w:rStyle w:val="Time1"/>
          <w:lang w:val="pt-PT"/>
        </w:rPr>
        <w:t>Officium</w:t>
      </w:r>
      <w:r w:rsidRPr="006A75AC">
        <w:rPr>
          <w:lang w:val="pt-PT"/>
        </w:rPr>
        <w:t xml:space="preserve"> de sancta Maria [IN] </w:t>
      </w:r>
      <w:r w:rsidRPr="006A75AC">
        <w:rPr>
          <w:rStyle w:val="Neume"/>
          <w:lang w:val="pt-PT"/>
        </w:rPr>
        <w:t>Vultum</w:t>
      </w:r>
      <w:r w:rsidR="003B319C" w:rsidRPr="006A75AC">
        <w:rPr>
          <w:rStyle w:val="Incipit"/>
          <w:lang w:val="pt-PT"/>
        </w:rPr>
        <w:t>@</w:t>
      </w:r>
      <w:r w:rsidRPr="006A75AC">
        <w:rPr>
          <w:rStyle w:val="Incipit"/>
          <w:lang w:val="pt-PT"/>
        </w:rPr>
        <w:t>tuum</w:t>
      </w:r>
      <w:r w:rsidRPr="006A75AC">
        <w:rPr>
          <w:lang w:val="pt-PT"/>
        </w:rPr>
        <w:t>. Et cottidie praefatio, nisi cum dominica canitur. In ipsa dominica tunc enim |secundam::secunda| oratio de sancta Maria dicitur</w:t>
      </w:r>
      <w:r w:rsidR="00BF0DC7" w:rsidRPr="006A75AC">
        <w:rPr>
          <w:lang w:val="pt-PT"/>
        </w:rPr>
        <w:t>, et praefatio de sancta trinitate. Nam si dominica intercidat, ipsa canitur, nisi adhuc servandae sint ebdomadae hoc anno. Si festum inciderit de quo tres lectiones fiant, inde cantentur, sed una demum antiphona et oratio de assumptione, et ad missam secunda oratio, et minores cursus de ipsa. Praefa</w:t>
      </w:r>
      <w:r w:rsidR="003B319C" w:rsidRPr="006A75AC">
        <w:rPr>
          <w:lang w:val="pt-PT"/>
        </w:rPr>
        <w:t>t</w:t>
      </w:r>
      <w:r w:rsidR="00BF0DC7" w:rsidRPr="006A75AC">
        <w:rPr>
          <w:lang w:val="pt-PT"/>
        </w:rPr>
        <w:t>io de sancta Maria non canimus, nisi cum officium de ea canimus, sic</w:t>
      </w:r>
      <w:r w:rsidR="006B3DB6">
        <w:rPr>
          <w:lang w:val="pt-PT"/>
        </w:rPr>
        <w:t>ut</w:t>
      </w:r>
      <w:r w:rsidR="00BF0DC7" w:rsidRPr="006A75AC">
        <w:rPr>
          <w:lang w:val="pt-PT"/>
        </w:rPr>
        <w:t xml:space="preserve"> et fit per sabbatum. [IM] </w:t>
      </w:r>
      <w:r w:rsidR="00BF0DC7" w:rsidRPr="006A75AC">
        <w:rPr>
          <w:rStyle w:val="Incipit"/>
          <w:lang w:val="pt-PT"/>
        </w:rPr>
        <w:t>Ite missa est</w:t>
      </w:r>
      <w:r w:rsidR="00BF0DC7" w:rsidRPr="006A75AC">
        <w:rPr>
          <w:lang w:val="pt-PT"/>
        </w:rPr>
        <w:t xml:space="preserve"> cottidie dicitur. Et si dominica cantata est, in dominica potes eam, si plac</w:t>
      </w:r>
      <w:r w:rsidR="00E75A2E" w:rsidRPr="006A75AC">
        <w:rPr>
          <w:lang w:val="pt-PT"/>
        </w:rPr>
        <w:t>et, iterum canere in ebdomadis quinque, ut tamen nihil aliud de sancta Maria mutetur.</w:t>
      </w:r>
    </w:p>
    <w:p w:rsidR="00374FE5" w:rsidRPr="006A75AC" w:rsidRDefault="00E75A2E" w:rsidP="00F81136">
      <w:pPr>
        <w:rPr>
          <w:lang w:val="en-US"/>
        </w:rPr>
      </w:pPr>
      <w:r w:rsidRPr="006A75AC">
        <w:rPr>
          <w:rStyle w:val="Time1"/>
          <w:lang w:val="pt-PT"/>
        </w:rPr>
        <w:t>Ad vesperas</w:t>
      </w:r>
      <w:r w:rsidRPr="006A75AC">
        <w:rPr>
          <w:lang w:val="pt-PT"/>
        </w:rPr>
        <w:t xml:space="preserve"> ferialis antiphona cum suis psalmi</w:t>
      </w:r>
      <w:r w:rsidR="003B319C" w:rsidRPr="006A75AC">
        <w:rPr>
          <w:lang w:val="pt-PT"/>
        </w:rPr>
        <w:t>s</w:t>
      </w:r>
      <w:r w:rsidRPr="006A75AC">
        <w:rPr>
          <w:lang w:val="pt-PT"/>
        </w:rPr>
        <w:t xml:space="preserve">. HY </w:t>
      </w:r>
      <w:r w:rsidRPr="006A75AC">
        <w:rPr>
          <w:rStyle w:val="Incipit"/>
          <w:lang w:val="pt-PT"/>
        </w:rPr>
        <w:t>Quem terra</w:t>
      </w:r>
      <w:r w:rsidRPr="006A75AC">
        <w:rPr>
          <w:lang w:val="pt-PT"/>
        </w:rPr>
        <w:t xml:space="preserve">. </w:t>
      </w:r>
      <w:r w:rsidR="006B3DB6">
        <w:rPr>
          <w:lang w:val="pt-PT"/>
        </w:rPr>
        <w:t xml:space="preserve">Antiphonae </w:t>
      </w:r>
      <w:r w:rsidR="006B3DB6">
        <w:rPr>
          <w:lang w:val="en-US"/>
        </w:rPr>
        <w:t>i</w:t>
      </w:r>
      <w:r w:rsidRPr="006A75AC">
        <w:rPr>
          <w:lang w:val="en-US"/>
        </w:rPr>
        <w:t>n psalmo Magnificat et Benedictus de his, quae in festo supererant, cantentur.</w:t>
      </w:r>
    </w:p>
    <w:p w:rsidR="00E75A2E" w:rsidRPr="006A75AC" w:rsidRDefault="00A14A13" w:rsidP="008F5AE5">
      <w:pPr>
        <w:pStyle w:val="berschrift1"/>
        <w:rPr>
          <w:lang w:val="it-IT"/>
        </w:rPr>
      </w:pPr>
      <w:r w:rsidRPr="006A75AC">
        <w:rPr>
          <w:lang w:val="it-IT"/>
        </w:rPr>
        <w:t>IN OCTAVA [ASSUMPTIONIS]</w:t>
      </w:r>
    </w:p>
    <w:p w:rsidR="00A14A13" w:rsidRPr="006A75AC" w:rsidRDefault="00A14A13" w:rsidP="00F81136">
      <w:pPr>
        <w:rPr>
          <w:lang w:val="it-IT"/>
        </w:rPr>
      </w:pPr>
      <w:r w:rsidRPr="006A75AC">
        <w:rPr>
          <w:lang w:val="it-IT"/>
        </w:rPr>
        <w:t xml:space="preserve">Sicut in festo praeter sequentiam et [CR] </w:t>
      </w:r>
      <w:r w:rsidRPr="006A75AC">
        <w:rPr>
          <w:rStyle w:val="Incipit"/>
          <w:lang w:val="it-IT"/>
        </w:rPr>
        <w:t>Credo in unum</w:t>
      </w:r>
      <w:r w:rsidRPr="006A75AC">
        <w:rPr>
          <w:lang w:val="it-IT"/>
        </w:rPr>
        <w:t>.</w:t>
      </w:r>
    </w:p>
    <w:p w:rsidR="00A14A13" w:rsidRPr="006A75AC" w:rsidRDefault="00A14A13" w:rsidP="008F5AE5">
      <w:pPr>
        <w:pStyle w:val="berschrift1"/>
        <w:rPr>
          <w:lang w:val="fr-FR"/>
        </w:rPr>
      </w:pPr>
      <w:r w:rsidRPr="006A75AC">
        <w:rPr>
          <w:lang w:val="fr-FR"/>
        </w:rPr>
        <w:t>IN OCTAVA SANCTI LAURENTII</w:t>
      </w:r>
    </w:p>
    <w:p w:rsidR="00A14A13" w:rsidRPr="006A75AC" w:rsidRDefault="00A14A13" w:rsidP="00F81136">
      <w:pPr>
        <w:rPr>
          <w:lang w:val="it-IT"/>
        </w:rPr>
      </w:pPr>
      <w:r w:rsidRPr="006A75AC">
        <w:rPr>
          <w:lang w:val="fr-FR"/>
        </w:rPr>
        <w:t xml:space="preserve">Tres lectiones. </w:t>
      </w:r>
      <w:r w:rsidRPr="006A75AC">
        <w:rPr>
          <w:lang w:val="it-IT"/>
        </w:rPr>
        <w:t>Capitulum |quae::quod| in festum.</w:t>
      </w:r>
    </w:p>
    <w:p w:rsidR="00A14A13" w:rsidRPr="006A75AC" w:rsidRDefault="00A14A13" w:rsidP="00F81136">
      <w:pPr>
        <w:rPr>
          <w:lang w:val="pt-PT"/>
        </w:rPr>
      </w:pPr>
      <w:r w:rsidRPr="006A75AC">
        <w:rPr>
          <w:rStyle w:val="Time1"/>
          <w:lang w:val="pt-PT"/>
        </w:rPr>
        <w:t>Ad vesperas</w:t>
      </w:r>
      <w:r w:rsidRPr="006A75AC">
        <w:rPr>
          <w:lang w:val="pt-PT"/>
        </w:rPr>
        <w:t xml:space="preserve"> HY </w:t>
      </w:r>
      <w:r w:rsidRPr="006A75AC">
        <w:rPr>
          <w:rStyle w:val="Incipit"/>
          <w:lang w:val="pt-PT"/>
        </w:rPr>
        <w:t>Deus tuorum</w:t>
      </w:r>
      <w:r w:rsidRPr="006A75AC">
        <w:rPr>
          <w:lang w:val="pt-PT"/>
        </w:rPr>
        <w:t xml:space="preserve">. AM </w:t>
      </w:r>
      <w:r w:rsidRPr="006A75AC">
        <w:rPr>
          <w:rStyle w:val="Neume"/>
          <w:lang w:val="pt-PT"/>
        </w:rPr>
        <w:t>Levita Laurentius</w:t>
      </w:r>
      <w:r w:rsidRPr="006A75AC">
        <w:rPr>
          <w:lang w:val="pt-PT"/>
        </w:rPr>
        <w:t>.</w:t>
      </w:r>
    </w:p>
    <w:p w:rsidR="00A14A13" w:rsidRPr="006A75AC" w:rsidRDefault="00A14A13" w:rsidP="00F81136">
      <w:pPr>
        <w:rPr>
          <w:lang w:val="pt-PT"/>
        </w:rPr>
      </w:pPr>
      <w:r w:rsidRPr="006A75AC">
        <w:rPr>
          <w:rStyle w:val="Time1"/>
          <w:lang w:val="pt-PT"/>
        </w:rPr>
        <w:t>[Ad matutinum]</w:t>
      </w:r>
      <w:r w:rsidRPr="006A75AC">
        <w:rPr>
          <w:lang w:val="pt-PT"/>
        </w:rPr>
        <w:t xml:space="preserve"> INV </w:t>
      </w:r>
      <w:r w:rsidRPr="006A75AC">
        <w:rPr>
          <w:rStyle w:val="Neume"/>
          <w:lang w:val="pt-PT"/>
        </w:rPr>
        <w:t>Regem mar</w:t>
      </w:r>
      <w:r w:rsidRPr="006A75AC">
        <w:rPr>
          <w:rStyle w:val="Incipit"/>
          <w:lang w:val="pt-PT"/>
        </w:rPr>
        <w:t>tyrum</w:t>
      </w:r>
      <w:r w:rsidRPr="006A75AC">
        <w:rPr>
          <w:lang w:val="pt-PT"/>
        </w:rPr>
        <w:t>. Hymnus ferialis.</w:t>
      </w:r>
      <w:r w:rsidR="00C75D5B" w:rsidRPr="006A75AC">
        <w:rPr>
          <w:lang w:val="pt-PT"/>
        </w:rPr>
        <w:t xml:space="preserve"> </w:t>
      </w:r>
      <w:r w:rsidRPr="006A75AC">
        <w:rPr>
          <w:lang w:val="pt-PT"/>
        </w:rPr>
        <w:t xml:space="preserve">RP </w:t>
      </w:r>
      <w:r w:rsidRPr="006A75AC">
        <w:rPr>
          <w:rStyle w:val="Neume"/>
          <w:lang w:val="pt-PT"/>
        </w:rPr>
        <w:t>Levita Lau</w:t>
      </w:r>
      <w:r w:rsidRPr="006A75AC">
        <w:rPr>
          <w:rStyle w:val="Incipit"/>
          <w:lang w:val="pt-PT"/>
        </w:rPr>
        <w:t>rentius</w:t>
      </w:r>
      <w:r w:rsidRPr="006A75AC">
        <w:rPr>
          <w:lang w:val="pt-PT"/>
        </w:rPr>
        <w:t>.</w:t>
      </w:r>
    </w:p>
    <w:p w:rsidR="00A14A13" w:rsidRPr="006A75AC" w:rsidRDefault="00A14A13" w:rsidP="00F81136">
      <w:pPr>
        <w:rPr>
          <w:lang w:val="pt-PT"/>
        </w:rPr>
      </w:pPr>
      <w:r w:rsidRPr="006A75AC">
        <w:rPr>
          <w:rStyle w:val="Time1"/>
          <w:lang w:val="pt-PT"/>
        </w:rPr>
        <w:t>Laudes</w:t>
      </w:r>
      <w:r w:rsidRPr="006A75AC">
        <w:rPr>
          <w:lang w:val="pt-PT"/>
        </w:rPr>
        <w:t xml:space="preserve"> proprias. HY </w:t>
      </w:r>
      <w:r w:rsidRPr="006A75AC">
        <w:rPr>
          <w:rStyle w:val="Incipit"/>
          <w:lang w:val="pt-PT"/>
        </w:rPr>
        <w:t>Martyris</w:t>
      </w:r>
      <w:r w:rsidRPr="006A75AC">
        <w:rPr>
          <w:lang w:val="pt-PT"/>
        </w:rPr>
        <w:t>.</w:t>
      </w:r>
    </w:p>
    <w:p w:rsidR="00A14A13" w:rsidRPr="006A75AC" w:rsidRDefault="00ED7BEC" w:rsidP="00F81136">
      <w:pPr>
        <w:rPr>
          <w:lang w:val="pt-PT"/>
        </w:rPr>
      </w:pPr>
      <w:r w:rsidRPr="00ED7BEC">
        <w:t>L</w:t>
      </w:r>
      <w:r w:rsidR="00E872A7">
        <w:rPr>
          <w:lang w:val="pt-PT"/>
        </w:rPr>
        <w:t>audes</w:t>
      </w:r>
      <w:r>
        <w:rPr>
          <w:lang w:val="pt-PT"/>
        </w:rPr>
        <w:t xml:space="preserve"> ad cursus</w:t>
      </w:r>
      <w:r w:rsidR="00E872A7">
        <w:rPr>
          <w:lang w:val="pt-PT"/>
        </w:rPr>
        <w:t>.</w:t>
      </w:r>
    </w:p>
    <w:p w:rsidR="00A14A13" w:rsidRPr="006A75AC" w:rsidRDefault="00A14A13" w:rsidP="008F5AE5">
      <w:pPr>
        <w:pStyle w:val="berschrift1"/>
        <w:rPr>
          <w:lang w:val="pt-PT"/>
        </w:rPr>
      </w:pPr>
      <w:r w:rsidRPr="006A75AC">
        <w:rPr>
          <w:lang w:val="pt-PT"/>
        </w:rPr>
        <w:t>DE SANCTO AGAPITO MARTYRE</w:t>
      </w:r>
    </w:p>
    <w:p w:rsidR="00A14A13" w:rsidRPr="006A75AC" w:rsidRDefault="00A14A13" w:rsidP="00F81136">
      <w:pPr>
        <w:rPr>
          <w:lang w:val="pt-PT"/>
        </w:rPr>
      </w:pPr>
      <w:r w:rsidRPr="006A75AC">
        <w:rPr>
          <w:lang w:val="pt-PT"/>
        </w:rPr>
        <w:t>Tres lectiones.</w:t>
      </w:r>
    </w:p>
    <w:p w:rsidR="00A14A13" w:rsidRPr="006A75AC" w:rsidRDefault="00A14A13" w:rsidP="008F5AE5">
      <w:pPr>
        <w:pStyle w:val="berschrift1"/>
        <w:rPr>
          <w:lang w:val="pt-PT"/>
        </w:rPr>
      </w:pPr>
      <w:r w:rsidRPr="006A75AC">
        <w:rPr>
          <w:lang w:val="pt-PT"/>
        </w:rPr>
        <w:t>DE SANCTIS</w:t>
      </w:r>
      <w:r w:rsidR="00907835" w:rsidRPr="006A75AC">
        <w:rPr>
          <w:lang w:val="pt-PT"/>
        </w:rPr>
        <w:t xml:space="preserve"> TIMOTHEO ET SIMPHORIANO</w:t>
      </w:r>
    </w:p>
    <w:p w:rsidR="00907835" w:rsidRPr="006A75AC" w:rsidRDefault="00907835" w:rsidP="00F81136">
      <w:pPr>
        <w:rPr>
          <w:lang w:val="pt-PT"/>
        </w:rPr>
      </w:pPr>
      <w:r w:rsidRPr="006A75AC">
        <w:rPr>
          <w:lang w:val="pt-PT"/>
        </w:rPr>
        <w:t>Antiphona et ora</w:t>
      </w:r>
      <w:r w:rsidR="00C75D5B" w:rsidRPr="006A75AC">
        <w:rPr>
          <w:lang w:val="pt-PT"/>
        </w:rPr>
        <w:t>t</w:t>
      </w:r>
      <w:r w:rsidRPr="006A75AC">
        <w:rPr>
          <w:lang w:val="pt-PT"/>
        </w:rPr>
        <w:t>io.</w:t>
      </w:r>
    </w:p>
    <w:p w:rsidR="00907835" w:rsidRPr="006A75AC" w:rsidRDefault="00907835" w:rsidP="008F5AE5">
      <w:pPr>
        <w:pStyle w:val="berschrift1"/>
        <w:rPr>
          <w:lang w:val="pt-PT"/>
        </w:rPr>
      </w:pPr>
      <w:r w:rsidRPr="006A75AC">
        <w:rPr>
          <w:lang w:val="pt-PT"/>
        </w:rPr>
        <w:t>DE SANCTO BARTHOLOMAEO</w:t>
      </w:r>
    </w:p>
    <w:p w:rsidR="00907835" w:rsidRPr="006A75AC" w:rsidRDefault="00907835" w:rsidP="00F81136">
      <w:pPr>
        <w:rPr>
          <w:lang w:val="pt-PT"/>
        </w:rPr>
      </w:pPr>
      <w:r w:rsidRPr="006A75AC">
        <w:rPr>
          <w:rStyle w:val="Time1"/>
          <w:lang w:val="pt-PT"/>
        </w:rPr>
        <w:t>[Ad matutinum]</w:t>
      </w:r>
      <w:r w:rsidRPr="006A75AC">
        <w:rPr>
          <w:lang w:val="pt-PT"/>
        </w:rPr>
        <w:t xml:space="preserve"> EV </w:t>
      </w:r>
      <w:r w:rsidRPr="006A75AC">
        <w:rPr>
          <w:rStyle w:val="Incipit"/>
          <w:lang w:val="pt-PT"/>
        </w:rPr>
        <w:t>Facta est</w:t>
      </w:r>
      <w:r w:rsidR="00C7500E">
        <w:rPr>
          <w:rStyle w:val="Incipit"/>
          <w:lang w:val="pt-PT"/>
        </w:rPr>
        <w:t xml:space="preserve"> contentio</w:t>
      </w:r>
      <w:r w:rsidRPr="006A75AC">
        <w:rPr>
          <w:lang w:val="pt-PT"/>
        </w:rPr>
        <w:t>.</w:t>
      </w:r>
    </w:p>
    <w:p w:rsidR="00907835" w:rsidRPr="006A75AC" w:rsidRDefault="00907835" w:rsidP="008F5AE5">
      <w:pPr>
        <w:pStyle w:val="berschrift1"/>
        <w:rPr>
          <w:lang w:val="pt-PT"/>
        </w:rPr>
      </w:pPr>
      <w:r w:rsidRPr="006A75AC">
        <w:rPr>
          <w:lang w:val="pt-PT"/>
        </w:rPr>
        <w:t>RUFI MARTYRIS</w:t>
      </w:r>
    </w:p>
    <w:p w:rsidR="00907835" w:rsidRPr="006A75AC" w:rsidRDefault="00907835" w:rsidP="00F81136">
      <w:pPr>
        <w:rPr>
          <w:lang w:val="pt-PT"/>
        </w:rPr>
      </w:pPr>
      <w:r w:rsidRPr="006A75AC">
        <w:rPr>
          <w:lang w:val="pt-PT"/>
        </w:rPr>
        <w:t>Antiphona et oratio.</w:t>
      </w:r>
    </w:p>
    <w:p w:rsidR="00907835" w:rsidRPr="006A75AC" w:rsidRDefault="00907835" w:rsidP="008F5AE5">
      <w:pPr>
        <w:pStyle w:val="berschrift1"/>
        <w:rPr>
          <w:lang w:val="pt-PT"/>
        </w:rPr>
      </w:pPr>
      <w:r w:rsidRPr="006A75AC">
        <w:rPr>
          <w:lang w:val="pt-PT"/>
        </w:rPr>
        <w:t>AUGUSTINI CONFESSORIS</w:t>
      </w:r>
    </w:p>
    <w:p w:rsidR="00907835" w:rsidRPr="006A75AC" w:rsidRDefault="00907835" w:rsidP="00F81136">
      <w:pPr>
        <w:rPr>
          <w:lang w:val="pt-PT"/>
        </w:rPr>
      </w:pPr>
      <w:r w:rsidRPr="006A75AC">
        <w:rPr>
          <w:lang w:val="pt-PT"/>
        </w:rPr>
        <w:t>Novem lectiones.</w:t>
      </w:r>
    </w:p>
    <w:p w:rsidR="00907835" w:rsidRPr="006A75AC" w:rsidRDefault="00907835" w:rsidP="00F81136">
      <w:pPr>
        <w:rPr>
          <w:lang w:val="pt-PT"/>
        </w:rPr>
      </w:pPr>
      <w:r w:rsidRPr="006A75AC">
        <w:rPr>
          <w:rStyle w:val="Time1"/>
          <w:lang w:val="pt-PT"/>
        </w:rPr>
        <w:t>Ad vesperas</w:t>
      </w:r>
      <w:r w:rsidRPr="006A75AC">
        <w:rPr>
          <w:lang w:val="pt-PT"/>
        </w:rPr>
        <w:t xml:space="preserve"> RP </w:t>
      </w:r>
      <w:r w:rsidRPr="006A75AC">
        <w:rPr>
          <w:rStyle w:val="Neume"/>
          <w:lang w:val="pt-PT"/>
        </w:rPr>
        <w:t>Sint lumbi</w:t>
      </w:r>
      <w:r w:rsidRPr="006A75AC">
        <w:rPr>
          <w:lang w:val="pt-PT"/>
        </w:rPr>
        <w:t>.</w:t>
      </w:r>
    </w:p>
    <w:p w:rsidR="00907835" w:rsidRPr="006A75AC" w:rsidRDefault="00907835" w:rsidP="00F81136">
      <w:pPr>
        <w:rPr>
          <w:lang w:val="da-DK"/>
        </w:rPr>
      </w:pPr>
      <w:r w:rsidRPr="006A75AC">
        <w:rPr>
          <w:rStyle w:val="Time1"/>
          <w:lang w:val="da-DK"/>
        </w:rPr>
        <w:t>[Ad matutinum]</w:t>
      </w:r>
      <w:r w:rsidRPr="006A75AC">
        <w:rPr>
          <w:lang w:val="da-DK"/>
        </w:rPr>
        <w:t xml:space="preserve"> EV </w:t>
      </w:r>
      <w:r w:rsidRPr="006A75AC">
        <w:rPr>
          <w:rStyle w:val="Incipit"/>
          <w:lang w:val="da-DK"/>
        </w:rPr>
        <w:t>Sint lumbi</w:t>
      </w:r>
      <w:r w:rsidRPr="006A75AC">
        <w:rPr>
          <w:lang w:val="da-DK"/>
        </w:rPr>
        <w:t>.</w:t>
      </w:r>
    </w:p>
    <w:p w:rsidR="00907835" w:rsidRPr="006A75AC" w:rsidRDefault="00907835" w:rsidP="008F5AE5">
      <w:pPr>
        <w:pStyle w:val="berschrift1"/>
        <w:rPr>
          <w:lang w:val="da-DK"/>
        </w:rPr>
      </w:pPr>
      <w:r w:rsidRPr="006A75AC">
        <w:rPr>
          <w:lang w:val="da-DK"/>
        </w:rPr>
        <w:t>DE SANCTO HERMETE</w:t>
      </w:r>
    </w:p>
    <w:p w:rsidR="00907835" w:rsidRPr="006A75AC" w:rsidRDefault="00907835" w:rsidP="00F81136">
      <w:pPr>
        <w:rPr>
          <w:lang w:val="da-DK"/>
        </w:rPr>
      </w:pPr>
      <w:r w:rsidRPr="006A75AC">
        <w:rPr>
          <w:lang w:val="da-DK"/>
        </w:rPr>
        <w:t>Antiphona et oratio.</w:t>
      </w:r>
    </w:p>
    <w:p w:rsidR="00907835" w:rsidRPr="006A75AC" w:rsidRDefault="00907835" w:rsidP="008F5AE5">
      <w:pPr>
        <w:pStyle w:val="berschrift1"/>
        <w:rPr>
          <w:lang w:val="da-DK"/>
        </w:rPr>
      </w:pPr>
      <w:r w:rsidRPr="006A75AC">
        <w:rPr>
          <w:lang w:val="da-DK"/>
        </w:rPr>
        <w:t>IN DECOLLATIONE SANCTI IOANNIS BAPTISTAE</w:t>
      </w:r>
    </w:p>
    <w:p w:rsidR="00907835" w:rsidRPr="006A75AC" w:rsidRDefault="00907835" w:rsidP="00F81136">
      <w:pPr>
        <w:rPr>
          <w:lang w:val="da-DK"/>
        </w:rPr>
      </w:pPr>
      <w:r w:rsidRPr="006A75AC">
        <w:rPr>
          <w:lang w:val="da-DK"/>
        </w:rPr>
        <w:t>Novem lectiones. Et sicut de uno martyre, praeter tria responsoria et laudes. De sancta Sabina</w:t>
      </w:r>
      <w:r w:rsidR="00581457" w:rsidRPr="006A75AC">
        <w:rPr>
          <w:lang w:val="da-DK"/>
        </w:rPr>
        <w:t xml:space="preserve"> antiphona et oratio.</w:t>
      </w:r>
    </w:p>
    <w:p w:rsidR="00581457" w:rsidRPr="006A75AC" w:rsidRDefault="00581457" w:rsidP="00F81136">
      <w:pPr>
        <w:rPr>
          <w:lang w:val="da-DK"/>
        </w:rPr>
      </w:pPr>
      <w:r w:rsidRPr="006A75AC">
        <w:rPr>
          <w:rStyle w:val="Time1"/>
          <w:lang w:val="da-DK"/>
        </w:rPr>
        <w:t>Ad matutinum</w:t>
      </w:r>
      <w:r w:rsidRPr="006A75AC">
        <w:rPr>
          <w:lang w:val="da-DK"/>
        </w:rPr>
        <w:t xml:space="preserve"> </w:t>
      </w:r>
      <w:r w:rsidR="003B319C" w:rsidRPr="006A75AC">
        <w:rPr>
          <w:lang w:val="da-DK"/>
        </w:rPr>
        <w:t>[</w:t>
      </w:r>
      <w:r w:rsidR="00FF4742" w:rsidRPr="006A75AC">
        <w:rPr>
          <w:lang w:val="da-DK"/>
        </w:rPr>
        <w:t>EV</w:t>
      </w:r>
      <w:r w:rsidR="003B319C" w:rsidRPr="006A75AC">
        <w:rPr>
          <w:lang w:val="da-DK"/>
        </w:rPr>
        <w:t>]</w:t>
      </w:r>
      <w:r w:rsidR="005832B3" w:rsidRPr="006A75AC">
        <w:rPr>
          <w:lang w:val="da-DK"/>
        </w:rPr>
        <w:t xml:space="preserve"> </w:t>
      </w:r>
      <w:r w:rsidRPr="006A75AC">
        <w:rPr>
          <w:rStyle w:val="Incipit"/>
          <w:lang w:val="da-DK"/>
        </w:rPr>
        <w:t>Audivit Herodes</w:t>
      </w:r>
      <w:r w:rsidRPr="006A75AC">
        <w:rPr>
          <w:lang w:val="da-DK"/>
        </w:rPr>
        <w:t xml:space="preserve">. Nonum responsorium iteratur post [RV] </w:t>
      </w:r>
      <w:r w:rsidRPr="006A75AC">
        <w:rPr>
          <w:rStyle w:val="Incipit"/>
          <w:lang w:val="da-DK"/>
        </w:rPr>
        <w:t>Gloria patri</w:t>
      </w:r>
      <w:r w:rsidRPr="006A75AC">
        <w:rPr>
          <w:lang w:val="da-DK"/>
        </w:rPr>
        <w:t xml:space="preserve">, quia nec [TD] </w:t>
      </w:r>
      <w:r w:rsidRPr="006A75AC">
        <w:rPr>
          <w:rStyle w:val="Incipit"/>
          <w:lang w:val="da-DK"/>
        </w:rPr>
        <w:t>Te deum laudamus</w:t>
      </w:r>
      <w:r w:rsidRPr="006A75AC">
        <w:rPr>
          <w:lang w:val="da-DK"/>
        </w:rPr>
        <w:t xml:space="preserve">, nec [GL] </w:t>
      </w:r>
      <w:r w:rsidRPr="006A75AC">
        <w:rPr>
          <w:rStyle w:val="Incipit"/>
          <w:lang w:val="da-DK"/>
        </w:rPr>
        <w:t>Gloria in excelsis</w:t>
      </w:r>
      <w:r w:rsidRPr="006A75AC">
        <w:rPr>
          <w:lang w:val="da-DK"/>
        </w:rPr>
        <w:t xml:space="preserve"> dicitur, nisi sit dominica. Passio eius quia ante dominicam resurrectionis contigit absque his festivis laudibus et minus festive colitur. Nam ipsa eius passio misit eum ad inferos quo (91v) et omnes sancti ante </w:t>
      </w:r>
      <w:r w:rsidRPr="006A75AC">
        <w:rPr>
          <w:rStyle w:val="Person"/>
          <w:lang w:val="da-DK"/>
        </w:rPr>
        <w:t>Christum</w:t>
      </w:r>
      <w:r w:rsidRPr="006A75AC">
        <w:rPr>
          <w:lang w:val="da-DK"/>
        </w:rPr>
        <w:t xml:space="preserve"> descenderunt, quia</w:t>
      </w:r>
      <w:r w:rsidR="00800F49" w:rsidRPr="006A75AC">
        <w:rPr>
          <w:lang w:val="da-DK"/>
        </w:rPr>
        <w:t xml:space="preserve"> non</w:t>
      </w:r>
      <w:r w:rsidRPr="006A75AC">
        <w:rPr>
          <w:lang w:val="da-DK"/>
        </w:rPr>
        <w:t xml:space="preserve">dum plene contigerat salus in </w:t>
      </w:r>
      <w:r w:rsidRPr="006A75AC">
        <w:rPr>
          <w:rStyle w:val="Ort"/>
          <w:lang w:val="da-DK"/>
        </w:rPr>
        <w:t>Israel</w:t>
      </w:r>
      <w:r w:rsidRPr="006A75AC">
        <w:rPr>
          <w:lang w:val="da-DK"/>
        </w:rPr>
        <w:t xml:space="preserve">. Nativitas quia ab angelo eius praenuntiata et quia ipsam </w:t>
      </w:r>
      <w:r w:rsidR="00800F49" w:rsidRPr="006A75AC">
        <w:rPr>
          <w:lang w:val="da-DK"/>
        </w:rPr>
        <w:t>domini navitatem praenuntians tantum gaudium praedixit mundo exultans in utero, et quia a tempore eius regnum caelorum vim patitur, ideo sollemnius calebratur.</w:t>
      </w:r>
    </w:p>
    <w:p w:rsidR="00637C82" w:rsidRPr="006A75AC" w:rsidRDefault="00637C82" w:rsidP="00F81136">
      <w:pPr>
        <w:rPr>
          <w:lang w:val="da-DK"/>
        </w:rPr>
      </w:pPr>
      <w:r w:rsidRPr="006A75AC">
        <w:rPr>
          <w:rStyle w:val="Time1"/>
          <w:lang w:val="da-DK"/>
        </w:rPr>
        <w:t>Officium</w:t>
      </w:r>
      <w:r w:rsidRPr="006A75AC">
        <w:rPr>
          <w:lang w:val="da-DK"/>
        </w:rPr>
        <w:t xml:space="preserve"> de sancta Sabina. Prima oratio de sancto Ioanne. Epistula et alleluia de uno martyre. EV </w:t>
      </w:r>
      <w:r w:rsidRPr="006A75AC">
        <w:rPr>
          <w:rStyle w:val="Incipit"/>
          <w:lang w:val="da-DK"/>
        </w:rPr>
        <w:t>Misit Herodes</w:t>
      </w:r>
      <w:r w:rsidRPr="006A75AC">
        <w:rPr>
          <w:lang w:val="da-DK"/>
        </w:rPr>
        <w:t xml:space="preserve">. [CR] </w:t>
      </w:r>
      <w:r w:rsidRPr="006A75AC">
        <w:rPr>
          <w:rStyle w:val="Incipit"/>
          <w:lang w:val="da-DK"/>
        </w:rPr>
        <w:t>Credo in unum</w:t>
      </w:r>
      <w:r w:rsidRPr="006A75AC">
        <w:rPr>
          <w:lang w:val="da-DK"/>
        </w:rPr>
        <w:t xml:space="preserve"> et [IM] </w:t>
      </w:r>
      <w:r w:rsidRPr="006A75AC">
        <w:rPr>
          <w:rStyle w:val="Incipit"/>
          <w:lang w:val="da-DK"/>
        </w:rPr>
        <w:t>Ite missa est</w:t>
      </w:r>
      <w:r w:rsidRPr="006A75AC">
        <w:rPr>
          <w:lang w:val="da-DK"/>
        </w:rPr>
        <w:t xml:space="preserve"> non dicitur, nisi sit dominica. Nam tunc omnia sollemniter fiunt.</w:t>
      </w:r>
    </w:p>
    <w:p w:rsidR="00637C82" w:rsidRPr="006A75AC" w:rsidRDefault="00ED7BEC" w:rsidP="00F81136">
      <w:pPr>
        <w:rPr>
          <w:lang w:val="da-DK"/>
        </w:rPr>
      </w:pPr>
      <w:r>
        <w:rPr>
          <w:lang w:val="da-DK"/>
        </w:rPr>
        <w:t>L</w:t>
      </w:r>
      <w:r w:rsidR="00E872A7">
        <w:rPr>
          <w:lang w:val="da-DK"/>
        </w:rPr>
        <w:t>audes</w:t>
      </w:r>
      <w:r>
        <w:rPr>
          <w:lang w:val="da-DK"/>
        </w:rPr>
        <w:t xml:space="preserve"> ad cursus</w:t>
      </w:r>
      <w:r w:rsidR="00E872A7">
        <w:rPr>
          <w:lang w:val="da-DK"/>
        </w:rPr>
        <w:t>.</w:t>
      </w:r>
    </w:p>
    <w:p w:rsidR="00637C82" w:rsidRPr="006A75AC" w:rsidRDefault="00637C82" w:rsidP="00F81136">
      <w:pPr>
        <w:rPr>
          <w:lang w:val="en-US"/>
        </w:rPr>
      </w:pPr>
      <w:r w:rsidRPr="006A75AC">
        <w:rPr>
          <w:rStyle w:val="Time1"/>
          <w:lang w:val="da-DK"/>
        </w:rPr>
        <w:t>In secunda vespera</w:t>
      </w:r>
      <w:r w:rsidRPr="006A75AC">
        <w:rPr>
          <w:lang w:val="da-DK"/>
        </w:rPr>
        <w:t xml:space="preserve"> AN </w:t>
      </w:r>
      <w:r w:rsidRPr="006A75AC">
        <w:rPr>
          <w:rStyle w:val="Neume"/>
          <w:lang w:val="da-DK"/>
        </w:rPr>
        <w:t>Iucundus</w:t>
      </w:r>
      <w:r w:rsidRPr="006A75AC">
        <w:rPr>
          <w:lang w:val="da-DK"/>
        </w:rPr>
        <w:t xml:space="preserve">. </w:t>
      </w:r>
      <w:r w:rsidRPr="006A75AC">
        <w:rPr>
          <w:lang w:val="pt-PT"/>
        </w:rPr>
        <w:t xml:space="preserve">[PS] </w:t>
      </w:r>
      <w:r w:rsidRPr="006A75AC">
        <w:rPr>
          <w:rStyle w:val="Incipit"/>
          <w:lang w:val="pt-PT"/>
        </w:rPr>
        <w:t>Beatus vir</w:t>
      </w:r>
      <w:r w:rsidRPr="006A75AC">
        <w:rPr>
          <w:lang w:val="pt-PT"/>
        </w:rPr>
        <w:t xml:space="preserve"> cum reliquis. </w:t>
      </w:r>
      <w:r w:rsidRPr="006A75AC">
        <w:rPr>
          <w:lang w:val="en-US"/>
        </w:rPr>
        <w:t xml:space="preserve">AM </w:t>
      </w:r>
      <w:r w:rsidRPr="006A75AC">
        <w:rPr>
          <w:rStyle w:val="Neume"/>
          <w:lang w:val="en-US"/>
        </w:rPr>
        <w:t>In medio</w:t>
      </w:r>
      <w:r w:rsidRPr="006A75AC">
        <w:rPr>
          <w:lang w:val="en-US"/>
        </w:rPr>
        <w:t>.</w:t>
      </w:r>
    </w:p>
    <w:p w:rsidR="00637C82" w:rsidRPr="006A75AC" w:rsidRDefault="00637C82" w:rsidP="008F5AE5">
      <w:pPr>
        <w:pStyle w:val="berschrift1"/>
        <w:rPr>
          <w:lang w:val="en-US"/>
        </w:rPr>
      </w:pPr>
      <w:r w:rsidRPr="006A75AC">
        <w:rPr>
          <w:lang w:val="en-US"/>
        </w:rPr>
        <w:t>FELICIS ET AUDACTI</w:t>
      </w:r>
    </w:p>
    <w:p w:rsidR="00637C82" w:rsidRPr="006A75AC" w:rsidRDefault="00637C82" w:rsidP="00F81136">
      <w:pPr>
        <w:rPr>
          <w:lang w:val="en-US"/>
        </w:rPr>
      </w:pPr>
      <w:r w:rsidRPr="006A75AC">
        <w:rPr>
          <w:lang w:val="en-US"/>
        </w:rPr>
        <w:t>Tres lectiones.</w:t>
      </w:r>
    </w:p>
    <w:p w:rsidR="00637C82" w:rsidRPr="006A75AC" w:rsidRDefault="00637C82" w:rsidP="008F5AE5">
      <w:pPr>
        <w:pStyle w:val="berschrift1"/>
        <w:rPr>
          <w:lang w:val="en-US"/>
        </w:rPr>
      </w:pPr>
      <w:r w:rsidRPr="006A75AC">
        <w:rPr>
          <w:lang w:val="en-US"/>
        </w:rPr>
        <w:t>IN NATIVITATE SANCTAE MARIAE</w:t>
      </w:r>
    </w:p>
    <w:p w:rsidR="00637C82" w:rsidRPr="006A75AC" w:rsidRDefault="00637C82" w:rsidP="00F81136">
      <w:pPr>
        <w:rPr>
          <w:lang w:val="pt-PT"/>
        </w:rPr>
      </w:pPr>
      <w:r w:rsidRPr="006A75AC">
        <w:rPr>
          <w:rStyle w:val="Time1"/>
          <w:lang w:val="en-US"/>
        </w:rPr>
        <w:t>[Ad vesperas]</w:t>
      </w:r>
      <w:r w:rsidRPr="006A75AC">
        <w:rPr>
          <w:lang w:val="en-US"/>
        </w:rPr>
        <w:t xml:space="preserve"> AN </w:t>
      </w:r>
      <w:r w:rsidRPr="006A75AC">
        <w:rPr>
          <w:rStyle w:val="Neume"/>
          <w:lang w:val="en-US"/>
        </w:rPr>
        <w:t>E</w:t>
      </w:r>
      <w:r w:rsidR="00F13481" w:rsidRPr="006A75AC">
        <w:rPr>
          <w:rStyle w:val="Neume"/>
          <w:lang w:val="en-US"/>
        </w:rPr>
        <w:t>cce tu pul</w:t>
      </w:r>
      <w:r w:rsidR="00F13481" w:rsidRPr="006A75AC">
        <w:rPr>
          <w:rStyle w:val="Incipit"/>
          <w:lang w:val="en-US"/>
        </w:rPr>
        <w:t>chra</w:t>
      </w:r>
      <w:r w:rsidR="00F13481" w:rsidRPr="006A75AC">
        <w:rPr>
          <w:lang w:val="en-US"/>
        </w:rPr>
        <w:t xml:space="preserve"> sicut in assumptione. RP </w:t>
      </w:r>
      <w:r w:rsidR="00F13481" w:rsidRPr="006A75AC">
        <w:rPr>
          <w:rStyle w:val="Neume"/>
          <w:lang w:val="en-US"/>
        </w:rPr>
        <w:t>Felix namque</w:t>
      </w:r>
      <w:r w:rsidR="00F13481" w:rsidRPr="006A75AC">
        <w:rPr>
          <w:lang w:val="en-US"/>
        </w:rPr>
        <w:t xml:space="preserve">. HY </w:t>
      </w:r>
      <w:r w:rsidR="00F13481" w:rsidRPr="006A75AC">
        <w:rPr>
          <w:rStyle w:val="Incipit"/>
          <w:lang w:val="en-US"/>
        </w:rPr>
        <w:t>Gaude visceribus</w:t>
      </w:r>
      <w:r w:rsidR="00F13481" w:rsidRPr="006A75AC">
        <w:rPr>
          <w:lang w:val="en-US"/>
        </w:rPr>
        <w:t xml:space="preserve">. </w:t>
      </w:r>
      <w:r w:rsidR="00F13481" w:rsidRPr="006A75AC">
        <w:rPr>
          <w:lang w:val="pt-PT"/>
        </w:rPr>
        <w:t xml:space="preserve">AM </w:t>
      </w:r>
      <w:r w:rsidR="00F13481" w:rsidRPr="006A75AC">
        <w:rPr>
          <w:rStyle w:val="Neume"/>
          <w:lang w:val="pt-PT"/>
        </w:rPr>
        <w:t>Adest namque</w:t>
      </w:r>
      <w:r w:rsidR="00F13481" w:rsidRPr="006A75AC">
        <w:rPr>
          <w:lang w:val="pt-PT"/>
        </w:rPr>
        <w:t>. De sancto Adriano antiphona et oratio. De sancto Corbiniano antiphona et oratio.</w:t>
      </w:r>
    </w:p>
    <w:p w:rsidR="00F13481" w:rsidRPr="006A75AC" w:rsidRDefault="00F13481" w:rsidP="00F81136">
      <w:pPr>
        <w:rPr>
          <w:lang w:val="es-ES"/>
        </w:rPr>
      </w:pPr>
      <w:r w:rsidRPr="006A75AC">
        <w:rPr>
          <w:rStyle w:val="Time1"/>
          <w:lang w:val="fr-FR"/>
        </w:rPr>
        <w:t>[Ad matutinum]</w:t>
      </w:r>
      <w:r w:rsidRPr="006A75AC">
        <w:rPr>
          <w:lang w:val="fr-FR"/>
        </w:rPr>
        <w:t xml:space="preserve"> INV </w:t>
      </w:r>
      <w:r w:rsidRPr="006A75AC">
        <w:rPr>
          <w:rStyle w:val="Neume"/>
          <w:lang w:val="fr-FR"/>
        </w:rPr>
        <w:t>Ave</w:t>
      </w:r>
      <w:r w:rsidR="00E41846" w:rsidRPr="006A75AC">
        <w:rPr>
          <w:rStyle w:val="Incipit"/>
          <w:lang w:val="fr-FR"/>
        </w:rPr>
        <w:t>@</w:t>
      </w:r>
      <w:r w:rsidRPr="006A75AC">
        <w:rPr>
          <w:rStyle w:val="Incipit"/>
          <w:lang w:val="fr-FR"/>
        </w:rPr>
        <w:t>Maria</w:t>
      </w:r>
      <w:r w:rsidRPr="006A75AC">
        <w:rPr>
          <w:lang w:val="fr-FR"/>
        </w:rPr>
        <w:t xml:space="preserve">. HY </w:t>
      </w:r>
      <w:r w:rsidRPr="006A75AC">
        <w:rPr>
          <w:rStyle w:val="Incipit"/>
          <w:lang w:val="fr-FR"/>
        </w:rPr>
        <w:t>Ave maris stella</w:t>
      </w:r>
      <w:r w:rsidRPr="006A75AC">
        <w:rPr>
          <w:lang w:val="fr-FR"/>
        </w:rPr>
        <w:t>. De canticis tres lectiones.</w:t>
      </w:r>
      <w:r w:rsidR="006876F3" w:rsidRPr="006A75AC">
        <w:rPr>
          <w:lang w:val="fr-FR"/>
        </w:rPr>
        <w:t xml:space="preserve"> </w:t>
      </w:r>
      <w:r w:rsidR="006876F3" w:rsidRPr="006A75AC">
        <w:rPr>
          <w:lang w:val="es-ES"/>
        </w:rPr>
        <w:t xml:space="preserve">De sermonibus tres [lectionibus]. EV </w:t>
      </w:r>
      <w:r w:rsidR="006876F3" w:rsidRPr="006A75AC">
        <w:rPr>
          <w:rStyle w:val="Incipit"/>
          <w:lang w:val="es-ES"/>
        </w:rPr>
        <w:t>Liber generationis</w:t>
      </w:r>
      <w:r w:rsidR="006876F3" w:rsidRPr="006A75AC">
        <w:rPr>
          <w:lang w:val="es-ES"/>
        </w:rPr>
        <w:t>.</w:t>
      </w:r>
    </w:p>
    <w:p w:rsidR="006876F3" w:rsidRPr="006A75AC" w:rsidRDefault="006876F3" w:rsidP="00F81136">
      <w:pPr>
        <w:rPr>
          <w:lang w:val="es-ES"/>
        </w:rPr>
      </w:pPr>
      <w:r w:rsidRPr="006A75AC">
        <w:rPr>
          <w:rStyle w:val="Time1"/>
          <w:lang w:val="es-ES"/>
        </w:rPr>
        <w:t>Ad laudes</w:t>
      </w:r>
      <w:r w:rsidRPr="006A75AC">
        <w:rPr>
          <w:lang w:val="es-ES"/>
        </w:rPr>
        <w:t xml:space="preserve"> HY </w:t>
      </w:r>
      <w:r w:rsidR="002368FA" w:rsidRPr="006A75AC">
        <w:rPr>
          <w:rStyle w:val="Incipit"/>
          <w:lang w:val="es-ES"/>
        </w:rPr>
        <w:t>O sancta mundi</w:t>
      </w:r>
      <w:r w:rsidR="002368FA" w:rsidRPr="006A75AC">
        <w:rPr>
          <w:lang w:val="es-ES"/>
        </w:rPr>
        <w:t xml:space="preserve">, vel [HY] </w:t>
      </w:r>
      <w:r w:rsidR="002368FA" w:rsidRPr="006A75AC">
        <w:rPr>
          <w:rStyle w:val="Incipit"/>
          <w:lang w:val="es-ES"/>
        </w:rPr>
        <w:t>Fit porta</w:t>
      </w:r>
      <w:r w:rsidR="002368FA" w:rsidRPr="006A75AC">
        <w:rPr>
          <w:lang w:val="es-ES"/>
        </w:rPr>
        <w:t xml:space="preserve">. AB </w:t>
      </w:r>
      <w:r w:rsidR="002368FA" w:rsidRPr="006A75AC">
        <w:rPr>
          <w:rStyle w:val="Neume"/>
          <w:lang w:val="es-ES"/>
        </w:rPr>
        <w:t>Nativitatem</w:t>
      </w:r>
      <w:r w:rsidR="00E41846" w:rsidRPr="006A75AC">
        <w:rPr>
          <w:rStyle w:val="Incipit"/>
          <w:lang w:val="es-ES"/>
        </w:rPr>
        <w:t>@</w:t>
      </w:r>
      <w:r w:rsidR="002368FA" w:rsidRPr="006A75AC">
        <w:rPr>
          <w:rStyle w:val="Incipit"/>
          <w:lang w:val="es-ES"/>
        </w:rPr>
        <w:t>hodiernam</w:t>
      </w:r>
      <w:r w:rsidR="002368FA" w:rsidRPr="006A75AC">
        <w:rPr>
          <w:lang w:val="es-ES"/>
        </w:rPr>
        <w:t>.</w:t>
      </w:r>
    </w:p>
    <w:p w:rsidR="002368FA" w:rsidRPr="006A75AC" w:rsidRDefault="00ED7BEC" w:rsidP="00F81136">
      <w:pPr>
        <w:rPr>
          <w:lang w:val="es-ES"/>
        </w:rPr>
      </w:pPr>
      <w:r w:rsidRPr="00ED7BEC">
        <w:t>Laudes a</w:t>
      </w:r>
      <w:r w:rsidR="002368FA" w:rsidRPr="00ED7BEC">
        <w:t>d cursus et ad</w:t>
      </w:r>
      <w:r w:rsidR="002368FA" w:rsidRPr="00A432E6">
        <w:t xml:space="preserve"> secundas vesperas</w:t>
      </w:r>
      <w:r w:rsidR="00E872A7">
        <w:rPr>
          <w:lang w:val="es-ES"/>
        </w:rPr>
        <w:t>.</w:t>
      </w:r>
    </w:p>
    <w:p w:rsidR="009B72CA" w:rsidRPr="006A75AC" w:rsidRDefault="009B72CA" w:rsidP="00F81136">
      <w:pPr>
        <w:rPr>
          <w:lang w:val="pt-PT"/>
        </w:rPr>
      </w:pPr>
      <w:r w:rsidRPr="006A75AC">
        <w:rPr>
          <w:rStyle w:val="Time1"/>
          <w:lang w:val="pt-PT"/>
        </w:rPr>
        <w:t>[Ad secundas vesperas]</w:t>
      </w:r>
      <w:r w:rsidRPr="006A75AC">
        <w:rPr>
          <w:lang w:val="pt-PT"/>
        </w:rPr>
        <w:t xml:space="preserve"> Psalmi de virginibus. HY </w:t>
      </w:r>
      <w:r w:rsidRPr="006A75AC">
        <w:rPr>
          <w:rStyle w:val="Incipit"/>
          <w:lang w:val="pt-PT"/>
        </w:rPr>
        <w:t>Gaude visceribus</w:t>
      </w:r>
      <w:r w:rsidRPr="006A75AC">
        <w:rPr>
          <w:lang w:val="pt-PT"/>
        </w:rPr>
        <w:t xml:space="preserve">. AM </w:t>
      </w:r>
      <w:r w:rsidRPr="006A75AC">
        <w:rPr>
          <w:rStyle w:val="Neume"/>
          <w:lang w:val="pt-PT"/>
        </w:rPr>
        <w:t>Quando nata</w:t>
      </w:r>
      <w:r w:rsidRPr="006A75AC">
        <w:rPr>
          <w:lang w:val="pt-PT"/>
        </w:rPr>
        <w:t>.</w:t>
      </w:r>
    </w:p>
    <w:p w:rsidR="009B72CA" w:rsidRPr="006A75AC" w:rsidRDefault="009B72CA" w:rsidP="008F5AE5">
      <w:pPr>
        <w:pStyle w:val="berschrift1"/>
        <w:rPr>
          <w:lang w:val="fr-FR"/>
        </w:rPr>
      </w:pPr>
      <w:r w:rsidRPr="006A75AC">
        <w:rPr>
          <w:lang w:val="fr-FR"/>
        </w:rPr>
        <w:t>GORGONII MARTYRIS</w:t>
      </w:r>
    </w:p>
    <w:p w:rsidR="009B72CA" w:rsidRPr="006A75AC" w:rsidRDefault="009B72CA" w:rsidP="00F81136">
      <w:pPr>
        <w:rPr>
          <w:lang w:val="fr-FR"/>
        </w:rPr>
      </w:pPr>
      <w:r w:rsidRPr="006A75AC">
        <w:rPr>
          <w:lang w:val="fr-FR"/>
        </w:rPr>
        <w:t>Tres lectiones.</w:t>
      </w:r>
    </w:p>
    <w:p w:rsidR="009B72CA" w:rsidRPr="006A75AC" w:rsidRDefault="009B72CA" w:rsidP="008F5AE5">
      <w:pPr>
        <w:pStyle w:val="berschrift1"/>
        <w:rPr>
          <w:lang w:val="fr-FR"/>
        </w:rPr>
      </w:pPr>
      <w:r w:rsidRPr="006A75AC">
        <w:rPr>
          <w:lang w:val="fr-FR"/>
        </w:rPr>
        <w:t>PROTI ET IACINCTI</w:t>
      </w:r>
    </w:p>
    <w:p w:rsidR="009B72CA" w:rsidRPr="006A75AC" w:rsidRDefault="009B72CA" w:rsidP="00F81136">
      <w:pPr>
        <w:rPr>
          <w:lang w:val="fr-FR"/>
        </w:rPr>
      </w:pPr>
      <w:r w:rsidRPr="006A75AC">
        <w:rPr>
          <w:lang w:val="fr-FR"/>
        </w:rPr>
        <w:t>Tres lectiones.</w:t>
      </w:r>
    </w:p>
    <w:p w:rsidR="009B72CA" w:rsidRPr="006A75AC" w:rsidRDefault="009B72CA" w:rsidP="008F5AE5">
      <w:pPr>
        <w:pStyle w:val="berschrift1"/>
        <w:rPr>
          <w:lang w:val="fr-FR"/>
        </w:rPr>
      </w:pPr>
      <w:r w:rsidRPr="006A75AC">
        <w:rPr>
          <w:lang w:val="fr-FR"/>
        </w:rPr>
        <w:t>IN EXALTATIONE SANCTAE CRUCIS</w:t>
      </w:r>
    </w:p>
    <w:p w:rsidR="009B72CA" w:rsidRPr="006A75AC" w:rsidRDefault="00C92E93" w:rsidP="00F81136">
      <w:pPr>
        <w:rPr>
          <w:lang w:val="it-IT"/>
        </w:rPr>
      </w:pPr>
      <w:r w:rsidRPr="006A75AC">
        <w:rPr>
          <w:rStyle w:val="Time1"/>
          <w:lang w:val="pt-PT"/>
        </w:rPr>
        <w:t>[Ad vesperas]</w:t>
      </w:r>
      <w:r w:rsidRPr="006A75AC">
        <w:rPr>
          <w:lang w:val="pt-PT"/>
        </w:rPr>
        <w:t xml:space="preserve"> RP </w:t>
      </w:r>
      <w:r w:rsidRPr="006A75AC">
        <w:rPr>
          <w:rStyle w:val="Neume"/>
          <w:lang w:val="pt-PT"/>
        </w:rPr>
        <w:t>O crux</w:t>
      </w:r>
      <w:r w:rsidRPr="006A75AC">
        <w:rPr>
          <w:lang w:val="pt-PT"/>
        </w:rPr>
        <w:t xml:space="preserve">. HY </w:t>
      </w:r>
      <w:r w:rsidRPr="006A75AC">
        <w:rPr>
          <w:rStyle w:val="Incipit"/>
          <w:lang w:val="pt-PT"/>
        </w:rPr>
        <w:t>Salve crux</w:t>
      </w:r>
      <w:r w:rsidRPr="006A75AC">
        <w:rPr>
          <w:lang w:val="pt-PT"/>
        </w:rPr>
        <w:t xml:space="preserve">. VS </w:t>
      </w:r>
      <w:r w:rsidRPr="006A75AC">
        <w:rPr>
          <w:rStyle w:val="Incipit"/>
          <w:lang w:val="pt-PT"/>
        </w:rPr>
        <w:t>Hoc signum cruc</w:t>
      </w:r>
      <w:r w:rsidRPr="006A75AC">
        <w:rPr>
          <w:rStyle w:val="Neume"/>
          <w:lang w:val="pt-PT"/>
        </w:rPr>
        <w:t>is</w:t>
      </w:r>
      <w:r w:rsidRPr="006A75AC">
        <w:rPr>
          <w:lang w:val="pt-PT"/>
        </w:rPr>
        <w:t>.</w:t>
      </w:r>
      <w:r w:rsidR="008806C5" w:rsidRPr="006A75AC">
        <w:rPr>
          <w:lang w:val="pt-PT"/>
        </w:rPr>
        <w:t xml:space="preserve"> AM </w:t>
      </w:r>
      <w:r w:rsidR="008806C5" w:rsidRPr="006A75AC">
        <w:rPr>
          <w:rStyle w:val="Neume"/>
          <w:lang w:val="pt-PT"/>
        </w:rPr>
        <w:t>O crux splendidior</w:t>
      </w:r>
      <w:r w:rsidR="008806C5" w:rsidRPr="006A75AC">
        <w:rPr>
          <w:lang w:val="pt-PT"/>
        </w:rPr>
        <w:t xml:space="preserve">. </w:t>
      </w:r>
      <w:r w:rsidR="008806C5" w:rsidRPr="006A75AC">
        <w:rPr>
          <w:lang w:val="fr-FR"/>
        </w:rPr>
        <w:t>Post orationem dicitur antiphona et oratio de sanct</w:t>
      </w:r>
      <w:r w:rsidR="00A432E6">
        <w:rPr>
          <w:lang w:val="fr-FR"/>
        </w:rPr>
        <w:t>o</w:t>
      </w:r>
      <w:r w:rsidR="008806C5" w:rsidRPr="006A75AC">
        <w:rPr>
          <w:lang w:val="fr-FR"/>
        </w:rPr>
        <w:t xml:space="preserve"> Cornelio. Non vacatur. Hac die visum est </w:t>
      </w:r>
      <w:r w:rsidR="008806C5" w:rsidRPr="006A75AC">
        <w:rPr>
          <w:rStyle w:val="Person"/>
          <w:lang w:val="fr-FR"/>
        </w:rPr>
        <w:t>Heraclio</w:t>
      </w:r>
      <w:r w:rsidR="008806C5" w:rsidRPr="006A75AC">
        <w:rPr>
          <w:lang w:val="fr-FR"/>
        </w:rPr>
        <w:t xml:space="preserve"> signum sanctae crucis exaltatum in caelo. </w:t>
      </w:r>
      <w:r w:rsidR="008806C5" w:rsidRPr="006A75AC">
        <w:rPr>
          <w:lang w:val="it-IT"/>
        </w:rPr>
        <w:t xml:space="preserve">Hac die in </w:t>
      </w:r>
      <w:r w:rsidR="008806C5" w:rsidRPr="006A75AC">
        <w:rPr>
          <w:rStyle w:val="Ort"/>
          <w:lang w:val="it-IT"/>
        </w:rPr>
        <w:t>palatio Lateranensi</w:t>
      </w:r>
      <w:r w:rsidR="008806C5" w:rsidRPr="006A75AC">
        <w:rPr>
          <w:lang w:val="it-IT"/>
        </w:rPr>
        <w:t xml:space="preserve"> salutant crucem domini a </w:t>
      </w:r>
      <w:r w:rsidR="008806C5" w:rsidRPr="006A75AC">
        <w:rPr>
          <w:rStyle w:val="Person"/>
          <w:lang w:val="it-IT"/>
        </w:rPr>
        <w:t>Sergio papa</w:t>
      </w:r>
      <w:r w:rsidR="008806C5" w:rsidRPr="006A75AC">
        <w:rPr>
          <w:lang w:val="it-IT"/>
        </w:rPr>
        <w:t xml:space="preserve"> in </w:t>
      </w:r>
      <w:r w:rsidR="008806C5" w:rsidRPr="006A75AC">
        <w:rPr>
          <w:rStyle w:val="Ort"/>
          <w:lang w:val="it-IT"/>
        </w:rPr>
        <w:t>sacrario</w:t>
      </w:r>
      <w:r w:rsidR="008806C5" w:rsidRPr="006A75AC">
        <w:rPr>
          <w:lang w:val="it-IT"/>
        </w:rPr>
        <w:t xml:space="preserve"> s</w:t>
      </w:r>
      <w:r w:rsidR="00380645" w:rsidRPr="006A75AC">
        <w:rPr>
          <w:lang w:val="it-IT"/>
        </w:rPr>
        <w:t>ancti</w:t>
      </w:r>
      <w:r w:rsidR="008806C5" w:rsidRPr="006A75AC">
        <w:rPr>
          <w:lang w:val="it-IT"/>
        </w:rPr>
        <w:t xml:space="preserve"> Petri inventam et scandalia eius.</w:t>
      </w:r>
    </w:p>
    <w:p w:rsidR="008806C5" w:rsidRPr="006A75AC" w:rsidRDefault="008806C5" w:rsidP="00F81136">
      <w:pPr>
        <w:rPr>
          <w:lang w:val="it-IT"/>
        </w:rPr>
      </w:pPr>
      <w:r w:rsidRPr="006A75AC">
        <w:rPr>
          <w:rStyle w:val="Time1"/>
          <w:lang w:val="it-IT"/>
        </w:rPr>
        <w:t>[Ad matutinum]</w:t>
      </w:r>
      <w:r w:rsidRPr="006A75AC">
        <w:rPr>
          <w:lang w:val="it-IT"/>
        </w:rPr>
        <w:t xml:space="preserve"> Invitatorium et hymnus et sex responsoria de sanctis, quia et eodem die Cornelii et Cypriani.</w:t>
      </w:r>
    </w:p>
    <w:p w:rsidR="008806C5" w:rsidRPr="006A75AC" w:rsidRDefault="008806C5" w:rsidP="00F81136">
      <w:pPr>
        <w:rPr>
          <w:lang w:val="pt-PT"/>
        </w:rPr>
      </w:pPr>
      <w:r w:rsidRPr="006A75AC">
        <w:rPr>
          <w:rStyle w:val="Time2"/>
          <w:lang w:val="en-US"/>
        </w:rPr>
        <w:t>In tertia nocturna</w:t>
      </w:r>
      <w:r w:rsidRPr="006A75AC">
        <w:rPr>
          <w:lang w:val="en-US"/>
        </w:rPr>
        <w:t xml:space="preserve"> AN </w:t>
      </w:r>
      <w:r w:rsidRPr="006A75AC">
        <w:rPr>
          <w:rStyle w:val="Neume"/>
          <w:lang w:val="en-US"/>
        </w:rPr>
        <w:t>Ecce c</w:t>
      </w:r>
      <w:r w:rsidR="000E6A12" w:rsidRPr="006A75AC">
        <w:rPr>
          <w:rStyle w:val="Neume"/>
          <w:lang w:val="en-US"/>
        </w:rPr>
        <w:t>rucem</w:t>
      </w:r>
      <w:r w:rsidR="000E6A12" w:rsidRPr="006A75AC">
        <w:rPr>
          <w:lang w:val="en-US"/>
        </w:rPr>
        <w:t xml:space="preserve">. PS </w:t>
      </w:r>
      <w:r w:rsidR="000E6A12" w:rsidRPr="006A75AC">
        <w:rPr>
          <w:rStyle w:val="Incipit"/>
          <w:lang w:val="en-US"/>
        </w:rPr>
        <w:t>Cantate</w:t>
      </w:r>
      <w:r w:rsidR="000E6A12" w:rsidRPr="006A75AC">
        <w:rPr>
          <w:lang w:val="en-US"/>
        </w:rPr>
        <w:t xml:space="preserve"> primum. AN </w:t>
      </w:r>
      <w:r w:rsidR="000E6A12" w:rsidRPr="006A75AC">
        <w:rPr>
          <w:rStyle w:val="Neume"/>
          <w:lang w:val="en-US"/>
        </w:rPr>
        <w:t>Per signum</w:t>
      </w:r>
      <w:r w:rsidR="00B60828" w:rsidRPr="006A75AC">
        <w:rPr>
          <w:rStyle w:val="Incipit"/>
          <w:lang w:val="en-US"/>
        </w:rPr>
        <w:t>@</w:t>
      </w:r>
      <w:r w:rsidR="000E6A12" w:rsidRPr="006A75AC">
        <w:rPr>
          <w:rStyle w:val="Incipit"/>
          <w:lang w:val="en-US"/>
        </w:rPr>
        <w:t>crucis</w:t>
      </w:r>
      <w:r w:rsidR="000E6A12" w:rsidRPr="006A75AC">
        <w:rPr>
          <w:lang w:val="en-US"/>
        </w:rPr>
        <w:t xml:space="preserve">. </w:t>
      </w:r>
      <w:r w:rsidR="000E6A12" w:rsidRPr="006A75AC">
        <w:rPr>
          <w:lang w:val="pt-PT"/>
        </w:rPr>
        <w:t xml:space="preserve">EV </w:t>
      </w:r>
      <w:r w:rsidR="000E6A12" w:rsidRPr="006A75AC">
        <w:rPr>
          <w:rStyle w:val="Incipit"/>
          <w:lang w:val="pt-PT"/>
        </w:rPr>
        <w:t>Erat homo ex Pharisaeis</w:t>
      </w:r>
      <w:r w:rsidR="000E6A12" w:rsidRPr="006A75AC">
        <w:rPr>
          <w:lang w:val="pt-PT"/>
        </w:rPr>
        <w:t xml:space="preserve">. RP </w:t>
      </w:r>
      <w:r w:rsidR="000E6A12" w:rsidRPr="006A75AC">
        <w:rPr>
          <w:rStyle w:val="Neume"/>
          <w:lang w:val="pt-PT"/>
        </w:rPr>
        <w:t>Dulce lignum</w:t>
      </w:r>
      <w:r w:rsidR="000E6A12" w:rsidRPr="006A75AC">
        <w:rPr>
          <w:lang w:val="pt-PT"/>
        </w:rPr>
        <w:t xml:space="preserve"> cum reliquis.</w:t>
      </w:r>
    </w:p>
    <w:p w:rsidR="000E6A12" w:rsidRPr="006A75AC" w:rsidRDefault="000E6A12" w:rsidP="00F81136">
      <w:pPr>
        <w:rPr>
          <w:lang w:val="en-US"/>
        </w:rPr>
      </w:pPr>
      <w:r w:rsidRPr="006A75AC">
        <w:rPr>
          <w:rStyle w:val="Time1"/>
          <w:lang w:val="pt-PT"/>
        </w:rPr>
        <w:t>Laudes</w:t>
      </w:r>
      <w:r w:rsidRPr="006A75AC">
        <w:rPr>
          <w:lang w:val="pt-PT"/>
        </w:rPr>
        <w:t xml:space="preserve"> AN </w:t>
      </w:r>
      <w:r w:rsidRPr="006A75AC">
        <w:rPr>
          <w:rStyle w:val="Neume"/>
          <w:lang w:val="pt-PT"/>
        </w:rPr>
        <w:t>O magnum</w:t>
      </w:r>
      <w:r w:rsidRPr="006A75AC">
        <w:rPr>
          <w:lang w:val="pt-PT"/>
        </w:rPr>
        <w:t xml:space="preserve">. AN </w:t>
      </w:r>
      <w:r w:rsidRPr="006A75AC">
        <w:rPr>
          <w:rStyle w:val="Neume"/>
          <w:lang w:val="pt-PT"/>
        </w:rPr>
        <w:t>Salva nos</w:t>
      </w:r>
      <w:r w:rsidRPr="006A75AC">
        <w:rPr>
          <w:lang w:val="pt-PT"/>
        </w:rPr>
        <w:t xml:space="preserve">. </w:t>
      </w:r>
      <w:r w:rsidRPr="006A75AC">
        <w:rPr>
          <w:lang w:val="en-US"/>
        </w:rPr>
        <w:t xml:space="preserve">AN </w:t>
      </w:r>
      <w:r w:rsidRPr="006A75AC">
        <w:rPr>
          <w:rStyle w:val="Neume"/>
          <w:lang w:val="en-US"/>
        </w:rPr>
        <w:t>O crux</w:t>
      </w:r>
      <w:r w:rsidR="00B60828" w:rsidRPr="006A75AC">
        <w:rPr>
          <w:rStyle w:val="Incipit"/>
          <w:lang w:val="en-US"/>
        </w:rPr>
        <w:t>@</w:t>
      </w:r>
      <w:r w:rsidRPr="006A75AC">
        <w:rPr>
          <w:rStyle w:val="Incipit"/>
          <w:lang w:val="en-US"/>
        </w:rPr>
        <w:t>admirabilis</w:t>
      </w:r>
      <w:r w:rsidRPr="006A75AC">
        <w:rPr>
          <w:lang w:val="en-US"/>
        </w:rPr>
        <w:t xml:space="preserve">. AN </w:t>
      </w:r>
      <w:r w:rsidRPr="006A75AC">
        <w:rPr>
          <w:rStyle w:val="Neume"/>
          <w:lang w:val="en-US"/>
        </w:rPr>
        <w:t>Nos</w:t>
      </w:r>
      <w:r w:rsidR="00B60828" w:rsidRPr="006A75AC">
        <w:rPr>
          <w:rStyle w:val="Incipit"/>
          <w:lang w:val="en-US"/>
        </w:rPr>
        <w:t>@</w:t>
      </w:r>
      <w:r w:rsidRPr="006A75AC">
        <w:rPr>
          <w:rStyle w:val="Incipit"/>
          <w:lang w:val="en-US"/>
        </w:rPr>
        <w:t>autem</w:t>
      </w:r>
      <w:r w:rsidRPr="006A75AC">
        <w:rPr>
          <w:lang w:val="en-US"/>
        </w:rPr>
        <w:t xml:space="preserve">. AN </w:t>
      </w:r>
      <w:r w:rsidR="00B02BD0" w:rsidRPr="006A75AC">
        <w:rPr>
          <w:rStyle w:val="Incipit"/>
          <w:lang w:val="en-US"/>
        </w:rPr>
        <w:t>Crux benedicta</w:t>
      </w:r>
      <w:r w:rsidR="00B02BD0" w:rsidRPr="006A75AC">
        <w:rPr>
          <w:lang w:val="en-US"/>
        </w:rPr>
        <w:t xml:space="preserve">. HY </w:t>
      </w:r>
      <w:r w:rsidR="00B02BD0" w:rsidRPr="006A75AC">
        <w:rPr>
          <w:rStyle w:val="Incipit"/>
          <w:lang w:val="en-US"/>
        </w:rPr>
        <w:t>Salve crux</w:t>
      </w:r>
      <w:r w:rsidR="00B02BD0" w:rsidRPr="006A75AC">
        <w:rPr>
          <w:lang w:val="en-US"/>
        </w:rPr>
        <w:t xml:space="preserve">. VS </w:t>
      </w:r>
      <w:r w:rsidR="00B02BD0" w:rsidRPr="006A75AC">
        <w:rPr>
          <w:rStyle w:val="Incipit"/>
          <w:lang w:val="en-US"/>
        </w:rPr>
        <w:t>Adoramus te Christ</w:t>
      </w:r>
      <w:r w:rsidR="00B02BD0" w:rsidRPr="006A75AC">
        <w:rPr>
          <w:rStyle w:val="Neume"/>
          <w:lang w:val="en-US"/>
        </w:rPr>
        <w:t>e</w:t>
      </w:r>
      <w:r w:rsidR="00B02BD0" w:rsidRPr="006A75AC">
        <w:rPr>
          <w:lang w:val="en-US"/>
        </w:rPr>
        <w:t xml:space="preserve">. AB </w:t>
      </w:r>
      <w:r w:rsidR="00B02BD0" w:rsidRPr="006A75AC">
        <w:rPr>
          <w:rStyle w:val="Incipit"/>
          <w:lang w:val="en-US"/>
        </w:rPr>
        <w:t>Super omnia</w:t>
      </w:r>
      <w:r w:rsidR="00B02BD0" w:rsidRPr="006A75AC">
        <w:rPr>
          <w:lang w:val="en-US"/>
        </w:rPr>
        <w:t>.</w:t>
      </w:r>
    </w:p>
    <w:p w:rsidR="00B02BD0" w:rsidRPr="006A75AC" w:rsidRDefault="00B02BD0" w:rsidP="00F81136">
      <w:pPr>
        <w:rPr>
          <w:lang w:val="en-US"/>
        </w:rPr>
      </w:pPr>
      <w:r w:rsidRPr="006A75AC">
        <w:rPr>
          <w:rStyle w:val="Time1"/>
          <w:lang w:val="en-US"/>
        </w:rPr>
        <w:t>Ad cursus</w:t>
      </w:r>
      <w:r w:rsidRPr="006A75AC">
        <w:rPr>
          <w:lang w:val="en-US"/>
        </w:rPr>
        <w:t xml:space="preserve"> eadem responsoria quae in inventione. Laudes ad cursus.</w:t>
      </w:r>
    </w:p>
    <w:p w:rsidR="00B02BD0" w:rsidRPr="006A75AC" w:rsidRDefault="00B02BD0" w:rsidP="00F81136">
      <w:pPr>
        <w:rPr>
          <w:lang w:val="pt-PT"/>
        </w:rPr>
      </w:pPr>
      <w:r w:rsidRPr="006A75AC">
        <w:rPr>
          <w:rStyle w:val="Time1"/>
          <w:lang w:val="it-IT"/>
        </w:rPr>
        <w:t>In secunda vespera</w:t>
      </w:r>
      <w:r w:rsidRPr="006A75AC">
        <w:rPr>
          <w:lang w:val="it-IT"/>
        </w:rPr>
        <w:t xml:space="preserve"> PS </w:t>
      </w:r>
      <w:r w:rsidRPr="006A75AC">
        <w:rPr>
          <w:rStyle w:val="Incipit"/>
          <w:lang w:val="it-IT"/>
        </w:rPr>
        <w:t>Dilexi</w:t>
      </w:r>
      <w:r w:rsidRPr="006A75AC">
        <w:rPr>
          <w:lang w:val="it-IT"/>
        </w:rPr>
        <w:t xml:space="preserve">. PS </w:t>
      </w:r>
      <w:r w:rsidRPr="006A75AC">
        <w:rPr>
          <w:rStyle w:val="Incipit"/>
          <w:lang w:val="it-IT"/>
        </w:rPr>
        <w:t>Credidi</w:t>
      </w:r>
      <w:r w:rsidRPr="006A75AC">
        <w:rPr>
          <w:lang w:val="it-IT"/>
        </w:rPr>
        <w:t xml:space="preserve">. PS </w:t>
      </w:r>
      <w:r w:rsidRPr="006A75AC">
        <w:rPr>
          <w:rStyle w:val="Incipit"/>
          <w:lang w:val="it-IT"/>
        </w:rPr>
        <w:t>Laudate</w:t>
      </w:r>
      <w:r w:rsidRPr="006A75AC">
        <w:rPr>
          <w:lang w:val="it-IT"/>
        </w:rPr>
        <w:t xml:space="preserve">. </w:t>
      </w:r>
      <w:r w:rsidRPr="006A75AC">
        <w:rPr>
          <w:lang w:val="pt-PT"/>
        </w:rPr>
        <w:t xml:space="preserve">PS </w:t>
      </w:r>
      <w:r w:rsidRPr="006A75AC">
        <w:rPr>
          <w:rStyle w:val="Incipit"/>
          <w:lang w:val="pt-PT"/>
        </w:rPr>
        <w:t>Ad dominum</w:t>
      </w:r>
      <w:r w:rsidRPr="006A75AC">
        <w:rPr>
          <w:lang w:val="pt-PT"/>
        </w:rPr>
        <w:t xml:space="preserve">. PS </w:t>
      </w:r>
      <w:r w:rsidRPr="006A75AC">
        <w:rPr>
          <w:rStyle w:val="Incipit"/>
          <w:lang w:val="pt-PT"/>
        </w:rPr>
        <w:t>Levavi</w:t>
      </w:r>
      <w:r w:rsidRPr="006A75AC">
        <w:rPr>
          <w:lang w:val="pt-PT"/>
        </w:rPr>
        <w:t xml:space="preserve">. HY </w:t>
      </w:r>
      <w:r w:rsidRPr="006A75AC">
        <w:rPr>
          <w:rStyle w:val="Incipit"/>
          <w:lang w:val="pt-PT"/>
        </w:rPr>
        <w:t>Salve crux</w:t>
      </w:r>
      <w:r w:rsidRPr="006A75AC">
        <w:rPr>
          <w:lang w:val="pt-PT"/>
        </w:rPr>
        <w:t xml:space="preserve">. AM </w:t>
      </w:r>
      <w:r w:rsidRPr="006A75AC">
        <w:rPr>
          <w:rStyle w:val="Neume"/>
          <w:lang w:val="pt-PT"/>
        </w:rPr>
        <w:t>Lignum vitae</w:t>
      </w:r>
      <w:r w:rsidRPr="006A75AC">
        <w:rPr>
          <w:lang w:val="pt-PT"/>
        </w:rPr>
        <w:t>.</w:t>
      </w:r>
    </w:p>
    <w:p w:rsidR="00B02BD0" w:rsidRPr="006A75AC" w:rsidRDefault="00B02BD0" w:rsidP="008F5AE5">
      <w:pPr>
        <w:pStyle w:val="berschrift1"/>
        <w:rPr>
          <w:lang w:val="pt-PT"/>
        </w:rPr>
      </w:pPr>
      <w:r w:rsidRPr="006A75AC">
        <w:rPr>
          <w:lang w:val="pt-PT"/>
        </w:rPr>
        <w:t>NICOMEDIS MARTYRIS</w:t>
      </w:r>
    </w:p>
    <w:p w:rsidR="00B02BD0" w:rsidRPr="006A75AC" w:rsidRDefault="00B02BD0" w:rsidP="00F81136">
      <w:pPr>
        <w:rPr>
          <w:lang w:val="pt-PT"/>
        </w:rPr>
      </w:pPr>
      <w:r w:rsidRPr="006A75AC">
        <w:rPr>
          <w:lang w:val="pt-PT"/>
        </w:rPr>
        <w:t>Tres lectiones.</w:t>
      </w:r>
    </w:p>
    <w:p w:rsidR="00B02BD0" w:rsidRPr="006A75AC" w:rsidRDefault="00B02BD0" w:rsidP="008F5AE5">
      <w:pPr>
        <w:pStyle w:val="berschrift1"/>
        <w:rPr>
          <w:lang w:val="pt-PT"/>
        </w:rPr>
      </w:pPr>
      <w:r w:rsidRPr="006A75AC">
        <w:rPr>
          <w:lang w:val="pt-PT"/>
        </w:rPr>
        <w:t>EUPHEMIAE VIRGINIS</w:t>
      </w:r>
    </w:p>
    <w:p w:rsidR="00B02BD0" w:rsidRPr="006A75AC" w:rsidRDefault="00B02BD0" w:rsidP="00F81136">
      <w:pPr>
        <w:rPr>
          <w:lang w:val="pt-PT"/>
        </w:rPr>
      </w:pPr>
      <w:r w:rsidRPr="006A75AC">
        <w:rPr>
          <w:lang w:val="pt-PT"/>
        </w:rPr>
        <w:t>Tres lectiones. Eodem die |Lucii</w:t>
      </w:r>
      <w:r w:rsidR="00192624" w:rsidRPr="006A75AC">
        <w:rPr>
          <w:lang w:val="pt-PT"/>
        </w:rPr>
        <w:t>::Luciae</w:t>
      </w:r>
      <w:r w:rsidRPr="006A75AC">
        <w:rPr>
          <w:lang w:val="pt-PT"/>
        </w:rPr>
        <w:t>|</w:t>
      </w:r>
      <w:r w:rsidR="00192624" w:rsidRPr="006A75AC">
        <w:rPr>
          <w:lang w:val="pt-PT"/>
        </w:rPr>
        <w:t xml:space="preserve"> et Geminiani martyrum antiphona et oratio.</w:t>
      </w:r>
    </w:p>
    <w:p w:rsidR="00192624" w:rsidRPr="006A75AC" w:rsidRDefault="00192624" w:rsidP="008F5AE5">
      <w:pPr>
        <w:pStyle w:val="berschrift1"/>
        <w:rPr>
          <w:lang w:val="pt-PT"/>
        </w:rPr>
      </w:pPr>
      <w:r w:rsidRPr="006A75AC">
        <w:rPr>
          <w:lang w:val="pt-PT"/>
        </w:rPr>
        <w:t>DE IEIUNIO [QUATTUOR TEMPORUM SEPTEMBRIS]</w:t>
      </w:r>
    </w:p>
    <w:p w:rsidR="00192624" w:rsidRPr="006A75AC" w:rsidRDefault="00192624" w:rsidP="00F81136">
      <w:pPr>
        <w:rPr>
          <w:lang w:val="it-IT"/>
        </w:rPr>
      </w:pPr>
      <w:r w:rsidRPr="006A75AC">
        <w:rPr>
          <w:lang w:val="pt-PT"/>
        </w:rPr>
        <w:t>In |ienio::ieiunio|</w:t>
      </w:r>
      <w:r w:rsidR="00A432E6">
        <w:rPr>
          <w:lang w:val="pt-PT"/>
        </w:rPr>
        <w:t xml:space="preserve"> septembris hoc de ieiuniis </w:t>
      </w:r>
      <w:r w:rsidRPr="006A75AC">
        <w:rPr>
          <w:lang w:val="pt-PT"/>
        </w:rPr>
        <w:t>observandum est, ut semper ebdomada septembris circa festum sancti Lamberti agatur et ante conceptum vel inceptum sancti Ioannis baptistae, quae est sept</w:t>
      </w:r>
      <w:r w:rsidR="00B60828" w:rsidRPr="006A75AC">
        <w:rPr>
          <w:lang w:val="pt-PT"/>
        </w:rPr>
        <w:t>imu</w:t>
      </w:r>
      <w:r w:rsidRPr="006A75AC">
        <w:rPr>
          <w:lang w:val="pt-PT"/>
        </w:rPr>
        <w:t xml:space="preserve">m kalendas octobris peragatur. </w:t>
      </w:r>
      <w:r w:rsidRPr="006A75AC">
        <w:rPr>
          <w:lang w:val="it-IT"/>
        </w:rPr>
        <w:t>Si conceptio sancti Ioannis in sabbato evenerit, in ipso sabbato finietur ieiunium, ultra non descendet. Et si in eo festa aliqua evanerint tamen in loco suo celebretur ieiunium.</w:t>
      </w:r>
    </w:p>
    <w:p w:rsidR="00192624" w:rsidRPr="006A75AC" w:rsidRDefault="00192624" w:rsidP="008F5AE5">
      <w:pPr>
        <w:pStyle w:val="berschrift1"/>
        <w:rPr>
          <w:lang w:val="pt-PT"/>
        </w:rPr>
      </w:pPr>
      <w:r w:rsidRPr="006A75AC">
        <w:rPr>
          <w:lang w:val="pt-PT"/>
        </w:rPr>
        <w:t>FERIA IIII</w:t>
      </w:r>
      <w:r w:rsidR="0025483B" w:rsidRPr="006A75AC">
        <w:rPr>
          <w:lang w:val="pt-PT"/>
        </w:rPr>
        <w:t>.</w:t>
      </w:r>
      <w:r w:rsidRPr="006A75AC">
        <w:rPr>
          <w:lang w:val="pt-PT"/>
        </w:rPr>
        <w:t xml:space="preserve"> [QUATTUOR TEMPORUM]</w:t>
      </w:r>
    </w:p>
    <w:p w:rsidR="00192624" w:rsidRPr="006A75AC" w:rsidRDefault="00192624" w:rsidP="00F81136">
      <w:pPr>
        <w:rPr>
          <w:lang w:val="pt-PT"/>
        </w:rPr>
      </w:pPr>
      <w:r w:rsidRPr="006A75AC">
        <w:rPr>
          <w:rStyle w:val="Time1"/>
          <w:lang w:val="pt-PT"/>
        </w:rPr>
        <w:t>[Ad matutinum]</w:t>
      </w:r>
      <w:r w:rsidRPr="006A75AC">
        <w:rPr>
          <w:lang w:val="pt-PT"/>
        </w:rPr>
        <w:t xml:space="preserve"> EV </w:t>
      </w:r>
      <w:r w:rsidRPr="006A75AC">
        <w:rPr>
          <w:rStyle w:val="Incipit"/>
          <w:lang w:val="pt-PT"/>
        </w:rPr>
        <w:t>Respondens unus</w:t>
      </w:r>
      <w:r w:rsidRPr="006A75AC">
        <w:rPr>
          <w:lang w:val="pt-PT"/>
        </w:rPr>
        <w:t>.</w:t>
      </w:r>
    </w:p>
    <w:p w:rsidR="00192624" w:rsidRPr="006A75AC" w:rsidRDefault="00192624" w:rsidP="00F81136">
      <w:pPr>
        <w:rPr>
          <w:lang w:val="it-IT"/>
        </w:rPr>
      </w:pPr>
      <w:r w:rsidRPr="006A75AC">
        <w:rPr>
          <w:rStyle w:val="Time1"/>
          <w:lang w:val="pt-PT"/>
        </w:rPr>
        <w:t>Ad missam</w:t>
      </w:r>
      <w:r w:rsidRPr="006A75AC">
        <w:rPr>
          <w:lang w:val="pt-PT"/>
        </w:rPr>
        <w:t xml:space="preserve"> semel dicimus [ORI] </w:t>
      </w:r>
      <w:r w:rsidRPr="006A75AC">
        <w:rPr>
          <w:rStyle w:val="Incipit"/>
          <w:lang w:val="pt-PT"/>
        </w:rPr>
        <w:t>Flectamus genua</w:t>
      </w:r>
      <w:r w:rsidRPr="006A75AC">
        <w:rPr>
          <w:lang w:val="pt-PT"/>
        </w:rPr>
        <w:t>.</w:t>
      </w:r>
      <w:r w:rsidR="0025483B" w:rsidRPr="006A75AC">
        <w:rPr>
          <w:lang w:val="pt-PT"/>
        </w:rPr>
        <w:t xml:space="preserve"> </w:t>
      </w:r>
      <w:r w:rsidR="004149B4">
        <w:rPr>
          <w:lang w:val="it-IT"/>
        </w:rPr>
        <w:t>Et prophetia dicitur</w:t>
      </w:r>
      <w:r w:rsidR="0025483B" w:rsidRPr="006A75AC">
        <w:rPr>
          <w:lang w:val="it-IT"/>
        </w:rPr>
        <w:t>.</w:t>
      </w:r>
    </w:p>
    <w:p w:rsidR="0025483B" w:rsidRPr="006A75AC" w:rsidRDefault="0025483B" w:rsidP="008F5AE5">
      <w:pPr>
        <w:pStyle w:val="berschrift1"/>
        <w:rPr>
          <w:lang w:val="it-IT"/>
        </w:rPr>
      </w:pPr>
      <w:r w:rsidRPr="006A75AC">
        <w:rPr>
          <w:lang w:val="it-IT"/>
        </w:rPr>
        <w:t>FERIA VI. [QUATTUOR TEMPORUM]</w:t>
      </w:r>
    </w:p>
    <w:p w:rsidR="0025483B" w:rsidRPr="006A75AC" w:rsidRDefault="0025483B" w:rsidP="00F81136">
      <w:pPr>
        <w:rPr>
          <w:lang w:val="it-IT"/>
        </w:rPr>
      </w:pPr>
      <w:r w:rsidRPr="006A75AC">
        <w:rPr>
          <w:rStyle w:val="Time1"/>
          <w:lang w:val="it-IT"/>
        </w:rPr>
        <w:t>Ad matutinum et ad missam</w:t>
      </w:r>
      <w:r w:rsidRPr="006A75AC">
        <w:rPr>
          <w:lang w:val="it-IT"/>
        </w:rPr>
        <w:t xml:space="preserve"> EV </w:t>
      </w:r>
      <w:r w:rsidRPr="006A75AC">
        <w:rPr>
          <w:rStyle w:val="Incipit"/>
          <w:lang w:val="it-IT"/>
        </w:rPr>
        <w:t>Rogabat quidam Pharisaeus</w:t>
      </w:r>
      <w:r w:rsidRPr="006A75AC">
        <w:rPr>
          <w:lang w:val="it-IT"/>
        </w:rPr>
        <w:t>.</w:t>
      </w:r>
    </w:p>
    <w:p w:rsidR="0025483B" w:rsidRPr="006A75AC" w:rsidRDefault="0025483B" w:rsidP="00F81136">
      <w:pPr>
        <w:rPr>
          <w:lang w:val="it-IT"/>
        </w:rPr>
      </w:pPr>
      <w:r w:rsidRPr="006A75AC">
        <w:rPr>
          <w:rStyle w:val="Time1"/>
          <w:lang w:val="it-IT"/>
        </w:rPr>
        <w:t>Ad missam</w:t>
      </w:r>
      <w:r w:rsidRPr="006A75AC">
        <w:rPr>
          <w:lang w:val="it-IT"/>
        </w:rPr>
        <w:t xml:space="preserve"> prophetia non legitur, nec in ceteris ieiunorum temporibus feria sexta.</w:t>
      </w:r>
    </w:p>
    <w:p w:rsidR="0025483B" w:rsidRPr="006A75AC" w:rsidRDefault="0025483B" w:rsidP="008F5AE5">
      <w:pPr>
        <w:pStyle w:val="berschrift1"/>
        <w:rPr>
          <w:lang w:val="it-IT"/>
        </w:rPr>
      </w:pPr>
      <w:r w:rsidRPr="006A75AC">
        <w:rPr>
          <w:lang w:val="it-IT"/>
        </w:rPr>
        <w:t>SABBATO [QUATTUOR TEMPORIBUS]</w:t>
      </w:r>
    </w:p>
    <w:p w:rsidR="0025483B" w:rsidRPr="006A75AC" w:rsidRDefault="0025483B" w:rsidP="00F81136">
      <w:pPr>
        <w:rPr>
          <w:lang w:val="fr-FR"/>
        </w:rPr>
      </w:pPr>
      <w:r w:rsidRPr="006A75AC">
        <w:rPr>
          <w:rStyle w:val="Time1"/>
          <w:lang w:val="it-IT"/>
        </w:rPr>
        <w:t>Ad matutinum et ad missam</w:t>
      </w:r>
      <w:r w:rsidRPr="006A75AC">
        <w:rPr>
          <w:lang w:val="it-IT"/>
        </w:rPr>
        <w:t xml:space="preserve"> [EVI] </w:t>
      </w:r>
      <w:r w:rsidRPr="006A75AC">
        <w:rPr>
          <w:rStyle w:val="Incipit"/>
          <w:lang w:val="it-IT"/>
        </w:rPr>
        <w:t>Dicebat Iesus turbis similitudinem hanc</w:t>
      </w:r>
      <w:r w:rsidRPr="006A75AC">
        <w:rPr>
          <w:lang w:val="it-IT"/>
        </w:rPr>
        <w:t xml:space="preserve">. </w:t>
      </w:r>
      <w:r w:rsidRPr="006A75AC">
        <w:rPr>
          <w:lang w:val="fr-FR"/>
        </w:rPr>
        <w:t xml:space="preserve">EV </w:t>
      </w:r>
      <w:r w:rsidRPr="006A75AC">
        <w:rPr>
          <w:rStyle w:val="Incipit"/>
          <w:lang w:val="fr-FR"/>
        </w:rPr>
        <w:t>Arborem fici</w:t>
      </w:r>
      <w:r w:rsidRPr="006A75AC">
        <w:rPr>
          <w:lang w:val="fr-FR"/>
        </w:rPr>
        <w:t>.</w:t>
      </w:r>
    </w:p>
    <w:p w:rsidR="0025483B" w:rsidRPr="006A75AC" w:rsidRDefault="0025483B" w:rsidP="00F81136">
      <w:pPr>
        <w:rPr>
          <w:lang w:val="fr-FR"/>
        </w:rPr>
      </w:pPr>
      <w:r w:rsidRPr="006A75AC">
        <w:rPr>
          <w:rStyle w:val="Time1"/>
          <w:lang w:val="fr-FR"/>
        </w:rPr>
        <w:t>Ad missam</w:t>
      </w:r>
      <w:r w:rsidRPr="006A75AC">
        <w:rPr>
          <w:lang w:val="fr-FR"/>
        </w:rPr>
        <w:t xml:space="preserve"> quinquies dicitur [ORI] </w:t>
      </w:r>
      <w:r w:rsidRPr="006A75AC">
        <w:rPr>
          <w:rStyle w:val="Incipit"/>
          <w:lang w:val="fr-FR"/>
        </w:rPr>
        <w:t>Flectamus genua</w:t>
      </w:r>
      <w:r w:rsidRPr="006A75AC">
        <w:rPr>
          <w:lang w:val="fr-FR"/>
        </w:rPr>
        <w:t xml:space="preserve">, et quinque lectiones. Quinta est Danielis [EPP] </w:t>
      </w:r>
      <w:r w:rsidRPr="006A75AC">
        <w:rPr>
          <w:rStyle w:val="Incipit"/>
          <w:lang w:val="fr-FR"/>
        </w:rPr>
        <w:t>Angelus domini</w:t>
      </w:r>
      <w:r w:rsidRPr="006A75AC">
        <w:rPr>
          <w:lang w:val="fr-FR"/>
        </w:rPr>
        <w:t xml:space="preserve">. Deinde PSHY </w:t>
      </w:r>
      <w:r w:rsidRPr="006A75AC">
        <w:rPr>
          <w:rStyle w:val="Neume"/>
          <w:lang w:val="fr-FR"/>
        </w:rPr>
        <w:t>Benedictus es</w:t>
      </w:r>
      <w:r w:rsidR="00AB287F">
        <w:rPr>
          <w:lang w:val="fr-FR"/>
        </w:rPr>
        <w:t>. Tunc primum</w:t>
      </w:r>
      <w:r w:rsidRPr="006A75AC">
        <w:rPr>
          <w:lang w:val="fr-FR"/>
        </w:rPr>
        <w:t xml:space="preserve"> </w:t>
      </w:r>
      <w:r w:rsidRPr="006A75AC">
        <w:rPr>
          <w:rStyle w:val="Funktion"/>
          <w:lang w:val="fr-FR"/>
        </w:rPr>
        <w:t>presbyter</w:t>
      </w:r>
      <w:r w:rsidRPr="006A75AC">
        <w:rPr>
          <w:lang w:val="fr-FR"/>
        </w:rPr>
        <w:t xml:space="preserve"> sa</w:t>
      </w:r>
      <w:r w:rsidR="004F181D" w:rsidRPr="006A75AC">
        <w:rPr>
          <w:lang w:val="fr-FR"/>
        </w:rPr>
        <w:t xml:space="preserve">lutat </w:t>
      </w:r>
      <w:r w:rsidR="004F181D" w:rsidRPr="006A75AC">
        <w:rPr>
          <w:rStyle w:val="Funktion"/>
          <w:lang w:val="fr-FR"/>
        </w:rPr>
        <w:t>populum</w:t>
      </w:r>
      <w:r w:rsidRPr="006A75AC">
        <w:rPr>
          <w:lang w:val="fr-FR"/>
        </w:rPr>
        <w:t xml:space="preserve"> (92r)</w:t>
      </w:r>
      <w:r w:rsidR="004F181D" w:rsidRPr="006A75AC">
        <w:rPr>
          <w:lang w:val="fr-FR"/>
        </w:rPr>
        <w:t xml:space="preserve"> et</w:t>
      </w:r>
      <w:r w:rsidR="00AB0C4E" w:rsidRPr="006A75AC">
        <w:rPr>
          <w:lang w:val="fr-FR"/>
        </w:rPr>
        <w:t xml:space="preserve"> dicet orationem quotquot placuerit. Sequitur epistula. Deinde TR </w:t>
      </w:r>
      <w:r w:rsidR="00AB0C4E" w:rsidRPr="006A75AC">
        <w:rPr>
          <w:rStyle w:val="Neume"/>
          <w:lang w:val="fr-FR"/>
        </w:rPr>
        <w:t>Laudate</w:t>
      </w:r>
      <w:r w:rsidR="00B60828" w:rsidRPr="006A75AC">
        <w:rPr>
          <w:rStyle w:val="Incipit"/>
          <w:lang w:val="fr-FR"/>
        </w:rPr>
        <w:t>@</w:t>
      </w:r>
      <w:r w:rsidR="00AB0C4E" w:rsidRPr="006A75AC">
        <w:rPr>
          <w:rStyle w:val="Incipit"/>
          <w:lang w:val="fr-FR"/>
        </w:rPr>
        <w:t>dominum</w:t>
      </w:r>
      <w:r w:rsidR="00AB0C4E" w:rsidRPr="006A75AC">
        <w:rPr>
          <w:lang w:val="fr-FR"/>
        </w:rPr>
        <w:t>. Similiter fit in ie$E::iu$nio decembris et martii.</w:t>
      </w:r>
    </w:p>
    <w:p w:rsidR="00AB0C4E" w:rsidRPr="006A75AC" w:rsidRDefault="00AB0C4E" w:rsidP="008F5AE5">
      <w:pPr>
        <w:pStyle w:val="berschrift1"/>
        <w:rPr>
          <w:lang w:val="fr-FR"/>
        </w:rPr>
      </w:pPr>
      <w:r w:rsidRPr="006A75AC">
        <w:rPr>
          <w:lang w:val="fr-FR"/>
        </w:rPr>
        <w:t>IN FESTO SANCTI MATTHAEI</w:t>
      </w:r>
    </w:p>
    <w:p w:rsidR="00AB0C4E" w:rsidRPr="006A75AC" w:rsidRDefault="00AB0C4E" w:rsidP="00F81136">
      <w:pPr>
        <w:rPr>
          <w:lang w:val="it-IT"/>
        </w:rPr>
      </w:pPr>
      <w:r w:rsidRPr="006A75AC">
        <w:rPr>
          <w:rStyle w:val="Time1"/>
          <w:lang w:val="it-IT"/>
        </w:rPr>
        <w:t>[Ad vesperas]</w:t>
      </w:r>
      <w:r w:rsidRPr="006A75AC">
        <w:rPr>
          <w:lang w:val="it-IT"/>
        </w:rPr>
        <w:t xml:space="preserve"> AM </w:t>
      </w:r>
      <w:r w:rsidRPr="006A75AC">
        <w:rPr>
          <w:rStyle w:val="Neume"/>
          <w:lang w:val="it-IT"/>
        </w:rPr>
        <w:t>Ecce ego</w:t>
      </w:r>
      <w:r w:rsidR="00B60828" w:rsidRPr="006A75AC">
        <w:rPr>
          <w:rStyle w:val="Incipit"/>
          <w:lang w:val="it-IT"/>
        </w:rPr>
        <w:t>@</w:t>
      </w:r>
      <w:r w:rsidRPr="006A75AC">
        <w:rPr>
          <w:rStyle w:val="Incipit"/>
          <w:lang w:val="it-IT"/>
        </w:rPr>
        <w:t>Ioannes</w:t>
      </w:r>
      <w:r w:rsidRPr="006A75AC">
        <w:rPr>
          <w:lang w:val="it-IT"/>
        </w:rPr>
        <w:t xml:space="preserve"> </w:t>
      </w:r>
      <w:r w:rsidR="00AB287F">
        <w:rPr>
          <w:lang w:val="it-IT"/>
        </w:rPr>
        <w:t>in</w:t>
      </w:r>
      <w:r w:rsidRPr="006A75AC">
        <w:rPr>
          <w:lang w:val="it-IT"/>
        </w:rPr>
        <w:t xml:space="preserve"> PSMA </w:t>
      </w:r>
      <w:r w:rsidRPr="006A75AC">
        <w:rPr>
          <w:rStyle w:val="Incipit"/>
          <w:lang w:val="it-IT"/>
        </w:rPr>
        <w:t>Magnificat</w:t>
      </w:r>
      <w:r w:rsidRPr="006A75AC">
        <w:rPr>
          <w:lang w:val="it-IT"/>
        </w:rPr>
        <w:t>.</w:t>
      </w:r>
    </w:p>
    <w:p w:rsidR="00AB0C4E" w:rsidRPr="006A75AC" w:rsidRDefault="00AB0C4E" w:rsidP="00F81136">
      <w:pPr>
        <w:rPr>
          <w:lang w:val="it-IT"/>
        </w:rPr>
      </w:pPr>
      <w:r w:rsidRPr="006A75AC">
        <w:rPr>
          <w:rStyle w:val="Time1"/>
          <w:lang w:val="it-IT"/>
        </w:rPr>
        <w:t>Ad matutinum</w:t>
      </w:r>
      <w:r w:rsidRPr="006A75AC">
        <w:rPr>
          <w:lang w:val="it-IT"/>
        </w:rPr>
        <w:t xml:space="preserve"> EV </w:t>
      </w:r>
      <w:r w:rsidRPr="006A75AC">
        <w:rPr>
          <w:rStyle w:val="Incipit"/>
          <w:lang w:val="it-IT"/>
        </w:rPr>
        <w:t>Cum transiret Iesus</w:t>
      </w:r>
      <w:r w:rsidRPr="006A75AC">
        <w:rPr>
          <w:lang w:val="it-IT"/>
        </w:rPr>
        <w:t>.</w:t>
      </w:r>
    </w:p>
    <w:p w:rsidR="00AB0C4E" w:rsidRPr="006A75AC" w:rsidRDefault="00AB0C4E" w:rsidP="008F5AE5">
      <w:pPr>
        <w:pStyle w:val="berschrift1"/>
        <w:rPr>
          <w:lang w:val="it-IT"/>
        </w:rPr>
      </w:pPr>
      <w:r w:rsidRPr="006A75AC">
        <w:rPr>
          <w:lang w:val="it-IT"/>
        </w:rPr>
        <w:t>DE SANCTO MAURITIO ET SOCIIS EIUS</w:t>
      </w:r>
    </w:p>
    <w:p w:rsidR="00AB0C4E" w:rsidRPr="006A75AC" w:rsidRDefault="00AB0C4E" w:rsidP="00F81136">
      <w:pPr>
        <w:rPr>
          <w:lang w:val="it-IT"/>
        </w:rPr>
      </w:pPr>
      <w:r w:rsidRPr="006A75AC">
        <w:rPr>
          <w:lang w:val="it-IT"/>
        </w:rPr>
        <w:t>Novem lectiones de sanctis cum propriis laudibus, quae etiam ad cursus. Post orationem dicitur antiphona et oratio de sancto Emmeramo</w:t>
      </w:r>
      <w:r w:rsidR="00AB287F">
        <w:rPr>
          <w:lang w:val="it-IT"/>
        </w:rPr>
        <w:t xml:space="preserve"> episcopo</w:t>
      </w:r>
      <w:r w:rsidRPr="006A75AC">
        <w:rPr>
          <w:lang w:val="it-IT"/>
        </w:rPr>
        <w:t>. Vacatur.</w:t>
      </w:r>
    </w:p>
    <w:p w:rsidR="00AB0C4E" w:rsidRPr="006A75AC" w:rsidRDefault="00AB0C4E" w:rsidP="008F5AE5">
      <w:pPr>
        <w:pStyle w:val="berschrift1"/>
        <w:rPr>
          <w:lang w:val="it-IT"/>
        </w:rPr>
      </w:pPr>
      <w:r w:rsidRPr="006A75AC">
        <w:rPr>
          <w:lang w:val="it-IT"/>
        </w:rPr>
        <w:t>COSMAE ET DAMIANI</w:t>
      </w:r>
    </w:p>
    <w:p w:rsidR="00502B1F" w:rsidRPr="006A75AC" w:rsidRDefault="00AB0C4E" w:rsidP="00F81136">
      <w:pPr>
        <w:rPr>
          <w:lang w:val="fr-FR"/>
        </w:rPr>
      </w:pPr>
      <w:r w:rsidRPr="006A75AC">
        <w:rPr>
          <w:lang w:val="fr-FR"/>
        </w:rPr>
        <w:t xml:space="preserve">Tres lectiones de sanctis et </w:t>
      </w:r>
    </w:p>
    <w:p w:rsidR="00AB0C4E" w:rsidRPr="006A75AC" w:rsidRDefault="00502B1F" w:rsidP="00F81136">
      <w:pPr>
        <w:rPr>
          <w:lang w:val="fr-FR"/>
        </w:rPr>
      </w:pPr>
      <w:r w:rsidRPr="006A75AC">
        <w:rPr>
          <w:rStyle w:val="Time1"/>
          <w:lang w:val="fr-FR"/>
        </w:rPr>
        <w:t>[Ad vesperas]</w:t>
      </w:r>
      <w:r w:rsidRPr="006A75AC">
        <w:rPr>
          <w:lang w:val="fr-FR"/>
        </w:rPr>
        <w:t xml:space="preserve"> </w:t>
      </w:r>
      <w:r w:rsidR="00AB0C4E" w:rsidRPr="006A75AC">
        <w:rPr>
          <w:lang w:val="fr-FR"/>
        </w:rPr>
        <w:t>A</w:t>
      </w:r>
      <w:r w:rsidRPr="006A75AC">
        <w:rPr>
          <w:lang w:val="fr-FR"/>
        </w:rPr>
        <w:t>M</w:t>
      </w:r>
      <w:r w:rsidR="00AB0C4E" w:rsidRPr="006A75AC">
        <w:rPr>
          <w:lang w:val="fr-FR"/>
        </w:rPr>
        <w:t xml:space="preserve"> </w:t>
      </w:r>
      <w:r w:rsidR="00AB0C4E" w:rsidRPr="006A75AC">
        <w:rPr>
          <w:rStyle w:val="Neume"/>
          <w:lang w:val="fr-FR"/>
        </w:rPr>
        <w:t>Cosmas</w:t>
      </w:r>
      <w:r w:rsidRPr="006A75AC">
        <w:rPr>
          <w:rStyle w:val="Neume"/>
          <w:lang w:val="fr-FR"/>
        </w:rPr>
        <w:t xml:space="preserve"> et Damianus</w:t>
      </w:r>
      <w:r w:rsidRPr="006A75AC">
        <w:rPr>
          <w:lang w:val="fr-FR"/>
        </w:rPr>
        <w:t>.</w:t>
      </w:r>
    </w:p>
    <w:p w:rsidR="00502B1F" w:rsidRPr="006A75AC" w:rsidRDefault="00502B1F" w:rsidP="008F5AE5">
      <w:pPr>
        <w:pStyle w:val="berschrift1"/>
        <w:rPr>
          <w:lang w:val="fr-FR"/>
        </w:rPr>
      </w:pPr>
      <w:r w:rsidRPr="006A75AC">
        <w:rPr>
          <w:lang w:val="fr-FR"/>
        </w:rPr>
        <w:t>DE SANCTO MICHAELE</w:t>
      </w:r>
    </w:p>
    <w:p w:rsidR="00502B1F" w:rsidRPr="006A75AC" w:rsidRDefault="00502B1F" w:rsidP="00F81136">
      <w:pPr>
        <w:rPr>
          <w:lang w:val="fr-FR"/>
        </w:rPr>
      </w:pPr>
      <w:r w:rsidRPr="006A75AC">
        <w:rPr>
          <w:rStyle w:val="Time1"/>
          <w:lang w:val="fr-FR"/>
        </w:rPr>
        <w:t>Ad vesperas</w:t>
      </w:r>
      <w:r w:rsidRPr="006A75AC">
        <w:rPr>
          <w:lang w:val="fr-FR"/>
        </w:rPr>
        <w:t xml:space="preserve"> in psalmos AN </w:t>
      </w:r>
      <w:r w:rsidRPr="006A75AC">
        <w:rPr>
          <w:rStyle w:val="Neume"/>
          <w:lang w:val="fr-FR"/>
        </w:rPr>
        <w:t>Omnes fideles</w:t>
      </w:r>
      <w:r w:rsidRPr="006A75AC">
        <w:rPr>
          <w:lang w:val="fr-FR"/>
        </w:rPr>
        <w:t xml:space="preserve">. PS </w:t>
      </w:r>
      <w:r w:rsidRPr="006A75AC">
        <w:rPr>
          <w:rStyle w:val="Incipit"/>
          <w:lang w:val="fr-FR"/>
        </w:rPr>
        <w:t>Laudate pueri</w:t>
      </w:r>
      <w:r w:rsidRPr="006A75AC">
        <w:rPr>
          <w:lang w:val="fr-FR"/>
        </w:rPr>
        <w:t xml:space="preserve"> cum reliquis. HY </w:t>
      </w:r>
      <w:r w:rsidRPr="006A75AC">
        <w:rPr>
          <w:rStyle w:val="Incipit"/>
          <w:lang w:val="fr-FR"/>
        </w:rPr>
        <w:t>Tibi Christe</w:t>
      </w:r>
      <w:r w:rsidRPr="006A75AC">
        <w:rPr>
          <w:lang w:val="fr-FR"/>
        </w:rPr>
        <w:t xml:space="preserve">. VS </w:t>
      </w:r>
      <w:r w:rsidRPr="006A75AC">
        <w:rPr>
          <w:rStyle w:val="Incipit"/>
          <w:lang w:val="fr-FR"/>
        </w:rPr>
        <w:t>Stetit angel</w:t>
      </w:r>
      <w:r w:rsidRPr="006A75AC">
        <w:rPr>
          <w:rStyle w:val="Neume"/>
          <w:lang w:val="fr-FR"/>
        </w:rPr>
        <w:t>us</w:t>
      </w:r>
      <w:r w:rsidRPr="006A75AC">
        <w:rPr>
          <w:lang w:val="fr-FR"/>
        </w:rPr>
        <w:t>.</w:t>
      </w:r>
    </w:p>
    <w:p w:rsidR="00502B1F" w:rsidRPr="006A75AC" w:rsidRDefault="00502B1F" w:rsidP="00F81136">
      <w:pPr>
        <w:rPr>
          <w:lang w:val="en-US"/>
        </w:rPr>
      </w:pPr>
      <w:r w:rsidRPr="006A75AC">
        <w:rPr>
          <w:rStyle w:val="Time1"/>
          <w:lang w:val="en-US"/>
        </w:rPr>
        <w:t>Ad matutinum</w:t>
      </w:r>
      <w:r w:rsidRPr="006A75AC">
        <w:rPr>
          <w:lang w:val="en-US"/>
        </w:rPr>
        <w:t xml:space="preserve"> HY </w:t>
      </w:r>
      <w:r w:rsidRPr="006A75AC">
        <w:rPr>
          <w:rStyle w:val="Incipit"/>
          <w:lang w:val="en-US"/>
        </w:rPr>
        <w:t>Christe sanctorum</w:t>
      </w:r>
      <w:r w:rsidRPr="006A75AC">
        <w:rPr>
          <w:lang w:val="en-US"/>
        </w:rPr>
        <w:t>.</w:t>
      </w:r>
    </w:p>
    <w:p w:rsidR="00502B1F" w:rsidRPr="006A75AC" w:rsidRDefault="00502B1F" w:rsidP="00F81136">
      <w:pPr>
        <w:rPr>
          <w:lang w:val="pt-PT"/>
        </w:rPr>
      </w:pPr>
      <w:r w:rsidRPr="006A75AC">
        <w:rPr>
          <w:rStyle w:val="Time2"/>
          <w:lang w:val="pt-PT"/>
        </w:rPr>
        <w:t>Ad primum nocturnum</w:t>
      </w:r>
      <w:r w:rsidRPr="006A75AC">
        <w:rPr>
          <w:lang w:val="pt-PT"/>
        </w:rPr>
        <w:t xml:space="preserve"> PS </w:t>
      </w:r>
      <w:r w:rsidRPr="006A75AC">
        <w:rPr>
          <w:rStyle w:val="Incipit"/>
          <w:lang w:val="pt-PT"/>
        </w:rPr>
        <w:t>Verba mea</w:t>
      </w:r>
      <w:r w:rsidRPr="006A75AC">
        <w:rPr>
          <w:lang w:val="pt-PT"/>
        </w:rPr>
        <w:t xml:space="preserve">. PS </w:t>
      </w:r>
      <w:r w:rsidRPr="006A75AC">
        <w:rPr>
          <w:rStyle w:val="Incipit"/>
          <w:lang w:val="pt-PT"/>
        </w:rPr>
        <w:t>Domine deus</w:t>
      </w:r>
      <w:r w:rsidRPr="006A75AC">
        <w:rPr>
          <w:lang w:val="pt-PT"/>
        </w:rPr>
        <w:t xml:space="preserve">. PS </w:t>
      </w:r>
      <w:r w:rsidRPr="006A75AC">
        <w:rPr>
          <w:rStyle w:val="Incipit"/>
          <w:lang w:val="pt-PT"/>
        </w:rPr>
        <w:t>In domino confido</w:t>
      </w:r>
      <w:r w:rsidRPr="006A75AC">
        <w:rPr>
          <w:lang w:val="pt-PT"/>
        </w:rPr>
        <w:t xml:space="preserve">. VS </w:t>
      </w:r>
      <w:r w:rsidRPr="006A75AC">
        <w:rPr>
          <w:rStyle w:val="Incipit"/>
          <w:lang w:val="pt-PT"/>
        </w:rPr>
        <w:t>Stetit angel</w:t>
      </w:r>
      <w:r w:rsidRPr="006A75AC">
        <w:rPr>
          <w:rStyle w:val="Neume"/>
          <w:lang w:val="pt-PT"/>
        </w:rPr>
        <w:t>us</w:t>
      </w:r>
      <w:r w:rsidRPr="006A75AC">
        <w:rPr>
          <w:lang w:val="pt-PT"/>
        </w:rPr>
        <w:t>.</w:t>
      </w:r>
    </w:p>
    <w:p w:rsidR="00502B1F" w:rsidRPr="006A75AC" w:rsidRDefault="00502B1F" w:rsidP="00F81136">
      <w:pPr>
        <w:rPr>
          <w:lang w:val="pt-PT"/>
        </w:rPr>
      </w:pPr>
      <w:r w:rsidRPr="006A75AC">
        <w:rPr>
          <w:rStyle w:val="Time2"/>
          <w:lang w:val="pt-PT"/>
        </w:rPr>
        <w:t>In secundo nocturno</w:t>
      </w:r>
      <w:r w:rsidRPr="006A75AC">
        <w:rPr>
          <w:lang w:val="pt-PT"/>
        </w:rPr>
        <w:t xml:space="preserve"> PS </w:t>
      </w:r>
      <w:r w:rsidRPr="006A75AC">
        <w:rPr>
          <w:rStyle w:val="Incipit"/>
          <w:lang w:val="pt-PT"/>
        </w:rPr>
        <w:t>Domine quis habitabit</w:t>
      </w:r>
      <w:r w:rsidRPr="006A75AC">
        <w:rPr>
          <w:lang w:val="pt-PT"/>
        </w:rPr>
        <w:t xml:space="preserve">. PS </w:t>
      </w:r>
      <w:r w:rsidRPr="006A75AC">
        <w:rPr>
          <w:rStyle w:val="Incipit"/>
          <w:lang w:val="pt-PT"/>
        </w:rPr>
        <w:t>Caeli enarrant</w:t>
      </w:r>
      <w:r w:rsidRPr="006A75AC">
        <w:rPr>
          <w:lang w:val="pt-PT"/>
        </w:rPr>
        <w:t xml:space="preserve">. PS </w:t>
      </w:r>
      <w:r w:rsidRPr="006A75AC">
        <w:rPr>
          <w:rStyle w:val="Incipit"/>
          <w:lang w:val="pt-PT"/>
        </w:rPr>
        <w:t>Domini est terra</w:t>
      </w:r>
      <w:r w:rsidRPr="006A75AC">
        <w:rPr>
          <w:lang w:val="pt-PT"/>
        </w:rPr>
        <w:t xml:space="preserve">. VS </w:t>
      </w:r>
      <w:r w:rsidRPr="006A75AC">
        <w:rPr>
          <w:rStyle w:val="Incipit"/>
          <w:lang w:val="pt-PT"/>
        </w:rPr>
        <w:t>Ascendit fum</w:t>
      </w:r>
      <w:r w:rsidRPr="006A75AC">
        <w:rPr>
          <w:rStyle w:val="Neume"/>
          <w:lang w:val="pt-PT"/>
        </w:rPr>
        <w:t>us</w:t>
      </w:r>
      <w:r w:rsidRPr="006A75AC">
        <w:rPr>
          <w:lang w:val="pt-PT"/>
        </w:rPr>
        <w:t>.</w:t>
      </w:r>
    </w:p>
    <w:p w:rsidR="00502B1F" w:rsidRPr="006A75AC" w:rsidRDefault="00502B1F" w:rsidP="00F81136">
      <w:pPr>
        <w:rPr>
          <w:lang w:val="pt-PT"/>
        </w:rPr>
      </w:pPr>
      <w:r w:rsidRPr="006A75AC">
        <w:rPr>
          <w:rStyle w:val="Time2"/>
          <w:lang w:val="pt-PT"/>
        </w:rPr>
        <w:t>Ad tertium nocturnum</w:t>
      </w:r>
      <w:r w:rsidRPr="006A75AC">
        <w:rPr>
          <w:lang w:val="pt-PT"/>
        </w:rPr>
        <w:t xml:space="preserve"> PS </w:t>
      </w:r>
      <w:r w:rsidRPr="006A75AC">
        <w:rPr>
          <w:rStyle w:val="Incipit"/>
          <w:lang w:val="pt-PT"/>
        </w:rPr>
        <w:t>Domine refugium</w:t>
      </w:r>
      <w:r w:rsidRPr="006A75AC">
        <w:rPr>
          <w:lang w:val="pt-PT"/>
        </w:rPr>
        <w:t xml:space="preserve">. PS </w:t>
      </w:r>
      <w:r w:rsidRPr="006A75AC">
        <w:rPr>
          <w:rStyle w:val="Incipit"/>
          <w:lang w:val="pt-PT"/>
        </w:rPr>
        <w:t>Dominus regnavit exultet</w:t>
      </w:r>
      <w:r w:rsidRPr="006A75AC">
        <w:rPr>
          <w:lang w:val="pt-PT"/>
        </w:rPr>
        <w:t>.</w:t>
      </w:r>
      <w:r w:rsidR="00384E14" w:rsidRPr="006A75AC">
        <w:rPr>
          <w:lang w:val="pt-PT"/>
        </w:rPr>
        <w:t xml:space="preserve"> PS </w:t>
      </w:r>
      <w:r w:rsidR="00384E14" w:rsidRPr="006A75AC">
        <w:rPr>
          <w:rStyle w:val="Incipit"/>
          <w:lang w:val="pt-PT"/>
        </w:rPr>
        <w:t>Benedic primum</w:t>
      </w:r>
      <w:r w:rsidR="00384E14" w:rsidRPr="006A75AC">
        <w:rPr>
          <w:lang w:val="pt-PT"/>
        </w:rPr>
        <w:t xml:space="preserve">. VS </w:t>
      </w:r>
      <w:r w:rsidR="00384E14" w:rsidRPr="006A75AC">
        <w:rPr>
          <w:rStyle w:val="Incipit"/>
          <w:lang w:val="pt-PT"/>
        </w:rPr>
        <w:t>In conspectu angelor</w:t>
      </w:r>
      <w:r w:rsidR="00384E14" w:rsidRPr="006A75AC">
        <w:rPr>
          <w:rStyle w:val="Neume"/>
          <w:lang w:val="pt-PT"/>
        </w:rPr>
        <w:t>um</w:t>
      </w:r>
      <w:r w:rsidR="00384E14" w:rsidRPr="006A75AC">
        <w:rPr>
          <w:lang w:val="pt-PT"/>
        </w:rPr>
        <w:t xml:space="preserve">. </w:t>
      </w:r>
      <w:r w:rsidR="00B60828" w:rsidRPr="006A75AC">
        <w:rPr>
          <w:lang w:val="pt-PT"/>
        </w:rPr>
        <w:t>EV</w:t>
      </w:r>
      <w:r w:rsidR="00384E14" w:rsidRPr="006A75AC">
        <w:rPr>
          <w:lang w:val="pt-PT"/>
        </w:rPr>
        <w:t xml:space="preserve"> </w:t>
      </w:r>
      <w:r w:rsidR="00384E14" w:rsidRPr="006A75AC">
        <w:rPr>
          <w:rStyle w:val="Incipit"/>
          <w:lang w:val="pt-PT"/>
        </w:rPr>
        <w:t>Accesserunt discipuli ad Iesum</w:t>
      </w:r>
      <w:r w:rsidR="00384E14" w:rsidRPr="006A75AC">
        <w:rPr>
          <w:lang w:val="pt-PT"/>
        </w:rPr>
        <w:t>.</w:t>
      </w:r>
    </w:p>
    <w:p w:rsidR="00384E14" w:rsidRDefault="00384E14" w:rsidP="00F81136">
      <w:r w:rsidRPr="006A75AC">
        <w:rPr>
          <w:rStyle w:val="Time1"/>
          <w:lang w:val="pt-PT"/>
        </w:rPr>
        <w:t>Ad laudes</w:t>
      </w:r>
      <w:r w:rsidRPr="006A75AC">
        <w:rPr>
          <w:lang w:val="pt-PT"/>
        </w:rPr>
        <w:t xml:space="preserve"> HY </w:t>
      </w:r>
      <w:r w:rsidRPr="006A75AC">
        <w:rPr>
          <w:rStyle w:val="Incipit"/>
          <w:lang w:val="pt-PT"/>
        </w:rPr>
        <w:t>Tibi Christe</w:t>
      </w:r>
      <w:r w:rsidRPr="006A75AC">
        <w:rPr>
          <w:lang w:val="pt-PT"/>
        </w:rPr>
        <w:t xml:space="preserve">. </w:t>
      </w:r>
      <w:r>
        <w:t xml:space="preserve">VS </w:t>
      </w:r>
      <w:r w:rsidRPr="00B60828">
        <w:rPr>
          <w:rStyle w:val="Incipit"/>
        </w:rPr>
        <w:t>Adorate de</w:t>
      </w:r>
      <w:r w:rsidRPr="00B60828">
        <w:rPr>
          <w:rStyle w:val="Neume"/>
        </w:rPr>
        <w:t>um</w:t>
      </w:r>
      <w:r>
        <w:t xml:space="preserve">. AB </w:t>
      </w:r>
      <w:r w:rsidRPr="00E70F46">
        <w:rPr>
          <w:rStyle w:val="Neume"/>
        </w:rPr>
        <w:t>Factum est si</w:t>
      </w:r>
      <w:r w:rsidRPr="00E70F46">
        <w:rPr>
          <w:rStyle w:val="Incipit"/>
        </w:rPr>
        <w:t>lentium</w:t>
      </w:r>
      <w:r>
        <w:t>.</w:t>
      </w:r>
    </w:p>
    <w:p w:rsidR="00384E14" w:rsidRPr="006A75AC" w:rsidRDefault="00384E14" w:rsidP="00F81136">
      <w:pPr>
        <w:rPr>
          <w:lang w:val="en-US"/>
        </w:rPr>
      </w:pPr>
      <w:r w:rsidRPr="006A75AC">
        <w:rPr>
          <w:rStyle w:val="Time1"/>
          <w:lang w:val="en-US"/>
        </w:rPr>
        <w:t>Ad primam</w:t>
      </w:r>
      <w:r w:rsidRPr="006A75AC">
        <w:rPr>
          <w:lang w:val="en-US"/>
        </w:rPr>
        <w:t xml:space="preserve"> AN </w:t>
      </w:r>
      <w:r w:rsidRPr="006A75AC">
        <w:rPr>
          <w:rStyle w:val="Neume"/>
          <w:lang w:val="en-US"/>
        </w:rPr>
        <w:t>Concussum est</w:t>
      </w:r>
      <w:r w:rsidRPr="006A75AC">
        <w:rPr>
          <w:lang w:val="en-US"/>
        </w:rPr>
        <w:t>.</w:t>
      </w:r>
    </w:p>
    <w:p w:rsidR="00384E14" w:rsidRPr="006A75AC" w:rsidRDefault="00384E14" w:rsidP="00F81136">
      <w:pPr>
        <w:rPr>
          <w:lang w:val="en-US"/>
        </w:rPr>
      </w:pPr>
      <w:r w:rsidRPr="006A75AC">
        <w:rPr>
          <w:rStyle w:val="Time1"/>
          <w:lang w:val="en-US"/>
        </w:rPr>
        <w:t>Ad tertiam</w:t>
      </w:r>
      <w:r w:rsidRPr="006A75AC">
        <w:rPr>
          <w:lang w:val="en-US"/>
        </w:rPr>
        <w:t xml:space="preserve"> AN </w:t>
      </w:r>
      <w:r w:rsidRPr="006A75AC">
        <w:rPr>
          <w:rStyle w:val="Neume"/>
          <w:lang w:val="en-US"/>
        </w:rPr>
        <w:t>Michael Ga</w:t>
      </w:r>
      <w:r w:rsidRPr="006A75AC">
        <w:rPr>
          <w:rStyle w:val="Incipit"/>
          <w:lang w:val="en-US"/>
        </w:rPr>
        <w:t>briel cherubim</w:t>
      </w:r>
      <w:r w:rsidRPr="006A75AC">
        <w:rPr>
          <w:lang w:val="en-US"/>
        </w:rPr>
        <w:t xml:space="preserve">. RB </w:t>
      </w:r>
      <w:r w:rsidRPr="006A75AC">
        <w:rPr>
          <w:rStyle w:val="Neume"/>
          <w:lang w:val="en-US"/>
        </w:rPr>
        <w:t>Stetit angelus</w:t>
      </w:r>
      <w:r w:rsidRPr="006A75AC">
        <w:rPr>
          <w:lang w:val="en-US"/>
        </w:rPr>
        <w:t xml:space="preserve">. </w:t>
      </w:r>
      <w:r w:rsidR="00D85708" w:rsidRPr="006A75AC">
        <w:rPr>
          <w:lang w:val="en-US"/>
        </w:rPr>
        <w:t xml:space="preserve">VS </w:t>
      </w:r>
      <w:r w:rsidR="00D85708" w:rsidRPr="006A75AC">
        <w:rPr>
          <w:rStyle w:val="Incipit"/>
          <w:lang w:val="en-US"/>
        </w:rPr>
        <w:t>Ascendit fum</w:t>
      </w:r>
      <w:r w:rsidR="00D85708" w:rsidRPr="006A75AC">
        <w:rPr>
          <w:rStyle w:val="Neume"/>
          <w:lang w:val="en-US"/>
        </w:rPr>
        <w:t>us</w:t>
      </w:r>
      <w:r w:rsidR="00D85708" w:rsidRPr="006A75AC">
        <w:rPr>
          <w:lang w:val="en-US"/>
        </w:rPr>
        <w:t>.</w:t>
      </w:r>
    </w:p>
    <w:p w:rsidR="00D85708" w:rsidRPr="006A75AC" w:rsidRDefault="00D85708" w:rsidP="00F81136">
      <w:pPr>
        <w:rPr>
          <w:lang w:val="en-US"/>
        </w:rPr>
      </w:pPr>
      <w:r w:rsidRPr="006A75AC">
        <w:rPr>
          <w:rStyle w:val="Time1"/>
          <w:lang w:val="en-US"/>
        </w:rPr>
        <w:t>[Ad missam]</w:t>
      </w:r>
      <w:r w:rsidRPr="006A75AC">
        <w:rPr>
          <w:lang w:val="en-US"/>
        </w:rPr>
        <w:t xml:space="preserve"> [CR] </w:t>
      </w:r>
      <w:r w:rsidRPr="006A75AC">
        <w:rPr>
          <w:rStyle w:val="Incipit"/>
          <w:lang w:val="en-US"/>
        </w:rPr>
        <w:t>Credo in unum</w:t>
      </w:r>
      <w:r w:rsidRPr="006A75AC">
        <w:rPr>
          <w:lang w:val="en-US"/>
        </w:rPr>
        <w:t xml:space="preserve"> dicitur quia dedicatio est.</w:t>
      </w:r>
    </w:p>
    <w:p w:rsidR="00D85708" w:rsidRPr="006A75AC" w:rsidRDefault="00D85708" w:rsidP="00F81136">
      <w:pPr>
        <w:rPr>
          <w:lang w:val="en-US"/>
        </w:rPr>
      </w:pPr>
      <w:r w:rsidRPr="006A75AC">
        <w:rPr>
          <w:rStyle w:val="Time1"/>
          <w:lang w:val="en-US"/>
        </w:rPr>
        <w:t>Ad sextam</w:t>
      </w:r>
      <w:r w:rsidRPr="006A75AC">
        <w:rPr>
          <w:lang w:val="en-US"/>
        </w:rPr>
        <w:t xml:space="preserve"> AN </w:t>
      </w:r>
      <w:r w:rsidRPr="006A75AC">
        <w:rPr>
          <w:rStyle w:val="Neume"/>
          <w:lang w:val="en-US"/>
        </w:rPr>
        <w:t>Michael Gabriel Ra</w:t>
      </w:r>
      <w:r w:rsidRPr="006A75AC">
        <w:rPr>
          <w:rStyle w:val="Incipit"/>
          <w:lang w:val="en-US"/>
        </w:rPr>
        <w:t>phael</w:t>
      </w:r>
      <w:r w:rsidRPr="006A75AC">
        <w:rPr>
          <w:lang w:val="en-US"/>
        </w:rPr>
        <w:t xml:space="preserve">. RB </w:t>
      </w:r>
      <w:r w:rsidRPr="006A75AC">
        <w:rPr>
          <w:rStyle w:val="Incipit"/>
          <w:lang w:val="en-US"/>
        </w:rPr>
        <w:t>Ascendit fumus</w:t>
      </w:r>
      <w:r w:rsidRPr="006A75AC">
        <w:rPr>
          <w:lang w:val="en-US"/>
        </w:rPr>
        <w:t xml:space="preserve">. VS </w:t>
      </w:r>
      <w:r w:rsidRPr="006A75AC">
        <w:rPr>
          <w:rStyle w:val="Incipit"/>
          <w:lang w:val="en-US"/>
        </w:rPr>
        <w:t>In conspectu angelor</w:t>
      </w:r>
      <w:r w:rsidRPr="006A75AC">
        <w:rPr>
          <w:rStyle w:val="Neume"/>
          <w:lang w:val="en-US"/>
        </w:rPr>
        <w:t>um</w:t>
      </w:r>
      <w:r w:rsidRPr="006A75AC">
        <w:rPr>
          <w:lang w:val="en-US"/>
        </w:rPr>
        <w:t>.</w:t>
      </w:r>
    </w:p>
    <w:p w:rsidR="00D85708" w:rsidRPr="006A75AC" w:rsidRDefault="00D85708" w:rsidP="00F81136">
      <w:pPr>
        <w:rPr>
          <w:lang w:val="pt-PT"/>
        </w:rPr>
      </w:pPr>
      <w:r w:rsidRPr="006A75AC">
        <w:rPr>
          <w:rStyle w:val="Time1"/>
          <w:lang w:val="en-US"/>
        </w:rPr>
        <w:t>Ad nonam</w:t>
      </w:r>
      <w:r w:rsidRPr="006A75AC">
        <w:rPr>
          <w:lang w:val="en-US"/>
        </w:rPr>
        <w:t xml:space="preserve"> AN </w:t>
      </w:r>
      <w:r w:rsidRPr="006A75AC">
        <w:rPr>
          <w:rStyle w:val="Neume"/>
          <w:lang w:val="en-US"/>
        </w:rPr>
        <w:t>Data sunt ei</w:t>
      </w:r>
      <w:r w:rsidRPr="006A75AC">
        <w:rPr>
          <w:lang w:val="en-US"/>
        </w:rPr>
        <w:t xml:space="preserve">. </w:t>
      </w:r>
      <w:r w:rsidRPr="006A75AC">
        <w:rPr>
          <w:lang w:val="pt-PT"/>
        </w:rPr>
        <w:t xml:space="preserve">VSRB </w:t>
      </w:r>
      <w:r w:rsidRPr="006A75AC">
        <w:rPr>
          <w:rStyle w:val="Incipit"/>
          <w:lang w:val="pt-PT"/>
        </w:rPr>
        <w:t>In conspectu angelorum</w:t>
      </w:r>
      <w:r w:rsidRPr="006A75AC">
        <w:rPr>
          <w:lang w:val="pt-PT"/>
        </w:rPr>
        <w:t xml:space="preserve">. VS </w:t>
      </w:r>
      <w:r w:rsidRPr="006A75AC">
        <w:rPr>
          <w:rStyle w:val="Incipit"/>
          <w:lang w:val="pt-PT"/>
        </w:rPr>
        <w:t>Adorate domin</w:t>
      </w:r>
      <w:r w:rsidRPr="006A75AC">
        <w:rPr>
          <w:rStyle w:val="Neume"/>
          <w:lang w:val="pt-PT"/>
        </w:rPr>
        <w:t>um</w:t>
      </w:r>
      <w:r w:rsidRPr="006A75AC">
        <w:rPr>
          <w:lang w:val="pt-PT"/>
        </w:rPr>
        <w:t>.</w:t>
      </w:r>
    </w:p>
    <w:p w:rsidR="00D85708" w:rsidRPr="006A75AC" w:rsidRDefault="00D85708" w:rsidP="00F81136">
      <w:pPr>
        <w:rPr>
          <w:lang w:val="pt-PT"/>
        </w:rPr>
      </w:pPr>
      <w:r w:rsidRPr="006A75AC">
        <w:rPr>
          <w:rStyle w:val="Time1"/>
          <w:lang w:val="pt-PT"/>
        </w:rPr>
        <w:t>In secunda vespera</w:t>
      </w:r>
      <w:r w:rsidRPr="006A75AC">
        <w:rPr>
          <w:lang w:val="pt-PT"/>
        </w:rPr>
        <w:t xml:space="preserve"> AN </w:t>
      </w:r>
      <w:r w:rsidRPr="006A75AC">
        <w:rPr>
          <w:rStyle w:val="Neume"/>
          <w:lang w:val="pt-PT"/>
        </w:rPr>
        <w:t>Dum proeliaretur</w:t>
      </w:r>
      <w:r w:rsidRPr="006A75AC">
        <w:rPr>
          <w:lang w:val="pt-PT"/>
        </w:rPr>
        <w:t xml:space="preserve">. PS </w:t>
      </w:r>
      <w:r w:rsidRPr="006A75AC">
        <w:rPr>
          <w:rStyle w:val="Incipit"/>
          <w:lang w:val="pt-PT"/>
        </w:rPr>
        <w:t>Credidi</w:t>
      </w:r>
      <w:r w:rsidRPr="006A75AC">
        <w:rPr>
          <w:lang w:val="pt-PT"/>
        </w:rPr>
        <w:t xml:space="preserve">. |RE::Psalmus.| AN </w:t>
      </w:r>
      <w:r w:rsidRPr="006A75AC">
        <w:rPr>
          <w:rStyle w:val="Neume"/>
          <w:lang w:val="pt-PT"/>
        </w:rPr>
        <w:t>Dum commiteret</w:t>
      </w:r>
      <w:r w:rsidRPr="006A75AC">
        <w:rPr>
          <w:lang w:val="pt-PT"/>
        </w:rPr>
        <w:t xml:space="preserve">. PS </w:t>
      </w:r>
      <w:r w:rsidRPr="006A75AC">
        <w:rPr>
          <w:rStyle w:val="Incipit"/>
          <w:lang w:val="pt-PT"/>
        </w:rPr>
        <w:t>Laetatus</w:t>
      </w:r>
      <w:r w:rsidRPr="006A75AC">
        <w:rPr>
          <w:lang w:val="pt-PT"/>
        </w:rPr>
        <w:t xml:space="preserve">. AN </w:t>
      </w:r>
      <w:r w:rsidRPr="006A75AC">
        <w:rPr>
          <w:rStyle w:val="Neume"/>
          <w:lang w:val="pt-PT"/>
        </w:rPr>
        <w:t>Archange</w:t>
      </w:r>
      <w:r w:rsidRPr="006A75AC">
        <w:rPr>
          <w:rStyle w:val="Incipit"/>
          <w:lang w:val="pt-PT"/>
        </w:rPr>
        <w:t>le Michael</w:t>
      </w:r>
      <w:r w:rsidRPr="006A75AC">
        <w:rPr>
          <w:lang w:val="pt-PT"/>
        </w:rPr>
        <w:t xml:space="preserve">. PS </w:t>
      </w:r>
      <w:r w:rsidRPr="006A75AC">
        <w:rPr>
          <w:rStyle w:val="Incipit"/>
          <w:lang w:val="pt-PT"/>
        </w:rPr>
        <w:t>Nisi dominus</w:t>
      </w:r>
      <w:r w:rsidRPr="006A75AC">
        <w:rPr>
          <w:lang w:val="pt-PT"/>
        </w:rPr>
        <w:t xml:space="preserve">. AN </w:t>
      </w:r>
      <w:r w:rsidRPr="006A75AC">
        <w:rPr>
          <w:rStyle w:val="Neume"/>
          <w:lang w:val="pt-PT"/>
        </w:rPr>
        <w:t>Angelus archangelus</w:t>
      </w:r>
      <w:r w:rsidRPr="006A75AC">
        <w:rPr>
          <w:lang w:val="pt-PT"/>
        </w:rPr>
        <w:t xml:space="preserve">. PS </w:t>
      </w:r>
      <w:r w:rsidRPr="006A75AC">
        <w:rPr>
          <w:rStyle w:val="Incipit"/>
          <w:lang w:val="pt-PT"/>
        </w:rPr>
        <w:t>Confitebor</w:t>
      </w:r>
      <w:r w:rsidRPr="006A75AC">
        <w:rPr>
          <w:lang w:val="pt-PT"/>
        </w:rPr>
        <w:t xml:space="preserve">. AN </w:t>
      </w:r>
      <w:r w:rsidRPr="006A75AC">
        <w:rPr>
          <w:rStyle w:val="Neume"/>
          <w:lang w:val="pt-PT"/>
        </w:rPr>
        <w:t>Data est po</w:t>
      </w:r>
      <w:r w:rsidRPr="006A75AC">
        <w:rPr>
          <w:rStyle w:val="Incipit"/>
          <w:lang w:val="pt-PT"/>
        </w:rPr>
        <w:t>testas</w:t>
      </w:r>
      <w:r w:rsidRPr="006A75AC">
        <w:rPr>
          <w:lang w:val="pt-PT"/>
        </w:rPr>
        <w:t xml:space="preserve">. PS </w:t>
      </w:r>
      <w:r w:rsidRPr="006A75AC">
        <w:rPr>
          <w:rStyle w:val="Incipit"/>
          <w:lang w:val="pt-PT"/>
        </w:rPr>
        <w:t>Lauda Hierusalem</w:t>
      </w:r>
      <w:r w:rsidRPr="006A75AC">
        <w:rPr>
          <w:lang w:val="pt-PT"/>
        </w:rPr>
        <w:t>. Laudando hi psalmi dicuntur</w:t>
      </w:r>
      <w:r w:rsidR="005368C0" w:rsidRPr="006A75AC">
        <w:rPr>
          <w:lang w:val="pt-PT"/>
        </w:rPr>
        <w:t xml:space="preserve">, quia dedicatio est. HY </w:t>
      </w:r>
      <w:r w:rsidR="005368C0" w:rsidRPr="006A75AC">
        <w:rPr>
          <w:rStyle w:val="Incipit"/>
          <w:lang w:val="pt-PT"/>
        </w:rPr>
        <w:t>Tibi Christe</w:t>
      </w:r>
      <w:r w:rsidR="005368C0" w:rsidRPr="006A75AC">
        <w:rPr>
          <w:lang w:val="pt-PT"/>
        </w:rPr>
        <w:t xml:space="preserve">. AM </w:t>
      </w:r>
      <w:r w:rsidR="005368C0" w:rsidRPr="006A75AC">
        <w:rPr>
          <w:rStyle w:val="Neume"/>
          <w:lang w:val="pt-PT"/>
        </w:rPr>
        <w:t>Archangele |Christe::Christi|</w:t>
      </w:r>
      <w:r w:rsidR="005368C0" w:rsidRPr="006A75AC">
        <w:rPr>
          <w:lang w:val="pt-PT"/>
        </w:rPr>
        <w:t>.</w:t>
      </w:r>
    </w:p>
    <w:p w:rsidR="005368C0" w:rsidRPr="006A75AC" w:rsidRDefault="005368C0" w:rsidP="008F5AE5">
      <w:pPr>
        <w:pStyle w:val="berschrift1"/>
        <w:rPr>
          <w:lang w:val="pt-PT"/>
        </w:rPr>
      </w:pPr>
      <w:r w:rsidRPr="006A75AC">
        <w:rPr>
          <w:lang w:val="pt-PT"/>
        </w:rPr>
        <w:t>DE SANCTO HIERONYMO</w:t>
      </w:r>
      <w:r w:rsidR="00566848">
        <w:rPr>
          <w:lang w:val="pt-PT"/>
        </w:rPr>
        <w:t xml:space="preserve"> PRESBYTERO</w:t>
      </w:r>
    </w:p>
    <w:p w:rsidR="005368C0" w:rsidRPr="006A75AC" w:rsidRDefault="005368C0" w:rsidP="00F81136">
      <w:pPr>
        <w:rPr>
          <w:lang w:val="pt-PT"/>
        </w:rPr>
      </w:pPr>
      <w:r w:rsidRPr="006A75AC">
        <w:rPr>
          <w:lang w:val="pt-PT"/>
        </w:rPr>
        <w:t xml:space="preserve">Novem lectiones </w:t>
      </w:r>
      <w:r w:rsidR="00566848">
        <w:rPr>
          <w:lang w:val="pt-PT"/>
        </w:rPr>
        <w:t>de confessore</w:t>
      </w:r>
      <w:r w:rsidRPr="006A75AC">
        <w:rPr>
          <w:lang w:val="pt-PT"/>
        </w:rPr>
        <w:t>.</w:t>
      </w:r>
    </w:p>
    <w:p w:rsidR="005368C0" w:rsidRPr="006A75AC" w:rsidRDefault="005368C0" w:rsidP="008F5AE5">
      <w:pPr>
        <w:pStyle w:val="berschrift1"/>
        <w:rPr>
          <w:lang w:val="pt-PT"/>
        </w:rPr>
      </w:pPr>
      <w:r w:rsidRPr="006A75AC">
        <w:rPr>
          <w:lang w:val="pt-PT"/>
        </w:rPr>
        <w:t>DE SANCTO REMIGIO</w:t>
      </w:r>
    </w:p>
    <w:p w:rsidR="005368C0" w:rsidRPr="006A75AC" w:rsidRDefault="005368C0" w:rsidP="001937F9">
      <w:pPr>
        <w:rPr>
          <w:lang w:val="pt-PT"/>
        </w:rPr>
      </w:pPr>
      <w:r w:rsidRPr="006A75AC">
        <w:rPr>
          <w:lang w:val="pt-PT"/>
        </w:rPr>
        <w:t>Tres lectiones sicut de uno tantum sacerdos, quamvis ipsa d</w:t>
      </w:r>
      <w:r w:rsidR="005807F2" w:rsidRPr="006A75AC">
        <w:rPr>
          <w:lang w:val="pt-PT"/>
        </w:rPr>
        <w:t xml:space="preserve">ie sit etiam Germani et Vedasti </w:t>
      </w:r>
      <w:r w:rsidR="00566848">
        <w:rPr>
          <w:lang w:val="pt-PT"/>
        </w:rPr>
        <w:t>%D::a% [et] Niceti antistitum.</w:t>
      </w:r>
      <w:r w:rsidR="005807F2" w:rsidRPr="006A75AC">
        <w:rPr>
          <w:lang w:val="pt-PT"/>
        </w:rPr>
        <w:t xml:space="preserve"> </w:t>
      </w:r>
      <w:r w:rsidR="00566848">
        <w:rPr>
          <w:lang w:val="pt-PT"/>
        </w:rPr>
        <w:t>N</w:t>
      </w:r>
      <w:r w:rsidR="005807F2" w:rsidRPr="006A75AC">
        <w:rPr>
          <w:lang w:val="pt-PT"/>
        </w:rPr>
        <w:t>am officium in graduali de uno est.</w:t>
      </w:r>
    </w:p>
    <w:p w:rsidR="005807F2" w:rsidRPr="006A75AC" w:rsidRDefault="005807F2" w:rsidP="008F5AE5">
      <w:pPr>
        <w:pStyle w:val="berschrift1"/>
        <w:rPr>
          <w:lang w:val="pt-PT"/>
        </w:rPr>
      </w:pPr>
      <w:r w:rsidRPr="006A75AC">
        <w:rPr>
          <w:lang w:val="pt-PT"/>
        </w:rPr>
        <w:t>DE SANCTO LEODEGARIO</w:t>
      </w:r>
    </w:p>
    <w:p w:rsidR="005807F2" w:rsidRPr="006A75AC" w:rsidRDefault="005807F2" w:rsidP="00F81136">
      <w:pPr>
        <w:rPr>
          <w:lang w:val="pt-PT"/>
        </w:rPr>
      </w:pPr>
      <w:r w:rsidRPr="006A75AC">
        <w:rPr>
          <w:lang w:val="pt-PT"/>
        </w:rPr>
        <w:t>Antiphona et oratio.</w:t>
      </w:r>
    </w:p>
    <w:p w:rsidR="005807F2" w:rsidRPr="006A75AC" w:rsidRDefault="005807F2" w:rsidP="008F5AE5">
      <w:pPr>
        <w:pStyle w:val="berschrift1"/>
        <w:rPr>
          <w:lang w:val="pt-PT"/>
        </w:rPr>
      </w:pPr>
      <w:r w:rsidRPr="006A75AC">
        <w:rPr>
          <w:lang w:val="pt-PT"/>
        </w:rPr>
        <w:t>MARCI PAPAE</w:t>
      </w:r>
    </w:p>
    <w:p w:rsidR="005807F2" w:rsidRPr="006A75AC" w:rsidRDefault="005807F2" w:rsidP="00F81136">
      <w:pPr>
        <w:rPr>
          <w:lang w:val="pt-PT"/>
        </w:rPr>
      </w:pPr>
      <w:r w:rsidRPr="006A75AC">
        <w:rPr>
          <w:lang w:val="pt-PT"/>
        </w:rPr>
        <w:t>Tres lectiones.</w:t>
      </w:r>
    </w:p>
    <w:p w:rsidR="005807F2" w:rsidRPr="006A75AC" w:rsidRDefault="005807F2" w:rsidP="008F5AE5">
      <w:pPr>
        <w:pStyle w:val="berschrift1"/>
        <w:rPr>
          <w:lang w:val="pt-PT"/>
        </w:rPr>
      </w:pPr>
      <w:r w:rsidRPr="006A75AC">
        <w:rPr>
          <w:lang w:val="pt-PT"/>
        </w:rPr>
        <w:t>DIONYSII ET SOCIORUM EIUS</w:t>
      </w:r>
    </w:p>
    <w:p w:rsidR="005807F2" w:rsidRPr="006A75AC" w:rsidRDefault="005807F2" w:rsidP="00F81136">
      <w:pPr>
        <w:rPr>
          <w:lang w:val="da-DK"/>
        </w:rPr>
      </w:pPr>
      <w:r w:rsidRPr="006A75AC">
        <w:rPr>
          <w:lang w:val="fr-FR"/>
        </w:rPr>
        <w:t xml:space="preserve">Novem lectiones de sanctis cum propriis laudibus. </w:t>
      </w:r>
      <w:r w:rsidRPr="006A75AC">
        <w:rPr>
          <w:lang w:val="da-DK"/>
        </w:rPr>
        <w:t>Et vacatur.</w:t>
      </w:r>
    </w:p>
    <w:p w:rsidR="005807F2" w:rsidRPr="006A75AC" w:rsidRDefault="005807F2" w:rsidP="008F5AE5">
      <w:pPr>
        <w:pStyle w:val="berschrift1"/>
        <w:rPr>
          <w:lang w:val="da-DK"/>
        </w:rPr>
      </w:pPr>
      <w:r w:rsidRPr="006A75AC">
        <w:rPr>
          <w:lang w:val="da-DK"/>
        </w:rPr>
        <w:t>GEREONIS ET SOCIORUM EIUS</w:t>
      </w:r>
    </w:p>
    <w:p w:rsidR="005807F2" w:rsidRPr="006A75AC" w:rsidRDefault="005807F2" w:rsidP="00F81136">
      <w:pPr>
        <w:rPr>
          <w:lang w:val="da-DK"/>
        </w:rPr>
      </w:pPr>
      <w:r w:rsidRPr="006A75AC">
        <w:rPr>
          <w:lang w:val="da-DK"/>
        </w:rPr>
        <w:t>Antiphona et oratio.</w:t>
      </w:r>
    </w:p>
    <w:p w:rsidR="005807F2" w:rsidRPr="006A75AC" w:rsidRDefault="005807F2" w:rsidP="008F5AE5">
      <w:pPr>
        <w:pStyle w:val="berschrift1"/>
        <w:rPr>
          <w:lang w:val="da-DK"/>
        </w:rPr>
      </w:pPr>
      <w:r w:rsidRPr="006A75AC">
        <w:rPr>
          <w:lang w:val="da-DK"/>
        </w:rPr>
        <w:t xml:space="preserve">CALLISTI PAPAE </w:t>
      </w:r>
    </w:p>
    <w:p w:rsidR="005807F2" w:rsidRPr="006A75AC" w:rsidRDefault="005807F2" w:rsidP="00F81136">
      <w:pPr>
        <w:rPr>
          <w:lang w:val="da-DK"/>
        </w:rPr>
      </w:pPr>
      <w:r w:rsidRPr="006A75AC">
        <w:rPr>
          <w:lang w:val="da-DK"/>
        </w:rPr>
        <w:t>Tres lectiones.</w:t>
      </w:r>
    </w:p>
    <w:p w:rsidR="005807F2" w:rsidRPr="006A75AC" w:rsidRDefault="005807F2" w:rsidP="008F5AE5">
      <w:pPr>
        <w:pStyle w:val="berschrift1"/>
        <w:rPr>
          <w:lang w:val="da-DK"/>
        </w:rPr>
      </w:pPr>
      <w:r w:rsidRPr="006A75AC">
        <w:rPr>
          <w:lang w:val="da-DK"/>
        </w:rPr>
        <w:t>DE SANCTO GALLO</w:t>
      </w:r>
    </w:p>
    <w:p w:rsidR="005807F2" w:rsidRPr="006A75AC" w:rsidRDefault="005807F2" w:rsidP="00F81136">
      <w:pPr>
        <w:rPr>
          <w:lang w:val="da-DK"/>
        </w:rPr>
      </w:pPr>
      <w:r w:rsidRPr="006A75AC">
        <w:rPr>
          <w:rStyle w:val="Time1"/>
          <w:lang w:val="da-DK"/>
        </w:rPr>
        <w:t>Ad vesperas</w:t>
      </w:r>
      <w:r w:rsidRPr="006A75AC">
        <w:rPr>
          <w:lang w:val="da-DK"/>
        </w:rPr>
        <w:t xml:space="preserve"> [RP] </w:t>
      </w:r>
      <w:r w:rsidRPr="006A75AC">
        <w:rPr>
          <w:rStyle w:val="Neume"/>
          <w:lang w:val="da-DK"/>
        </w:rPr>
        <w:t>Beatus Gallus</w:t>
      </w:r>
      <w:r w:rsidRPr="006A75AC">
        <w:rPr>
          <w:lang w:val="da-DK"/>
        </w:rPr>
        <w:t>.</w:t>
      </w:r>
    </w:p>
    <w:p w:rsidR="005807F2" w:rsidRPr="006A75AC" w:rsidRDefault="005807F2" w:rsidP="00F81136">
      <w:pPr>
        <w:rPr>
          <w:lang w:val="da-DK"/>
        </w:rPr>
      </w:pPr>
      <w:r w:rsidRPr="006A75AC">
        <w:rPr>
          <w:rStyle w:val="Time1"/>
          <w:lang w:val="da-DK"/>
        </w:rPr>
        <w:t>[Ad matutinum]</w:t>
      </w:r>
      <w:r w:rsidRPr="006A75AC">
        <w:rPr>
          <w:lang w:val="da-DK"/>
        </w:rPr>
        <w:t xml:space="preserve"> EV </w:t>
      </w:r>
      <w:r w:rsidRPr="006A75AC">
        <w:rPr>
          <w:rStyle w:val="Incipit"/>
          <w:lang w:val="da-DK"/>
        </w:rPr>
        <w:t>Ecce nos reliquimus</w:t>
      </w:r>
      <w:r w:rsidRPr="006A75AC">
        <w:rPr>
          <w:lang w:val="da-DK"/>
        </w:rPr>
        <w:t>.</w:t>
      </w:r>
    </w:p>
    <w:p w:rsidR="005807F2" w:rsidRPr="006A75AC" w:rsidRDefault="00CF0230" w:rsidP="00F81136">
      <w:pPr>
        <w:rPr>
          <w:lang w:val="es-ES"/>
        </w:rPr>
      </w:pPr>
      <w:r w:rsidRPr="00CF0230">
        <w:t>Laudes a</w:t>
      </w:r>
      <w:r w:rsidR="005807F2" w:rsidRPr="00CF0230">
        <w:t>d cursus</w:t>
      </w:r>
      <w:r w:rsidRPr="00CF0230">
        <w:t xml:space="preserve"> et a</w:t>
      </w:r>
      <w:r>
        <w:rPr>
          <w:lang w:val="es-ES"/>
        </w:rPr>
        <w:t>d secundas vesperas</w:t>
      </w:r>
      <w:r w:rsidR="00E872A7">
        <w:rPr>
          <w:lang w:val="es-ES"/>
        </w:rPr>
        <w:t>.</w:t>
      </w:r>
    </w:p>
    <w:p w:rsidR="005807F2" w:rsidRPr="006A75AC" w:rsidRDefault="005807F2" w:rsidP="00F81136">
      <w:pPr>
        <w:rPr>
          <w:lang w:val="es-ES"/>
        </w:rPr>
      </w:pPr>
      <w:r w:rsidRPr="006A75AC">
        <w:rPr>
          <w:rStyle w:val="Time1"/>
          <w:lang w:val="es-ES"/>
        </w:rPr>
        <w:t>[Ad secundas vesperas]</w:t>
      </w:r>
      <w:r w:rsidRPr="006A75AC">
        <w:rPr>
          <w:lang w:val="es-ES"/>
        </w:rPr>
        <w:t xml:space="preserve"> PS </w:t>
      </w:r>
      <w:r w:rsidRPr="006A75AC">
        <w:rPr>
          <w:rStyle w:val="Incipit"/>
          <w:lang w:val="es-ES"/>
        </w:rPr>
        <w:t>Dixit dominus</w:t>
      </w:r>
      <w:r w:rsidRPr="006A75AC">
        <w:rPr>
          <w:lang w:val="es-ES"/>
        </w:rPr>
        <w:t xml:space="preserve">. PS </w:t>
      </w:r>
      <w:r w:rsidRPr="006A75AC">
        <w:rPr>
          <w:rStyle w:val="Incipit"/>
          <w:lang w:val="es-ES"/>
        </w:rPr>
        <w:t>Confitebor</w:t>
      </w:r>
      <w:r w:rsidRPr="006A75AC">
        <w:rPr>
          <w:lang w:val="es-ES"/>
        </w:rPr>
        <w:t xml:space="preserve">. PS </w:t>
      </w:r>
      <w:r w:rsidRPr="006A75AC">
        <w:rPr>
          <w:rStyle w:val="Incipit"/>
          <w:lang w:val="es-ES"/>
        </w:rPr>
        <w:t>B</w:t>
      </w:r>
      <w:r w:rsidR="00793F61" w:rsidRPr="006A75AC">
        <w:rPr>
          <w:rStyle w:val="Incipit"/>
          <w:lang w:val="es-ES"/>
        </w:rPr>
        <w:t>eatus</w:t>
      </w:r>
      <w:r w:rsidR="00793F61" w:rsidRPr="006A75AC">
        <w:rPr>
          <w:lang w:val="es-ES"/>
        </w:rPr>
        <w:t xml:space="preserve">. PS </w:t>
      </w:r>
      <w:r w:rsidR="00793F61" w:rsidRPr="006A75AC">
        <w:rPr>
          <w:rStyle w:val="Incipit"/>
          <w:lang w:val="es-ES"/>
        </w:rPr>
        <w:t>De profundis</w:t>
      </w:r>
      <w:r w:rsidR="00793F61" w:rsidRPr="006A75AC">
        <w:rPr>
          <w:lang w:val="es-ES"/>
        </w:rPr>
        <w:t xml:space="preserve">. PS </w:t>
      </w:r>
      <w:r w:rsidR="00793F61" w:rsidRPr="006A75AC">
        <w:rPr>
          <w:rStyle w:val="Incipit"/>
          <w:lang w:val="es-ES"/>
        </w:rPr>
        <w:t>Memento domine</w:t>
      </w:r>
      <w:r w:rsidR="00793F61" w:rsidRPr="006A75AC">
        <w:rPr>
          <w:lang w:val="es-ES"/>
        </w:rPr>
        <w:t>.</w:t>
      </w:r>
    </w:p>
    <w:p w:rsidR="00793F61" w:rsidRPr="006A75AC" w:rsidRDefault="00793F61" w:rsidP="008F5AE5">
      <w:pPr>
        <w:pStyle w:val="berschrift1"/>
        <w:rPr>
          <w:lang w:val="es-ES"/>
        </w:rPr>
      </w:pPr>
      <w:r w:rsidRPr="006A75AC">
        <w:rPr>
          <w:lang w:val="es-ES"/>
        </w:rPr>
        <w:t>DE SANCTO LUCA</w:t>
      </w:r>
    </w:p>
    <w:p w:rsidR="00793F61" w:rsidRPr="006A75AC" w:rsidRDefault="00793F61" w:rsidP="00F81136">
      <w:pPr>
        <w:rPr>
          <w:lang w:val="es-ES"/>
        </w:rPr>
      </w:pPr>
      <w:r w:rsidRPr="006A75AC">
        <w:rPr>
          <w:lang w:val="es-ES"/>
        </w:rPr>
        <w:t>Novem lectiones.</w:t>
      </w:r>
    </w:p>
    <w:p w:rsidR="00793F61" w:rsidRPr="006A75AC" w:rsidRDefault="00793F61" w:rsidP="00F81136">
      <w:pPr>
        <w:rPr>
          <w:lang w:val="it-IT"/>
        </w:rPr>
      </w:pPr>
      <w:r w:rsidRPr="006A75AC">
        <w:rPr>
          <w:rStyle w:val="Time1"/>
          <w:lang w:val="it-IT"/>
        </w:rPr>
        <w:t>[Ad vesperas]</w:t>
      </w:r>
      <w:r w:rsidRPr="006A75AC">
        <w:rPr>
          <w:lang w:val="it-IT"/>
        </w:rPr>
        <w:t xml:space="preserve"> AM </w:t>
      </w:r>
      <w:r w:rsidRPr="006A75AC">
        <w:rPr>
          <w:rStyle w:val="Neume"/>
          <w:lang w:val="it-IT"/>
        </w:rPr>
        <w:t>Ecce ego</w:t>
      </w:r>
      <w:r w:rsidRPr="006A75AC">
        <w:rPr>
          <w:lang w:val="it-IT"/>
        </w:rPr>
        <w:t xml:space="preserve"> in PSMA </w:t>
      </w:r>
      <w:r w:rsidRPr="006A75AC">
        <w:rPr>
          <w:rStyle w:val="Incipit"/>
          <w:lang w:val="it-IT"/>
        </w:rPr>
        <w:t>Magnificat</w:t>
      </w:r>
      <w:r w:rsidRPr="006A75AC">
        <w:rPr>
          <w:lang w:val="it-IT"/>
        </w:rPr>
        <w:t>.</w:t>
      </w:r>
    </w:p>
    <w:p w:rsidR="00793F61" w:rsidRPr="006A75AC" w:rsidRDefault="00793F61" w:rsidP="00F81136">
      <w:pPr>
        <w:rPr>
          <w:lang w:val="it-IT"/>
        </w:rPr>
      </w:pPr>
      <w:r w:rsidRPr="006A75AC">
        <w:rPr>
          <w:rStyle w:val="Time1"/>
          <w:lang w:val="it-IT"/>
        </w:rPr>
        <w:t>[Ad matutinum]</w:t>
      </w:r>
      <w:r w:rsidRPr="006A75AC">
        <w:rPr>
          <w:lang w:val="it-IT"/>
        </w:rPr>
        <w:t xml:space="preserve"> EV </w:t>
      </w:r>
      <w:r w:rsidRPr="006A75AC">
        <w:rPr>
          <w:rStyle w:val="Incipit"/>
          <w:lang w:val="it-IT"/>
        </w:rPr>
        <w:t>Designavit Iesus</w:t>
      </w:r>
      <w:r w:rsidRPr="006A75AC">
        <w:rPr>
          <w:lang w:val="it-IT"/>
        </w:rPr>
        <w:t>.</w:t>
      </w:r>
    </w:p>
    <w:p w:rsidR="00793F61" w:rsidRPr="006A75AC" w:rsidRDefault="00793F61" w:rsidP="008F5AE5">
      <w:pPr>
        <w:pStyle w:val="berschrift1"/>
        <w:rPr>
          <w:lang w:val="it-IT"/>
        </w:rPr>
      </w:pPr>
      <w:r w:rsidRPr="006A75AC">
        <w:rPr>
          <w:lang w:val="it-IT"/>
        </w:rPr>
        <w:t>CRISPINI ET CRISPINIANI</w:t>
      </w:r>
    </w:p>
    <w:p w:rsidR="00793F61" w:rsidRPr="006A75AC" w:rsidRDefault="00793F61" w:rsidP="00F81136">
      <w:pPr>
        <w:rPr>
          <w:lang w:val="fr-FR"/>
        </w:rPr>
      </w:pPr>
      <w:r w:rsidRPr="006A75AC">
        <w:rPr>
          <w:lang w:val="fr-FR"/>
        </w:rPr>
        <w:t>Antiphona et oratio.</w:t>
      </w:r>
    </w:p>
    <w:p w:rsidR="00793F61" w:rsidRPr="006A75AC" w:rsidRDefault="00793F61" w:rsidP="008F5AE5">
      <w:pPr>
        <w:pStyle w:val="berschrift1"/>
        <w:rPr>
          <w:lang w:val="fr-FR"/>
        </w:rPr>
      </w:pPr>
      <w:r w:rsidRPr="006A75AC">
        <w:rPr>
          <w:lang w:val="fr-FR"/>
        </w:rPr>
        <w:t>SIMONIS ET IUDAE</w:t>
      </w:r>
    </w:p>
    <w:p w:rsidR="00793F61" w:rsidRPr="006A75AC" w:rsidRDefault="00793F61" w:rsidP="00F81136">
      <w:pPr>
        <w:rPr>
          <w:lang w:val="en-US"/>
        </w:rPr>
      </w:pPr>
      <w:r w:rsidRPr="006A75AC">
        <w:rPr>
          <w:rStyle w:val="Time1"/>
          <w:lang w:val="en-US"/>
        </w:rPr>
        <w:t>[Ad matutinum]</w:t>
      </w:r>
      <w:r w:rsidRPr="006A75AC">
        <w:rPr>
          <w:lang w:val="en-US"/>
        </w:rPr>
        <w:t xml:space="preserve"> EV </w:t>
      </w:r>
      <w:r w:rsidRPr="006A75AC">
        <w:rPr>
          <w:rStyle w:val="Incipit"/>
          <w:lang w:val="en-US"/>
        </w:rPr>
        <w:t>Haec mando</w:t>
      </w:r>
      <w:r w:rsidRPr="006A75AC">
        <w:rPr>
          <w:lang w:val="en-US"/>
        </w:rPr>
        <w:t>.</w:t>
      </w:r>
    </w:p>
    <w:p w:rsidR="00793F61" w:rsidRPr="006A75AC" w:rsidRDefault="00793F61" w:rsidP="008F5AE5">
      <w:pPr>
        <w:pStyle w:val="berschrift1"/>
        <w:rPr>
          <w:lang w:val="en-US"/>
        </w:rPr>
      </w:pPr>
      <w:r w:rsidRPr="006A75AC">
        <w:rPr>
          <w:lang w:val="en-US"/>
        </w:rPr>
        <w:t>IN VIGILIA OMNIUM SANCTORUM</w:t>
      </w:r>
    </w:p>
    <w:p w:rsidR="00793F61" w:rsidRPr="006A75AC" w:rsidRDefault="00793F61" w:rsidP="00F81136">
      <w:pPr>
        <w:rPr>
          <w:lang w:val="en-US"/>
        </w:rPr>
      </w:pPr>
      <w:r w:rsidRPr="006A75AC">
        <w:rPr>
          <w:rStyle w:val="Time1"/>
          <w:lang w:val="en-US"/>
        </w:rPr>
        <w:t>Ad matutinum et ad missam</w:t>
      </w:r>
      <w:r w:rsidRPr="006A75AC">
        <w:rPr>
          <w:lang w:val="en-US"/>
        </w:rPr>
        <w:t xml:space="preserve"> EV </w:t>
      </w:r>
      <w:r w:rsidRPr="006A75AC">
        <w:rPr>
          <w:rStyle w:val="Incipit"/>
          <w:lang w:val="en-US"/>
        </w:rPr>
        <w:t>Descendens Iesus de monte</w:t>
      </w:r>
      <w:r w:rsidRPr="006A75AC">
        <w:rPr>
          <w:lang w:val="en-US"/>
        </w:rPr>
        <w:t>.</w:t>
      </w:r>
    </w:p>
    <w:p w:rsidR="00793F61" w:rsidRPr="006A75AC" w:rsidRDefault="00793F61" w:rsidP="008F5AE5">
      <w:pPr>
        <w:pStyle w:val="berschrift1"/>
        <w:rPr>
          <w:lang w:val="en-US"/>
        </w:rPr>
      </w:pPr>
      <w:r w:rsidRPr="006A75AC">
        <w:rPr>
          <w:lang w:val="en-US"/>
        </w:rPr>
        <w:t>[IN DIE OMNIUM SANCTORUM]</w:t>
      </w:r>
    </w:p>
    <w:p w:rsidR="00C83A60" w:rsidRPr="006A75AC" w:rsidRDefault="00793F61" w:rsidP="00F81136">
      <w:pPr>
        <w:rPr>
          <w:lang w:val="en-US"/>
        </w:rPr>
      </w:pPr>
      <w:r w:rsidRPr="006A75AC">
        <w:rPr>
          <w:rStyle w:val="Time1"/>
          <w:lang w:val="en-US"/>
        </w:rPr>
        <w:t>Ad vesperas</w:t>
      </w:r>
      <w:r w:rsidRPr="006A75AC">
        <w:rPr>
          <w:lang w:val="en-US"/>
        </w:rPr>
        <w:t xml:space="preserve"> AN </w:t>
      </w:r>
      <w:r w:rsidRPr="006A75AC">
        <w:rPr>
          <w:rStyle w:val="Incipit"/>
          <w:lang w:val="en-US"/>
        </w:rPr>
        <w:t>Sancti per fidem</w:t>
      </w:r>
      <w:r w:rsidRPr="006A75AC">
        <w:rPr>
          <w:lang w:val="en-US"/>
        </w:rPr>
        <w:t xml:space="preserve">. PS </w:t>
      </w:r>
      <w:r w:rsidRPr="006A75AC">
        <w:rPr>
          <w:rStyle w:val="Incipit"/>
          <w:lang w:val="en-US"/>
        </w:rPr>
        <w:t>Laudate pueri</w:t>
      </w:r>
      <w:r w:rsidRPr="006A75AC">
        <w:rPr>
          <w:lang w:val="en-US"/>
        </w:rPr>
        <w:t xml:space="preserve">. AN </w:t>
      </w:r>
      <w:r w:rsidRPr="006A75AC">
        <w:rPr>
          <w:rStyle w:val="Neume"/>
          <w:lang w:val="en-US"/>
        </w:rPr>
        <w:t>Fulgebunt iusti</w:t>
      </w:r>
      <w:r w:rsidRPr="006A75AC">
        <w:rPr>
          <w:lang w:val="en-US"/>
        </w:rPr>
        <w:t xml:space="preserve">. AN </w:t>
      </w:r>
      <w:r w:rsidRPr="006A75AC">
        <w:rPr>
          <w:rStyle w:val="Incipit"/>
          <w:lang w:val="en-US"/>
        </w:rPr>
        <w:t>Omnipotens deus</w:t>
      </w:r>
      <w:r w:rsidRPr="006A75AC">
        <w:rPr>
          <w:lang w:val="en-US"/>
        </w:rPr>
        <w:t xml:space="preserve">. AN </w:t>
      </w:r>
      <w:r w:rsidRPr="006A75AC">
        <w:rPr>
          <w:rStyle w:val="Neume"/>
          <w:lang w:val="en-US"/>
        </w:rPr>
        <w:t>Sanctum</w:t>
      </w:r>
      <w:r w:rsidR="00E70F46" w:rsidRPr="006A75AC">
        <w:rPr>
          <w:rStyle w:val="Incipit"/>
          <w:lang w:val="en-US"/>
        </w:rPr>
        <w:t>@</w:t>
      </w:r>
      <w:r w:rsidRPr="006A75AC">
        <w:rPr>
          <w:rStyle w:val="Incipit"/>
          <w:lang w:val="en-US"/>
        </w:rPr>
        <w:t>est verum</w:t>
      </w:r>
      <w:r w:rsidRPr="006A75AC">
        <w:rPr>
          <w:lang w:val="en-US"/>
        </w:rPr>
        <w:t>.</w:t>
      </w:r>
      <w:r w:rsidR="00C83A60" w:rsidRPr="006A75AC">
        <w:rPr>
          <w:lang w:val="en-US"/>
        </w:rPr>
        <w:t xml:space="preserve"> AN </w:t>
      </w:r>
      <w:r w:rsidR="00C83A60" w:rsidRPr="006A75AC">
        <w:rPr>
          <w:rStyle w:val="Neume"/>
          <w:lang w:val="en-US"/>
        </w:rPr>
        <w:t>Gaudent</w:t>
      </w:r>
      <w:r w:rsidR="00C83A60" w:rsidRPr="006A75AC">
        <w:rPr>
          <w:lang w:val="en-US"/>
        </w:rPr>
        <w:t xml:space="preserve">. RP </w:t>
      </w:r>
      <w:r w:rsidR="00C83A60" w:rsidRPr="006A75AC">
        <w:rPr>
          <w:rStyle w:val="Neume"/>
          <w:lang w:val="en-US"/>
        </w:rPr>
        <w:t>Be</w:t>
      </w:r>
      <w:r w:rsidR="000F0663" w:rsidRPr="006A75AC">
        <w:rPr>
          <w:rStyle w:val="Neume"/>
          <w:lang w:val="en-US"/>
        </w:rPr>
        <w:t>a</w:t>
      </w:r>
      <w:r w:rsidR="00C83A60" w:rsidRPr="006A75AC">
        <w:rPr>
          <w:rStyle w:val="Neume"/>
          <w:lang w:val="en-US"/>
        </w:rPr>
        <w:t>ti estis</w:t>
      </w:r>
      <w:r w:rsidR="00C83A60" w:rsidRPr="006A75AC">
        <w:rPr>
          <w:lang w:val="en-US"/>
        </w:rPr>
        <w:t xml:space="preserve">. HY </w:t>
      </w:r>
      <w:r w:rsidR="00C83A60" w:rsidRPr="006A75AC">
        <w:rPr>
          <w:rStyle w:val="Incipit"/>
          <w:lang w:val="en-US"/>
        </w:rPr>
        <w:t>Omnes superni</w:t>
      </w:r>
      <w:r w:rsidR="00C83A60" w:rsidRPr="006A75AC">
        <w:rPr>
          <w:lang w:val="en-US"/>
        </w:rPr>
        <w:t xml:space="preserve">. VS </w:t>
      </w:r>
      <w:r w:rsidR="00C83A60" w:rsidRPr="006A75AC">
        <w:rPr>
          <w:rStyle w:val="Incipit"/>
          <w:lang w:val="en-US"/>
        </w:rPr>
        <w:t>Laetamini in domi</w:t>
      </w:r>
      <w:r w:rsidR="00C83A60" w:rsidRPr="006A75AC">
        <w:rPr>
          <w:rStyle w:val="Neume"/>
          <w:lang w:val="en-US"/>
        </w:rPr>
        <w:t>no</w:t>
      </w:r>
      <w:r w:rsidR="00C83A60" w:rsidRPr="006A75AC">
        <w:rPr>
          <w:lang w:val="en-US"/>
        </w:rPr>
        <w:t>. Caesarii martyris antiphona et oratio.</w:t>
      </w:r>
    </w:p>
    <w:p w:rsidR="00C83A60" w:rsidRPr="006A75AC" w:rsidRDefault="00C83A60" w:rsidP="00F81136">
      <w:pPr>
        <w:rPr>
          <w:lang w:val="pt-PT"/>
        </w:rPr>
      </w:pPr>
      <w:r w:rsidRPr="006A75AC">
        <w:rPr>
          <w:rStyle w:val="Time1"/>
          <w:lang w:val="pt-PT"/>
        </w:rPr>
        <w:t>[Ad matutinum]</w:t>
      </w:r>
      <w:r w:rsidRPr="006A75AC">
        <w:rPr>
          <w:lang w:val="pt-PT"/>
        </w:rPr>
        <w:t xml:space="preserve"> INV </w:t>
      </w:r>
      <w:r w:rsidRPr="006A75AC">
        <w:rPr>
          <w:rStyle w:val="Neume"/>
          <w:lang w:val="pt-PT"/>
        </w:rPr>
        <w:t>Regem regum</w:t>
      </w:r>
      <w:r w:rsidRPr="006A75AC">
        <w:rPr>
          <w:lang w:val="pt-PT"/>
        </w:rPr>
        <w:t xml:space="preserve">. HY </w:t>
      </w:r>
      <w:r w:rsidRPr="006A75AC">
        <w:rPr>
          <w:rStyle w:val="Incipit"/>
          <w:lang w:val="pt-PT"/>
        </w:rPr>
        <w:t>Iesus salvator</w:t>
      </w:r>
      <w:r w:rsidRPr="006A75AC">
        <w:rPr>
          <w:lang w:val="pt-PT"/>
        </w:rPr>
        <w:t xml:space="preserve">. </w:t>
      </w:r>
    </w:p>
    <w:p w:rsidR="00C83A60" w:rsidRPr="006A75AC" w:rsidRDefault="00C83A60" w:rsidP="00F81136">
      <w:pPr>
        <w:rPr>
          <w:lang w:val="pt-PT"/>
        </w:rPr>
      </w:pPr>
      <w:r w:rsidRPr="006A75AC">
        <w:rPr>
          <w:rStyle w:val="Time2"/>
          <w:lang w:val="pt-PT"/>
        </w:rPr>
        <w:t>[In primo nocturno]</w:t>
      </w:r>
      <w:r w:rsidRPr="006A75AC">
        <w:rPr>
          <w:lang w:val="pt-PT"/>
        </w:rPr>
        <w:t xml:space="preserve"> AN </w:t>
      </w:r>
      <w:r w:rsidRPr="006A75AC">
        <w:rPr>
          <w:rStyle w:val="Neume"/>
          <w:lang w:val="pt-PT"/>
        </w:rPr>
        <w:t>Novit</w:t>
      </w:r>
      <w:r w:rsidR="00D76A9A" w:rsidRPr="006A75AC">
        <w:rPr>
          <w:rStyle w:val="Incipit"/>
          <w:lang w:val="pt-PT"/>
        </w:rPr>
        <w:t>@</w:t>
      </w:r>
      <w:r w:rsidRPr="006A75AC">
        <w:rPr>
          <w:rStyle w:val="Incipit"/>
          <w:lang w:val="pt-PT"/>
        </w:rPr>
        <w:t>dominus</w:t>
      </w:r>
      <w:r w:rsidRPr="006A75AC">
        <w:rPr>
          <w:lang w:val="pt-PT"/>
        </w:rPr>
        <w:t xml:space="preserve"> cum reliquis. </w:t>
      </w:r>
      <w:r w:rsidRPr="006A75AC">
        <w:rPr>
          <w:lang w:val="fr-FR"/>
        </w:rPr>
        <w:t xml:space="preserve">PS </w:t>
      </w:r>
      <w:r w:rsidRPr="006A75AC">
        <w:rPr>
          <w:rStyle w:val="Incipit"/>
          <w:lang w:val="fr-FR"/>
        </w:rPr>
        <w:t>Beatus vir</w:t>
      </w:r>
      <w:r w:rsidRPr="006A75AC">
        <w:rPr>
          <w:lang w:val="fr-FR"/>
        </w:rPr>
        <w:t xml:space="preserve">. PS </w:t>
      </w:r>
      <w:r w:rsidRPr="006A75AC">
        <w:rPr>
          <w:rStyle w:val="Incipit"/>
          <w:lang w:val="fr-FR"/>
        </w:rPr>
        <w:t>Quare fremuerunt</w:t>
      </w:r>
      <w:r w:rsidRPr="006A75AC">
        <w:rPr>
          <w:lang w:val="fr-FR"/>
        </w:rPr>
        <w:t xml:space="preserve">. PS </w:t>
      </w:r>
      <w:r w:rsidRPr="006A75AC">
        <w:rPr>
          <w:rStyle w:val="Incipit"/>
          <w:lang w:val="fr-FR"/>
        </w:rPr>
        <w:t>Domine dominus</w:t>
      </w:r>
      <w:r w:rsidRPr="006A75AC">
        <w:rPr>
          <w:lang w:val="fr-FR"/>
        </w:rPr>
        <w:t xml:space="preserve">. Lectiones variantur. Lectio prima [LS] </w:t>
      </w:r>
      <w:r w:rsidRPr="006A75AC">
        <w:rPr>
          <w:rStyle w:val="Incipit"/>
          <w:lang w:val="fr-FR"/>
        </w:rPr>
        <w:t>Nunc fratres carissimi</w:t>
      </w:r>
      <w:r w:rsidRPr="006A75AC">
        <w:rPr>
          <w:lang w:val="fr-FR"/>
        </w:rPr>
        <w:t xml:space="preserve">. RP </w:t>
      </w:r>
      <w:r w:rsidRPr="006A75AC">
        <w:rPr>
          <w:rStyle w:val="Neume"/>
          <w:lang w:val="fr-FR"/>
        </w:rPr>
        <w:t>Summae tri</w:t>
      </w:r>
      <w:r w:rsidRPr="006A75AC">
        <w:rPr>
          <w:rStyle w:val="Incipit"/>
          <w:lang w:val="fr-FR"/>
        </w:rPr>
        <w:t>nitati</w:t>
      </w:r>
      <w:r w:rsidRPr="006A75AC">
        <w:rPr>
          <w:lang w:val="fr-FR"/>
        </w:rPr>
        <w:t xml:space="preserve">. Lectio secunda [LS] </w:t>
      </w:r>
      <w:r w:rsidRPr="006A75AC">
        <w:rPr>
          <w:rStyle w:val="Incipit"/>
          <w:lang w:val="fr-FR"/>
        </w:rPr>
        <w:t>Beata dei genitrix</w:t>
      </w:r>
      <w:r w:rsidRPr="006A75AC">
        <w:rPr>
          <w:lang w:val="fr-FR"/>
        </w:rPr>
        <w:t xml:space="preserve">. </w:t>
      </w:r>
      <w:r w:rsidRPr="006A75AC">
        <w:rPr>
          <w:lang w:val="pt-PT"/>
        </w:rPr>
        <w:t xml:space="preserve">RP </w:t>
      </w:r>
      <w:r w:rsidRPr="006A75AC">
        <w:rPr>
          <w:rStyle w:val="Neume"/>
          <w:lang w:val="pt-PT"/>
        </w:rPr>
        <w:t>Felix namque</w:t>
      </w:r>
      <w:r w:rsidRPr="006A75AC">
        <w:rPr>
          <w:lang w:val="pt-PT"/>
        </w:rPr>
        <w:t xml:space="preserve">. Tertia [LS] </w:t>
      </w:r>
      <w:r w:rsidRPr="006A75AC">
        <w:rPr>
          <w:rStyle w:val="Incipit"/>
          <w:lang w:val="pt-PT"/>
        </w:rPr>
        <w:t>Novem esse angelorum ordines</w:t>
      </w:r>
      <w:r w:rsidR="002C5F9E" w:rsidRPr="006A75AC">
        <w:rPr>
          <w:lang w:val="pt-PT"/>
        </w:rPr>
        <w:t xml:space="preserve">. RP </w:t>
      </w:r>
      <w:r w:rsidR="002C5F9E" w:rsidRPr="006A75AC">
        <w:rPr>
          <w:rStyle w:val="Neume"/>
          <w:lang w:val="pt-PT"/>
        </w:rPr>
        <w:t>Te sanctum</w:t>
      </w:r>
      <w:r w:rsidR="002C5F9E" w:rsidRPr="006A75AC">
        <w:rPr>
          <w:lang w:val="pt-PT"/>
        </w:rPr>
        <w:t>.</w:t>
      </w:r>
    </w:p>
    <w:p w:rsidR="002C5F9E" w:rsidRPr="006A75AC" w:rsidRDefault="002C5F9E" w:rsidP="00F81136">
      <w:pPr>
        <w:rPr>
          <w:lang w:val="pt-PT"/>
        </w:rPr>
      </w:pPr>
      <w:r w:rsidRPr="006A75AC">
        <w:rPr>
          <w:rStyle w:val="Time2"/>
          <w:lang w:val="pt-PT"/>
        </w:rPr>
        <w:t>[In secundo nocturno]</w:t>
      </w:r>
      <w:r w:rsidRPr="006A75AC">
        <w:rPr>
          <w:lang w:val="pt-PT"/>
        </w:rPr>
        <w:t xml:space="preserve"> PS </w:t>
      </w:r>
      <w:r w:rsidRPr="006A75AC">
        <w:rPr>
          <w:rStyle w:val="Incipit"/>
          <w:lang w:val="pt-PT"/>
        </w:rPr>
        <w:t>Domine quis habitabit</w:t>
      </w:r>
      <w:r w:rsidRPr="006A75AC">
        <w:rPr>
          <w:lang w:val="pt-PT"/>
        </w:rPr>
        <w:t xml:space="preserve">. PS </w:t>
      </w:r>
      <w:r w:rsidRPr="006A75AC">
        <w:rPr>
          <w:rStyle w:val="Incipit"/>
          <w:lang w:val="pt-PT"/>
        </w:rPr>
        <w:t>Domini est</w:t>
      </w:r>
      <w:r w:rsidRPr="006A75AC">
        <w:rPr>
          <w:lang w:val="pt-PT"/>
        </w:rPr>
        <w:t xml:space="preserve">. PS </w:t>
      </w:r>
      <w:r w:rsidRPr="006A75AC">
        <w:rPr>
          <w:rStyle w:val="Incipit"/>
          <w:lang w:val="pt-PT"/>
        </w:rPr>
        <w:t>Beati quorum</w:t>
      </w:r>
      <w:r w:rsidRPr="006A75AC">
        <w:rPr>
          <w:lang w:val="pt-PT"/>
        </w:rPr>
        <w:t xml:space="preserve">. Lectio quarta [LS] </w:t>
      </w:r>
      <w:r w:rsidRPr="006A75AC">
        <w:rPr>
          <w:rStyle w:val="Incipit"/>
          <w:lang w:val="pt-PT"/>
        </w:rPr>
        <w:t>Merito Ioannes praecursor domini</w:t>
      </w:r>
      <w:r w:rsidRPr="006A75AC">
        <w:rPr>
          <w:lang w:val="pt-PT"/>
        </w:rPr>
        <w:t xml:space="preserve">. RP </w:t>
      </w:r>
      <w:r w:rsidRPr="006A75AC">
        <w:rPr>
          <w:rStyle w:val="Neume"/>
          <w:lang w:val="pt-PT"/>
        </w:rPr>
        <w:t>Fuerunt sine</w:t>
      </w:r>
      <w:r w:rsidRPr="006A75AC">
        <w:rPr>
          <w:lang w:val="pt-PT"/>
        </w:rPr>
        <w:t xml:space="preserve">. Lectio quinta [LS] </w:t>
      </w:r>
      <w:r w:rsidRPr="006A75AC">
        <w:rPr>
          <w:rStyle w:val="Incipit"/>
          <w:lang w:val="pt-PT"/>
        </w:rPr>
        <w:t xml:space="preserve">His subiectum est </w:t>
      </w:r>
      <w:r w:rsidR="000A6D43" w:rsidRPr="006A75AC">
        <w:rPr>
          <w:rStyle w:val="Incipit"/>
          <w:lang w:val="pt-PT"/>
        </w:rPr>
        <w:t>Ä+triumphale+Ä martyrum nomen</w:t>
      </w:r>
      <w:r w:rsidR="000A6D43" w:rsidRPr="006A75AC">
        <w:rPr>
          <w:lang w:val="pt-PT"/>
        </w:rPr>
        <w:t xml:space="preserve">. RP </w:t>
      </w:r>
      <w:r w:rsidR="000A6D43" w:rsidRPr="006A75AC">
        <w:rPr>
          <w:rStyle w:val="Neume"/>
          <w:lang w:val="pt-PT"/>
        </w:rPr>
        <w:t>Isti sunt sancti</w:t>
      </w:r>
      <w:r w:rsidR="000A6D43" w:rsidRPr="006A75AC">
        <w:rPr>
          <w:lang w:val="pt-PT"/>
        </w:rPr>
        <w:t xml:space="preserve">. Lectio sexta [LS] </w:t>
      </w:r>
      <w:r w:rsidR="000A6D43" w:rsidRPr="006A75AC">
        <w:rPr>
          <w:rStyle w:val="Incipit"/>
          <w:lang w:val="pt-PT"/>
        </w:rPr>
        <w:t>Episcopis sacerdotibus et doctoribus</w:t>
      </w:r>
      <w:r w:rsidR="000A6D43" w:rsidRPr="006A75AC">
        <w:rPr>
          <w:lang w:val="pt-PT"/>
        </w:rPr>
        <w:t xml:space="preserve">. RP </w:t>
      </w:r>
      <w:r w:rsidR="000A6D43" w:rsidRPr="006A75AC">
        <w:rPr>
          <w:rStyle w:val="Neume"/>
          <w:lang w:val="pt-PT"/>
        </w:rPr>
        <w:t>Sint lumbi</w:t>
      </w:r>
      <w:r w:rsidR="000A6D43" w:rsidRPr="006A75AC">
        <w:rPr>
          <w:lang w:val="pt-PT"/>
        </w:rPr>
        <w:t>.</w:t>
      </w:r>
    </w:p>
    <w:p w:rsidR="000A6D43" w:rsidRPr="006A75AC" w:rsidRDefault="000A6D43" w:rsidP="00F81136">
      <w:pPr>
        <w:rPr>
          <w:lang w:val="pt-PT"/>
        </w:rPr>
      </w:pPr>
      <w:r w:rsidRPr="006A75AC">
        <w:rPr>
          <w:rStyle w:val="Time2"/>
          <w:lang w:val="pt-PT"/>
        </w:rPr>
        <w:t>[In tertio nocturno]</w:t>
      </w:r>
      <w:r w:rsidRPr="006A75AC">
        <w:rPr>
          <w:lang w:val="pt-PT"/>
        </w:rPr>
        <w:t xml:space="preserve"> PS </w:t>
      </w:r>
      <w:r w:rsidRPr="006A75AC">
        <w:rPr>
          <w:rStyle w:val="Incipit"/>
          <w:lang w:val="pt-PT"/>
        </w:rPr>
        <w:t>Benedicam</w:t>
      </w:r>
      <w:r w:rsidRPr="006A75AC">
        <w:rPr>
          <w:lang w:val="pt-PT"/>
        </w:rPr>
        <w:t xml:space="preserve">. (92v) PS </w:t>
      </w:r>
      <w:r w:rsidRPr="006A75AC">
        <w:rPr>
          <w:rStyle w:val="Incipit"/>
          <w:lang w:val="pt-PT"/>
        </w:rPr>
        <w:t>Exaudi</w:t>
      </w:r>
      <w:r w:rsidRPr="006A75AC">
        <w:rPr>
          <w:lang w:val="pt-PT"/>
        </w:rPr>
        <w:t xml:space="preserve">. PS </w:t>
      </w:r>
      <w:r w:rsidRPr="006A75AC">
        <w:rPr>
          <w:rStyle w:val="Incipit"/>
          <w:lang w:val="pt-PT"/>
        </w:rPr>
        <w:t>Te decet</w:t>
      </w:r>
      <w:r w:rsidRPr="006A75AC">
        <w:rPr>
          <w:lang w:val="pt-PT"/>
        </w:rPr>
        <w:t xml:space="preserve">. EV </w:t>
      </w:r>
      <w:r w:rsidRPr="006A75AC">
        <w:rPr>
          <w:rStyle w:val="Incipit"/>
          <w:lang w:val="pt-PT"/>
        </w:rPr>
        <w:t>Videns Iesus turbas</w:t>
      </w:r>
      <w:r w:rsidRPr="006A75AC">
        <w:rPr>
          <w:lang w:val="pt-PT"/>
        </w:rPr>
        <w:t xml:space="preserve">. RP </w:t>
      </w:r>
      <w:r w:rsidRPr="006A75AC">
        <w:rPr>
          <w:rStyle w:val="Neume"/>
          <w:lang w:val="pt-PT"/>
        </w:rPr>
        <w:t>Beati estis</w:t>
      </w:r>
      <w:r w:rsidRPr="006A75AC">
        <w:rPr>
          <w:lang w:val="pt-PT"/>
        </w:rPr>
        <w:t xml:space="preserve">. RP </w:t>
      </w:r>
      <w:r w:rsidRPr="006A75AC">
        <w:rPr>
          <w:rStyle w:val="Neume"/>
          <w:lang w:val="pt-PT"/>
        </w:rPr>
        <w:t>Beati qui</w:t>
      </w:r>
      <w:r w:rsidRPr="006A75AC">
        <w:rPr>
          <w:lang w:val="pt-PT"/>
        </w:rPr>
        <w:t xml:space="preserve">. RP </w:t>
      </w:r>
      <w:r w:rsidRPr="006A75AC">
        <w:rPr>
          <w:rStyle w:val="Neume"/>
          <w:lang w:val="pt-PT"/>
        </w:rPr>
        <w:t>Beati pauperes</w:t>
      </w:r>
      <w:r w:rsidRPr="006A75AC">
        <w:rPr>
          <w:lang w:val="pt-PT"/>
        </w:rPr>
        <w:t>.</w:t>
      </w:r>
    </w:p>
    <w:p w:rsidR="000A6D43" w:rsidRPr="006A75AC" w:rsidRDefault="000A6D43" w:rsidP="00F81136">
      <w:pPr>
        <w:rPr>
          <w:lang w:val="pt-PT"/>
        </w:rPr>
      </w:pPr>
      <w:r w:rsidRPr="006A75AC">
        <w:rPr>
          <w:rStyle w:val="Time1"/>
          <w:lang w:val="pt-PT"/>
        </w:rPr>
        <w:t>Ad laudes</w:t>
      </w:r>
      <w:r w:rsidRPr="006A75AC">
        <w:rPr>
          <w:lang w:val="pt-PT"/>
        </w:rPr>
        <w:t xml:space="preserve"> HY </w:t>
      </w:r>
      <w:r w:rsidRPr="006A75AC">
        <w:rPr>
          <w:rStyle w:val="Incipit"/>
          <w:lang w:val="pt-PT"/>
        </w:rPr>
        <w:t>Christe redemptor</w:t>
      </w:r>
      <w:r w:rsidRPr="006A75AC">
        <w:rPr>
          <w:lang w:val="pt-PT"/>
        </w:rPr>
        <w:t>.</w:t>
      </w:r>
    </w:p>
    <w:p w:rsidR="00D94930" w:rsidRPr="006A75AC" w:rsidRDefault="00CF0230" w:rsidP="00F81136">
      <w:pPr>
        <w:rPr>
          <w:lang w:val="pt-PT"/>
        </w:rPr>
      </w:pPr>
      <w:r w:rsidRPr="00CF0230">
        <w:t>L</w:t>
      </w:r>
      <w:r w:rsidR="00E872A7">
        <w:rPr>
          <w:lang w:val="pt-PT"/>
        </w:rPr>
        <w:t>audes</w:t>
      </w:r>
      <w:r>
        <w:rPr>
          <w:lang w:val="pt-PT"/>
        </w:rPr>
        <w:t xml:space="preserve"> ad cursus</w:t>
      </w:r>
      <w:r w:rsidR="00E872A7">
        <w:rPr>
          <w:lang w:val="pt-PT"/>
        </w:rPr>
        <w:t>.</w:t>
      </w:r>
    </w:p>
    <w:p w:rsidR="00D94930" w:rsidRPr="006A75AC" w:rsidRDefault="00D94930" w:rsidP="00F81136">
      <w:pPr>
        <w:rPr>
          <w:lang w:val="pt-PT"/>
        </w:rPr>
      </w:pPr>
      <w:r w:rsidRPr="006A75AC">
        <w:rPr>
          <w:rStyle w:val="Time1"/>
          <w:lang w:val="pt-PT"/>
        </w:rPr>
        <w:t>Ad missam</w:t>
      </w:r>
      <w:r w:rsidRPr="006A75AC">
        <w:rPr>
          <w:lang w:val="pt-PT"/>
        </w:rPr>
        <w:t xml:space="preserve"> [CR] </w:t>
      </w:r>
      <w:r w:rsidRPr="006A75AC">
        <w:rPr>
          <w:rStyle w:val="Incipit"/>
          <w:lang w:val="pt-PT"/>
        </w:rPr>
        <w:t>Credo in unum</w:t>
      </w:r>
      <w:r w:rsidRPr="006A75AC">
        <w:rPr>
          <w:lang w:val="pt-PT"/>
        </w:rPr>
        <w:t xml:space="preserve"> dicitur.</w:t>
      </w:r>
    </w:p>
    <w:p w:rsidR="00D94930" w:rsidRDefault="00D94930" w:rsidP="00F81136">
      <w:pPr>
        <w:rPr>
          <w:lang w:val="en-US"/>
        </w:rPr>
      </w:pPr>
      <w:r w:rsidRPr="006A75AC">
        <w:rPr>
          <w:rStyle w:val="Time1"/>
          <w:lang w:val="pt-PT"/>
        </w:rPr>
        <w:t>In secunda vespera</w:t>
      </w:r>
      <w:r w:rsidRPr="006A75AC">
        <w:rPr>
          <w:lang w:val="pt-PT"/>
        </w:rPr>
        <w:t xml:space="preserve"> AN </w:t>
      </w:r>
      <w:r w:rsidRPr="006A75AC">
        <w:rPr>
          <w:rStyle w:val="Neume"/>
          <w:lang w:val="pt-PT"/>
        </w:rPr>
        <w:t>Virgam virtutis</w:t>
      </w:r>
      <w:r w:rsidRPr="006A75AC">
        <w:rPr>
          <w:lang w:val="pt-PT"/>
        </w:rPr>
        <w:t xml:space="preserve">. HY </w:t>
      </w:r>
      <w:r w:rsidRPr="006A75AC">
        <w:rPr>
          <w:rStyle w:val="Incipit"/>
          <w:lang w:val="pt-PT"/>
        </w:rPr>
        <w:t>Omnes superni</w:t>
      </w:r>
      <w:r w:rsidRPr="006A75AC">
        <w:rPr>
          <w:lang w:val="pt-PT"/>
        </w:rPr>
        <w:t xml:space="preserve">. </w:t>
      </w:r>
      <w:r w:rsidR="00D93667" w:rsidRPr="006A75AC">
        <w:rPr>
          <w:lang w:val="en-US"/>
        </w:rPr>
        <w:t xml:space="preserve">AM </w:t>
      </w:r>
      <w:r w:rsidR="00D93667" w:rsidRPr="006A75AC">
        <w:rPr>
          <w:rStyle w:val="Neume"/>
          <w:lang w:val="en-US"/>
        </w:rPr>
        <w:t>Laudem</w:t>
      </w:r>
      <w:r w:rsidR="00D76A9A" w:rsidRPr="006A75AC">
        <w:rPr>
          <w:rStyle w:val="Incipit"/>
          <w:lang w:val="en-US"/>
        </w:rPr>
        <w:t>@</w:t>
      </w:r>
      <w:r w:rsidR="00D93667" w:rsidRPr="006A75AC">
        <w:rPr>
          <w:rStyle w:val="Incipit"/>
          <w:lang w:val="en-US"/>
        </w:rPr>
        <w:t>dicite</w:t>
      </w:r>
      <w:r w:rsidR="00D93667" w:rsidRPr="006A75AC">
        <w:rPr>
          <w:lang w:val="en-US"/>
        </w:rPr>
        <w:t>.</w:t>
      </w:r>
    </w:p>
    <w:p w:rsidR="005D773B" w:rsidRDefault="005D773B" w:rsidP="005D773B">
      <w:pPr>
        <w:pStyle w:val="berschrift1"/>
        <w:rPr>
          <w:lang w:val="en-US"/>
        </w:rPr>
      </w:pPr>
      <w:r>
        <w:rPr>
          <w:lang w:val="en-US"/>
        </w:rPr>
        <w:t>QUATTUOR CORONATORUM</w:t>
      </w:r>
    </w:p>
    <w:p w:rsidR="005D773B" w:rsidRPr="006A75AC" w:rsidRDefault="005D773B" w:rsidP="00F81136">
      <w:pPr>
        <w:rPr>
          <w:lang w:val="en-US"/>
        </w:rPr>
      </w:pPr>
      <w:r>
        <w:rPr>
          <w:lang w:val="en-US"/>
        </w:rPr>
        <w:t>Tres lectiones.</w:t>
      </w:r>
    </w:p>
    <w:p w:rsidR="00D93667" w:rsidRPr="006A75AC" w:rsidRDefault="00D93667" w:rsidP="008F5AE5">
      <w:pPr>
        <w:pStyle w:val="berschrift1"/>
        <w:rPr>
          <w:lang w:val="en-US"/>
        </w:rPr>
      </w:pPr>
      <w:r w:rsidRPr="006A75AC">
        <w:rPr>
          <w:lang w:val="en-US"/>
        </w:rPr>
        <w:t>THEODORI MARTYRIS</w:t>
      </w:r>
    </w:p>
    <w:p w:rsidR="00D93667" w:rsidRPr="006A75AC" w:rsidRDefault="00D93667" w:rsidP="00F81136">
      <w:pPr>
        <w:rPr>
          <w:lang w:val="en-US"/>
        </w:rPr>
      </w:pPr>
      <w:r w:rsidRPr="006A75AC">
        <w:rPr>
          <w:lang w:val="en-US"/>
        </w:rPr>
        <w:t>Tres lectiones.</w:t>
      </w:r>
    </w:p>
    <w:p w:rsidR="00A06A5D" w:rsidRPr="006A75AC" w:rsidRDefault="00A06A5D" w:rsidP="008F5AE5">
      <w:pPr>
        <w:pStyle w:val="berschrift1"/>
        <w:rPr>
          <w:lang w:val="it-IT"/>
        </w:rPr>
      </w:pPr>
      <w:r w:rsidRPr="006A75AC">
        <w:rPr>
          <w:lang w:val="it-IT"/>
        </w:rPr>
        <w:t>MARTINI EPISCOPI</w:t>
      </w:r>
    </w:p>
    <w:p w:rsidR="00A06A5D" w:rsidRPr="006A75AC" w:rsidRDefault="00A06A5D" w:rsidP="00F81136">
      <w:pPr>
        <w:rPr>
          <w:lang w:val="pt-PT"/>
        </w:rPr>
      </w:pPr>
      <w:r w:rsidRPr="006A75AC">
        <w:rPr>
          <w:rStyle w:val="Time1"/>
          <w:lang w:val="it-IT"/>
        </w:rPr>
        <w:t>Ad vesperas</w:t>
      </w:r>
      <w:r w:rsidRPr="006A75AC">
        <w:rPr>
          <w:lang w:val="it-IT"/>
        </w:rPr>
        <w:t xml:space="preserve"> AN </w:t>
      </w:r>
      <w:r w:rsidRPr="006A75AC">
        <w:rPr>
          <w:rStyle w:val="Neume"/>
          <w:lang w:val="it-IT"/>
        </w:rPr>
        <w:t>Domine</w:t>
      </w:r>
      <w:r w:rsidR="00D76A9A" w:rsidRPr="006A75AC">
        <w:rPr>
          <w:rStyle w:val="Incipit"/>
          <w:lang w:val="it-IT"/>
        </w:rPr>
        <w:t>@</w:t>
      </w:r>
      <w:r w:rsidRPr="006A75AC">
        <w:rPr>
          <w:rStyle w:val="Incipit"/>
          <w:lang w:val="it-IT"/>
        </w:rPr>
        <w:t>deus</w:t>
      </w:r>
      <w:r w:rsidRPr="006A75AC">
        <w:rPr>
          <w:lang w:val="it-IT"/>
        </w:rPr>
        <w:t xml:space="preserve">. </w:t>
      </w:r>
      <w:r w:rsidRPr="006A75AC">
        <w:rPr>
          <w:lang w:val="pt-PT"/>
        </w:rPr>
        <w:t>Psalmi feriales.</w:t>
      </w:r>
      <w:r w:rsidR="00C6456E" w:rsidRPr="006A75AC">
        <w:rPr>
          <w:lang w:val="pt-PT"/>
        </w:rPr>
        <w:t xml:space="preserve"> RP </w:t>
      </w:r>
      <w:r w:rsidR="00C6456E" w:rsidRPr="006A75AC">
        <w:rPr>
          <w:rStyle w:val="Neume"/>
          <w:lang w:val="pt-PT"/>
        </w:rPr>
        <w:t>Martinus</w:t>
      </w:r>
      <w:r w:rsidR="00A9459F" w:rsidRPr="006A75AC">
        <w:rPr>
          <w:rStyle w:val="Incipit"/>
          <w:lang w:val="pt-PT"/>
        </w:rPr>
        <w:t>@</w:t>
      </w:r>
      <w:r w:rsidR="00C6456E" w:rsidRPr="006A75AC">
        <w:rPr>
          <w:rStyle w:val="Incipit"/>
          <w:lang w:val="pt-PT"/>
        </w:rPr>
        <w:t>Abrahae</w:t>
      </w:r>
      <w:r w:rsidR="00C6456E" w:rsidRPr="006A75AC">
        <w:rPr>
          <w:lang w:val="pt-PT"/>
        </w:rPr>
        <w:t xml:space="preserve">. HY </w:t>
      </w:r>
      <w:r w:rsidR="00C6456E" w:rsidRPr="006A75AC">
        <w:rPr>
          <w:rStyle w:val="Incipit"/>
          <w:lang w:val="pt-PT"/>
        </w:rPr>
        <w:t>Martine confessor</w:t>
      </w:r>
      <w:r w:rsidR="00C6456E" w:rsidRPr="006A75AC">
        <w:rPr>
          <w:lang w:val="pt-PT"/>
        </w:rPr>
        <w:t xml:space="preserve">. AM </w:t>
      </w:r>
      <w:r w:rsidR="00C6456E" w:rsidRPr="006A75AC">
        <w:rPr>
          <w:rStyle w:val="Neume"/>
          <w:lang w:val="pt-PT"/>
        </w:rPr>
        <w:t>O beatum</w:t>
      </w:r>
      <w:r w:rsidR="00A9459F" w:rsidRPr="006A75AC">
        <w:rPr>
          <w:rStyle w:val="Incipit"/>
          <w:lang w:val="pt-PT"/>
        </w:rPr>
        <w:t>@</w:t>
      </w:r>
      <w:r w:rsidR="00C6456E" w:rsidRPr="006A75AC">
        <w:rPr>
          <w:rStyle w:val="Incipit"/>
          <w:lang w:val="pt-PT"/>
        </w:rPr>
        <w:t>virum</w:t>
      </w:r>
      <w:r w:rsidR="00C6456E" w:rsidRPr="006A75AC">
        <w:rPr>
          <w:lang w:val="pt-PT"/>
        </w:rPr>
        <w:t>. Post orationem antiphona et oratio de sancto Menna martyre.</w:t>
      </w:r>
    </w:p>
    <w:p w:rsidR="00C6456E" w:rsidRPr="006A75AC" w:rsidRDefault="00C6456E" w:rsidP="00F81136">
      <w:pPr>
        <w:rPr>
          <w:lang w:val="pt-PT"/>
        </w:rPr>
      </w:pPr>
      <w:r w:rsidRPr="006A75AC">
        <w:rPr>
          <w:rStyle w:val="Time1"/>
          <w:lang w:val="pt-PT"/>
        </w:rPr>
        <w:t>Ad matutinum</w:t>
      </w:r>
      <w:r w:rsidRPr="006A75AC">
        <w:rPr>
          <w:lang w:val="pt-PT"/>
        </w:rPr>
        <w:t xml:space="preserve"> HY </w:t>
      </w:r>
      <w:r w:rsidRPr="006A75AC">
        <w:rPr>
          <w:rStyle w:val="Incipit"/>
          <w:lang w:val="pt-PT"/>
        </w:rPr>
        <w:t>Iste confessor</w:t>
      </w:r>
      <w:r w:rsidRPr="006A75AC">
        <w:rPr>
          <w:lang w:val="pt-PT"/>
        </w:rPr>
        <w:t xml:space="preserve">. EV </w:t>
      </w:r>
      <w:r w:rsidRPr="006A75AC">
        <w:rPr>
          <w:rStyle w:val="Incipit"/>
          <w:lang w:val="pt-PT"/>
        </w:rPr>
        <w:t>Sint lumbi</w:t>
      </w:r>
      <w:r w:rsidRPr="006A75AC">
        <w:rPr>
          <w:lang w:val="pt-PT"/>
        </w:rPr>
        <w:t>.</w:t>
      </w:r>
    </w:p>
    <w:p w:rsidR="00C6456E" w:rsidRPr="006A75AC" w:rsidRDefault="00C6456E" w:rsidP="00F81136">
      <w:pPr>
        <w:rPr>
          <w:lang w:val="pt-PT"/>
        </w:rPr>
      </w:pPr>
      <w:r w:rsidRPr="006A75AC">
        <w:rPr>
          <w:rStyle w:val="Time1"/>
          <w:lang w:val="pt-PT"/>
        </w:rPr>
        <w:t>Ad laudes</w:t>
      </w:r>
      <w:r w:rsidRPr="006A75AC">
        <w:rPr>
          <w:lang w:val="pt-PT"/>
        </w:rPr>
        <w:t xml:space="preserve"> HY </w:t>
      </w:r>
      <w:r w:rsidRPr="006A75AC">
        <w:rPr>
          <w:rStyle w:val="Incipit"/>
          <w:lang w:val="pt-PT"/>
        </w:rPr>
        <w:t>Martine</w:t>
      </w:r>
      <w:r w:rsidRPr="006A75AC">
        <w:rPr>
          <w:lang w:val="pt-PT"/>
        </w:rPr>
        <w:t>.</w:t>
      </w:r>
    </w:p>
    <w:p w:rsidR="00C6456E" w:rsidRPr="006A75AC" w:rsidRDefault="00CF0230" w:rsidP="00F81136">
      <w:pPr>
        <w:rPr>
          <w:lang w:val="pt-PT"/>
        </w:rPr>
      </w:pPr>
      <w:r w:rsidRPr="00CF0230">
        <w:t>Laudes a</w:t>
      </w:r>
      <w:r w:rsidR="00C6456E" w:rsidRPr="00CF0230">
        <w:t>d cursus</w:t>
      </w:r>
      <w:r w:rsidR="00E872A7">
        <w:rPr>
          <w:lang w:val="pt-PT"/>
        </w:rPr>
        <w:t xml:space="preserve"> et in secunda vespera.</w:t>
      </w:r>
    </w:p>
    <w:p w:rsidR="00C6456E" w:rsidRPr="006A75AC" w:rsidRDefault="00C6456E" w:rsidP="00F81136">
      <w:pPr>
        <w:rPr>
          <w:lang w:val="pt-PT"/>
        </w:rPr>
      </w:pPr>
      <w:r w:rsidRPr="006A75AC">
        <w:rPr>
          <w:rStyle w:val="Time1"/>
          <w:lang w:val="pt-PT"/>
        </w:rPr>
        <w:t>[In secunda vespera]</w:t>
      </w:r>
      <w:r w:rsidRPr="006A75AC">
        <w:rPr>
          <w:lang w:val="pt-PT"/>
        </w:rPr>
        <w:t xml:space="preserve"> Psalmi de confessore.</w:t>
      </w:r>
    </w:p>
    <w:p w:rsidR="00C6456E" w:rsidRPr="006A75AC" w:rsidRDefault="00604AFE" w:rsidP="008F5AE5">
      <w:pPr>
        <w:pStyle w:val="berschrift1"/>
        <w:rPr>
          <w:lang w:val="pt-PT"/>
        </w:rPr>
      </w:pPr>
      <w:r>
        <w:rPr>
          <w:lang w:val="pt-PT"/>
        </w:rPr>
        <w:t>BRICTI</w:t>
      </w:r>
      <w:r w:rsidR="00C6456E" w:rsidRPr="006A75AC">
        <w:rPr>
          <w:lang w:val="pt-PT"/>
        </w:rPr>
        <w:t>I [CONFESSORIS]</w:t>
      </w:r>
    </w:p>
    <w:p w:rsidR="00C6456E" w:rsidRPr="006A75AC" w:rsidRDefault="00C6456E" w:rsidP="00F81136">
      <w:pPr>
        <w:rPr>
          <w:lang w:val="pt-PT"/>
        </w:rPr>
      </w:pPr>
      <w:r w:rsidRPr="006A75AC">
        <w:rPr>
          <w:lang w:val="pt-PT"/>
        </w:rPr>
        <w:t>Novem lectiones.</w:t>
      </w:r>
    </w:p>
    <w:p w:rsidR="00C6456E" w:rsidRPr="006A75AC" w:rsidRDefault="00C6456E" w:rsidP="00F81136">
      <w:pPr>
        <w:rPr>
          <w:lang w:val="pt-PT"/>
        </w:rPr>
      </w:pPr>
      <w:r w:rsidRPr="006A75AC">
        <w:rPr>
          <w:rStyle w:val="Time1"/>
          <w:lang w:val="pt-PT"/>
        </w:rPr>
        <w:t>[Ad matutinum]</w:t>
      </w:r>
      <w:r w:rsidRPr="006A75AC">
        <w:rPr>
          <w:lang w:val="pt-PT"/>
        </w:rPr>
        <w:t xml:space="preserve"> EV </w:t>
      </w:r>
      <w:r w:rsidRPr="006A75AC">
        <w:rPr>
          <w:rStyle w:val="Incipit"/>
          <w:lang w:val="pt-PT"/>
        </w:rPr>
        <w:t>Homo quidam</w:t>
      </w:r>
      <w:r w:rsidRPr="006A75AC">
        <w:rPr>
          <w:lang w:val="pt-PT"/>
        </w:rPr>
        <w:t>.</w:t>
      </w:r>
    </w:p>
    <w:p w:rsidR="00C6456E" w:rsidRPr="006A75AC" w:rsidRDefault="00C6456E" w:rsidP="008F5AE5">
      <w:pPr>
        <w:pStyle w:val="berschrift1"/>
        <w:rPr>
          <w:lang w:val="pt-PT"/>
        </w:rPr>
      </w:pPr>
      <w:r w:rsidRPr="006A75AC">
        <w:rPr>
          <w:lang w:val="pt-PT"/>
        </w:rPr>
        <w:t>DE SANCTA CAECILIA</w:t>
      </w:r>
    </w:p>
    <w:p w:rsidR="00C6456E" w:rsidRPr="006A75AC" w:rsidRDefault="00C6456E" w:rsidP="00F81136">
      <w:pPr>
        <w:rPr>
          <w:lang w:val="en-US"/>
        </w:rPr>
      </w:pPr>
      <w:r w:rsidRPr="006A75AC">
        <w:rPr>
          <w:rStyle w:val="Time1"/>
          <w:lang w:val="pt-PT"/>
        </w:rPr>
        <w:t>[Ad vesperas]</w:t>
      </w:r>
      <w:r w:rsidRPr="006A75AC">
        <w:rPr>
          <w:lang w:val="pt-PT"/>
        </w:rPr>
        <w:t xml:space="preserve"> AM </w:t>
      </w:r>
      <w:r w:rsidRPr="006A75AC">
        <w:rPr>
          <w:rStyle w:val="Neume"/>
          <w:lang w:val="pt-PT"/>
        </w:rPr>
        <w:t>Dum aurora</w:t>
      </w:r>
      <w:r w:rsidRPr="006A75AC">
        <w:rPr>
          <w:lang w:val="pt-PT"/>
        </w:rPr>
        <w:t>.</w:t>
      </w:r>
      <w:r w:rsidR="00C04E2D" w:rsidRPr="006A75AC">
        <w:rPr>
          <w:lang w:val="pt-PT"/>
        </w:rPr>
        <w:t xml:space="preserve"> </w:t>
      </w:r>
      <w:r w:rsidR="00C04E2D" w:rsidRPr="006A75AC">
        <w:rPr>
          <w:lang w:val="en-US"/>
        </w:rPr>
        <w:t>Non vacatur.</w:t>
      </w:r>
    </w:p>
    <w:p w:rsidR="00C04E2D" w:rsidRPr="006A75AC" w:rsidRDefault="00C04E2D" w:rsidP="00F81136">
      <w:pPr>
        <w:rPr>
          <w:lang w:val="en-US"/>
        </w:rPr>
      </w:pPr>
      <w:r w:rsidRPr="006A75AC">
        <w:rPr>
          <w:rStyle w:val="Time1"/>
          <w:lang w:val="en-US"/>
        </w:rPr>
        <w:t>[Ad matutinum]</w:t>
      </w:r>
      <w:r w:rsidRPr="006A75AC">
        <w:rPr>
          <w:lang w:val="en-US"/>
        </w:rPr>
        <w:t xml:space="preserve"> EV </w:t>
      </w:r>
      <w:r w:rsidRPr="006A75AC">
        <w:rPr>
          <w:rStyle w:val="Incipit"/>
          <w:lang w:val="en-US"/>
        </w:rPr>
        <w:t>Simile est regnum caelorum decem</w:t>
      </w:r>
      <w:r w:rsidRPr="006A75AC">
        <w:rPr>
          <w:lang w:val="en-US"/>
        </w:rPr>
        <w:t>.</w:t>
      </w:r>
    </w:p>
    <w:p w:rsidR="00C04E2D" w:rsidRPr="006A75AC" w:rsidRDefault="00CF0230" w:rsidP="00F81136">
      <w:pPr>
        <w:rPr>
          <w:lang w:val="en-US"/>
        </w:rPr>
      </w:pPr>
      <w:r w:rsidRPr="00CF0230">
        <w:t>Laudes a</w:t>
      </w:r>
      <w:r w:rsidR="00C04E2D" w:rsidRPr="00CF0230">
        <w:t>d cursus</w:t>
      </w:r>
      <w:r w:rsidR="00E872A7" w:rsidRPr="00CF0230">
        <w:t xml:space="preserve"> et in s</w:t>
      </w:r>
      <w:r w:rsidR="00E872A7">
        <w:rPr>
          <w:lang w:val="en-US"/>
        </w:rPr>
        <w:t>ecundis vesperis.</w:t>
      </w:r>
    </w:p>
    <w:p w:rsidR="00C04E2D" w:rsidRPr="006A75AC" w:rsidRDefault="00C04E2D" w:rsidP="008F5AE5">
      <w:pPr>
        <w:pStyle w:val="berschrift1"/>
        <w:rPr>
          <w:lang w:val="pt-PT"/>
        </w:rPr>
      </w:pPr>
      <w:r w:rsidRPr="006A75AC">
        <w:rPr>
          <w:lang w:val="pt-PT"/>
        </w:rPr>
        <w:t>DE SANCTO CLEMENTE PAPA</w:t>
      </w:r>
    </w:p>
    <w:p w:rsidR="00C04E2D" w:rsidRPr="006A75AC" w:rsidRDefault="00C04E2D" w:rsidP="00F81136">
      <w:pPr>
        <w:rPr>
          <w:lang w:val="pt-PT"/>
        </w:rPr>
      </w:pPr>
      <w:r w:rsidRPr="006A75AC">
        <w:rPr>
          <w:rStyle w:val="Time1"/>
          <w:lang w:val="pt-PT"/>
        </w:rPr>
        <w:t>[Ad vesperas]</w:t>
      </w:r>
      <w:r w:rsidRPr="006A75AC">
        <w:rPr>
          <w:lang w:val="pt-PT"/>
        </w:rPr>
        <w:t xml:space="preserve"> AM </w:t>
      </w:r>
      <w:r w:rsidRPr="006A75AC">
        <w:rPr>
          <w:rStyle w:val="Neume"/>
          <w:lang w:val="pt-PT"/>
        </w:rPr>
        <w:t>Oremus omnes</w:t>
      </w:r>
      <w:r w:rsidRPr="006A75AC">
        <w:rPr>
          <w:lang w:val="pt-PT"/>
        </w:rPr>
        <w:t xml:space="preserve"> et oratio.</w:t>
      </w:r>
    </w:p>
    <w:p w:rsidR="00C04E2D" w:rsidRPr="006A75AC" w:rsidRDefault="00C04E2D" w:rsidP="00F81136">
      <w:pPr>
        <w:rPr>
          <w:lang w:val="pt-PT"/>
        </w:rPr>
      </w:pPr>
      <w:r w:rsidRPr="006A75AC">
        <w:rPr>
          <w:rStyle w:val="Time1"/>
          <w:lang w:val="pt-PT"/>
        </w:rPr>
        <w:t>[Ad matutinum]</w:t>
      </w:r>
      <w:r w:rsidRPr="006A75AC">
        <w:rPr>
          <w:lang w:val="pt-PT"/>
        </w:rPr>
        <w:t xml:space="preserve"> Novem lectiones de confessoribus. EV </w:t>
      </w:r>
      <w:r w:rsidRPr="006A75AC">
        <w:rPr>
          <w:rStyle w:val="Incipit"/>
          <w:lang w:val="pt-PT"/>
        </w:rPr>
        <w:t>Homo quidam peregre</w:t>
      </w:r>
      <w:r w:rsidRPr="006A75AC">
        <w:rPr>
          <w:lang w:val="pt-PT"/>
        </w:rPr>
        <w:t>.</w:t>
      </w:r>
    </w:p>
    <w:p w:rsidR="00C04E2D" w:rsidRPr="006A75AC" w:rsidRDefault="00C04E2D" w:rsidP="008F5AE5">
      <w:pPr>
        <w:pStyle w:val="berschrift1"/>
        <w:rPr>
          <w:lang w:val="pt-PT"/>
        </w:rPr>
      </w:pPr>
      <w:r w:rsidRPr="006A75AC">
        <w:rPr>
          <w:lang w:val="pt-PT"/>
        </w:rPr>
        <w:t>CHRYSOGONI MARTYRIS</w:t>
      </w:r>
    </w:p>
    <w:p w:rsidR="00C04E2D" w:rsidRPr="006A75AC" w:rsidRDefault="00C04E2D" w:rsidP="00F81136">
      <w:pPr>
        <w:rPr>
          <w:lang w:val="pt-PT"/>
        </w:rPr>
      </w:pPr>
      <w:r w:rsidRPr="006A75AC">
        <w:rPr>
          <w:lang w:val="pt-PT"/>
        </w:rPr>
        <w:t>Tres lectiones.</w:t>
      </w:r>
    </w:p>
    <w:p w:rsidR="00C04E2D" w:rsidRPr="006A75AC" w:rsidRDefault="00C04E2D" w:rsidP="008F5AE5">
      <w:pPr>
        <w:pStyle w:val="berschrift1"/>
        <w:rPr>
          <w:lang w:val="pt-PT"/>
        </w:rPr>
      </w:pPr>
      <w:r w:rsidRPr="006A75AC">
        <w:rPr>
          <w:lang w:val="pt-PT"/>
        </w:rPr>
        <w:t>IN VIGILIA SANCTI ANDREAE</w:t>
      </w:r>
    </w:p>
    <w:p w:rsidR="00C04E2D" w:rsidRPr="006A75AC" w:rsidRDefault="00CB70DD" w:rsidP="00F81136">
      <w:pPr>
        <w:rPr>
          <w:lang w:val="pt-PT"/>
        </w:rPr>
      </w:pPr>
      <w:r w:rsidRPr="006A75AC">
        <w:rPr>
          <w:lang w:val="pt-PT"/>
        </w:rPr>
        <w:t>De sancto Saturnino, Chrysanthi, Mauri et Dariae antiphona et oratio.</w:t>
      </w:r>
    </w:p>
    <w:p w:rsidR="00CB70DD" w:rsidRPr="006A75AC" w:rsidRDefault="00CB70DD" w:rsidP="00F81136">
      <w:pPr>
        <w:rPr>
          <w:lang w:val="it-IT"/>
        </w:rPr>
      </w:pPr>
      <w:r w:rsidRPr="006A75AC">
        <w:rPr>
          <w:rStyle w:val="Time1"/>
          <w:lang w:val="da-DK"/>
        </w:rPr>
        <w:t>[Ad missam]</w:t>
      </w:r>
      <w:r w:rsidRPr="006A75AC">
        <w:rPr>
          <w:lang w:val="da-DK"/>
        </w:rPr>
        <w:t xml:space="preserve"> EV </w:t>
      </w:r>
      <w:r w:rsidRPr="006A75AC">
        <w:rPr>
          <w:rStyle w:val="Incipit"/>
          <w:lang w:val="da-DK"/>
        </w:rPr>
        <w:t>Stabat Ioannes</w:t>
      </w:r>
      <w:r w:rsidRPr="006A75AC">
        <w:rPr>
          <w:lang w:val="da-DK"/>
        </w:rPr>
        <w:t xml:space="preserve">. </w:t>
      </w:r>
      <w:r w:rsidRPr="006A75AC">
        <w:rPr>
          <w:lang w:val="it-IT"/>
        </w:rPr>
        <w:t>Praefatio nulla.</w:t>
      </w:r>
    </w:p>
    <w:p w:rsidR="00CB70DD" w:rsidRPr="006A75AC" w:rsidRDefault="00CB70DD" w:rsidP="008F5AE5">
      <w:pPr>
        <w:pStyle w:val="berschrift1"/>
        <w:rPr>
          <w:lang w:val="it-IT"/>
        </w:rPr>
      </w:pPr>
      <w:r w:rsidRPr="006A75AC">
        <w:rPr>
          <w:lang w:val="it-IT"/>
        </w:rPr>
        <w:t>[IN DIE SANCTI ANDREAE APOSTOLI]</w:t>
      </w:r>
    </w:p>
    <w:p w:rsidR="00CB70DD" w:rsidRPr="006A75AC" w:rsidRDefault="00CB70DD" w:rsidP="00F81136">
      <w:pPr>
        <w:rPr>
          <w:lang w:val="pt-PT"/>
        </w:rPr>
      </w:pPr>
      <w:r w:rsidRPr="006A75AC">
        <w:rPr>
          <w:rStyle w:val="Time1"/>
          <w:lang w:val="es-ES"/>
        </w:rPr>
        <w:t>Ad vesperas</w:t>
      </w:r>
      <w:r w:rsidRPr="006A75AC">
        <w:rPr>
          <w:lang w:val="es-ES"/>
        </w:rPr>
        <w:t xml:space="preserve"> sola AN </w:t>
      </w:r>
      <w:r w:rsidRPr="006A75AC">
        <w:rPr>
          <w:rStyle w:val="Neume"/>
          <w:lang w:val="es-ES"/>
        </w:rPr>
        <w:t>Unus ex duobus</w:t>
      </w:r>
      <w:r w:rsidRPr="006A75AC">
        <w:rPr>
          <w:lang w:val="es-ES"/>
        </w:rPr>
        <w:t xml:space="preserve"> in psalmos feriales. </w:t>
      </w:r>
      <w:r w:rsidRPr="006A75AC">
        <w:rPr>
          <w:lang w:val="pt-PT"/>
        </w:rPr>
        <w:t xml:space="preserve">RP </w:t>
      </w:r>
      <w:r w:rsidRPr="006A75AC">
        <w:rPr>
          <w:rStyle w:val="Neume"/>
          <w:lang w:val="pt-PT"/>
        </w:rPr>
        <w:t>Homo dei</w:t>
      </w:r>
      <w:r w:rsidRPr="006A75AC">
        <w:rPr>
          <w:lang w:val="pt-PT"/>
        </w:rPr>
        <w:t xml:space="preserve">. EV </w:t>
      </w:r>
      <w:r w:rsidRPr="006A75AC">
        <w:rPr>
          <w:rStyle w:val="Incipit"/>
          <w:lang w:val="pt-PT"/>
        </w:rPr>
        <w:t>Ambulans Iesus</w:t>
      </w:r>
      <w:r w:rsidRPr="006A75AC">
        <w:rPr>
          <w:lang w:val="pt-PT"/>
        </w:rPr>
        <w:t>.</w:t>
      </w:r>
    </w:p>
    <w:p w:rsidR="00CB70DD" w:rsidRPr="006A75AC" w:rsidRDefault="00CB70DD" w:rsidP="00F81136">
      <w:pPr>
        <w:rPr>
          <w:lang w:val="en-US"/>
        </w:rPr>
      </w:pPr>
      <w:r w:rsidRPr="006A75AC">
        <w:rPr>
          <w:rStyle w:val="Time1"/>
          <w:lang w:val="en-US"/>
        </w:rPr>
        <w:t>Ad primam</w:t>
      </w:r>
      <w:r w:rsidRPr="006A75AC">
        <w:rPr>
          <w:lang w:val="en-US"/>
        </w:rPr>
        <w:t xml:space="preserve"> [AN] </w:t>
      </w:r>
      <w:r w:rsidRPr="006A75AC">
        <w:rPr>
          <w:rStyle w:val="Neume"/>
          <w:lang w:val="en-US"/>
        </w:rPr>
        <w:t>Videns Andreas</w:t>
      </w:r>
      <w:r w:rsidRPr="006A75AC">
        <w:rPr>
          <w:lang w:val="en-US"/>
        </w:rPr>
        <w:t>.</w:t>
      </w:r>
    </w:p>
    <w:p w:rsidR="00CB70DD" w:rsidRPr="006A75AC" w:rsidRDefault="00CB70DD" w:rsidP="00F81136">
      <w:pPr>
        <w:rPr>
          <w:lang w:val="en-US"/>
        </w:rPr>
      </w:pPr>
      <w:r w:rsidRPr="006A75AC">
        <w:rPr>
          <w:rStyle w:val="Time1"/>
          <w:lang w:val="en-US"/>
        </w:rPr>
        <w:t>Ad tertiam</w:t>
      </w:r>
      <w:r w:rsidRPr="006A75AC">
        <w:rPr>
          <w:lang w:val="en-US"/>
        </w:rPr>
        <w:t xml:space="preserve"> [AN] </w:t>
      </w:r>
      <w:r w:rsidRPr="006A75AC">
        <w:rPr>
          <w:rStyle w:val="Neume"/>
          <w:lang w:val="en-US"/>
        </w:rPr>
        <w:t>Salve o crux</w:t>
      </w:r>
      <w:r w:rsidRPr="006A75AC">
        <w:rPr>
          <w:lang w:val="en-US"/>
        </w:rPr>
        <w:t>.</w:t>
      </w:r>
    </w:p>
    <w:p w:rsidR="00CB70DD" w:rsidRPr="006A75AC" w:rsidRDefault="00CB70DD" w:rsidP="00F81136">
      <w:pPr>
        <w:rPr>
          <w:lang w:val="en-US"/>
        </w:rPr>
      </w:pPr>
      <w:r w:rsidRPr="006A75AC">
        <w:rPr>
          <w:rStyle w:val="Time1"/>
          <w:lang w:val="en-US"/>
        </w:rPr>
        <w:t>Ad sextam</w:t>
      </w:r>
      <w:r w:rsidRPr="006A75AC">
        <w:rPr>
          <w:lang w:val="en-US"/>
        </w:rPr>
        <w:t xml:space="preserve"> [AN] </w:t>
      </w:r>
      <w:r w:rsidRPr="006A75AC">
        <w:rPr>
          <w:rStyle w:val="Neume"/>
          <w:lang w:val="en-US"/>
        </w:rPr>
        <w:t>Dilexit Andream</w:t>
      </w:r>
      <w:r w:rsidRPr="006A75AC">
        <w:rPr>
          <w:lang w:val="en-US"/>
        </w:rPr>
        <w:t>.</w:t>
      </w:r>
    </w:p>
    <w:p w:rsidR="00CB70DD" w:rsidRPr="006A75AC" w:rsidRDefault="00CB70DD" w:rsidP="00F81136">
      <w:pPr>
        <w:rPr>
          <w:lang w:val="en-US"/>
        </w:rPr>
      </w:pPr>
      <w:r w:rsidRPr="006A75AC">
        <w:rPr>
          <w:rStyle w:val="Time1"/>
          <w:lang w:val="en-US"/>
        </w:rPr>
        <w:t>Ad nonam</w:t>
      </w:r>
      <w:r w:rsidRPr="006A75AC">
        <w:rPr>
          <w:lang w:val="en-US"/>
        </w:rPr>
        <w:t xml:space="preserve"> [AN] </w:t>
      </w:r>
      <w:r w:rsidRPr="006A75AC">
        <w:rPr>
          <w:rStyle w:val="Neume"/>
          <w:lang w:val="en-US"/>
        </w:rPr>
        <w:t>Concede no</w:t>
      </w:r>
      <w:r w:rsidRPr="006A75AC">
        <w:rPr>
          <w:rStyle w:val="Incipit"/>
          <w:lang w:val="en-US"/>
        </w:rPr>
        <w:t>bis</w:t>
      </w:r>
      <w:r w:rsidRPr="006A75AC">
        <w:rPr>
          <w:lang w:val="en-US"/>
        </w:rPr>
        <w:t>.</w:t>
      </w:r>
    </w:p>
    <w:p w:rsidR="00CB70DD" w:rsidRPr="006A75AC" w:rsidRDefault="00CB70DD" w:rsidP="00F81136">
      <w:pPr>
        <w:rPr>
          <w:lang w:val="pt-PT"/>
        </w:rPr>
      </w:pPr>
      <w:r w:rsidRPr="006A75AC">
        <w:rPr>
          <w:rStyle w:val="Time1"/>
          <w:lang w:val="en-US"/>
        </w:rPr>
        <w:t>Ad vesperas</w:t>
      </w:r>
      <w:r w:rsidRPr="006A75AC">
        <w:rPr>
          <w:lang w:val="en-US"/>
        </w:rPr>
        <w:t xml:space="preserve"> AN </w:t>
      </w:r>
      <w:r w:rsidRPr="006A75AC">
        <w:rPr>
          <w:rStyle w:val="Neume"/>
          <w:lang w:val="en-US"/>
        </w:rPr>
        <w:t>Iuravit dominus</w:t>
      </w:r>
      <w:r w:rsidRPr="006A75AC">
        <w:rPr>
          <w:lang w:val="en-US"/>
        </w:rPr>
        <w:t xml:space="preserve">. </w:t>
      </w:r>
      <w:r w:rsidRPr="006A75AC">
        <w:rPr>
          <w:lang w:val="pt-PT"/>
        </w:rPr>
        <w:t xml:space="preserve">AM </w:t>
      </w:r>
      <w:r w:rsidRPr="006A75AC">
        <w:rPr>
          <w:rStyle w:val="Neume"/>
          <w:lang w:val="pt-PT"/>
        </w:rPr>
        <w:t>Cum pervenisset</w:t>
      </w:r>
      <w:r w:rsidRPr="006A75AC">
        <w:rPr>
          <w:lang w:val="pt-PT"/>
        </w:rPr>
        <w:t>.</w:t>
      </w:r>
    </w:p>
    <w:p w:rsidR="00CB70DD" w:rsidRPr="006A75AC" w:rsidRDefault="00CB70DD" w:rsidP="008F5AE5">
      <w:pPr>
        <w:pStyle w:val="berschrift1"/>
        <w:rPr>
          <w:lang w:val="pt-PT"/>
        </w:rPr>
      </w:pPr>
      <w:r w:rsidRPr="006A75AC">
        <w:rPr>
          <w:lang w:val="pt-PT"/>
        </w:rPr>
        <w:t>INFRA OCTAVAM [SANCTI ANDREAE]</w:t>
      </w:r>
    </w:p>
    <w:p w:rsidR="00CB70DD" w:rsidRPr="006A75AC" w:rsidRDefault="00CB70DD" w:rsidP="00F81136">
      <w:pPr>
        <w:rPr>
          <w:lang w:val="it-IT"/>
        </w:rPr>
      </w:pPr>
      <w:r w:rsidRPr="006A75AC">
        <w:rPr>
          <w:lang w:val="it-IT"/>
        </w:rPr>
        <w:t>Antiphona et oratio de ipso.</w:t>
      </w:r>
    </w:p>
    <w:p w:rsidR="00CB70DD" w:rsidRPr="006A75AC" w:rsidRDefault="00CB70DD" w:rsidP="008F5AE5">
      <w:pPr>
        <w:pStyle w:val="berschrift1"/>
        <w:rPr>
          <w:lang w:val="it-IT"/>
        </w:rPr>
      </w:pPr>
      <w:r w:rsidRPr="006A75AC">
        <w:rPr>
          <w:lang w:val="it-IT"/>
        </w:rPr>
        <w:t>IN OCTAVA [SANCTI ANDREAE]</w:t>
      </w:r>
    </w:p>
    <w:p w:rsidR="00CB70DD" w:rsidRPr="006A75AC" w:rsidRDefault="00CB70DD" w:rsidP="00F81136">
      <w:pPr>
        <w:rPr>
          <w:lang w:val="it-IT"/>
        </w:rPr>
      </w:pPr>
      <w:r w:rsidRPr="006A75AC">
        <w:rPr>
          <w:lang w:val="it-IT"/>
        </w:rPr>
        <w:t>Tres lectiones.</w:t>
      </w:r>
    </w:p>
    <w:p w:rsidR="00CB70DD" w:rsidRPr="006A75AC" w:rsidRDefault="00CB70DD" w:rsidP="00F81136">
      <w:pPr>
        <w:rPr>
          <w:lang w:val="it-IT"/>
        </w:rPr>
      </w:pPr>
      <w:r w:rsidRPr="006A75AC">
        <w:rPr>
          <w:rStyle w:val="Time1"/>
          <w:lang w:val="it-IT"/>
        </w:rPr>
        <w:t>[Ad matutinum]</w:t>
      </w:r>
      <w:r w:rsidRPr="006A75AC">
        <w:rPr>
          <w:lang w:val="it-IT"/>
        </w:rPr>
        <w:t xml:space="preserve"> INV </w:t>
      </w:r>
      <w:r w:rsidRPr="006A75AC">
        <w:rPr>
          <w:rStyle w:val="Neume"/>
          <w:lang w:val="it-IT"/>
        </w:rPr>
        <w:t>Regem</w:t>
      </w:r>
      <w:r w:rsidR="00A9459F" w:rsidRPr="006A75AC">
        <w:rPr>
          <w:rStyle w:val="Incipit"/>
          <w:lang w:val="it-IT"/>
        </w:rPr>
        <w:t>@</w:t>
      </w:r>
      <w:r w:rsidRPr="006A75AC">
        <w:rPr>
          <w:rStyle w:val="Incipit"/>
          <w:lang w:val="it-IT"/>
        </w:rPr>
        <w:t>apostolorum</w:t>
      </w:r>
      <w:r w:rsidRPr="006A75AC">
        <w:rPr>
          <w:lang w:val="it-IT"/>
        </w:rPr>
        <w:t xml:space="preserve">. HY </w:t>
      </w:r>
      <w:r w:rsidRPr="006A75AC">
        <w:rPr>
          <w:rStyle w:val="Incipit"/>
          <w:lang w:val="it-IT"/>
        </w:rPr>
        <w:t>Verbum supernum</w:t>
      </w:r>
      <w:r w:rsidRPr="006A75AC">
        <w:rPr>
          <w:lang w:val="it-IT"/>
        </w:rPr>
        <w:t>. Propria responsoria.</w:t>
      </w:r>
    </w:p>
    <w:p w:rsidR="00CB70DD" w:rsidRPr="006A75AC" w:rsidRDefault="00CB70DD" w:rsidP="00F81136">
      <w:pPr>
        <w:rPr>
          <w:lang w:val="it-IT"/>
        </w:rPr>
      </w:pPr>
      <w:r w:rsidRPr="006A75AC">
        <w:rPr>
          <w:lang w:val="it-IT"/>
        </w:rPr>
        <w:t xml:space="preserve">Et laudes et </w:t>
      </w:r>
      <w:r w:rsidR="00BC0506">
        <w:rPr>
          <w:lang w:val="it-IT"/>
        </w:rPr>
        <w:t xml:space="preserve">idem </w:t>
      </w:r>
      <w:r w:rsidRPr="006A75AC">
        <w:rPr>
          <w:lang w:val="it-IT"/>
        </w:rPr>
        <w:t>officium quod in festo.</w:t>
      </w:r>
    </w:p>
    <w:p w:rsidR="00CB70DD" w:rsidRPr="006A75AC" w:rsidRDefault="00CB70DD" w:rsidP="008F5AE5">
      <w:pPr>
        <w:pStyle w:val="berschrift1"/>
        <w:rPr>
          <w:lang w:val="it-IT"/>
        </w:rPr>
      </w:pPr>
      <w:r w:rsidRPr="006A75AC">
        <w:rPr>
          <w:lang w:val="it-IT"/>
        </w:rPr>
        <w:t>KOMMENTAR</w:t>
      </w:r>
    </w:p>
    <w:p w:rsidR="00CB70DD" w:rsidRPr="006A75AC" w:rsidRDefault="00CB70DD" w:rsidP="00F81136">
      <w:pPr>
        <w:rPr>
          <w:lang w:val="it-IT"/>
        </w:rPr>
      </w:pPr>
      <w:r w:rsidRPr="006A75AC">
        <w:rPr>
          <w:lang w:val="it-IT"/>
        </w:rPr>
        <w:t>Si idem festum in dominica adv</w:t>
      </w:r>
      <w:r w:rsidR="00321C98" w:rsidRPr="006A75AC">
        <w:rPr>
          <w:lang w:val="it-IT"/>
        </w:rPr>
        <w:t xml:space="preserve">entus </w:t>
      </w:r>
      <w:r w:rsidR="00BC0506">
        <w:rPr>
          <w:lang w:val="it-IT"/>
        </w:rPr>
        <w:t xml:space="preserve">domini </w:t>
      </w:r>
      <w:r w:rsidRPr="006A75AC">
        <w:rPr>
          <w:lang w:val="it-IT"/>
        </w:rPr>
        <w:t>venerit</w:t>
      </w:r>
      <w:r w:rsidR="00BC0506">
        <w:rPr>
          <w:lang w:val="it-IT"/>
        </w:rPr>
        <w:t>, de adventu</w:t>
      </w:r>
      <w:r w:rsidR="00321C98" w:rsidRPr="006A75AC">
        <w:rPr>
          <w:lang w:val="it-IT"/>
        </w:rPr>
        <w:t xml:space="preserve"> domini cantetur. De sancto Andrea vero anti</w:t>
      </w:r>
      <w:r w:rsidR="00A9459F" w:rsidRPr="006A75AC">
        <w:rPr>
          <w:lang w:val="it-IT"/>
        </w:rPr>
        <w:t>p</w:t>
      </w:r>
      <w:r w:rsidR="00321C98" w:rsidRPr="006A75AC">
        <w:rPr>
          <w:lang w:val="it-IT"/>
        </w:rPr>
        <w:t>hona et oratio etiam in secunda vespera.</w:t>
      </w:r>
    </w:p>
    <w:p w:rsidR="00321C98" w:rsidRPr="006A75AC" w:rsidRDefault="00321C98" w:rsidP="008F5AE5">
      <w:pPr>
        <w:pStyle w:val="berschrift1"/>
        <w:rPr>
          <w:lang w:val="it-IT"/>
        </w:rPr>
      </w:pPr>
      <w:r w:rsidRPr="006A75AC">
        <w:rPr>
          <w:lang w:val="it-IT"/>
        </w:rPr>
        <w:t>DE COMMUNI APOSTOLORUM</w:t>
      </w:r>
      <w:r w:rsidR="00003317" w:rsidRPr="006A75AC">
        <w:rPr>
          <w:lang w:val="it-IT"/>
        </w:rPr>
        <w:t>. IN VIGILIA APOSTOLORUM</w:t>
      </w:r>
    </w:p>
    <w:p w:rsidR="00003317" w:rsidRPr="006A75AC" w:rsidRDefault="00003317" w:rsidP="00F81136">
      <w:pPr>
        <w:rPr>
          <w:lang w:val="it-IT"/>
        </w:rPr>
      </w:pPr>
      <w:r w:rsidRPr="006A75AC">
        <w:rPr>
          <w:lang w:val="it-IT"/>
        </w:rPr>
        <w:t>Non legitur evangelium ad matutinum, nisi de quibus singulariter habetur scilicet in vigilia Petri et Pauli</w:t>
      </w:r>
      <w:r w:rsidR="0083748D">
        <w:rPr>
          <w:lang w:val="it-IT"/>
        </w:rPr>
        <w:t>,</w:t>
      </w:r>
      <w:r w:rsidRPr="006A75AC">
        <w:rPr>
          <w:lang w:val="it-IT"/>
        </w:rPr>
        <w:t xml:space="preserve"> et Andreae. Nec praefatio apostolica dicitur, nisi in vigilia Pet</w:t>
      </w:r>
      <w:r w:rsidR="0083748D">
        <w:rPr>
          <w:lang w:val="it-IT"/>
        </w:rPr>
        <w:t>ri et Pauli, et missa agitur post</w:t>
      </w:r>
      <w:r w:rsidRPr="006A75AC">
        <w:rPr>
          <w:lang w:val="it-IT"/>
        </w:rPr>
        <w:t xml:space="preserve"> sextam horam, scilicet in meridie. Post missam statim nona dicitur. Nec ad matutinas, nec ad cursus mentionem de vigilia facimus, sed ad missam.</w:t>
      </w:r>
    </w:p>
    <w:p w:rsidR="00003317" w:rsidRPr="006A75AC" w:rsidRDefault="00003317" w:rsidP="008F5AE5">
      <w:pPr>
        <w:pStyle w:val="berschrift1"/>
        <w:rPr>
          <w:lang w:val="it-IT"/>
        </w:rPr>
      </w:pPr>
      <w:r w:rsidRPr="006A75AC">
        <w:rPr>
          <w:lang w:val="it-IT"/>
        </w:rPr>
        <w:t>[IN DIE APOSTOLORUM]</w:t>
      </w:r>
    </w:p>
    <w:p w:rsidR="00003317" w:rsidRPr="006A75AC" w:rsidRDefault="00003317" w:rsidP="00F81136">
      <w:pPr>
        <w:rPr>
          <w:lang w:val="en-US"/>
        </w:rPr>
      </w:pPr>
      <w:r w:rsidRPr="006A75AC">
        <w:rPr>
          <w:rStyle w:val="Time1"/>
          <w:lang w:val="en-US"/>
        </w:rPr>
        <w:t>Ad vesperas</w:t>
      </w:r>
      <w:r w:rsidRPr="006A75AC">
        <w:rPr>
          <w:lang w:val="en-US"/>
        </w:rPr>
        <w:t xml:space="preserve"> </w:t>
      </w:r>
      <w:r w:rsidR="0083748D">
        <w:rPr>
          <w:lang w:val="en-US"/>
        </w:rPr>
        <w:t xml:space="preserve">dicimus feriales psalmos cum suis antiphonis. </w:t>
      </w:r>
      <w:r w:rsidRPr="006A75AC">
        <w:rPr>
          <w:lang w:val="en-US"/>
        </w:rPr>
        <w:t>A</w:t>
      </w:r>
      <w:r w:rsidR="0083748D">
        <w:rPr>
          <w:lang w:val="en-US"/>
        </w:rPr>
        <w:t>M</w:t>
      </w:r>
      <w:r w:rsidRPr="006A75AC">
        <w:rPr>
          <w:lang w:val="en-US"/>
        </w:rPr>
        <w:t xml:space="preserve"> </w:t>
      </w:r>
      <w:r w:rsidRPr="006A75AC">
        <w:rPr>
          <w:rStyle w:val="Neume"/>
          <w:lang w:val="en-US"/>
        </w:rPr>
        <w:t>Ecce ego</w:t>
      </w:r>
      <w:r w:rsidRPr="006A75AC">
        <w:rPr>
          <w:lang w:val="en-US"/>
        </w:rPr>
        <w:t xml:space="preserve">. </w:t>
      </w:r>
      <w:r w:rsidR="0083748D">
        <w:rPr>
          <w:lang w:val="en-US"/>
        </w:rPr>
        <w:t xml:space="preserve">De evangelistis </w:t>
      </w:r>
      <w:r w:rsidRPr="006A75AC">
        <w:rPr>
          <w:lang w:val="en-US"/>
        </w:rPr>
        <w:t xml:space="preserve">AM </w:t>
      </w:r>
      <w:r w:rsidRPr="006A75AC">
        <w:rPr>
          <w:rStyle w:val="Neume"/>
          <w:lang w:val="en-US"/>
        </w:rPr>
        <w:t>Ecce ego Io</w:t>
      </w:r>
      <w:r w:rsidRPr="006A75AC">
        <w:rPr>
          <w:rStyle w:val="Incipit"/>
          <w:lang w:val="en-US"/>
        </w:rPr>
        <w:t>annes</w:t>
      </w:r>
      <w:r w:rsidRPr="006A75AC">
        <w:rPr>
          <w:lang w:val="en-US"/>
        </w:rPr>
        <w:t>. Unam tantum orationem, nisi siti etiam aliud festum, de qua antiphona et oratio dicatur. Sic et in secunda vespera.</w:t>
      </w:r>
    </w:p>
    <w:p w:rsidR="00003317" w:rsidRPr="006A75AC" w:rsidRDefault="00003317" w:rsidP="00F81136">
      <w:pPr>
        <w:rPr>
          <w:lang w:val="en-US"/>
        </w:rPr>
      </w:pPr>
      <w:r w:rsidRPr="006A75AC">
        <w:rPr>
          <w:rStyle w:val="Time1"/>
          <w:lang w:val="en-US"/>
        </w:rPr>
        <w:t>Ad matutinum</w:t>
      </w:r>
      <w:r w:rsidRPr="006A75AC">
        <w:rPr>
          <w:lang w:val="en-US"/>
        </w:rPr>
        <w:t xml:space="preserve"> HY </w:t>
      </w:r>
      <w:r w:rsidRPr="006A75AC">
        <w:rPr>
          <w:rStyle w:val="Incipit"/>
          <w:lang w:val="en-US"/>
        </w:rPr>
        <w:t>Exultet caelum</w:t>
      </w:r>
      <w:r w:rsidRPr="006A75AC">
        <w:rPr>
          <w:lang w:val="en-US"/>
        </w:rPr>
        <w:t>.</w:t>
      </w:r>
    </w:p>
    <w:p w:rsidR="00A9459F" w:rsidRDefault="00003317" w:rsidP="00F81136">
      <w:r w:rsidRPr="005D6D4F">
        <w:rPr>
          <w:rStyle w:val="Time1"/>
        </w:rPr>
        <w:t>Ad laudes</w:t>
      </w:r>
      <w:r>
        <w:t xml:space="preserve"> HY </w:t>
      </w:r>
      <w:r w:rsidRPr="00483BEA">
        <w:rPr>
          <w:rStyle w:val="Incipit"/>
        </w:rPr>
        <w:t>Ortus Phoebi</w:t>
      </w:r>
      <w:r>
        <w:t>. A</w:t>
      </w:r>
      <w:r w:rsidR="00A9459F">
        <w:t>B</w:t>
      </w:r>
      <w:r>
        <w:t xml:space="preserve"> </w:t>
      </w:r>
      <w:r w:rsidRPr="00A9459F">
        <w:rPr>
          <w:rStyle w:val="Neume"/>
        </w:rPr>
        <w:t>Tradent enim</w:t>
      </w:r>
      <w:r>
        <w:t>. A</w:t>
      </w:r>
      <w:r w:rsidR="00A9459F">
        <w:t>B</w:t>
      </w:r>
      <w:r>
        <w:t xml:space="preserve"> </w:t>
      </w:r>
      <w:r w:rsidRPr="00A9459F">
        <w:rPr>
          <w:rStyle w:val="Neume"/>
        </w:rPr>
        <w:t>Non vos</w:t>
      </w:r>
      <w:r>
        <w:t>. A</w:t>
      </w:r>
      <w:r w:rsidR="00A9459F">
        <w:t>B</w:t>
      </w:r>
      <w:r>
        <w:t xml:space="preserve"> </w:t>
      </w:r>
      <w:r w:rsidR="00A9459F" w:rsidRPr="0083748D">
        <w:rPr>
          <w:rStyle w:val="Neume"/>
        </w:rPr>
        <w:t>Dum steteritis</w:t>
      </w:r>
      <w:r w:rsidR="00A9459F">
        <w:t xml:space="preserve">. </w:t>
      </w:r>
    </w:p>
    <w:p w:rsidR="00003317" w:rsidRDefault="00A9459F" w:rsidP="00F81136">
      <w:r w:rsidRPr="00A9459F">
        <w:rPr>
          <w:rStyle w:val="Time1"/>
        </w:rPr>
        <w:t>In secunda vespera</w:t>
      </w:r>
      <w:r>
        <w:t xml:space="preserve"> AN </w:t>
      </w:r>
      <w:r w:rsidRPr="00A9459F">
        <w:rPr>
          <w:rStyle w:val="Neume"/>
        </w:rPr>
        <w:t>Iuravit</w:t>
      </w:r>
      <w:r w:rsidRPr="00A9459F">
        <w:rPr>
          <w:rStyle w:val="Incipit"/>
        </w:rPr>
        <w:t>@dominus</w:t>
      </w:r>
      <w:r>
        <w:t xml:space="preserve"> cum reliquis. PS </w:t>
      </w:r>
      <w:r w:rsidRPr="00A9459F">
        <w:rPr>
          <w:rStyle w:val="Incipit"/>
        </w:rPr>
        <w:t>Dixit</w:t>
      </w:r>
      <w:r>
        <w:t xml:space="preserve">. HY </w:t>
      </w:r>
      <w:r w:rsidRPr="00A9459F">
        <w:rPr>
          <w:rStyle w:val="Incipit"/>
        </w:rPr>
        <w:t>Exultet</w:t>
      </w:r>
      <w:r>
        <w:t xml:space="preserve">. AM </w:t>
      </w:r>
      <w:r w:rsidR="00003317" w:rsidRPr="00A9459F">
        <w:rPr>
          <w:rStyle w:val="Neume"/>
        </w:rPr>
        <w:t>Beati eritis</w:t>
      </w:r>
      <w:r w:rsidR="00003317">
        <w:t>. A</w:t>
      </w:r>
      <w:r>
        <w:t>M</w:t>
      </w:r>
      <w:r w:rsidR="00003317">
        <w:t xml:space="preserve"> </w:t>
      </w:r>
      <w:r w:rsidR="00003317" w:rsidRPr="009B652D">
        <w:rPr>
          <w:rStyle w:val="Neume"/>
        </w:rPr>
        <w:t xml:space="preserve">Isti sunt </w:t>
      </w:r>
      <w:r w:rsidR="009B652D" w:rsidRPr="009B652D">
        <w:rPr>
          <w:rStyle w:val="Neume"/>
        </w:rPr>
        <w:t>viri</w:t>
      </w:r>
      <w:r w:rsidR="00003317">
        <w:t>.</w:t>
      </w:r>
    </w:p>
    <w:p w:rsidR="00125916" w:rsidRDefault="00125916" w:rsidP="008F5AE5">
      <w:pPr>
        <w:pStyle w:val="berschrift1"/>
      </w:pPr>
      <w:r>
        <w:t>[COMMUNE PLURIMORUM MARTYRUM]</w:t>
      </w:r>
    </w:p>
    <w:p w:rsidR="00125916" w:rsidRDefault="00125916" w:rsidP="00F81136">
      <w:r>
        <w:t>De sanctis cum plenum off</w:t>
      </w:r>
      <w:r w:rsidR="00492C28">
        <w:t>u</w:t>
      </w:r>
      <w:r>
        <w:t xml:space="preserve">cium </w:t>
      </w:r>
      <w:r w:rsidR="00492C28">
        <w:t>$E::est$.</w:t>
      </w:r>
    </w:p>
    <w:p w:rsidR="00492C28" w:rsidRPr="006A75AC" w:rsidRDefault="00492C28" w:rsidP="00F81136">
      <w:pPr>
        <w:rPr>
          <w:lang w:val="fr-FR"/>
        </w:rPr>
      </w:pPr>
      <w:r w:rsidRPr="005D6D4F">
        <w:rPr>
          <w:rStyle w:val="Time1"/>
        </w:rPr>
        <w:t>Ad vesperas</w:t>
      </w:r>
      <w:r>
        <w:t xml:space="preserve"> capitulum de sanctis. RP </w:t>
      </w:r>
      <w:r w:rsidRPr="009B652D">
        <w:rPr>
          <w:rStyle w:val="Neume"/>
        </w:rPr>
        <w:t>Isti sunt sancti</w:t>
      </w:r>
      <w:r>
        <w:t xml:space="preserve">. HY </w:t>
      </w:r>
      <w:r w:rsidRPr="00483BEA">
        <w:rPr>
          <w:rStyle w:val="Incipit"/>
        </w:rPr>
        <w:t>Sanctorum meritis</w:t>
      </w:r>
      <w:r>
        <w:t xml:space="preserve">. </w:t>
      </w:r>
      <w:r w:rsidRPr="006A75AC">
        <w:rPr>
          <w:lang w:val="fr-FR"/>
        </w:rPr>
        <w:t xml:space="preserve">AM </w:t>
      </w:r>
      <w:r w:rsidRPr="006A75AC">
        <w:rPr>
          <w:rStyle w:val="Neume"/>
          <w:lang w:val="fr-FR"/>
        </w:rPr>
        <w:t>Absterget</w:t>
      </w:r>
      <w:r w:rsidR="009B652D" w:rsidRPr="006A75AC">
        <w:rPr>
          <w:rStyle w:val="Incipit"/>
          <w:lang w:val="fr-FR"/>
        </w:rPr>
        <w:t>@</w:t>
      </w:r>
      <w:r w:rsidRPr="006A75AC">
        <w:rPr>
          <w:rStyle w:val="Incipit"/>
          <w:lang w:val="fr-FR"/>
        </w:rPr>
        <w:t>deus</w:t>
      </w:r>
      <w:r w:rsidRPr="006A75AC">
        <w:rPr>
          <w:lang w:val="fr-FR"/>
        </w:rPr>
        <w:t>.</w:t>
      </w:r>
    </w:p>
    <w:p w:rsidR="00492C28" w:rsidRPr="006A75AC" w:rsidRDefault="00492C28" w:rsidP="00F81136">
      <w:pPr>
        <w:rPr>
          <w:lang w:val="fr-FR"/>
        </w:rPr>
      </w:pPr>
      <w:r w:rsidRPr="006A75AC">
        <w:rPr>
          <w:rStyle w:val="Time1"/>
          <w:lang w:val="fr-FR"/>
        </w:rPr>
        <w:t>Ad laudes</w:t>
      </w:r>
      <w:r w:rsidRPr="006A75AC">
        <w:rPr>
          <w:lang w:val="fr-FR"/>
        </w:rPr>
        <w:t xml:space="preserve"> HY </w:t>
      </w:r>
      <w:r w:rsidRPr="006A75AC">
        <w:rPr>
          <w:rStyle w:val="Incipit"/>
          <w:lang w:val="fr-FR"/>
        </w:rPr>
        <w:t>Rex glorios</w:t>
      </w:r>
      <w:r w:rsidR="00483BEA" w:rsidRPr="006A75AC">
        <w:rPr>
          <w:rStyle w:val="Incipit"/>
          <w:lang w:val="fr-FR"/>
        </w:rPr>
        <w:t>e</w:t>
      </w:r>
      <w:r w:rsidRPr="006A75AC">
        <w:rPr>
          <w:lang w:val="fr-FR"/>
        </w:rPr>
        <w:t xml:space="preserve">. De sanctis duas laudes AN </w:t>
      </w:r>
      <w:r w:rsidRPr="006A75AC">
        <w:rPr>
          <w:rStyle w:val="Neume"/>
          <w:lang w:val="fr-FR"/>
        </w:rPr>
        <w:t>Iustorum</w:t>
      </w:r>
      <w:r w:rsidR="009B652D" w:rsidRPr="006A75AC">
        <w:rPr>
          <w:rStyle w:val="Incipit"/>
          <w:lang w:val="fr-FR"/>
        </w:rPr>
        <w:t>@</w:t>
      </w:r>
      <w:r w:rsidRPr="006A75AC">
        <w:rPr>
          <w:rStyle w:val="Incipit"/>
          <w:lang w:val="fr-FR"/>
        </w:rPr>
        <w:t>autem</w:t>
      </w:r>
      <w:r w:rsidRPr="006A75AC">
        <w:rPr>
          <w:lang w:val="fr-FR"/>
        </w:rPr>
        <w:t xml:space="preserve">. AN </w:t>
      </w:r>
      <w:r w:rsidRPr="006A75AC">
        <w:rPr>
          <w:rStyle w:val="Incipit"/>
          <w:lang w:val="fr-FR"/>
        </w:rPr>
        <w:t>Omnes sancti</w:t>
      </w:r>
      <w:r w:rsidRPr="006A75AC">
        <w:rPr>
          <w:lang w:val="fr-FR"/>
        </w:rPr>
        <w:t xml:space="preserve">. Una ad matutinas, altera ad cursus, sed ad nonam dicitur sola AN </w:t>
      </w:r>
      <w:r w:rsidRPr="006A75AC">
        <w:rPr>
          <w:rStyle w:val="Neume"/>
          <w:lang w:val="fr-FR"/>
        </w:rPr>
        <w:t>Exultabunt</w:t>
      </w:r>
      <w:r w:rsidRPr="006A75AC">
        <w:rPr>
          <w:lang w:val="fr-FR"/>
        </w:rPr>
        <w:t xml:space="preserve">. AB </w:t>
      </w:r>
      <w:r w:rsidRPr="006A75AC">
        <w:rPr>
          <w:rStyle w:val="Incipit"/>
          <w:lang w:val="fr-FR"/>
        </w:rPr>
        <w:t>Tra$E::di$derunt corpus</w:t>
      </w:r>
      <w:r w:rsidRPr="006A75AC">
        <w:rPr>
          <w:lang w:val="fr-FR"/>
        </w:rPr>
        <w:t>.</w:t>
      </w:r>
    </w:p>
    <w:p w:rsidR="00492C28" w:rsidRPr="006A75AC" w:rsidRDefault="00492C28" w:rsidP="00F81136">
      <w:pPr>
        <w:rPr>
          <w:lang w:val="pt-PT"/>
        </w:rPr>
      </w:pPr>
      <w:r w:rsidRPr="006A75AC">
        <w:rPr>
          <w:rStyle w:val="Time1"/>
          <w:lang w:val="pt-PT"/>
        </w:rPr>
        <w:t>In secunda vespera</w:t>
      </w:r>
      <w:r w:rsidRPr="006A75AC">
        <w:rPr>
          <w:lang w:val="pt-PT"/>
        </w:rPr>
        <w:t xml:space="preserve"> AN </w:t>
      </w:r>
      <w:r w:rsidRPr="006A75AC">
        <w:rPr>
          <w:rStyle w:val="Neume"/>
          <w:lang w:val="pt-PT"/>
        </w:rPr>
        <w:t>Virgam</w:t>
      </w:r>
      <w:r w:rsidR="009B652D" w:rsidRPr="006A75AC">
        <w:rPr>
          <w:rStyle w:val="Incipit"/>
          <w:lang w:val="pt-PT"/>
        </w:rPr>
        <w:t>@</w:t>
      </w:r>
      <w:r w:rsidRPr="006A75AC">
        <w:rPr>
          <w:rStyle w:val="Incipit"/>
          <w:lang w:val="pt-PT"/>
        </w:rPr>
        <w:t>virtutis</w:t>
      </w:r>
      <w:r w:rsidRPr="006A75AC">
        <w:rPr>
          <w:lang w:val="pt-PT"/>
        </w:rPr>
        <w:t xml:space="preserve"> cum reliquis. PS </w:t>
      </w:r>
      <w:r w:rsidRPr="006A75AC">
        <w:rPr>
          <w:rStyle w:val="Incipit"/>
          <w:lang w:val="pt-PT"/>
        </w:rPr>
        <w:t>Dixit</w:t>
      </w:r>
      <w:r w:rsidRPr="006A75AC">
        <w:rPr>
          <w:lang w:val="pt-PT"/>
        </w:rPr>
        <w:t xml:space="preserve">. PS </w:t>
      </w:r>
      <w:r w:rsidRPr="006A75AC">
        <w:rPr>
          <w:rStyle w:val="Incipit"/>
          <w:lang w:val="pt-PT"/>
        </w:rPr>
        <w:t>Beatus vir</w:t>
      </w:r>
      <w:r w:rsidRPr="006A75AC">
        <w:rPr>
          <w:lang w:val="pt-PT"/>
        </w:rPr>
        <w:t xml:space="preserve">. </w:t>
      </w:r>
      <w:r w:rsidRPr="006A75AC">
        <w:rPr>
          <w:lang w:val="en-US"/>
        </w:rPr>
        <w:t xml:space="preserve">PS </w:t>
      </w:r>
      <w:r w:rsidRPr="006A75AC">
        <w:rPr>
          <w:rStyle w:val="Incipit"/>
          <w:lang w:val="en-US"/>
        </w:rPr>
        <w:t>In convertendo</w:t>
      </w:r>
      <w:r w:rsidRPr="006A75AC">
        <w:rPr>
          <w:lang w:val="en-US"/>
        </w:rPr>
        <w:t xml:space="preserve">. PS </w:t>
      </w:r>
      <w:r w:rsidRPr="006A75AC">
        <w:rPr>
          <w:rStyle w:val="Incipit"/>
          <w:lang w:val="en-US"/>
        </w:rPr>
        <w:t>Eripe</w:t>
      </w:r>
      <w:r w:rsidRPr="006A75AC">
        <w:rPr>
          <w:lang w:val="en-US"/>
        </w:rPr>
        <w:t xml:space="preserve">. PS </w:t>
      </w:r>
      <w:r w:rsidRPr="006A75AC">
        <w:rPr>
          <w:rStyle w:val="Incipit"/>
          <w:lang w:val="en-US"/>
        </w:rPr>
        <w:t>Lauda Hierusalem</w:t>
      </w:r>
      <w:r w:rsidRPr="006A75AC">
        <w:rPr>
          <w:lang w:val="en-US"/>
        </w:rPr>
        <w:t xml:space="preserve">. HY </w:t>
      </w:r>
      <w:r w:rsidRPr="006A75AC">
        <w:rPr>
          <w:rStyle w:val="Incipit"/>
          <w:lang w:val="en-US"/>
        </w:rPr>
        <w:t>Rex gloriose</w:t>
      </w:r>
      <w:r w:rsidRPr="006A75AC">
        <w:rPr>
          <w:lang w:val="en-US"/>
        </w:rPr>
        <w:t xml:space="preserve">. AM </w:t>
      </w:r>
      <w:r w:rsidRPr="006A75AC">
        <w:rPr>
          <w:rStyle w:val="Neume"/>
          <w:lang w:val="en-US"/>
        </w:rPr>
        <w:t>Sanctum</w:t>
      </w:r>
      <w:r w:rsidR="009B652D" w:rsidRPr="006A75AC">
        <w:rPr>
          <w:rStyle w:val="Incipit"/>
          <w:lang w:val="en-US"/>
        </w:rPr>
        <w:t>@</w:t>
      </w:r>
      <w:r w:rsidRPr="006A75AC">
        <w:rPr>
          <w:rStyle w:val="Incipit"/>
          <w:lang w:val="en-US"/>
        </w:rPr>
        <w:t>est</w:t>
      </w:r>
      <w:r w:rsidRPr="006A75AC">
        <w:rPr>
          <w:lang w:val="en-US"/>
        </w:rPr>
        <w:t xml:space="preserve">. AM </w:t>
      </w:r>
      <w:r w:rsidRPr="006A75AC">
        <w:rPr>
          <w:rStyle w:val="Neume"/>
          <w:lang w:val="en-US"/>
        </w:rPr>
        <w:t>Isti sunt sancti</w:t>
      </w:r>
      <w:r w:rsidRPr="006A75AC">
        <w:rPr>
          <w:lang w:val="en-US"/>
        </w:rPr>
        <w:t xml:space="preserve">. </w:t>
      </w:r>
      <w:r w:rsidRPr="006A75AC">
        <w:rPr>
          <w:lang w:val="pt-PT"/>
        </w:rPr>
        <w:t xml:space="preserve">AM </w:t>
      </w:r>
      <w:r w:rsidRPr="006A75AC">
        <w:rPr>
          <w:rStyle w:val="Neume"/>
          <w:lang w:val="pt-PT"/>
        </w:rPr>
        <w:t>Fulgebunt</w:t>
      </w:r>
      <w:r w:rsidRPr="006A75AC">
        <w:rPr>
          <w:lang w:val="pt-PT"/>
        </w:rPr>
        <w:t>.</w:t>
      </w:r>
    </w:p>
    <w:p w:rsidR="00492C28" w:rsidRPr="006A75AC" w:rsidRDefault="00492C28" w:rsidP="008F5AE5">
      <w:pPr>
        <w:pStyle w:val="berschrift1"/>
        <w:rPr>
          <w:lang w:val="pt-PT"/>
        </w:rPr>
      </w:pPr>
      <w:r w:rsidRPr="006A75AC">
        <w:rPr>
          <w:lang w:val="pt-PT"/>
        </w:rPr>
        <w:t>DE UNO MARTYRE</w:t>
      </w:r>
    </w:p>
    <w:p w:rsidR="00492C28" w:rsidRPr="006A75AC" w:rsidRDefault="00A527F1" w:rsidP="00F81136">
      <w:pPr>
        <w:rPr>
          <w:lang w:val="en-US"/>
        </w:rPr>
      </w:pPr>
      <w:r w:rsidRPr="006A75AC">
        <w:rPr>
          <w:rStyle w:val="Time1"/>
          <w:lang w:val="pt-PT"/>
        </w:rPr>
        <w:t>[Ad vesperas]</w:t>
      </w:r>
      <w:r w:rsidRPr="006A75AC">
        <w:rPr>
          <w:lang w:val="pt-PT"/>
        </w:rPr>
        <w:t xml:space="preserve"> Capitulum de festo. RP </w:t>
      </w:r>
      <w:r w:rsidRPr="006A75AC">
        <w:rPr>
          <w:rStyle w:val="Neume"/>
          <w:lang w:val="pt-PT"/>
        </w:rPr>
        <w:t>Gloria</w:t>
      </w:r>
      <w:r w:rsidR="009B652D" w:rsidRPr="006A75AC">
        <w:rPr>
          <w:rStyle w:val="Incipit"/>
          <w:lang w:val="pt-PT"/>
        </w:rPr>
        <w:t>@</w:t>
      </w:r>
      <w:r w:rsidRPr="006A75AC">
        <w:rPr>
          <w:rStyle w:val="Incipit"/>
          <w:lang w:val="pt-PT"/>
        </w:rPr>
        <w:t>et honore</w:t>
      </w:r>
      <w:r w:rsidRPr="006A75AC">
        <w:rPr>
          <w:lang w:val="pt-PT"/>
        </w:rPr>
        <w:t xml:space="preserve">. HY </w:t>
      </w:r>
      <w:r w:rsidRPr="006A75AC">
        <w:rPr>
          <w:rStyle w:val="Incipit"/>
          <w:lang w:val="pt-PT"/>
        </w:rPr>
        <w:t>Deus tuorum</w:t>
      </w:r>
      <w:r w:rsidRPr="006A75AC">
        <w:rPr>
          <w:lang w:val="pt-PT"/>
        </w:rPr>
        <w:t xml:space="preserve">. </w:t>
      </w:r>
      <w:r w:rsidRPr="006A75AC">
        <w:rPr>
          <w:lang w:val="en-US"/>
        </w:rPr>
        <w:t xml:space="preserve">VS </w:t>
      </w:r>
      <w:r w:rsidRPr="006A75AC">
        <w:rPr>
          <w:rStyle w:val="Incipit"/>
          <w:lang w:val="en-US"/>
        </w:rPr>
        <w:t>Gloria et honor</w:t>
      </w:r>
      <w:r w:rsidRPr="006A75AC">
        <w:rPr>
          <w:rStyle w:val="Neume"/>
          <w:lang w:val="en-US"/>
        </w:rPr>
        <w:t>e</w:t>
      </w:r>
      <w:r w:rsidRPr="006A75AC">
        <w:rPr>
          <w:lang w:val="en-US"/>
        </w:rPr>
        <w:t xml:space="preserve">. </w:t>
      </w:r>
      <w:r w:rsidR="009B652D" w:rsidRPr="006A75AC">
        <w:rPr>
          <w:lang w:val="en-US"/>
        </w:rPr>
        <w:t xml:space="preserve">AM </w:t>
      </w:r>
      <w:r w:rsidR="009B652D" w:rsidRPr="006A75AC">
        <w:rPr>
          <w:rStyle w:val="Neume"/>
          <w:lang w:val="en-US"/>
        </w:rPr>
        <w:t>Beatus vir</w:t>
      </w:r>
      <w:r w:rsidR="009B652D" w:rsidRPr="006A75AC">
        <w:rPr>
          <w:lang w:val="en-US"/>
        </w:rPr>
        <w:t xml:space="preserve">. </w:t>
      </w:r>
      <w:r w:rsidRPr="006A75AC">
        <w:rPr>
          <w:lang w:val="en-US"/>
        </w:rPr>
        <w:t xml:space="preserve">AM </w:t>
      </w:r>
      <w:r w:rsidRPr="006A75AC">
        <w:rPr>
          <w:rStyle w:val="Neume"/>
          <w:lang w:val="en-US"/>
        </w:rPr>
        <w:t>Iste cognovit</w:t>
      </w:r>
      <w:r w:rsidRPr="006A75AC">
        <w:rPr>
          <w:lang w:val="en-US"/>
        </w:rPr>
        <w:t>.</w:t>
      </w:r>
    </w:p>
    <w:p w:rsidR="00A527F1" w:rsidRPr="006A75AC" w:rsidRDefault="00A527F1" w:rsidP="00F81136">
      <w:pPr>
        <w:rPr>
          <w:lang w:val="en-US"/>
        </w:rPr>
      </w:pPr>
      <w:r w:rsidRPr="006A75AC">
        <w:rPr>
          <w:rStyle w:val="Time1"/>
          <w:lang w:val="en-US"/>
        </w:rPr>
        <w:t>Ad matutinum</w:t>
      </w:r>
      <w:r w:rsidRPr="006A75AC">
        <w:rPr>
          <w:lang w:val="en-US"/>
        </w:rPr>
        <w:t xml:space="preserve"> HY </w:t>
      </w:r>
      <w:r w:rsidRPr="006A75AC">
        <w:rPr>
          <w:rStyle w:val="Incipit"/>
          <w:lang w:val="en-US"/>
        </w:rPr>
        <w:t>Deus tuorum</w:t>
      </w:r>
      <w:r w:rsidRPr="006A75AC">
        <w:rPr>
          <w:lang w:val="en-US"/>
        </w:rPr>
        <w:t>.</w:t>
      </w:r>
    </w:p>
    <w:p w:rsidR="00A527F1" w:rsidRPr="006A75AC" w:rsidRDefault="00A527F1" w:rsidP="00F81136">
      <w:pPr>
        <w:rPr>
          <w:lang w:val="en-US"/>
        </w:rPr>
      </w:pPr>
      <w:r w:rsidRPr="006A75AC">
        <w:rPr>
          <w:rStyle w:val="Time1"/>
          <w:lang w:val="en-US"/>
        </w:rPr>
        <w:t>Ad laudes</w:t>
      </w:r>
      <w:r w:rsidRPr="006A75AC">
        <w:rPr>
          <w:lang w:val="en-US"/>
        </w:rPr>
        <w:t xml:space="preserve"> HY </w:t>
      </w:r>
      <w:r w:rsidRPr="006A75AC">
        <w:rPr>
          <w:rStyle w:val="Incipit"/>
          <w:lang w:val="en-US"/>
        </w:rPr>
        <w:t>Martyr dei</w:t>
      </w:r>
      <w:r w:rsidRPr="006A75AC">
        <w:rPr>
          <w:lang w:val="en-US"/>
        </w:rPr>
        <w:t xml:space="preserve">. VS </w:t>
      </w:r>
      <w:r w:rsidRPr="006A75AC">
        <w:rPr>
          <w:rStyle w:val="Incipit"/>
          <w:lang w:val="en-US"/>
        </w:rPr>
        <w:t>Iustus ut (93r)</w:t>
      </w:r>
      <w:r w:rsidR="00E02AC6" w:rsidRPr="006A75AC">
        <w:rPr>
          <w:rStyle w:val="Incipit"/>
          <w:lang w:val="en-US"/>
        </w:rPr>
        <w:t>ut palma florebit</w:t>
      </w:r>
      <w:r w:rsidR="00E02AC6" w:rsidRPr="006A75AC">
        <w:rPr>
          <w:lang w:val="en-US"/>
        </w:rPr>
        <w:t xml:space="preserve">. AB </w:t>
      </w:r>
      <w:r w:rsidR="00E02AC6" w:rsidRPr="006A75AC">
        <w:rPr>
          <w:rStyle w:val="Neume"/>
          <w:lang w:val="en-US"/>
        </w:rPr>
        <w:t>Hic vir despiciens</w:t>
      </w:r>
      <w:r w:rsidR="00E02AC6" w:rsidRPr="006A75AC">
        <w:rPr>
          <w:lang w:val="en-US"/>
        </w:rPr>
        <w:t xml:space="preserve">. AB </w:t>
      </w:r>
      <w:r w:rsidR="00E02AC6" w:rsidRPr="006A75AC">
        <w:rPr>
          <w:rStyle w:val="Neume"/>
          <w:lang w:val="en-US"/>
        </w:rPr>
        <w:t>|Istum::Iustum| deduxit</w:t>
      </w:r>
      <w:r w:rsidR="00E02AC6" w:rsidRPr="006A75AC">
        <w:rPr>
          <w:lang w:val="en-US"/>
        </w:rPr>
        <w:t xml:space="preserve">. AB </w:t>
      </w:r>
      <w:r w:rsidR="00E02AC6" w:rsidRPr="006A75AC">
        <w:rPr>
          <w:rStyle w:val="Neume"/>
          <w:lang w:val="en-US"/>
        </w:rPr>
        <w:t>Hic est vere</w:t>
      </w:r>
      <w:r w:rsidR="00E02AC6" w:rsidRPr="006A75AC">
        <w:rPr>
          <w:lang w:val="en-US"/>
        </w:rPr>
        <w:t>.</w:t>
      </w:r>
    </w:p>
    <w:p w:rsidR="00E02AC6" w:rsidRPr="006A75AC" w:rsidRDefault="00E02AC6" w:rsidP="00F81136">
      <w:pPr>
        <w:rPr>
          <w:lang w:val="pt-PT"/>
        </w:rPr>
      </w:pPr>
      <w:r w:rsidRPr="006A75AC">
        <w:rPr>
          <w:rStyle w:val="Time1"/>
          <w:lang w:val="en-US"/>
        </w:rPr>
        <w:t>In secunda vespera</w:t>
      </w:r>
      <w:r w:rsidRPr="006A75AC">
        <w:rPr>
          <w:lang w:val="en-US"/>
        </w:rPr>
        <w:t xml:space="preserve"> AN </w:t>
      </w:r>
      <w:r w:rsidRPr="006A75AC">
        <w:rPr>
          <w:rStyle w:val="Neume"/>
          <w:lang w:val="en-US"/>
        </w:rPr>
        <w:t>Iucundus</w:t>
      </w:r>
      <w:r w:rsidRPr="006A75AC">
        <w:rPr>
          <w:lang w:val="en-US"/>
        </w:rPr>
        <w:t xml:space="preserve">. PS </w:t>
      </w:r>
      <w:r w:rsidRPr="006A75AC">
        <w:rPr>
          <w:rStyle w:val="Incipit"/>
          <w:lang w:val="en-US"/>
        </w:rPr>
        <w:t>Beatus</w:t>
      </w:r>
      <w:r w:rsidRPr="006A75AC">
        <w:rPr>
          <w:lang w:val="en-US"/>
        </w:rPr>
        <w:t xml:space="preserve">. AN </w:t>
      </w:r>
      <w:r w:rsidRPr="006A75AC">
        <w:rPr>
          <w:rStyle w:val="Neume"/>
          <w:lang w:val="en-US"/>
        </w:rPr>
        <w:t>Quid retribuam</w:t>
      </w:r>
      <w:r w:rsidRPr="006A75AC">
        <w:rPr>
          <w:lang w:val="en-US"/>
        </w:rPr>
        <w:t xml:space="preserve">. </w:t>
      </w:r>
      <w:r w:rsidRPr="006A75AC">
        <w:rPr>
          <w:lang w:val="it-IT"/>
        </w:rPr>
        <w:t xml:space="preserve">PS </w:t>
      </w:r>
      <w:r w:rsidRPr="006A75AC">
        <w:rPr>
          <w:rStyle w:val="Incipit"/>
          <w:lang w:val="it-IT"/>
        </w:rPr>
        <w:t>Credidi</w:t>
      </w:r>
      <w:r w:rsidRPr="006A75AC">
        <w:rPr>
          <w:lang w:val="it-IT"/>
        </w:rPr>
        <w:t xml:space="preserve">. AN </w:t>
      </w:r>
      <w:r w:rsidRPr="006A75AC">
        <w:rPr>
          <w:rStyle w:val="Neume"/>
          <w:lang w:val="it-IT"/>
        </w:rPr>
        <w:t>Domine libera</w:t>
      </w:r>
      <w:r w:rsidRPr="006A75AC">
        <w:rPr>
          <w:lang w:val="it-IT"/>
        </w:rPr>
        <w:t xml:space="preserve">. </w:t>
      </w:r>
      <w:r w:rsidRPr="006A75AC">
        <w:rPr>
          <w:lang w:val="en-US"/>
        </w:rPr>
        <w:t xml:space="preserve">PS </w:t>
      </w:r>
      <w:r w:rsidRPr="006A75AC">
        <w:rPr>
          <w:rStyle w:val="Incipit"/>
          <w:lang w:val="en-US"/>
        </w:rPr>
        <w:t>Ad dominum</w:t>
      </w:r>
      <w:r w:rsidRPr="006A75AC">
        <w:rPr>
          <w:lang w:val="en-US"/>
        </w:rPr>
        <w:t xml:space="preserve">. AN </w:t>
      </w:r>
      <w:r w:rsidRPr="006A75AC">
        <w:rPr>
          <w:rStyle w:val="Neume"/>
          <w:lang w:val="en-US"/>
        </w:rPr>
        <w:t>Miserere</w:t>
      </w:r>
      <w:r w:rsidRPr="006A75AC">
        <w:rPr>
          <w:lang w:val="en-US"/>
        </w:rPr>
        <w:t xml:space="preserve">. PS </w:t>
      </w:r>
      <w:r w:rsidRPr="006A75AC">
        <w:rPr>
          <w:rStyle w:val="Incipit"/>
          <w:lang w:val="en-US"/>
        </w:rPr>
        <w:t>Ad te levavi</w:t>
      </w:r>
      <w:r w:rsidRPr="006A75AC">
        <w:rPr>
          <w:lang w:val="en-US"/>
        </w:rPr>
        <w:t xml:space="preserve">. AN </w:t>
      </w:r>
      <w:r w:rsidRPr="006A75AC">
        <w:rPr>
          <w:rStyle w:val="Neume"/>
          <w:lang w:val="en-US"/>
        </w:rPr>
        <w:t>Sustinuit</w:t>
      </w:r>
      <w:r w:rsidRPr="006A75AC">
        <w:rPr>
          <w:lang w:val="en-US"/>
        </w:rPr>
        <w:t xml:space="preserve">. </w:t>
      </w:r>
      <w:r w:rsidRPr="006A75AC">
        <w:rPr>
          <w:lang w:val="pt-PT"/>
        </w:rPr>
        <w:t xml:space="preserve">PS </w:t>
      </w:r>
      <w:r w:rsidRPr="006A75AC">
        <w:rPr>
          <w:rStyle w:val="Incipit"/>
          <w:lang w:val="pt-PT"/>
        </w:rPr>
        <w:t>De profundis</w:t>
      </w:r>
      <w:r w:rsidRPr="006A75AC">
        <w:rPr>
          <w:lang w:val="pt-PT"/>
        </w:rPr>
        <w:t xml:space="preserve">. HY </w:t>
      </w:r>
      <w:r w:rsidRPr="006A75AC">
        <w:rPr>
          <w:rStyle w:val="Incipit"/>
          <w:lang w:val="pt-PT"/>
        </w:rPr>
        <w:t>Deus tuorum</w:t>
      </w:r>
      <w:r w:rsidRPr="006A75AC">
        <w:rPr>
          <w:lang w:val="pt-PT"/>
        </w:rPr>
        <w:t>. In evangelio antiphona</w:t>
      </w:r>
      <w:r w:rsidR="00566BA1">
        <w:rPr>
          <w:lang w:val="pt-PT"/>
        </w:rPr>
        <w:t>e</w:t>
      </w:r>
      <w:r w:rsidRPr="006A75AC">
        <w:rPr>
          <w:lang w:val="pt-PT"/>
        </w:rPr>
        <w:t xml:space="preserve"> qua</w:t>
      </w:r>
      <w:r w:rsidR="00566BA1">
        <w:rPr>
          <w:lang w:val="pt-PT"/>
        </w:rPr>
        <w:t>s</w:t>
      </w:r>
      <w:r w:rsidRPr="006A75AC">
        <w:rPr>
          <w:lang w:val="pt-PT"/>
        </w:rPr>
        <w:t xml:space="preserve"> praediximus.</w:t>
      </w:r>
    </w:p>
    <w:p w:rsidR="00E02AC6" w:rsidRPr="006A75AC" w:rsidRDefault="00E02AC6" w:rsidP="008F5AE5">
      <w:pPr>
        <w:pStyle w:val="berschrift1"/>
        <w:rPr>
          <w:lang w:val="it-IT"/>
        </w:rPr>
      </w:pPr>
      <w:r w:rsidRPr="006A75AC">
        <w:rPr>
          <w:lang w:val="it-IT"/>
        </w:rPr>
        <w:t>DE UNO CONFESSORE</w:t>
      </w:r>
    </w:p>
    <w:p w:rsidR="00E02AC6" w:rsidRPr="006A75AC" w:rsidRDefault="00E02AC6" w:rsidP="00F81136">
      <w:pPr>
        <w:rPr>
          <w:lang w:val="pt-PT"/>
        </w:rPr>
      </w:pPr>
      <w:r w:rsidRPr="006A75AC">
        <w:rPr>
          <w:rStyle w:val="Time1"/>
          <w:lang w:val="it-IT"/>
        </w:rPr>
        <w:t>Ad vesperas</w:t>
      </w:r>
      <w:r w:rsidRPr="006A75AC">
        <w:rPr>
          <w:lang w:val="it-IT"/>
        </w:rPr>
        <w:t xml:space="preserve"> RP </w:t>
      </w:r>
      <w:r w:rsidRPr="006A75AC">
        <w:rPr>
          <w:rStyle w:val="Neume"/>
          <w:lang w:val="it-IT"/>
        </w:rPr>
        <w:t>Sint lumbi</w:t>
      </w:r>
      <w:r w:rsidRPr="006A75AC">
        <w:rPr>
          <w:lang w:val="it-IT"/>
        </w:rPr>
        <w:t xml:space="preserve">. HY </w:t>
      </w:r>
      <w:r w:rsidRPr="006A75AC">
        <w:rPr>
          <w:rStyle w:val="Incipit"/>
          <w:lang w:val="it-IT"/>
        </w:rPr>
        <w:t>Iste confessor</w:t>
      </w:r>
      <w:r w:rsidRPr="006A75AC">
        <w:rPr>
          <w:lang w:val="it-IT"/>
        </w:rPr>
        <w:t xml:space="preserve">. </w:t>
      </w:r>
      <w:r w:rsidRPr="006A75AC">
        <w:rPr>
          <w:lang w:val="pt-PT"/>
        </w:rPr>
        <w:t xml:space="preserve">VS </w:t>
      </w:r>
      <w:r w:rsidRPr="006A75AC">
        <w:rPr>
          <w:rStyle w:val="Incipit"/>
          <w:lang w:val="pt-PT"/>
        </w:rPr>
        <w:t>Gloria et honore</w:t>
      </w:r>
      <w:r w:rsidRPr="006A75AC">
        <w:rPr>
          <w:lang w:val="pt-PT"/>
        </w:rPr>
        <w:t>. A</w:t>
      </w:r>
      <w:r w:rsidR="003735D1" w:rsidRPr="006A75AC">
        <w:rPr>
          <w:lang w:val="pt-PT"/>
        </w:rPr>
        <w:t xml:space="preserve">M </w:t>
      </w:r>
      <w:r w:rsidR="003735D1" w:rsidRPr="006A75AC">
        <w:rPr>
          <w:rStyle w:val="Neume"/>
          <w:lang w:val="pt-PT"/>
        </w:rPr>
        <w:t>Sacerdos et pon</w:t>
      </w:r>
      <w:r w:rsidR="003735D1" w:rsidRPr="006A75AC">
        <w:rPr>
          <w:rStyle w:val="Incipit"/>
          <w:lang w:val="pt-PT"/>
        </w:rPr>
        <w:t>tifex</w:t>
      </w:r>
      <w:r w:rsidR="003735D1" w:rsidRPr="006A75AC">
        <w:rPr>
          <w:lang w:val="pt-PT"/>
        </w:rPr>
        <w:t xml:space="preserve">. AM </w:t>
      </w:r>
      <w:r w:rsidR="003735D1" w:rsidRPr="006A75AC">
        <w:rPr>
          <w:rStyle w:val="Neume"/>
          <w:lang w:val="pt-PT"/>
        </w:rPr>
        <w:t>Iste homo</w:t>
      </w:r>
      <w:r w:rsidR="003735D1" w:rsidRPr="006A75AC">
        <w:rPr>
          <w:lang w:val="pt-PT"/>
        </w:rPr>
        <w:t xml:space="preserve">. AM </w:t>
      </w:r>
      <w:r w:rsidR="003735D1" w:rsidRPr="006A75AC">
        <w:rPr>
          <w:rStyle w:val="Neume"/>
          <w:lang w:val="pt-PT"/>
        </w:rPr>
        <w:t>Similabo eum</w:t>
      </w:r>
      <w:r w:rsidR="003735D1" w:rsidRPr="006A75AC">
        <w:rPr>
          <w:lang w:val="pt-PT"/>
        </w:rPr>
        <w:t>. Discernendum est an confessor sit sacerdos, an etiam pontifex, an confessor tantum.</w:t>
      </w:r>
    </w:p>
    <w:p w:rsidR="003735D1" w:rsidRPr="006A75AC" w:rsidRDefault="003735D1" w:rsidP="00F81136">
      <w:pPr>
        <w:rPr>
          <w:lang w:val="pt-PT"/>
        </w:rPr>
      </w:pPr>
      <w:r w:rsidRPr="006A75AC">
        <w:rPr>
          <w:rStyle w:val="Time1"/>
          <w:lang w:val="pt-PT"/>
        </w:rPr>
        <w:t>Ad matutinum</w:t>
      </w:r>
      <w:r w:rsidRPr="006A75AC">
        <w:rPr>
          <w:lang w:val="pt-PT"/>
        </w:rPr>
        <w:t xml:space="preserve"> HY </w:t>
      </w:r>
      <w:r w:rsidRPr="006A75AC">
        <w:rPr>
          <w:rStyle w:val="Incipit"/>
          <w:lang w:val="pt-PT"/>
        </w:rPr>
        <w:t>Iste confessor</w:t>
      </w:r>
      <w:r w:rsidRPr="006A75AC">
        <w:rPr>
          <w:lang w:val="pt-PT"/>
        </w:rPr>
        <w:t>.</w:t>
      </w:r>
    </w:p>
    <w:p w:rsidR="003735D1" w:rsidRDefault="003735D1" w:rsidP="00F81136">
      <w:r w:rsidRPr="006A75AC">
        <w:rPr>
          <w:rStyle w:val="Time1"/>
          <w:lang w:val="it-IT"/>
        </w:rPr>
        <w:t>Ad laudes</w:t>
      </w:r>
      <w:r w:rsidRPr="006A75AC">
        <w:rPr>
          <w:lang w:val="it-IT"/>
        </w:rPr>
        <w:t xml:space="preserve"> HY </w:t>
      </w:r>
      <w:r w:rsidRPr="006A75AC">
        <w:rPr>
          <w:rStyle w:val="Incipit"/>
          <w:lang w:val="it-IT"/>
        </w:rPr>
        <w:t>Confessor dei</w:t>
      </w:r>
      <w:r w:rsidRPr="006A75AC">
        <w:rPr>
          <w:lang w:val="it-IT"/>
        </w:rPr>
        <w:t xml:space="preserve">, vel si praesul est HY </w:t>
      </w:r>
      <w:r w:rsidRPr="006A75AC">
        <w:rPr>
          <w:rStyle w:val="Incipit"/>
          <w:lang w:val="it-IT"/>
        </w:rPr>
        <w:t>Iesu redemptor</w:t>
      </w:r>
      <w:r w:rsidRPr="006A75AC">
        <w:rPr>
          <w:lang w:val="it-IT"/>
        </w:rPr>
        <w:t xml:space="preserve">. </w:t>
      </w:r>
      <w:r>
        <w:t xml:space="preserve">AB </w:t>
      </w:r>
      <w:r w:rsidRPr="003A4109">
        <w:rPr>
          <w:rStyle w:val="Neume"/>
        </w:rPr>
        <w:t>Euge</w:t>
      </w:r>
      <w:r w:rsidR="003A4109" w:rsidRPr="003A4109">
        <w:rPr>
          <w:rStyle w:val="Incipit"/>
        </w:rPr>
        <w:t>@</w:t>
      </w:r>
      <w:r w:rsidRPr="003A4109">
        <w:rPr>
          <w:rStyle w:val="Incipit"/>
        </w:rPr>
        <w:t>serve</w:t>
      </w:r>
      <w:r>
        <w:t xml:space="preserve">. AB </w:t>
      </w:r>
      <w:r w:rsidRPr="003A4109">
        <w:rPr>
          <w:rStyle w:val="Neume"/>
        </w:rPr>
        <w:t>Serve bone</w:t>
      </w:r>
      <w:r>
        <w:t xml:space="preserve">. AB </w:t>
      </w:r>
      <w:r w:rsidRPr="003A4109">
        <w:rPr>
          <w:rStyle w:val="Neume"/>
        </w:rPr>
        <w:t>Amavit eum</w:t>
      </w:r>
      <w:r>
        <w:t>.</w:t>
      </w:r>
    </w:p>
    <w:p w:rsidR="003735D1" w:rsidRPr="006A75AC" w:rsidRDefault="003735D1" w:rsidP="00F81136">
      <w:pPr>
        <w:rPr>
          <w:lang w:val="pt-PT"/>
        </w:rPr>
      </w:pPr>
      <w:r w:rsidRPr="008D5FE3">
        <w:rPr>
          <w:rStyle w:val="Time1"/>
        </w:rPr>
        <w:t>Ad secundas vesperas</w:t>
      </w:r>
      <w:r>
        <w:t xml:space="preserve"> </w:t>
      </w:r>
      <w:r w:rsidR="00566BA1">
        <w:t xml:space="preserve">laudes. </w:t>
      </w:r>
      <w:r>
        <w:t xml:space="preserve">PS </w:t>
      </w:r>
      <w:r w:rsidRPr="00483BEA">
        <w:rPr>
          <w:rStyle w:val="Incipit"/>
        </w:rPr>
        <w:t>Dixit</w:t>
      </w:r>
      <w:r>
        <w:t xml:space="preserve">. </w:t>
      </w:r>
      <w:r w:rsidRPr="006A75AC">
        <w:rPr>
          <w:lang w:val="pt-PT"/>
        </w:rPr>
        <w:t xml:space="preserve">PS </w:t>
      </w:r>
      <w:r w:rsidRPr="006A75AC">
        <w:rPr>
          <w:rStyle w:val="Incipit"/>
          <w:lang w:val="pt-PT"/>
        </w:rPr>
        <w:t>Confitebor</w:t>
      </w:r>
      <w:r w:rsidRPr="006A75AC">
        <w:rPr>
          <w:lang w:val="pt-PT"/>
        </w:rPr>
        <w:t xml:space="preserve">. PS </w:t>
      </w:r>
      <w:r w:rsidRPr="006A75AC">
        <w:rPr>
          <w:rStyle w:val="Incipit"/>
          <w:lang w:val="pt-PT"/>
        </w:rPr>
        <w:t>Beatus</w:t>
      </w:r>
      <w:r w:rsidRPr="006A75AC">
        <w:rPr>
          <w:lang w:val="pt-PT"/>
        </w:rPr>
        <w:t xml:space="preserve">. PS </w:t>
      </w:r>
      <w:r w:rsidRPr="006A75AC">
        <w:rPr>
          <w:rStyle w:val="Incipit"/>
          <w:lang w:val="pt-PT"/>
        </w:rPr>
        <w:t>De profundis</w:t>
      </w:r>
      <w:r w:rsidRPr="006A75AC">
        <w:rPr>
          <w:lang w:val="pt-PT"/>
        </w:rPr>
        <w:t xml:space="preserve">. PS </w:t>
      </w:r>
      <w:r w:rsidRPr="006A75AC">
        <w:rPr>
          <w:rStyle w:val="Incipit"/>
          <w:lang w:val="pt-PT"/>
        </w:rPr>
        <w:t>Memento domine</w:t>
      </w:r>
      <w:r w:rsidRPr="006A75AC">
        <w:rPr>
          <w:lang w:val="pt-PT"/>
        </w:rPr>
        <w:t xml:space="preserve">. HY </w:t>
      </w:r>
      <w:r w:rsidRPr="006A75AC">
        <w:rPr>
          <w:rStyle w:val="Incipit"/>
          <w:lang w:val="pt-PT"/>
        </w:rPr>
        <w:t>Iste confessor</w:t>
      </w:r>
      <w:r w:rsidRPr="006A75AC">
        <w:rPr>
          <w:lang w:val="pt-PT"/>
        </w:rPr>
        <w:t>. In evangelio</w:t>
      </w:r>
      <w:r w:rsidR="00566BA1">
        <w:rPr>
          <w:lang w:val="pt-PT"/>
        </w:rPr>
        <w:t xml:space="preserve"> antiphona</w:t>
      </w:r>
      <w:r w:rsidRPr="006A75AC">
        <w:rPr>
          <w:lang w:val="pt-PT"/>
        </w:rPr>
        <w:t xml:space="preserve"> ut supra.</w:t>
      </w:r>
    </w:p>
    <w:p w:rsidR="003735D1" w:rsidRPr="006A75AC" w:rsidRDefault="003735D1" w:rsidP="008F5AE5">
      <w:pPr>
        <w:pStyle w:val="berschrift1"/>
        <w:rPr>
          <w:lang w:val="pt-PT"/>
        </w:rPr>
      </w:pPr>
      <w:r w:rsidRPr="006A75AC">
        <w:rPr>
          <w:lang w:val="pt-PT"/>
        </w:rPr>
        <w:t>DE VIRGINIBUS</w:t>
      </w:r>
    </w:p>
    <w:p w:rsidR="003735D1" w:rsidRPr="006A75AC" w:rsidRDefault="003735D1" w:rsidP="00F81136">
      <w:pPr>
        <w:rPr>
          <w:lang w:val="en-US"/>
        </w:rPr>
      </w:pPr>
      <w:r w:rsidRPr="006A75AC">
        <w:rPr>
          <w:rStyle w:val="Time1"/>
          <w:lang w:val="pt-PT"/>
        </w:rPr>
        <w:t>Ad vesperas</w:t>
      </w:r>
      <w:r w:rsidRPr="006A75AC">
        <w:rPr>
          <w:lang w:val="pt-PT"/>
        </w:rPr>
        <w:t xml:space="preserve"> RP </w:t>
      </w:r>
      <w:r w:rsidRPr="006A75AC">
        <w:rPr>
          <w:rStyle w:val="Neume"/>
          <w:lang w:val="pt-PT"/>
        </w:rPr>
        <w:t>Regnum mundi</w:t>
      </w:r>
      <w:r w:rsidRPr="006A75AC">
        <w:rPr>
          <w:lang w:val="pt-PT"/>
        </w:rPr>
        <w:t xml:space="preserve">. </w:t>
      </w:r>
      <w:r w:rsidRPr="006A75AC">
        <w:rPr>
          <w:lang w:val="en-US"/>
        </w:rPr>
        <w:t xml:space="preserve">HY </w:t>
      </w:r>
      <w:r w:rsidRPr="006A75AC">
        <w:rPr>
          <w:rStyle w:val="Incipit"/>
          <w:lang w:val="en-US"/>
        </w:rPr>
        <w:t>Iesu cor</w:t>
      </w:r>
      <w:r w:rsidRPr="001666C4">
        <w:rPr>
          <w:rStyle w:val="Incipit"/>
        </w:rPr>
        <w:t>ona</w:t>
      </w:r>
      <w:r w:rsidRPr="006A75AC">
        <w:rPr>
          <w:lang w:val="en-US"/>
        </w:rPr>
        <w:t xml:space="preserve">. AM </w:t>
      </w:r>
      <w:r w:rsidRPr="006A75AC">
        <w:rPr>
          <w:rStyle w:val="Neume"/>
          <w:lang w:val="en-US"/>
        </w:rPr>
        <w:t>Simile est</w:t>
      </w:r>
      <w:r w:rsidRPr="006A75AC">
        <w:rPr>
          <w:lang w:val="en-US"/>
        </w:rPr>
        <w:t xml:space="preserve">. AM </w:t>
      </w:r>
      <w:r w:rsidRPr="006A75AC">
        <w:rPr>
          <w:rStyle w:val="Neume"/>
          <w:lang w:val="en-US"/>
        </w:rPr>
        <w:t>Veni</w:t>
      </w:r>
      <w:r w:rsidR="003A4109" w:rsidRPr="006A75AC">
        <w:rPr>
          <w:rStyle w:val="Incipit"/>
          <w:lang w:val="en-US"/>
        </w:rPr>
        <w:t>@</w:t>
      </w:r>
      <w:r w:rsidRPr="006A75AC">
        <w:rPr>
          <w:rStyle w:val="Incipit"/>
          <w:lang w:val="en-US"/>
        </w:rPr>
        <w:t>sponsa</w:t>
      </w:r>
      <w:r w:rsidRPr="006A75AC">
        <w:rPr>
          <w:lang w:val="en-US"/>
        </w:rPr>
        <w:t>.</w:t>
      </w:r>
    </w:p>
    <w:p w:rsidR="003735D1" w:rsidRPr="006A75AC" w:rsidRDefault="003735D1" w:rsidP="00F81136">
      <w:pPr>
        <w:rPr>
          <w:lang w:val="en-US"/>
        </w:rPr>
      </w:pPr>
      <w:r w:rsidRPr="006A75AC">
        <w:rPr>
          <w:rStyle w:val="Time1"/>
          <w:lang w:val="en-US"/>
        </w:rPr>
        <w:t>Ad matutinum</w:t>
      </w:r>
      <w:r w:rsidRPr="006A75AC">
        <w:rPr>
          <w:lang w:val="en-US"/>
        </w:rPr>
        <w:t xml:space="preserve"> HY </w:t>
      </w:r>
      <w:r w:rsidRPr="006A75AC">
        <w:rPr>
          <w:rStyle w:val="Incipit"/>
          <w:lang w:val="en-US"/>
        </w:rPr>
        <w:t>Iesu corona</w:t>
      </w:r>
      <w:r w:rsidRPr="006A75AC">
        <w:rPr>
          <w:lang w:val="en-US"/>
        </w:rPr>
        <w:t>.</w:t>
      </w:r>
    </w:p>
    <w:p w:rsidR="003735D1" w:rsidRPr="006A75AC" w:rsidRDefault="003735D1" w:rsidP="00F81136">
      <w:pPr>
        <w:rPr>
          <w:lang w:val="es-ES"/>
        </w:rPr>
      </w:pPr>
      <w:r w:rsidRPr="006A75AC">
        <w:rPr>
          <w:rStyle w:val="Time1"/>
          <w:lang w:val="en-US"/>
        </w:rPr>
        <w:t>Ad laudes</w:t>
      </w:r>
      <w:r w:rsidRPr="006A75AC">
        <w:rPr>
          <w:lang w:val="en-US"/>
        </w:rPr>
        <w:t xml:space="preserve"> HY </w:t>
      </w:r>
      <w:r w:rsidRPr="006A75AC">
        <w:rPr>
          <w:rStyle w:val="Incipit"/>
          <w:lang w:val="en-US"/>
        </w:rPr>
        <w:t>Virginis proles</w:t>
      </w:r>
      <w:r w:rsidRPr="006A75AC">
        <w:rPr>
          <w:lang w:val="en-US"/>
        </w:rPr>
        <w:t xml:space="preserve">. </w:t>
      </w:r>
      <w:r w:rsidRPr="006A75AC">
        <w:rPr>
          <w:lang w:val="es-ES"/>
        </w:rPr>
        <w:t xml:space="preserve">AB </w:t>
      </w:r>
      <w:r w:rsidRPr="006A75AC">
        <w:rPr>
          <w:rStyle w:val="Neume"/>
          <w:lang w:val="es-ES"/>
        </w:rPr>
        <w:t>Quinque prudentes</w:t>
      </w:r>
      <w:r w:rsidRPr="006A75AC">
        <w:rPr>
          <w:lang w:val="es-ES"/>
        </w:rPr>
        <w:t>.</w:t>
      </w:r>
    </w:p>
    <w:p w:rsidR="002D6511" w:rsidRPr="006A75AC" w:rsidRDefault="003735D1" w:rsidP="00F81136">
      <w:pPr>
        <w:rPr>
          <w:lang w:val="fr-FR"/>
        </w:rPr>
      </w:pPr>
      <w:r w:rsidRPr="006A75AC">
        <w:rPr>
          <w:rStyle w:val="Time1"/>
          <w:lang w:val="es-ES"/>
        </w:rPr>
        <w:t>In secunda vespera</w:t>
      </w:r>
      <w:r w:rsidRPr="006A75AC">
        <w:rPr>
          <w:lang w:val="es-ES"/>
        </w:rPr>
        <w:t xml:space="preserve"> laudes. PS </w:t>
      </w:r>
      <w:r w:rsidRPr="006A75AC">
        <w:rPr>
          <w:rStyle w:val="Incipit"/>
          <w:lang w:val="es-ES"/>
        </w:rPr>
        <w:t>Dixit</w:t>
      </w:r>
      <w:r w:rsidRPr="006A75AC">
        <w:rPr>
          <w:lang w:val="es-ES"/>
        </w:rPr>
        <w:t xml:space="preserve">. </w:t>
      </w:r>
      <w:r w:rsidRPr="006A75AC">
        <w:rPr>
          <w:lang w:val="fr-FR"/>
        </w:rPr>
        <w:t xml:space="preserve">PS </w:t>
      </w:r>
      <w:r w:rsidRPr="006A75AC">
        <w:rPr>
          <w:rStyle w:val="Incipit"/>
          <w:lang w:val="fr-FR"/>
        </w:rPr>
        <w:t>Laudate pueri</w:t>
      </w:r>
      <w:r w:rsidRPr="006A75AC">
        <w:rPr>
          <w:lang w:val="fr-FR"/>
        </w:rPr>
        <w:t xml:space="preserve">. PS </w:t>
      </w:r>
      <w:r w:rsidRPr="006A75AC">
        <w:rPr>
          <w:rStyle w:val="Incipit"/>
          <w:lang w:val="fr-FR"/>
        </w:rPr>
        <w:t>Laetatus sum</w:t>
      </w:r>
      <w:r w:rsidRPr="006A75AC">
        <w:rPr>
          <w:lang w:val="fr-FR"/>
        </w:rPr>
        <w:t xml:space="preserve">. PS </w:t>
      </w:r>
      <w:r w:rsidRPr="006A75AC">
        <w:rPr>
          <w:rStyle w:val="Incipit"/>
          <w:lang w:val="fr-FR"/>
        </w:rPr>
        <w:t>Nisi dominus</w:t>
      </w:r>
      <w:r w:rsidRPr="006A75AC">
        <w:rPr>
          <w:lang w:val="fr-FR"/>
        </w:rPr>
        <w:t xml:space="preserve">. PS </w:t>
      </w:r>
      <w:r w:rsidRPr="006A75AC">
        <w:rPr>
          <w:rStyle w:val="Incipit"/>
          <w:lang w:val="fr-FR"/>
        </w:rPr>
        <w:t>Lauda Hierusalem</w:t>
      </w:r>
      <w:r w:rsidRPr="006A75AC">
        <w:rPr>
          <w:lang w:val="fr-FR"/>
        </w:rPr>
        <w:t xml:space="preserve">. HY </w:t>
      </w:r>
      <w:r w:rsidRPr="006A75AC">
        <w:rPr>
          <w:rStyle w:val="Incipit"/>
          <w:lang w:val="fr-FR"/>
        </w:rPr>
        <w:t>Iesu corona</w:t>
      </w:r>
      <w:r w:rsidRPr="006A75AC">
        <w:rPr>
          <w:lang w:val="fr-FR"/>
        </w:rPr>
        <w:t>.</w:t>
      </w:r>
      <w:r w:rsidR="002D6511" w:rsidRPr="006A75AC">
        <w:rPr>
          <w:lang w:val="fr-FR"/>
        </w:rPr>
        <w:t xml:space="preserve"> AM </w:t>
      </w:r>
      <w:r w:rsidR="002D6511" w:rsidRPr="006A75AC">
        <w:rPr>
          <w:rStyle w:val="Neume"/>
          <w:lang w:val="fr-FR"/>
        </w:rPr>
        <w:t>Simile est enim</w:t>
      </w:r>
      <w:r w:rsidR="002D6511" w:rsidRPr="006A75AC">
        <w:rPr>
          <w:lang w:val="fr-FR"/>
        </w:rPr>
        <w:t>, vel quamlibet de superioribus.</w:t>
      </w:r>
    </w:p>
    <w:p w:rsidR="002D6511" w:rsidRPr="006A75AC" w:rsidRDefault="002D6511" w:rsidP="008F5AE5">
      <w:pPr>
        <w:pStyle w:val="berschrift1"/>
        <w:rPr>
          <w:lang w:val="fr-FR"/>
        </w:rPr>
      </w:pPr>
      <w:r w:rsidRPr="006A75AC">
        <w:rPr>
          <w:lang w:val="fr-FR"/>
        </w:rPr>
        <w:t>KOMMENTAR</w:t>
      </w:r>
    </w:p>
    <w:p w:rsidR="005F68E1" w:rsidRPr="006A75AC" w:rsidRDefault="002D6511" w:rsidP="00F81136">
      <w:pPr>
        <w:rPr>
          <w:lang w:val="fr-FR"/>
        </w:rPr>
      </w:pPr>
      <w:r w:rsidRPr="006A75AC">
        <w:rPr>
          <w:lang w:val="fr-FR"/>
        </w:rPr>
        <w:t>Cum autem tres lectiones de quolibet agimus, priorem vesperam ex toto inde</w:t>
      </w:r>
      <w:r w:rsidR="001666C4">
        <w:rPr>
          <w:lang w:val="fr-FR"/>
        </w:rPr>
        <w:t xml:space="preserve"> canimus praeter feriales psalmos</w:t>
      </w:r>
      <w:r w:rsidRPr="006A75AC">
        <w:rPr>
          <w:lang w:val="fr-FR"/>
        </w:rPr>
        <w:t xml:space="preserve"> cum suis a</w:t>
      </w:r>
      <w:r w:rsidR="001666C4">
        <w:rPr>
          <w:lang w:val="fr-FR"/>
        </w:rPr>
        <w:t>ntiphonis et absque responsorio</w:t>
      </w:r>
      <w:r w:rsidRPr="006A75AC">
        <w:rPr>
          <w:lang w:val="fr-FR"/>
        </w:rPr>
        <w:t>. Ad matutinum minus invitatorium de festo, hymnus ferialis et nocturnalia responsoria. Et laudes per totum de festo</w:t>
      </w:r>
      <w:r w:rsidR="001666C4">
        <w:rPr>
          <w:lang w:val="fr-FR"/>
        </w:rPr>
        <w:t>,</w:t>
      </w:r>
      <w:r w:rsidRPr="006A75AC">
        <w:rPr>
          <w:lang w:val="fr-FR"/>
        </w:rPr>
        <w:t xml:space="preserve"> et cursus ad nonam finit. De quo autem dicitur una sola antiphona et oratio tantum ad priorem vesperam et ad matutinas dicitur et ad missam oratio secunda. Quae si non habet secretum [et] complenda, sumitur quaelibet communis oratio habens utrumque. Notandum quod non agetur</w:t>
      </w:r>
      <w:r w:rsidR="00B5668C" w:rsidRPr="006A75AC">
        <w:rPr>
          <w:lang w:val="fr-FR"/>
        </w:rPr>
        <w:t xml:space="preserve"> secunda vespera, nisi unde plenum officium est, etsi habet singulares laudes. Hae canentur ad psalmos in secunda vespera de confessoribus, scilicet et virginibus, quia non habent singulariter secunda vespera. Sed de apostolis et sanctis et uno martyre canitur sua vespera, ut praedictum est: AN </w:t>
      </w:r>
      <w:r w:rsidR="00B5668C" w:rsidRPr="006A75AC">
        <w:rPr>
          <w:rStyle w:val="Neume"/>
          <w:lang w:val="fr-FR"/>
        </w:rPr>
        <w:t>Iuravit</w:t>
      </w:r>
      <w:r w:rsidR="00462F57" w:rsidRPr="006A75AC">
        <w:rPr>
          <w:rStyle w:val="Incipit"/>
          <w:lang w:val="fr-FR"/>
        </w:rPr>
        <w:t>@</w:t>
      </w:r>
      <w:r w:rsidR="00B5668C" w:rsidRPr="006A75AC">
        <w:rPr>
          <w:rStyle w:val="Incipit"/>
          <w:lang w:val="fr-FR"/>
        </w:rPr>
        <w:t>dominus</w:t>
      </w:r>
      <w:r w:rsidR="00B5668C" w:rsidRPr="006A75AC">
        <w:rPr>
          <w:lang w:val="fr-FR"/>
        </w:rPr>
        <w:t xml:space="preserve">. AN </w:t>
      </w:r>
      <w:r w:rsidR="00B5668C" w:rsidRPr="006A75AC">
        <w:rPr>
          <w:rStyle w:val="Neume"/>
          <w:lang w:val="fr-FR"/>
        </w:rPr>
        <w:t>Virgam</w:t>
      </w:r>
      <w:r w:rsidR="00B5668C" w:rsidRPr="006A75AC">
        <w:rPr>
          <w:lang w:val="fr-FR"/>
        </w:rPr>
        <w:t xml:space="preserve">. AM </w:t>
      </w:r>
      <w:r w:rsidR="00B5668C" w:rsidRPr="006A75AC">
        <w:rPr>
          <w:rStyle w:val="Neume"/>
          <w:lang w:val="fr-FR"/>
        </w:rPr>
        <w:t>Iucundus</w:t>
      </w:r>
      <w:r w:rsidR="00462F57" w:rsidRPr="006A75AC">
        <w:rPr>
          <w:rStyle w:val="Incipit"/>
          <w:lang w:val="fr-FR"/>
        </w:rPr>
        <w:t>@</w:t>
      </w:r>
      <w:r w:rsidR="00B5668C" w:rsidRPr="006A75AC">
        <w:rPr>
          <w:rStyle w:val="Incipit"/>
          <w:lang w:val="fr-FR"/>
        </w:rPr>
        <w:t>homo</w:t>
      </w:r>
      <w:r w:rsidR="00B5668C" w:rsidRPr="006A75AC">
        <w:rPr>
          <w:lang w:val="fr-FR"/>
        </w:rPr>
        <w:t>. Si festum sanctorum, quod vacandum est, in dominica venerit, de festo cantetur per omnia, sed de dominica una antiphona et oratio etiam in secunda vespera. Si vero non est vacandum, et si non habet</w:t>
      </w:r>
      <w:r w:rsidR="003735D1" w:rsidRPr="006A75AC">
        <w:rPr>
          <w:lang w:val="fr-FR"/>
        </w:rPr>
        <w:t xml:space="preserve"> </w:t>
      </w:r>
      <w:r w:rsidR="00B5668C" w:rsidRPr="006A75AC">
        <w:rPr>
          <w:lang w:val="fr-FR"/>
        </w:rPr>
        <w:t>propriam historiam, cantetur de dominica, sed festo una antiphona et oratio etiam in secunda vespera, nisi opus fuerit differre ebdomadas. In</w:t>
      </w:r>
      <w:r w:rsidR="00462F57" w:rsidRPr="006A75AC">
        <w:rPr>
          <w:lang w:val="fr-FR"/>
        </w:rPr>
        <w:t>ter</w:t>
      </w:r>
      <w:r w:rsidR="00B5668C" w:rsidRPr="006A75AC">
        <w:rPr>
          <w:lang w:val="fr-FR"/>
        </w:rPr>
        <w:t xml:space="preserve"> pentecoste</w:t>
      </w:r>
      <w:r w:rsidR="00462F57" w:rsidRPr="006A75AC">
        <w:rPr>
          <w:lang w:val="fr-FR"/>
        </w:rPr>
        <w:t>n</w:t>
      </w:r>
      <w:r w:rsidR="005F68E1" w:rsidRPr="006A75AC">
        <w:rPr>
          <w:lang w:val="fr-FR"/>
        </w:rPr>
        <w:t xml:space="preserve"> et adventum</w:t>
      </w:r>
      <w:r w:rsidR="00B5668C" w:rsidRPr="006A75AC">
        <w:rPr>
          <w:lang w:val="fr-FR"/>
        </w:rPr>
        <w:t xml:space="preserve"> domini tunc enim de festo cantabitur. Et si propriam habet historiam</w:t>
      </w:r>
      <w:r w:rsidR="00A00304">
        <w:rPr>
          <w:lang w:val="fr-FR"/>
        </w:rPr>
        <w:t xml:space="preserve"> ipsa cantetur etiam si non sit</w:t>
      </w:r>
      <w:r w:rsidR="00B55E82" w:rsidRPr="006A75AC">
        <w:rPr>
          <w:lang w:val="fr-FR"/>
        </w:rPr>
        <w:t xml:space="preserve"> vacandum. </w:t>
      </w:r>
    </w:p>
    <w:p w:rsidR="005F68E1" w:rsidRPr="006A75AC" w:rsidRDefault="00B55E82" w:rsidP="00F81136">
      <w:pPr>
        <w:rPr>
          <w:lang w:val="fr-FR"/>
        </w:rPr>
      </w:pPr>
      <w:r w:rsidRPr="006A75AC">
        <w:rPr>
          <w:lang w:val="fr-FR"/>
        </w:rPr>
        <w:t>Si duo festa cum pleno officio sibi per duos dies continuata fuerint, antecedens secunda vespera obtinebit, et de sequenti dicetur tantum antiphona et oratio, sive vacandum sit, sive non, nisi fuerit sequens grande festum. Hoc enim obtinebit mediam vesperam. Sed certe omnia haec agentur secundum arbitrium</w:t>
      </w:r>
      <w:r w:rsidR="009D79AD" w:rsidRPr="006A75AC">
        <w:rPr>
          <w:lang w:val="fr-FR"/>
        </w:rPr>
        <w:t xml:space="preserve"> sollemnizare volentium aut nolentium iuste tamen. Si festum in sabbato evenerit, quod vacetur, tantum secunda vespera de dominica dicetur et una antiphona et oratio de festo, nisi fuerit celebre ut apostolorum, vel |</w:t>
      </w:r>
      <w:r w:rsidR="00FE44AA" w:rsidRPr="006A75AC">
        <w:rPr>
          <w:lang w:val="fr-FR"/>
        </w:rPr>
        <w:t>magius::maius|. Nam tunc obti(93v)neb</w:t>
      </w:r>
      <w:r w:rsidR="00225CB0" w:rsidRPr="006A75AC">
        <w:rPr>
          <w:lang w:val="fr-FR"/>
        </w:rPr>
        <w:t xml:space="preserve">it secunda vespera, et in fine dicitur antiphona et oratio dominicalis. Si tale festum in feria secunda venerit, de quo tantummodo plenum officium sit, prior vesper dicetur de dominica et antiphona et oratio de festo. Si vero vacatur psalmi dominicales et antiphona dicuntur, sed capitulum de festo et hymnus et cetera absque responsorio. Post orationem vero antiphona et oratio de dominica. </w:t>
      </w:r>
    </w:p>
    <w:p w:rsidR="005F68E1" w:rsidRPr="006A75AC" w:rsidRDefault="00225CB0" w:rsidP="00F81136">
      <w:pPr>
        <w:rPr>
          <w:lang w:val="fr-FR"/>
        </w:rPr>
      </w:pPr>
      <w:r w:rsidRPr="006A75AC">
        <w:rPr>
          <w:lang w:val="fr-FR"/>
        </w:rPr>
        <w:t>De quibus sanctis officium est in gradualibus, de his agimus novem lectionibus vel tres. De quibus ta</w:t>
      </w:r>
      <w:r w:rsidR="005F68E1" w:rsidRPr="006A75AC">
        <w:rPr>
          <w:lang w:val="fr-FR"/>
        </w:rPr>
        <w:t>ntum missa in missalibus est, de</w:t>
      </w:r>
      <w:r w:rsidRPr="006A75AC">
        <w:rPr>
          <w:lang w:val="fr-FR"/>
        </w:rPr>
        <w:t xml:space="preserve"> his tantum an</w:t>
      </w:r>
      <w:r w:rsidR="00A00304">
        <w:rPr>
          <w:lang w:val="fr-FR"/>
        </w:rPr>
        <w:t>tiphona et oratio dicitur.</w:t>
      </w:r>
    </w:p>
    <w:p w:rsidR="005F68E1" w:rsidRPr="006A75AC" w:rsidRDefault="00225CB0" w:rsidP="00F81136">
      <w:pPr>
        <w:rPr>
          <w:lang w:val="it-IT"/>
        </w:rPr>
      </w:pPr>
      <w:r w:rsidRPr="006A75AC">
        <w:rPr>
          <w:lang w:val="fr-FR"/>
        </w:rPr>
        <w:t>Qui papa et martyr est et officium habet inde novem lectiones dicuntur. Si papa et martyr est praecedit sacerdotium</w:t>
      </w:r>
      <w:r w:rsidR="003D42BF" w:rsidRPr="006A75AC">
        <w:rPr>
          <w:lang w:val="fr-FR"/>
        </w:rPr>
        <w:t>.</w:t>
      </w:r>
      <w:r w:rsidRPr="006A75AC">
        <w:rPr>
          <w:lang w:val="fr-FR"/>
        </w:rPr>
        <w:t xml:space="preserve"> </w:t>
      </w:r>
      <w:r w:rsidR="003D42BF" w:rsidRPr="006A75AC">
        <w:rPr>
          <w:lang w:val="fr-FR"/>
        </w:rPr>
        <w:t>S</w:t>
      </w:r>
      <w:r w:rsidRPr="006A75AC">
        <w:rPr>
          <w:lang w:val="fr-FR"/>
        </w:rPr>
        <w:t>i episcopus est et martyr praecedit martyrium</w:t>
      </w:r>
      <w:r w:rsidR="003D42BF" w:rsidRPr="006A75AC">
        <w:rPr>
          <w:lang w:val="fr-FR"/>
        </w:rPr>
        <w:t xml:space="preserve">. </w:t>
      </w:r>
      <w:r w:rsidR="003D42BF" w:rsidRPr="006A75AC">
        <w:rPr>
          <w:lang w:val="it-IT"/>
        </w:rPr>
        <w:t xml:space="preserve">Praecedere dico unde canitur et sic dignius computatur. De quo in priori vespera sollemniter una tantum oratio dicitur. </w:t>
      </w:r>
      <w:r w:rsidR="00A00304">
        <w:rPr>
          <w:lang w:val="it-IT"/>
        </w:rPr>
        <w:t>De hoc e</w:t>
      </w:r>
      <w:r w:rsidR="007F16B5">
        <w:rPr>
          <w:lang w:val="it-IT"/>
        </w:rPr>
        <w:t>tiam in secunda [vespera] idem</w:t>
      </w:r>
      <w:r w:rsidR="003D42BF" w:rsidRPr="006A75AC">
        <w:rPr>
          <w:lang w:val="it-IT"/>
        </w:rPr>
        <w:t xml:space="preserve"> fit, nisi aliud festum incidat, vel dominica, unde antiphona et oratio dicenda sit.</w:t>
      </w:r>
    </w:p>
    <w:p w:rsidR="003D42BF" w:rsidRPr="006A75AC" w:rsidRDefault="003D42BF" w:rsidP="00F81136">
      <w:pPr>
        <w:rPr>
          <w:lang w:val="it-IT"/>
        </w:rPr>
      </w:pPr>
      <w:r w:rsidRPr="006A75AC">
        <w:rPr>
          <w:lang w:val="it-IT"/>
        </w:rPr>
        <w:t xml:space="preserve">De octavis ita sentimus. Sex diebus operatus est deus, in septimo requievit ab omni opere quod petrarat. Sexta quoque die </w:t>
      </w:r>
      <w:r w:rsidRPr="006A75AC">
        <w:rPr>
          <w:rStyle w:val="Person"/>
          <w:lang w:val="it-IT"/>
        </w:rPr>
        <w:t>Christus</w:t>
      </w:r>
      <w:r w:rsidRPr="006A75AC">
        <w:rPr>
          <w:lang w:val="it-IT"/>
        </w:rPr>
        <w:t xml:space="preserve"> passus est, et sexta hora, septima die requievit in sepulchro. Quae septima dies significat requiem animarum post mortem nunc?</w:t>
      </w:r>
      <w:r w:rsidR="00F85508" w:rsidRPr="006A75AC">
        <w:rPr>
          <w:lang w:val="it-IT"/>
        </w:rPr>
        <w:t xml:space="preserve"> </w:t>
      </w:r>
      <w:r w:rsidR="007F16B5">
        <w:rPr>
          <w:lang w:val="it-IT"/>
        </w:rPr>
        <w:t xml:space="preserve">et </w:t>
      </w:r>
      <w:r w:rsidR="00F85508" w:rsidRPr="006A75AC">
        <w:rPr>
          <w:lang w:val="it-IT"/>
        </w:rPr>
        <w:t>post aerumnas huius laboris, qui per sex dies accipitur. Unde et eidem diei non addicitur vesper in Genesi, quia haec requies carebit fine. Sed duplicatur in resurrectione duplici stola, animae scilicet et corporis. Quam resurrectionem significamus per</w:t>
      </w:r>
      <w:r w:rsidR="00AC6B4D">
        <w:rPr>
          <w:lang w:val="it-IT"/>
        </w:rPr>
        <w:t xml:space="preserve"> diem dominicum, quae est octavum</w:t>
      </w:r>
      <w:r w:rsidR="00F85508" w:rsidRPr="006A75AC">
        <w:rPr>
          <w:lang w:val="it-IT"/>
        </w:rPr>
        <w:t>. Per natalicia apostolorum</w:t>
      </w:r>
      <w:r w:rsidR="00C2217B" w:rsidRPr="006A75AC">
        <w:rPr>
          <w:lang w:val="it-IT"/>
        </w:rPr>
        <w:t xml:space="preserve"> vel aliorum sanctorum celebramus requiem animarum eorum, qui tunc nati sunt ad veram vitam. Per octava</w:t>
      </w:r>
      <w:r w:rsidR="00AC6B4D">
        <w:rPr>
          <w:lang w:val="it-IT"/>
        </w:rPr>
        <w:t>m</w:t>
      </w:r>
      <w:r w:rsidR="00C2217B" w:rsidRPr="006A75AC">
        <w:rPr>
          <w:lang w:val="it-IT"/>
        </w:rPr>
        <w:t xml:space="preserve"> vero futuram duplicem stolam, quae in octava aetate, id est in resurrectione, dabitur. Dicit </w:t>
      </w:r>
      <w:r w:rsidR="00C2217B" w:rsidRPr="006A75AC">
        <w:rPr>
          <w:rStyle w:val="Person"/>
          <w:lang w:val="it-IT"/>
        </w:rPr>
        <w:t>Beda</w:t>
      </w:r>
      <w:r w:rsidR="00C2217B" w:rsidRPr="006A75AC">
        <w:rPr>
          <w:lang w:val="it-IT"/>
        </w:rPr>
        <w:t xml:space="preserve"> in homelia evangelii [EV] </w:t>
      </w:r>
      <w:r w:rsidR="00C2217B" w:rsidRPr="006A75AC">
        <w:rPr>
          <w:rStyle w:val="Incipit"/>
          <w:lang w:val="it-IT"/>
        </w:rPr>
        <w:t>Vespere autem sabbati</w:t>
      </w:r>
      <w:r w:rsidR="00C2217B" w:rsidRPr="006A75AC">
        <w:rPr>
          <w:lang w:val="it-IT"/>
        </w:rPr>
        <w:t xml:space="preserve">. [CIT] </w:t>
      </w:r>
      <w:r w:rsidR="00B175F9" w:rsidRPr="006A75AC">
        <w:rPr>
          <w:lang w:val="it-IT"/>
        </w:rPr>
        <w:t>|I:</w:t>
      </w:r>
      <w:r w:rsidR="00C729F4">
        <w:rPr>
          <w:lang w:val="it-IT"/>
        </w:rPr>
        <w:t>:</w:t>
      </w:r>
      <w:r w:rsidR="00B175F9" w:rsidRPr="006A75AC">
        <w:rPr>
          <w:lang w:val="it-IT"/>
        </w:rPr>
        <w:t xml:space="preserve">Beda, </w:t>
      </w:r>
      <w:r w:rsidR="00BF4AAC" w:rsidRPr="006A75AC">
        <w:rPr>
          <w:lang w:val="it-IT"/>
        </w:rPr>
        <w:t>Hom.</w:t>
      </w:r>
      <w:r w:rsidR="003D34C8">
        <w:rPr>
          <w:lang w:val="it-IT"/>
        </w:rPr>
        <w:t xml:space="preserve"> ii</w:t>
      </w:r>
      <w:r w:rsidR="00BF4AAC" w:rsidRPr="006A75AC">
        <w:rPr>
          <w:lang w:val="it-IT"/>
        </w:rPr>
        <w:t>,</w:t>
      </w:r>
      <w:r w:rsidR="00B175F9" w:rsidRPr="006A75AC">
        <w:rPr>
          <w:lang w:val="it-IT"/>
        </w:rPr>
        <w:t xml:space="preserve"> </w:t>
      </w:r>
      <w:r w:rsidR="00BF4AAC" w:rsidRPr="006A75AC">
        <w:rPr>
          <w:lang w:val="it-IT"/>
        </w:rPr>
        <w:t>7: ed. Fraipont. Corpus Christ. Series Latina 122. Turnhout 1955. S. 225-232</w:t>
      </w:r>
      <w:r w:rsidR="00B175F9" w:rsidRPr="006A75AC">
        <w:rPr>
          <w:lang w:val="it-IT"/>
        </w:rPr>
        <w:t xml:space="preserve">| </w:t>
      </w:r>
      <w:r w:rsidR="00C2217B" w:rsidRPr="006A75AC">
        <w:rPr>
          <w:lang w:val="it-IT"/>
        </w:rPr>
        <w:t xml:space="preserve">Sexta feria crucifixus est </w:t>
      </w:r>
      <w:r w:rsidR="00C2217B" w:rsidRPr="006A75AC">
        <w:rPr>
          <w:rStyle w:val="Person"/>
          <w:lang w:val="it-IT"/>
        </w:rPr>
        <w:t>Christus</w:t>
      </w:r>
      <w:r w:rsidR="00C2217B" w:rsidRPr="006A75AC">
        <w:rPr>
          <w:lang w:val="it-IT"/>
        </w:rPr>
        <w:t xml:space="preserve">, sabbato quievit in sepulchro, dominica surrexit significans electis </w:t>
      </w:r>
      <w:r w:rsidR="006B5D27" w:rsidRPr="006A75AC">
        <w:rPr>
          <w:lang w:val="it-IT"/>
        </w:rPr>
        <w:t xml:space="preserve">[suis] </w:t>
      </w:r>
      <w:r w:rsidR="00C2217B" w:rsidRPr="006A75AC">
        <w:rPr>
          <w:lang w:val="it-IT"/>
        </w:rPr>
        <w:t>per sex huius saeculi aetates inter pericula persecutionum bonis operibus insudandum</w:t>
      </w:r>
      <w:r w:rsidR="00B175F9" w:rsidRPr="006A75AC">
        <w:rPr>
          <w:lang w:val="it-IT"/>
        </w:rPr>
        <w:t>. In alia autem vita quasi in sabbato requiem animarum perpetuo sperandum, sed in</w:t>
      </w:r>
      <w:r w:rsidR="00AC6B4D">
        <w:rPr>
          <w:lang w:val="it-IT"/>
        </w:rPr>
        <w:t xml:space="preserve"> die iudicii quasi die dominico</w:t>
      </w:r>
      <w:r w:rsidR="00B175F9" w:rsidRPr="006A75AC">
        <w:rPr>
          <w:lang w:val="it-IT"/>
        </w:rPr>
        <w:t xml:space="preserve"> corporum immortalium receptionem esse celebrandam.</w:t>
      </w:r>
    </w:p>
    <w:p w:rsidR="00B175F9" w:rsidRPr="006A75AC" w:rsidRDefault="00B175F9" w:rsidP="008F5AE5">
      <w:pPr>
        <w:pStyle w:val="berschrift1"/>
        <w:rPr>
          <w:lang w:val="it-IT"/>
        </w:rPr>
      </w:pPr>
      <w:r w:rsidRPr="006A75AC">
        <w:rPr>
          <w:lang w:val="it-IT"/>
        </w:rPr>
        <w:t>DE DEDICATIONE.</w:t>
      </w:r>
      <w:r w:rsidR="001B76FE" w:rsidRPr="006A75AC">
        <w:rPr>
          <w:lang w:val="it-IT"/>
        </w:rPr>
        <w:t xml:space="preserve"> </w:t>
      </w:r>
      <w:r w:rsidRPr="006A75AC">
        <w:rPr>
          <w:lang w:val="it-IT"/>
        </w:rPr>
        <w:t>IN DEDICATIONE ECCLESIAE</w:t>
      </w:r>
    </w:p>
    <w:p w:rsidR="00817208" w:rsidRPr="006A75AC" w:rsidRDefault="00817208" w:rsidP="00F81136">
      <w:pPr>
        <w:rPr>
          <w:lang w:val="it-IT"/>
        </w:rPr>
      </w:pPr>
      <w:r w:rsidRPr="006A75AC">
        <w:rPr>
          <w:rStyle w:val="Time1"/>
          <w:lang w:val="it-IT"/>
        </w:rPr>
        <w:t>Ad vesperas</w:t>
      </w:r>
      <w:r w:rsidRPr="006A75AC">
        <w:rPr>
          <w:lang w:val="it-IT"/>
        </w:rPr>
        <w:t xml:space="preserve"> in psalmos AN </w:t>
      </w:r>
      <w:r w:rsidRPr="006A75AC">
        <w:rPr>
          <w:rStyle w:val="Neume"/>
          <w:lang w:val="it-IT"/>
        </w:rPr>
        <w:t>Sanctificavit</w:t>
      </w:r>
      <w:r w:rsidRPr="006A75AC">
        <w:rPr>
          <w:lang w:val="it-IT"/>
        </w:rPr>
        <w:t xml:space="preserve">. PS </w:t>
      </w:r>
      <w:r w:rsidRPr="006A75AC">
        <w:rPr>
          <w:rStyle w:val="Incipit"/>
          <w:lang w:val="it-IT"/>
        </w:rPr>
        <w:t>Laudate pueri</w:t>
      </w:r>
      <w:r w:rsidRPr="006A75AC">
        <w:rPr>
          <w:lang w:val="it-IT"/>
        </w:rPr>
        <w:t xml:space="preserve">. RP </w:t>
      </w:r>
      <w:r w:rsidRPr="006A75AC">
        <w:rPr>
          <w:rStyle w:val="Neume"/>
          <w:lang w:val="it-IT"/>
        </w:rPr>
        <w:t>Terribilis</w:t>
      </w:r>
      <w:r w:rsidRPr="006A75AC">
        <w:rPr>
          <w:lang w:val="it-IT"/>
        </w:rPr>
        <w:t xml:space="preserve">. HY </w:t>
      </w:r>
      <w:r w:rsidRPr="006A75AC">
        <w:rPr>
          <w:rStyle w:val="Incipit"/>
          <w:lang w:val="it-IT"/>
        </w:rPr>
        <w:t>Urbs beata</w:t>
      </w:r>
      <w:r w:rsidRPr="006A75AC">
        <w:rPr>
          <w:lang w:val="it-IT"/>
        </w:rPr>
        <w:t xml:space="preserve">. VS </w:t>
      </w:r>
      <w:r w:rsidRPr="006A75AC">
        <w:rPr>
          <w:rStyle w:val="Incipit"/>
          <w:lang w:val="it-IT"/>
        </w:rPr>
        <w:t xml:space="preserve">Haec est </w:t>
      </w:r>
      <w:r w:rsidR="00AC6B4D">
        <w:rPr>
          <w:rStyle w:val="Incipit"/>
          <w:lang w:val="it-IT"/>
        </w:rPr>
        <w:t xml:space="preserve">domus </w:t>
      </w:r>
      <w:r w:rsidRPr="006A75AC">
        <w:rPr>
          <w:rStyle w:val="Incipit"/>
          <w:lang w:val="it-IT"/>
        </w:rPr>
        <w:t>domin</w:t>
      </w:r>
      <w:r w:rsidRPr="006A75AC">
        <w:rPr>
          <w:rStyle w:val="Neume"/>
          <w:lang w:val="it-IT"/>
        </w:rPr>
        <w:t>i</w:t>
      </w:r>
      <w:r w:rsidRPr="006A75AC">
        <w:rPr>
          <w:lang w:val="it-IT"/>
        </w:rPr>
        <w:t xml:space="preserve">. AM </w:t>
      </w:r>
      <w:r w:rsidRPr="006A75AC">
        <w:rPr>
          <w:rStyle w:val="Neume"/>
          <w:lang w:val="it-IT"/>
        </w:rPr>
        <w:t>O quam</w:t>
      </w:r>
      <w:r w:rsidRPr="006A75AC">
        <w:rPr>
          <w:lang w:val="it-IT"/>
        </w:rPr>
        <w:t>.</w:t>
      </w:r>
    </w:p>
    <w:p w:rsidR="00817208" w:rsidRPr="006A75AC" w:rsidRDefault="00817208" w:rsidP="00F81136">
      <w:pPr>
        <w:rPr>
          <w:lang w:val="it-IT"/>
        </w:rPr>
      </w:pPr>
      <w:r w:rsidRPr="006A75AC">
        <w:rPr>
          <w:rStyle w:val="Time1"/>
          <w:lang w:val="it-IT"/>
        </w:rPr>
        <w:t>Ad matutinum</w:t>
      </w:r>
      <w:r w:rsidRPr="006A75AC">
        <w:rPr>
          <w:lang w:val="it-IT"/>
        </w:rPr>
        <w:t xml:space="preserve"> INV </w:t>
      </w:r>
      <w:r w:rsidR="00F329C9" w:rsidRPr="006A75AC">
        <w:rPr>
          <w:rStyle w:val="Neume"/>
          <w:lang w:val="it-IT"/>
        </w:rPr>
        <w:t>Fidei</w:t>
      </w:r>
      <w:r w:rsidR="006B5D27" w:rsidRPr="006A75AC">
        <w:rPr>
          <w:rStyle w:val="Incipit"/>
          <w:lang w:val="it-IT"/>
        </w:rPr>
        <w:t>@</w:t>
      </w:r>
      <w:r w:rsidR="00F329C9" w:rsidRPr="006A75AC">
        <w:rPr>
          <w:rStyle w:val="Incipit"/>
          <w:lang w:val="it-IT"/>
        </w:rPr>
        <w:t>sanctae</w:t>
      </w:r>
      <w:r w:rsidR="00F329C9" w:rsidRPr="006A75AC">
        <w:rPr>
          <w:lang w:val="it-IT"/>
        </w:rPr>
        <w:t xml:space="preserve">. HY </w:t>
      </w:r>
      <w:r w:rsidR="00F329C9" w:rsidRPr="006A75AC">
        <w:rPr>
          <w:rStyle w:val="Incipit"/>
          <w:lang w:val="it-IT"/>
        </w:rPr>
        <w:t>Christe caelorum</w:t>
      </w:r>
      <w:r w:rsidR="00F329C9" w:rsidRPr="006A75AC">
        <w:rPr>
          <w:lang w:val="it-IT"/>
        </w:rPr>
        <w:t>.</w:t>
      </w:r>
    </w:p>
    <w:p w:rsidR="00F329C9" w:rsidRPr="006A75AC" w:rsidRDefault="00F329C9" w:rsidP="00F81136">
      <w:pPr>
        <w:rPr>
          <w:lang w:val="fr-FR"/>
        </w:rPr>
      </w:pPr>
      <w:r w:rsidRPr="006A75AC">
        <w:rPr>
          <w:rStyle w:val="Time2"/>
          <w:lang w:val="it-IT"/>
        </w:rPr>
        <w:t>In primo nocturno</w:t>
      </w:r>
      <w:r w:rsidRPr="006A75AC">
        <w:rPr>
          <w:lang w:val="it-IT"/>
        </w:rPr>
        <w:t xml:space="preserve"> AN </w:t>
      </w:r>
      <w:r w:rsidRPr="006A75AC">
        <w:rPr>
          <w:rStyle w:val="Neume"/>
          <w:lang w:val="it-IT"/>
        </w:rPr>
        <w:t>Tollite</w:t>
      </w:r>
      <w:r w:rsidRPr="006A75AC">
        <w:rPr>
          <w:lang w:val="it-IT"/>
        </w:rPr>
        <w:t xml:space="preserve">. </w:t>
      </w:r>
      <w:r w:rsidRPr="006A75AC">
        <w:rPr>
          <w:lang w:val="fr-FR"/>
        </w:rPr>
        <w:t xml:space="preserve">PS </w:t>
      </w:r>
      <w:r w:rsidRPr="006A75AC">
        <w:rPr>
          <w:rStyle w:val="Incipit"/>
          <w:lang w:val="fr-FR"/>
        </w:rPr>
        <w:t>Domini est terra</w:t>
      </w:r>
      <w:r w:rsidRPr="006A75AC">
        <w:rPr>
          <w:lang w:val="fr-FR"/>
        </w:rPr>
        <w:t xml:space="preserve">. AN </w:t>
      </w:r>
      <w:r w:rsidRPr="006A75AC">
        <w:rPr>
          <w:rStyle w:val="Neume"/>
          <w:lang w:val="fr-FR"/>
        </w:rPr>
        <w:t>Erit mihi</w:t>
      </w:r>
      <w:r w:rsidRPr="006A75AC">
        <w:rPr>
          <w:lang w:val="fr-FR"/>
        </w:rPr>
        <w:t xml:space="preserve">. PS </w:t>
      </w:r>
      <w:r w:rsidRPr="006A75AC">
        <w:rPr>
          <w:rStyle w:val="Incipit"/>
          <w:lang w:val="fr-FR"/>
        </w:rPr>
        <w:t>Deus noster</w:t>
      </w:r>
      <w:r w:rsidRPr="006A75AC">
        <w:rPr>
          <w:lang w:val="fr-FR"/>
        </w:rPr>
        <w:t xml:space="preserve">. AN </w:t>
      </w:r>
      <w:r w:rsidRPr="006A75AC">
        <w:rPr>
          <w:rStyle w:val="Neume"/>
          <w:lang w:val="fr-FR"/>
        </w:rPr>
        <w:t>Aedificavit Moyses</w:t>
      </w:r>
      <w:r w:rsidRPr="006A75AC">
        <w:rPr>
          <w:lang w:val="fr-FR"/>
        </w:rPr>
        <w:t xml:space="preserve">. PS </w:t>
      </w:r>
      <w:r w:rsidRPr="006A75AC">
        <w:rPr>
          <w:rStyle w:val="Incipit"/>
          <w:lang w:val="fr-FR"/>
        </w:rPr>
        <w:t>Magnus dominus</w:t>
      </w:r>
      <w:r w:rsidRPr="006A75AC">
        <w:rPr>
          <w:lang w:val="fr-FR"/>
        </w:rPr>
        <w:t xml:space="preserve">. VS </w:t>
      </w:r>
      <w:r w:rsidRPr="006A75AC">
        <w:rPr>
          <w:rStyle w:val="Incipit"/>
          <w:lang w:val="fr-FR"/>
        </w:rPr>
        <w:t>Beati qui habit</w:t>
      </w:r>
      <w:r w:rsidRPr="006A75AC">
        <w:rPr>
          <w:rStyle w:val="Neume"/>
          <w:lang w:val="fr-FR"/>
        </w:rPr>
        <w:t>ant</w:t>
      </w:r>
      <w:r w:rsidRPr="006A75AC">
        <w:rPr>
          <w:lang w:val="fr-FR"/>
        </w:rPr>
        <w:t xml:space="preserve">. RP </w:t>
      </w:r>
      <w:r w:rsidRPr="006A75AC">
        <w:rPr>
          <w:rStyle w:val="Neume"/>
          <w:lang w:val="fr-FR"/>
        </w:rPr>
        <w:t>In dedicatione</w:t>
      </w:r>
      <w:r w:rsidRPr="006A75AC">
        <w:rPr>
          <w:lang w:val="fr-FR"/>
        </w:rPr>
        <w:t xml:space="preserve">. [RP] </w:t>
      </w:r>
      <w:r w:rsidRPr="006A75AC">
        <w:rPr>
          <w:rStyle w:val="Neume"/>
          <w:lang w:val="fr-FR"/>
        </w:rPr>
        <w:t>Fundata est</w:t>
      </w:r>
      <w:r w:rsidRPr="006A75AC">
        <w:rPr>
          <w:lang w:val="fr-FR"/>
        </w:rPr>
        <w:t xml:space="preserve">. RP </w:t>
      </w:r>
      <w:r w:rsidRPr="006A75AC">
        <w:rPr>
          <w:rStyle w:val="Neume"/>
          <w:lang w:val="fr-FR"/>
        </w:rPr>
        <w:t>Benedic do</w:t>
      </w:r>
      <w:r w:rsidRPr="006A75AC">
        <w:rPr>
          <w:rStyle w:val="Incipit"/>
          <w:lang w:val="fr-FR"/>
        </w:rPr>
        <w:t>mine</w:t>
      </w:r>
      <w:r w:rsidRPr="006A75AC">
        <w:rPr>
          <w:lang w:val="fr-FR"/>
        </w:rPr>
        <w:t>.</w:t>
      </w:r>
    </w:p>
    <w:p w:rsidR="00F329C9" w:rsidRPr="006A75AC" w:rsidRDefault="00F329C9" w:rsidP="00F81136">
      <w:pPr>
        <w:rPr>
          <w:lang w:val="pt-PT"/>
        </w:rPr>
      </w:pPr>
      <w:r w:rsidRPr="006A75AC">
        <w:rPr>
          <w:rStyle w:val="Time2"/>
          <w:lang w:val="fr-FR"/>
        </w:rPr>
        <w:t>[In secundo nocturno]</w:t>
      </w:r>
      <w:r w:rsidRPr="006A75AC">
        <w:rPr>
          <w:lang w:val="fr-FR"/>
        </w:rPr>
        <w:t xml:space="preserve"> AN </w:t>
      </w:r>
      <w:r w:rsidRPr="006A75AC">
        <w:rPr>
          <w:rStyle w:val="Neume"/>
          <w:lang w:val="fr-FR"/>
        </w:rPr>
        <w:t>Non est</w:t>
      </w:r>
      <w:r w:rsidRPr="006A75AC">
        <w:rPr>
          <w:lang w:val="fr-FR"/>
        </w:rPr>
        <w:t xml:space="preserve">. PS </w:t>
      </w:r>
      <w:r w:rsidRPr="006A75AC">
        <w:rPr>
          <w:rStyle w:val="Incipit"/>
          <w:lang w:val="fr-FR"/>
        </w:rPr>
        <w:t>Quam dilecta</w:t>
      </w:r>
      <w:r w:rsidRPr="006A75AC">
        <w:rPr>
          <w:lang w:val="fr-FR"/>
        </w:rPr>
        <w:t xml:space="preserve">. </w:t>
      </w:r>
      <w:r w:rsidRPr="006A75AC">
        <w:rPr>
          <w:lang w:val="pt-PT"/>
        </w:rPr>
        <w:t xml:space="preserve">AN </w:t>
      </w:r>
      <w:r w:rsidRPr="006A75AC">
        <w:rPr>
          <w:rStyle w:val="Neume"/>
          <w:lang w:val="pt-PT"/>
        </w:rPr>
        <w:t>Vidit Iacob</w:t>
      </w:r>
      <w:r w:rsidRPr="006A75AC">
        <w:rPr>
          <w:lang w:val="pt-PT"/>
        </w:rPr>
        <w:t xml:space="preserve">. PS </w:t>
      </w:r>
      <w:r w:rsidRPr="006A75AC">
        <w:rPr>
          <w:rStyle w:val="Incipit"/>
          <w:lang w:val="pt-PT"/>
        </w:rPr>
        <w:t>Fundamenta</w:t>
      </w:r>
      <w:r w:rsidRPr="006A75AC">
        <w:rPr>
          <w:lang w:val="pt-PT"/>
        </w:rPr>
        <w:t xml:space="preserve">. AN </w:t>
      </w:r>
      <w:r w:rsidRPr="006A75AC">
        <w:rPr>
          <w:rStyle w:val="Neume"/>
          <w:lang w:val="pt-PT"/>
        </w:rPr>
        <w:t>Erexit Iacob</w:t>
      </w:r>
      <w:r w:rsidRPr="006A75AC">
        <w:rPr>
          <w:lang w:val="pt-PT"/>
        </w:rPr>
        <w:t xml:space="preserve">. PS </w:t>
      </w:r>
      <w:r w:rsidRPr="006A75AC">
        <w:rPr>
          <w:rStyle w:val="Incipit"/>
          <w:lang w:val="pt-PT"/>
        </w:rPr>
        <w:t>Domine deus</w:t>
      </w:r>
      <w:r w:rsidRPr="006A75AC">
        <w:rPr>
          <w:lang w:val="pt-PT"/>
        </w:rPr>
        <w:t xml:space="preserve">. VS </w:t>
      </w:r>
      <w:r w:rsidRPr="006A75AC">
        <w:rPr>
          <w:rStyle w:val="Incipit"/>
          <w:lang w:val="pt-PT"/>
        </w:rPr>
        <w:t>Domine dilex</w:t>
      </w:r>
      <w:r w:rsidRPr="006A75AC">
        <w:rPr>
          <w:rStyle w:val="Neume"/>
          <w:lang w:val="pt-PT"/>
        </w:rPr>
        <w:t>i</w:t>
      </w:r>
      <w:r w:rsidRPr="006A75AC">
        <w:rPr>
          <w:lang w:val="pt-PT"/>
        </w:rPr>
        <w:t xml:space="preserve">. RP </w:t>
      </w:r>
      <w:r w:rsidRPr="006A75AC">
        <w:rPr>
          <w:rStyle w:val="Neume"/>
          <w:lang w:val="pt-PT"/>
        </w:rPr>
        <w:t>Adduxisti</w:t>
      </w:r>
      <w:r w:rsidRPr="006A75AC">
        <w:rPr>
          <w:lang w:val="pt-PT"/>
        </w:rPr>
        <w:t xml:space="preserve">. RP </w:t>
      </w:r>
      <w:r w:rsidRPr="006A75AC">
        <w:rPr>
          <w:rStyle w:val="Neume"/>
          <w:lang w:val="pt-PT"/>
        </w:rPr>
        <w:t>Sanctificavit</w:t>
      </w:r>
      <w:r w:rsidRPr="006A75AC">
        <w:rPr>
          <w:lang w:val="pt-PT"/>
        </w:rPr>
        <w:t xml:space="preserve">. RP </w:t>
      </w:r>
      <w:r w:rsidRPr="006A75AC">
        <w:rPr>
          <w:rStyle w:val="Neume"/>
          <w:lang w:val="pt-PT"/>
        </w:rPr>
        <w:t>Terribilis</w:t>
      </w:r>
      <w:r w:rsidRPr="006A75AC">
        <w:rPr>
          <w:lang w:val="pt-PT"/>
        </w:rPr>
        <w:t>.</w:t>
      </w:r>
    </w:p>
    <w:p w:rsidR="00F329C9" w:rsidRPr="006A75AC" w:rsidRDefault="00F329C9" w:rsidP="00F81136">
      <w:pPr>
        <w:rPr>
          <w:lang w:val="pt-PT"/>
        </w:rPr>
      </w:pPr>
      <w:r w:rsidRPr="006A75AC">
        <w:rPr>
          <w:rStyle w:val="Time2"/>
          <w:lang w:val="pt-PT"/>
        </w:rPr>
        <w:t>[In tertio nocturno]</w:t>
      </w:r>
      <w:r w:rsidRPr="006A75AC">
        <w:rPr>
          <w:lang w:val="pt-PT"/>
        </w:rPr>
        <w:t xml:space="preserve"> AN </w:t>
      </w:r>
      <w:r w:rsidRPr="006A75AC">
        <w:rPr>
          <w:rStyle w:val="Neume"/>
          <w:lang w:val="pt-PT"/>
        </w:rPr>
        <w:t>Qui habitant</w:t>
      </w:r>
      <w:r w:rsidRPr="006A75AC">
        <w:rPr>
          <w:lang w:val="pt-PT"/>
        </w:rPr>
        <w:t xml:space="preserve">. PS </w:t>
      </w:r>
      <w:r w:rsidRPr="006A75AC">
        <w:rPr>
          <w:rStyle w:val="Incipit"/>
          <w:lang w:val="pt-PT"/>
        </w:rPr>
        <w:t>Qui habitant</w:t>
      </w:r>
      <w:r w:rsidRPr="006A75AC">
        <w:rPr>
          <w:lang w:val="pt-PT"/>
        </w:rPr>
        <w:t xml:space="preserve">. </w:t>
      </w:r>
      <w:r w:rsidRPr="006A75AC">
        <w:rPr>
          <w:lang w:val="en-US"/>
        </w:rPr>
        <w:t xml:space="preserve">AN </w:t>
      </w:r>
      <w:r w:rsidRPr="006A75AC">
        <w:rPr>
          <w:rStyle w:val="Neume"/>
          <w:lang w:val="en-US"/>
        </w:rPr>
        <w:t>Templum</w:t>
      </w:r>
      <w:r w:rsidRPr="006A75AC">
        <w:rPr>
          <w:lang w:val="en-US"/>
        </w:rPr>
        <w:t xml:space="preserve">. PS </w:t>
      </w:r>
      <w:r w:rsidRPr="006A75AC">
        <w:rPr>
          <w:rStyle w:val="Incipit"/>
          <w:lang w:val="en-US"/>
        </w:rPr>
        <w:t>Cantate</w:t>
      </w:r>
      <w:r w:rsidRPr="006A75AC">
        <w:rPr>
          <w:lang w:val="en-US"/>
        </w:rPr>
        <w:t xml:space="preserve"> primum. AN </w:t>
      </w:r>
      <w:r w:rsidRPr="006A75AC">
        <w:rPr>
          <w:rStyle w:val="Neume"/>
          <w:lang w:val="en-US"/>
        </w:rPr>
        <w:t>Benedicta</w:t>
      </w:r>
      <w:r w:rsidRPr="006A75AC">
        <w:rPr>
          <w:lang w:val="en-US"/>
        </w:rPr>
        <w:t xml:space="preserve">. </w:t>
      </w:r>
      <w:r w:rsidRPr="006A75AC">
        <w:rPr>
          <w:lang w:val="pt-PT"/>
        </w:rPr>
        <w:t xml:space="preserve">PS </w:t>
      </w:r>
      <w:r w:rsidRPr="006A75AC">
        <w:rPr>
          <w:rStyle w:val="Incipit"/>
          <w:lang w:val="pt-PT"/>
        </w:rPr>
        <w:t>Cantate</w:t>
      </w:r>
      <w:r w:rsidRPr="006A75AC">
        <w:rPr>
          <w:lang w:val="pt-PT"/>
        </w:rPr>
        <w:t xml:space="preserve"> secundum. VS </w:t>
      </w:r>
      <w:r w:rsidRPr="006A75AC">
        <w:rPr>
          <w:rStyle w:val="Incipit"/>
          <w:lang w:val="pt-PT"/>
        </w:rPr>
        <w:t>Domu</w:t>
      </w:r>
      <w:r w:rsidR="00795899" w:rsidRPr="006A75AC">
        <w:rPr>
          <w:rStyle w:val="Incipit"/>
          <w:lang w:val="pt-PT"/>
        </w:rPr>
        <w:t>m tuam domin</w:t>
      </w:r>
      <w:r w:rsidR="00795899" w:rsidRPr="006A75AC">
        <w:rPr>
          <w:rStyle w:val="Neume"/>
          <w:lang w:val="pt-PT"/>
        </w:rPr>
        <w:t>e</w:t>
      </w:r>
      <w:r w:rsidR="00795899" w:rsidRPr="006A75AC">
        <w:rPr>
          <w:lang w:val="pt-PT"/>
        </w:rPr>
        <w:t xml:space="preserve">. RP </w:t>
      </w:r>
      <w:r w:rsidR="00795899" w:rsidRPr="006A75AC">
        <w:rPr>
          <w:rStyle w:val="Neume"/>
          <w:lang w:val="pt-PT"/>
        </w:rPr>
        <w:t>Mane</w:t>
      </w:r>
      <w:r w:rsidR="008858B9" w:rsidRPr="006A75AC">
        <w:rPr>
          <w:rStyle w:val="Incipit"/>
          <w:lang w:val="pt-PT"/>
        </w:rPr>
        <w:t>@</w:t>
      </w:r>
      <w:r w:rsidR="00795899" w:rsidRPr="006A75AC">
        <w:rPr>
          <w:rStyle w:val="Incipit"/>
          <w:lang w:val="pt-PT"/>
        </w:rPr>
        <w:t>surgens</w:t>
      </w:r>
      <w:r w:rsidR="00795899" w:rsidRPr="006A75AC">
        <w:rPr>
          <w:lang w:val="pt-PT"/>
        </w:rPr>
        <w:t xml:space="preserve">. RP </w:t>
      </w:r>
      <w:r w:rsidR="00795899" w:rsidRPr="006A75AC">
        <w:rPr>
          <w:rStyle w:val="Neume"/>
          <w:lang w:val="pt-PT"/>
        </w:rPr>
        <w:t>Visita</w:t>
      </w:r>
      <w:r w:rsidR="00795899" w:rsidRPr="006A75AC">
        <w:rPr>
          <w:lang w:val="pt-PT"/>
        </w:rPr>
        <w:t xml:space="preserve">. RP </w:t>
      </w:r>
      <w:r w:rsidR="00795899" w:rsidRPr="006A75AC">
        <w:rPr>
          <w:rStyle w:val="Neume"/>
          <w:lang w:val="pt-PT"/>
        </w:rPr>
        <w:t>Vidi</w:t>
      </w:r>
      <w:r w:rsidR="008858B9" w:rsidRPr="006A75AC">
        <w:rPr>
          <w:rStyle w:val="Incipit"/>
          <w:lang w:val="pt-PT"/>
        </w:rPr>
        <w:t>@</w:t>
      </w:r>
      <w:r w:rsidR="00795899" w:rsidRPr="006A75AC">
        <w:rPr>
          <w:rStyle w:val="Incipit"/>
          <w:lang w:val="pt-PT"/>
        </w:rPr>
        <w:t>civitatem</w:t>
      </w:r>
      <w:r w:rsidR="00795899" w:rsidRPr="006A75AC">
        <w:rPr>
          <w:lang w:val="pt-PT"/>
        </w:rPr>
        <w:t>.</w:t>
      </w:r>
    </w:p>
    <w:p w:rsidR="00795899" w:rsidRPr="006A75AC" w:rsidRDefault="00795899" w:rsidP="00F81136">
      <w:pPr>
        <w:rPr>
          <w:lang w:val="en-US"/>
        </w:rPr>
      </w:pPr>
      <w:r w:rsidRPr="006A75AC">
        <w:rPr>
          <w:rStyle w:val="Time1"/>
          <w:lang w:val="pt-PT"/>
        </w:rPr>
        <w:t>Ad laudes</w:t>
      </w:r>
      <w:r w:rsidRPr="006A75AC">
        <w:rPr>
          <w:lang w:val="pt-PT"/>
        </w:rPr>
        <w:t xml:space="preserve"> AN </w:t>
      </w:r>
      <w:r w:rsidRPr="006A75AC">
        <w:rPr>
          <w:rStyle w:val="Incipit"/>
          <w:lang w:val="pt-PT"/>
        </w:rPr>
        <w:t>Domum tuam</w:t>
      </w:r>
      <w:r w:rsidRPr="006A75AC">
        <w:rPr>
          <w:lang w:val="pt-PT"/>
        </w:rPr>
        <w:t xml:space="preserve"> cum reliquis. </w:t>
      </w:r>
      <w:r w:rsidRPr="006A75AC">
        <w:rPr>
          <w:lang w:val="fr-FR"/>
        </w:rPr>
        <w:t xml:space="preserve">HY </w:t>
      </w:r>
      <w:r w:rsidRPr="006A75AC">
        <w:rPr>
          <w:rStyle w:val="Incipit"/>
          <w:lang w:val="fr-FR"/>
        </w:rPr>
        <w:t>Christe cunctorum</w:t>
      </w:r>
      <w:r w:rsidRPr="006A75AC">
        <w:rPr>
          <w:lang w:val="fr-FR"/>
        </w:rPr>
        <w:t xml:space="preserve">. VS </w:t>
      </w:r>
      <w:r w:rsidRPr="006A75AC">
        <w:rPr>
          <w:rStyle w:val="Incipit"/>
          <w:lang w:val="fr-FR"/>
        </w:rPr>
        <w:t>Haec est domus domin</w:t>
      </w:r>
      <w:r w:rsidRPr="006A75AC">
        <w:rPr>
          <w:rStyle w:val="Neume"/>
          <w:lang w:val="fr-FR"/>
        </w:rPr>
        <w:t>i</w:t>
      </w:r>
      <w:r w:rsidRPr="006A75AC">
        <w:rPr>
          <w:lang w:val="fr-FR"/>
        </w:rPr>
        <w:t xml:space="preserve">. </w:t>
      </w:r>
      <w:r w:rsidRPr="006A75AC">
        <w:rPr>
          <w:lang w:val="en-US"/>
        </w:rPr>
        <w:t xml:space="preserve">AB </w:t>
      </w:r>
      <w:r w:rsidRPr="006A75AC">
        <w:rPr>
          <w:rStyle w:val="Neume"/>
          <w:lang w:val="en-US"/>
        </w:rPr>
        <w:t>Mane surgens</w:t>
      </w:r>
      <w:r w:rsidRPr="006A75AC">
        <w:rPr>
          <w:lang w:val="en-US"/>
        </w:rPr>
        <w:t>.</w:t>
      </w:r>
    </w:p>
    <w:p w:rsidR="00795899" w:rsidRPr="006A75AC" w:rsidRDefault="00E872A7" w:rsidP="00F81136">
      <w:pPr>
        <w:rPr>
          <w:lang w:val="en-US"/>
        </w:rPr>
      </w:pPr>
      <w:r>
        <w:rPr>
          <w:rStyle w:val="Time1"/>
          <w:lang w:val="en-US"/>
        </w:rPr>
        <w:t>A</w:t>
      </w:r>
      <w:r w:rsidR="00795899" w:rsidRPr="006A75AC">
        <w:rPr>
          <w:rStyle w:val="Time1"/>
          <w:lang w:val="en-US"/>
        </w:rPr>
        <w:t>d cursus</w:t>
      </w:r>
      <w:r>
        <w:rPr>
          <w:lang w:val="en-US"/>
        </w:rPr>
        <w:t xml:space="preserve"> laudes.</w:t>
      </w:r>
    </w:p>
    <w:p w:rsidR="00795899" w:rsidRPr="006A75AC" w:rsidRDefault="00795899" w:rsidP="00F81136">
      <w:pPr>
        <w:rPr>
          <w:lang w:val="en-US"/>
        </w:rPr>
      </w:pPr>
      <w:r w:rsidRPr="006A75AC">
        <w:rPr>
          <w:rStyle w:val="Time1"/>
          <w:lang w:val="en-US"/>
        </w:rPr>
        <w:t>[Ad processionem]</w:t>
      </w:r>
      <w:r w:rsidRPr="006A75AC">
        <w:rPr>
          <w:lang w:val="en-US"/>
        </w:rPr>
        <w:t xml:space="preserve"> In die post aspersionem fontis dicitur ad processionem RPP </w:t>
      </w:r>
      <w:r w:rsidRPr="006A75AC">
        <w:rPr>
          <w:rStyle w:val="Neume"/>
          <w:lang w:val="en-US"/>
        </w:rPr>
        <w:t>Benedic</w:t>
      </w:r>
      <w:r w:rsidRPr="006A75AC">
        <w:rPr>
          <w:lang w:val="en-US"/>
        </w:rPr>
        <w:t>. Si necesse erit addatur aliud responsorium quodlibet. Ante ecclesia</w:t>
      </w:r>
      <w:r w:rsidR="008858B9" w:rsidRPr="006A75AC">
        <w:rPr>
          <w:lang w:val="en-US"/>
        </w:rPr>
        <w:t>m</w:t>
      </w:r>
      <w:r w:rsidRPr="006A75AC">
        <w:rPr>
          <w:lang w:val="en-US"/>
        </w:rPr>
        <w:t xml:space="preserve"> mora fit, ut fiat oratio pro defunctis. In ingressu templi canitur RPP </w:t>
      </w:r>
      <w:r w:rsidRPr="006A75AC">
        <w:rPr>
          <w:rStyle w:val="Neume"/>
          <w:lang w:val="en-US"/>
        </w:rPr>
        <w:t>Ter</w:t>
      </w:r>
      <w:r w:rsidRPr="006A75AC">
        <w:rPr>
          <w:rStyle w:val="Incipit"/>
          <w:lang w:val="en-US"/>
        </w:rPr>
        <w:t>ribilis</w:t>
      </w:r>
      <w:r w:rsidRPr="006A75AC">
        <w:rPr>
          <w:lang w:val="en-US"/>
        </w:rPr>
        <w:t xml:space="preserve"> (94r) absque versu. Tunc </w:t>
      </w:r>
      <w:r w:rsidRPr="006A75AC">
        <w:rPr>
          <w:rStyle w:val="Funktion"/>
          <w:lang w:val="en-US"/>
        </w:rPr>
        <w:t>presbyter</w:t>
      </w:r>
      <w:r w:rsidRPr="006A75AC">
        <w:rPr>
          <w:lang w:val="en-US"/>
        </w:rPr>
        <w:t xml:space="preserve"> versum dicet [VS] </w:t>
      </w:r>
      <w:r w:rsidRPr="006A75AC">
        <w:rPr>
          <w:rStyle w:val="Incipit"/>
          <w:lang w:val="en-US"/>
        </w:rPr>
        <w:t>Beati qui habitant</w:t>
      </w:r>
      <w:r w:rsidRPr="006A75AC">
        <w:rPr>
          <w:lang w:val="en-US"/>
        </w:rPr>
        <w:t>. Oratio.</w:t>
      </w:r>
    </w:p>
    <w:p w:rsidR="00795899" w:rsidRPr="006A75AC" w:rsidRDefault="00795899" w:rsidP="00F81136">
      <w:pPr>
        <w:rPr>
          <w:lang w:val="pt-PT"/>
        </w:rPr>
      </w:pPr>
      <w:r w:rsidRPr="006A75AC">
        <w:rPr>
          <w:rStyle w:val="Time1"/>
          <w:lang w:val="en-US"/>
        </w:rPr>
        <w:t>Ad tertiam</w:t>
      </w:r>
      <w:r w:rsidRPr="006A75AC">
        <w:rPr>
          <w:lang w:val="en-US"/>
        </w:rPr>
        <w:t xml:space="preserve"> [</w:t>
      </w:r>
      <w:r w:rsidR="00404C29" w:rsidRPr="006A75AC">
        <w:rPr>
          <w:lang w:val="en-US"/>
        </w:rPr>
        <w:t>RB</w:t>
      </w:r>
      <w:r w:rsidRPr="006A75AC">
        <w:rPr>
          <w:lang w:val="en-US"/>
        </w:rPr>
        <w:t xml:space="preserve">] </w:t>
      </w:r>
      <w:r w:rsidRPr="006A75AC">
        <w:rPr>
          <w:rStyle w:val="Neume"/>
          <w:lang w:val="en-US"/>
        </w:rPr>
        <w:t>Haec est domus</w:t>
      </w:r>
      <w:r w:rsidRPr="006A75AC">
        <w:rPr>
          <w:lang w:val="en-US"/>
        </w:rPr>
        <w:t xml:space="preserve">. </w:t>
      </w:r>
      <w:r w:rsidRPr="006A75AC">
        <w:rPr>
          <w:lang w:val="pt-PT"/>
        </w:rPr>
        <w:t xml:space="preserve">VS </w:t>
      </w:r>
      <w:r w:rsidRPr="006A75AC">
        <w:rPr>
          <w:rStyle w:val="Incipit"/>
          <w:lang w:val="pt-PT"/>
        </w:rPr>
        <w:t>Domum tuam</w:t>
      </w:r>
      <w:r w:rsidRPr="006A75AC">
        <w:rPr>
          <w:lang w:val="pt-PT"/>
        </w:rPr>
        <w:t>.</w:t>
      </w:r>
    </w:p>
    <w:p w:rsidR="00795899" w:rsidRPr="006A75AC" w:rsidRDefault="00795899" w:rsidP="00F81136">
      <w:pPr>
        <w:rPr>
          <w:lang w:val="it-IT"/>
        </w:rPr>
      </w:pPr>
      <w:r w:rsidRPr="006A75AC">
        <w:rPr>
          <w:rStyle w:val="Time1"/>
          <w:lang w:val="pt-PT"/>
        </w:rPr>
        <w:t>Ad sextam</w:t>
      </w:r>
      <w:r w:rsidRPr="006A75AC">
        <w:rPr>
          <w:lang w:val="pt-PT"/>
        </w:rPr>
        <w:t xml:space="preserve"> [</w:t>
      </w:r>
      <w:r w:rsidR="00404C29" w:rsidRPr="006A75AC">
        <w:rPr>
          <w:lang w:val="pt-PT"/>
        </w:rPr>
        <w:t>RB</w:t>
      </w:r>
      <w:r w:rsidRPr="006A75AC">
        <w:rPr>
          <w:lang w:val="pt-PT"/>
        </w:rPr>
        <w:t>]</w:t>
      </w:r>
      <w:r w:rsidR="00404C29" w:rsidRPr="006A75AC">
        <w:rPr>
          <w:lang w:val="pt-PT"/>
        </w:rPr>
        <w:t xml:space="preserve"> </w:t>
      </w:r>
      <w:r w:rsidR="00404C29" w:rsidRPr="006A75AC">
        <w:rPr>
          <w:rStyle w:val="Incipit"/>
          <w:lang w:val="pt-PT"/>
        </w:rPr>
        <w:t>Domum tuam</w:t>
      </w:r>
      <w:r w:rsidR="00404C29" w:rsidRPr="006A75AC">
        <w:rPr>
          <w:lang w:val="pt-PT"/>
        </w:rPr>
        <w:t xml:space="preserve">. </w:t>
      </w:r>
      <w:r w:rsidR="00404C29" w:rsidRPr="006A75AC">
        <w:rPr>
          <w:lang w:val="it-IT"/>
        </w:rPr>
        <w:t xml:space="preserve">VS </w:t>
      </w:r>
      <w:r w:rsidR="00404C29" w:rsidRPr="006A75AC">
        <w:rPr>
          <w:rStyle w:val="Incipit"/>
          <w:lang w:val="it-IT"/>
        </w:rPr>
        <w:t>Beati qui habitant</w:t>
      </w:r>
      <w:r w:rsidR="00404C29" w:rsidRPr="006A75AC">
        <w:rPr>
          <w:lang w:val="it-IT"/>
        </w:rPr>
        <w:t>.</w:t>
      </w:r>
    </w:p>
    <w:p w:rsidR="00404C29" w:rsidRPr="006A75AC" w:rsidRDefault="00404C29" w:rsidP="00F81136">
      <w:pPr>
        <w:rPr>
          <w:lang w:val="it-IT"/>
        </w:rPr>
      </w:pPr>
      <w:r w:rsidRPr="006A75AC">
        <w:rPr>
          <w:rStyle w:val="Time1"/>
          <w:lang w:val="it-IT"/>
        </w:rPr>
        <w:t>In secunda vespera</w:t>
      </w:r>
      <w:r w:rsidRPr="006A75AC">
        <w:rPr>
          <w:lang w:val="it-IT"/>
        </w:rPr>
        <w:t xml:space="preserve"> AN </w:t>
      </w:r>
      <w:r w:rsidRPr="006A75AC">
        <w:rPr>
          <w:rStyle w:val="Neume"/>
          <w:lang w:val="it-IT"/>
        </w:rPr>
        <w:t>Vota mea</w:t>
      </w:r>
      <w:r w:rsidRPr="006A75AC">
        <w:rPr>
          <w:lang w:val="it-IT"/>
        </w:rPr>
        <w:t xml:space="preserve">. </w:t>
      </w:r>
      <w:r w:rsidRPr="006A75AC">
        <w:rPr>
          <w:lang w:val="en-US"/>
        </w:rPr>
        <w:t xml:space="preserve">PS </w:t>
      </w:r>
      <w:r w:rsidRPr="006A75AC">
        <w:rPr>
          <w:rStyle w:val="Incipit"/>
          <w:lang w:val="en-US"/>
        </w:rPr>
        <w:t>Credidi</w:t>
      </w:r>
      <w:r w:rsidRPr="006A75AC">
        <w:rPr>
          <w:lang w:val="en-US"/>
        </w:rPr>
        <w:t xml:space="preserve">. AN </w:t>
      </w:r>
      <w:r w:rsidRPr="006A75AC">
        <w:rPr>
          <w:rStyle w:val="Neume"/>
          <w:lang w:val="en-US"/>
        </w:rPr>
        <w:t>In domum</w:t>
      </w:r>
      <w:r w:rsidRPr="006A75AC">
        <w:rPr>
          <w:lang w:val="en-US"/>
        </w:rPr>
        <w:t xml:space="preserve">. PS </w:t>
      </w:r>
      <w:r w:rsidRPr="006A75AC">
        <w:rPr>
          <w:rStyle w:val="Incipit"/>
          <w:lang w:val="en-US"/>
        </w:rPr>
        <w:t>Laetatus</w:t>
      </w:r>
      <w:r w:rsidRPr="006A75AC">
        <w:rPr>
          <w:lang w:val="en-US"/>
        </w:rPr>
        <w:t xml:space="preserve">. </w:t>
      </w:r>
      <w:r w:rsidRPr="006A75AC">
        <w:rPr>
          <w:lang w:val="fr-FR"/>
        </w:rPr>
        <w:t xml:space="preserve">AN </w:t>
      </w:r>
      <w:r w:rsidRPr="006A75AC">
        <w:rPr>
          <w:rStyle w:val="Neume"/>
          <w:lang w:val="fr-FR"/>
        </w:rPr>
        <w:t>Nisi tu domine</w:t>
      </w:r>
      <w:r w:rsidRPr="006A75AC">
        <w:rPr>
          <w:lang w:val="fr-FR"/>
        </w:rPr>
        <w:t xml:space="preserve">. PS </w:t>
      </w:r>
      <w:r w:rsidRPr="006A75AC">
        <w:rPr>
          <w:rStyle w:val="Incipit"/>
          <w:lang w:val="fr-FR"/>
        </w:rPr>
        <w:t>Nisi dominus</w:t>
      </w:r>
      <w:r w:rsidRPr="006A75AC">
        <w:rPr>
          <w:lang w:val="fr-FR"/>
        </w:rPr>
        <w:t xml:space="preserve">. AN </w:t>
      </w:r>
      <w:r w:rsidRPr="006A75AC">
        <w:rPr>
          <w:rStyle w:val="Neume"/>
          <w:lang w:val="fr-FR"/>
        </w:rPr>
        <w:t>In conspectu</w:t>
      </w:r>
      <w:r w:rsidRPr="006A75AC">
        <w:rPr>
          <w:lang w:val="fr-FR"/>
        </w:rPr>
        <w:t xml:space="preserve">. PS </w:t>
      </w:r>
      <w:r w:rsidRPr="006A75AC">
        <w:rPr>
          <w:rStyle w:val="Incipit"/>
          <w:lang w:val="fr-FR"/>
        </w:rPr>
        <w:t>Confitebor</w:t>
      </w:r>
      <w:r w:rsidRPr="006A75AC">
        <w:rPr>
          <w:lang w:val="fr-FR"/>
        </w:rPr>
        <w:t xml:space="preserve">. AN </w:t>
      </w:r>
      <w:r w:rsidRPr="006A75AC">
        <w:rPr>
          <w:rStyle w:val="Neume"/>
          <w:lang w:val="fr-FR"/>
        </w:rPr>
        <w:t>Quoniam</w:t>
      </w:r>
      <w:r w:rsidRPr="006A75AC">
        <w:rPr>
          <w:lang w:val="fr-FR"/>
        </w:rPr>
        <w:t xml:space="preserve">. PS </w:t>
      </w:r>
      <w:r w:rsidR="0047783A" w:rsidRPr="006A75AC">
        <w:rPr>
          <w:rStyle w:val="Incipit"/>
          <w:lang w:val="fr-FR"/>
        </w:rPr>
        <w:t>Laude Hie</w:t>
      </w:r>
      <w:r w:rsidRPr="006A75AC">
        <w:rPr>
          <w:rStyle w:val="Incipit"/>
          <w:lang w:val="fr-FR"/>
        </w:rPr>
        <w:t>rusalem</w:t>
      </w:r>
      <w:r w:rsidRPr="006A75AC">
        <w:rPr>
          <w:lang w:val="fr-FR"/>
        </w:rPr>
        <w:t xml:space="preserve">. HY </w:t>
      </w:r>
      <w:r w:rsidRPr="006A75AC">
        <w:rPr>
          <w:rStyle w:val="Incipit"/>
          <w:lang w:val="fr-FR"/>
        </w:rPr>
        <w:t>Christe caelorum</w:t>
      </w:r>
      <w:r w:rsidRPr="006A75AC">
        <w:rPr>
          <w:lang w:val="fr-FR"/>
        </w:rPr>
        <w:t xml:space="preserve">. </w:t>
      </w:r>
      <w:r w:rsidRPr="006A75AC">
        <w:rPr>
          <w:lang w:val="it-IT"/>
        </w:rPr>
        <w:t xml:space="preserve">AN </w:t>
      </w:r>
      <w:r w:rsidRPr="006A75AC">
        <w:rPr>
          <w:rStyle w:val="Neume"/>
          <w:lang w:val="it-IT"/>
        </w:rPr>
        <w:t>Zachaee festinans</w:t>
      </w:r>
      <w:r w:rsidRPr="006A75AC">
        <w:rPr>
          <w:lang w:val="it-IT"/>
        </w:rPr>
        <w:t xml:space="preserve">. </w:t>
      </w:r>
    </w:p>
    <w:p w:rsidR="00404C29" w:rsidRPr="006A75AC" w:rsidRDefault="00C549EF" w:rsidP="008F5AE5">
      <w:pPr>
        <w:pStyle w:val="berschrift1"/>
        <w:rPr>
          <w:lang w:val="it-IT"/>
        </w:rPr>
      </w:pPr>
      <w:r w:rsidRPr="006A75AC">
        <w:rPr>
          <w:lang w:val="it-IT"/>
        </w:rPr>
        <w:t>[QUANDO ET QUO TEMPORE LIBRI VETERIS TESTAMENTI LEGENDI SUNT]</w:t>
      </w:r>
    </w:p>
    <w:p w:rsidR="000326CD" w:rsidRPr="006A75AC" w:rsidRDefault="00C549EF" w:rsidP="00F81136">
      <w:pPr>
        <w:rPr>
          <w:lang w:val="it-IT"/>
        </w:rPr>
      </w:pPr>
      <w:r w:rsidRPr="006A75AC">
        <w:rPr>
          <w:lang w:val="it-IT"/>
        </w:rPr>
        <w:t xml:space="preserve">De dominica post Pentecosten legitur liber regum et </w:t>
      </w:r>
      <w:r w:rsidR="007C3D3E" w:rsidRPr="006A75AC">
        <w:rPr>
          <w:lang w:val="it-IT"/>
        </w:rPr>
        <w:t>|paralippemen::paralipomenon| quod</w:t>
      </w:r>
      <w:r w:rsidR="008F27A5">
        <w:rPr>
          <w:lang w:val="it-IT"/>
        </w:rPr>
        <w:t xml:space="preserve"> est</w:t>
      </w:r>
      <w:r w:rsidR="007C3D3E" w:rsidRPr="006A75AC">
        <w:rPr>
          <w:lang w:val="it-IT"/>
        </w:rPr>
        <w:t xml:space="preserve"> |dabreiamin::dabreamin|</w:t>
      </w:r>
      <w:r w:rsidR="008858B9" w:rsidRPr="006A75AC">
        <w:rPr>
          <w:lang w:val="it-IT"/>
        </w:rPr>
        <w:t>.</w:t>
      </w:r>
      <w:r w:rsidR="007C3D3E" w:rsidRPr="006A75AC">
        <w:rPr>
          <w:lang w:val="it-IT"/>
        </w:rPr>
        <w:t xml:space="preserve"> </w:t>
      </w:r>
      <w:r w:rsidR="008858B9" w:rsidRPr="006A75AC">
        <w:rPr>
          <w:lang w:val="it-IT"/>
        </w:rPr>
        <w:t xml:space="preserve">[Historia] RP </w:t>
      </w:r>
      <w:r w:rsidR="008858B9" w:rsidRPr="006A75AC">
        <w:rPr>
          <w:rStyle w:val="Neume"/>
          <w:lang w:val="it-IT"/>
        </w:rPr>
        <w:t>Deus om</w:t>
      </w:r>
      <w:r w:rsidR="008858B9" w:rsidRPr="006A75AC">
        <w:rPr>
          <w:rStyle w:val="Incipit"/>
          <w:lang w:val="it-IT"/>
        </w:rPr>
        <w:t>nium</w:t>
      </w:r>
      <w:r w:rsidR="008858B9" w:rsidRPr="006A75AC">
        <w:rPr>
          <w:lang w:val="it-IT"/>
        </w:rPr>
        <w:t xml:space="preserve"> </w:t>
      </w:r>
      <w:r w:rsidR="007C3D3E" w:rsidRPr="006A75AC">
        <w:rPr>
          <w:lang w:val="it-IT"/>
        </w:rPr>
        <w:t xml:space="preserve">usque in kalendas augusti. Ad priorem vesperam dominicae RP </w:t>
      </w:r>
      <w:r w:rsidR="007C3D3E" w:rsidRPr="006A75AC">
        <w:rPr>
          <w:rStyle w:val="Neume"/>
          <w:lang w:val="it-IT"/>
        </w:rPr>
        <w:t>Audi dom</w:t>
      </w:r>
      <w:r w:rsidR="007C3D3E" w:rsidRPr="006A75AC">
        <w:rPr>
          <w:rStyle w:val="Incipit"/>
          <w:lang w:val="it-IT"/>
        </w:rPr>
        <w:t>ine</w:t>
      </w:r>
      <w:r w:rsidR="007C3D3E" w:rsidRPr="006A75AC">
        <w:rPr>
          <w:lang w:val="it-IT"/>
        </w:rPr>
        <w:t xml:space="preserve">. In psalmum Magnificat historiales antiphonae dicuntur, et si placet, per ebdomadam quandoque. Sed in prima dominica AM </w:t>
      </w:r>
      <w:r w:rsidR="007C3D3E" w:rsidRPr="006A75AC">
        <w:rPr>
          <w:rStyle w:val="Neume"/>
          <w:lang w:val="it-IT"/>
        </w:rPr>
        <w:t>Deus caritas</w:t>
      </w:r>
      <w:r w:rsidR="007C3D3E" w:rsidRPr="006A75AC">
        <w:rPr>
          <w:lang w:val="it-IT"/>
        </w:rPr>
        <w:t>. Ad matutinas in psalmum Benedictus antiphona de evangelio. Ad missam dicimus orationem de sancta trinitate et praefationem omni dominica ab octava pentecostes usque in adventu</w:t>
      </w:r>
      <w:r w:rsidR="008858B9" w:rsidRPr="006A75AC">
        <w:rPr>
          <w:lang w:val="it-IT"/>
        </w:rPr>
        <w:t>m</w:t>
      </w:r>
      <w:r w:rsidR="007C3D3E" w:rsidRPr="006A75AC">
        <w:rPr>
          <w:lang w:val="it-IT"/>
        </w:rPr>
        <w:t xml:space="preserve"> domini, nisi cu</w:t>
      </w:r>
      <w:r w:rsidR="00DA32C4" w:rsidRPr="006A75AC">
        <w:rPr>
          <w:lang w:val="it-IT"/>
        </w:rPr>
        <w:t>m talis sit festivitas, quae propria habet praefationem. Ad vesperas dicitur antiphona et oratio de cruce usque ad adventu</w:t>
      </w:r>
      <w:r w:rsidR="00B774C9" w:rsidRPr="006A75AC">
        <w:rPr>
          <w:lang w:val="it-IT"/>
        </w:rPr>
        <w:t>m</w:t>
      </w:r>
      <w:r w:rsidR="007C0272">
        <w:rPr>
          <w:lang w:val="it-IT"/>
        </w:rPr>
        <w:t>. In kalendas augusti ponitur</w:t>
      </w:r>
      <w:r w:rsidR="00DA32C4" w:rsidRPr="006A75AC">
        <w:rPr>
          <w:lang w:val="it-IT"/>
        </w:rPr>
        <w:t xml:space="preserve"> parabolas Salomonis. Historia [RP] </w:t>
      </w:r>
      <w:r w:rsidR="00DA32C4" w:rsidRPr="006A75AC">
        <w:rPr>
          <w:rStyle w:val="Neume"/>
          <w:lang w:val="it-IT"/>
        </w:rPr>
        <w:t>In principio deus</w:t>
      </w:r>
      <w:r w:rsidR="00DA32C4" w:rsidRPr="006A75AC">
        <w:rPr>
          <w:lang w:val="it-IT"/>
        </w:rPr>
        <w:t xml:space="preserve"> usque in kalendas septembris. Ad vesperas RP </w:t>
      </w:r>
      <w:r w:rsidR="00DA32C4" w:rsidRPr="006A75AC">
        <w:rPr>
          <w:rStyle w:val="Neume"/>
          <w:lang w:val="it-IT"/>
        </w:rPr>
        <w:t>Ne derelinquas</w:t>
      </w:r>
      <w:r w:rsidR="00DA32C4" w:rsidRPr="006A75AC">
        <w:rPr>
          <w:lang w:val="it-IT"/>
        </w:rPr>
        <w:t xml:space="preserve">. In kalendas septembris Iob. Historia [RP] </w:t>
      </w:r>
      <w:r w:rsidR="00DA32C4" w:rsidRPr="006A75AC">
        <w:rPr>
          <w:rStyle w:val="Neume"/>
          <w:lang w:val="it-IT"/>
        </w:rPr>
        <w:t>Si bona</w:t>
      </w:r>
      <w:r w:rsidR="00DA32C4" w:rsidRPr="006A75AC">
        <w:rPr>
          <w:lang w:val="it-IT"/>
        </w:rPr>
        <w:t xml:space="preserve">. Ad vesperas RP </w:t>
      </w:r>
      <w:r w:rsidR="00DA32C4" w:rsidRPr="006A75AC">
        <w:rPr>
          <w:rStyle w:val="Neume"/>
          <w:lang w:val="it-IT"/>
        </w:rPr>
        <w:t>Memento</w:t>
      </w:r>
      <w:r w:rsidR="00DA32C4" w:rsidRPr="006A75AC">
        <w:rPr>
          <w:lang w:val="it-IT"/>
        </w:rPr>
        <w:t xml:space="preserve"> per duas ebdomadas. Deinde Tobiam per unam. Iudith et Esther una ebdomada. Sed quia de Tobia non sufficiuntur responsoria, supplentur de Iudith</w:t>
      </w:r>
      <w:r w:rsidR="000A0F72" w:rsidRPr="006A75AC">
        <w:rPr>
          <w:lang w:val="it-IT"/>
        </w:rPr>
        <w:t>.</w:t>
      </w:r>
      <w:r w:rsidR="00DA32C4" w:rsidRPr="006A75AC">
        <w:rPr>
          <w:lang w:val="it-IT"/>
        </w:rPr>
        <w:t xml:space="preserve"> </w:t>
      </w:r>
      <w:r w:rsidR="000A0F72" w:rsidRPr="006A75AC">
        <w:rPr>
          <w:lang w:val="it-IT"/>
        </w:rPr>
        <w:t>I</w:t>
      </w:r>
      <w:r w:rsidR="00DA32C4" w:rsidRPr="006A75AC">
        <w:rPr>
          <w:lang w:val="it-IT"/>
        </w:rPr>
        <w:t>n sola dominica cum Tobiam incipiunt quae tamen prima erunt</w:t>
      </w:r>
      <w:r w:rsidR="000A0F72" w:rsidRPr="006A75AC">
        <w:rPr>
          <w:lang w:val="it-IT"/>
        </w:rPr>
        <w:t>,</w:t>
      </w:r>
      <w:r w:rsidR="00DA32C4" w:rsidRPr="006A75AC">
        <w:rPr>
          <w:lang w:val="it-IT"/>
        </w:rPr>
        <w:t xml:space="preserve"> cum Iudith legitur</w:t>
      </w:r>
      <w:r w:rsidR="000A0F72" w:rsidRPr="006A75AC">
        <w:rPr>
          <w:lang w:val="it-IT"/>
        </w:rPr>
        <w:t xml:space="preserve">. De Tobia ad vesperas RP </w:t>
      </w:r>
      <w:r w:rsidR="000A0F72" w:rsidRPr="006A75AC">
        <w:rPr>
          <w:rStyle w:val="Neume"/>
          <w:lang w:val="it-IT"/>
        </w:rPr>
        <w:t>Benedicite</w:t>
      </w:r>
      <w:r w:rsidR="000A0F72" w:rsidRPr="006A75AC">
        <w:rPr>
          <w:lang w:val="it-IT"/>
        </w:rPr>
        <w:t xml:space="preserve">. De Iudith [RP] </w:t>
      </w:r>
      <w:r w:rsidR="000A0F72" w:rsidRPr="006A75AC">
        <w:rPr>
          <w:rStyle w:val="Neume"/>
          <w:lang w:val="it-IT"/>
        </w:rPr>
        <w:t>Benedixit</w:t>
      </w:r>
      <w:r w:rsidR="000A0F72" w:rsidRPr="006A75AC">
        <w:rPr>
          <w:lang w:val="it-IT"/>
        </w:rPr>
        <w:t xml:space="preserve">. In kalendas octobris ponitur librum Machabaeorum et historia [RP] </w:t>
      </w:r>
      <w:r w:rsidR="000A0F72" w:rsidRPr="006A75AC">
        <w:rPr>
          <w:rStyle w:val="Neume"/>
          <w:lang w:val="it-IT"/>
        </w:rPr>
        <w:t>Adaperiat</w:t>
      </w:r>
      <w:r w:rsidR="000A0F72" w:rsidRPr="006A75AC">
        <w:rPr>
          <w:lang w:val="it-IT"/>
        </w:rPr>
        <w:t xml:space="preserve"> usque in kalendas novembris. Ad vesperas RP </w:t>
      </w:r>
      <w:r w:rsidR="000A0F72" w:rsidRPr="006A75AC">
        <w:rPr>
          <w:rStyle w:val="Neume"/>
          <w:lang w:val="it-IT"/>
        </w:rPr>
        <w:t>In hymnis</w:t>
      </w:r>
      <w:r w:rsidR="000A0F72" w:rsidRPr="006A75AC">
        <w:rPr>
          <w:lang w:val="it-IT"/>
        </w:rPr>
        <w:t xml:space="preserve">. In kalendas novembris Ezechiel et Danielem et minores prophetas. Historia RP </w:t>
      </w:r>
      <w:r w:rsidR="000A0F72" w:rsidRPr="006A75AC">
        <w:rPr>
          <w:rStyle w:val="Neume"/>
          <w:lang w:val="it-IT"/>
        </w:rPr>
        <w:t>Vidi dominum</w:t>
      </w:r>
      <w:r w:rsidR="000A0F72" w:rsidRPr="006A75AC">
        <w:rPr>
          <w:lang w:val="it-IT"/>
        </w:rPr>
        <w:t xml:space="preserve"> usque in adventum domini. Ad vesperas RP </w:t>
      </w:r>
      <w:r w:rsidR="000A0F72" w:rsidRPr="006A75AC">
        <w:rPr>
          <w:rStyle w:val="Neume"/>
          <w:lang w:val="it-IT"/>
        </w:rPr>
        <w:t>Sustinuimus</w:t>
      </w:r>
      <w:r w:rsidR="000A0F72" w:rsidRPr="006A75AC">
        <w:rPr>
          <w:lang w:val="it-IT"/>
        </w:rPr>
        <w:t xml:space="preserve">. Et quo anno </w:t>
      </w:r>
      <w:r w:rsidR="003F3897" w:rsidRPr="006A75AC">
        <w:rPr>
          <w:lang w:val="it-IT"/>
        </w:rPr>
        <w:t xml:space="preserve">ebdomadae superabundant officiis, non differatur suppletio earum in ultimam ebdomadam quae adventu agit, sed prius suppleantur dilatione vel iteratione officiorum. Et evangelia quae superfuerunt, legantur in penultima ebdomada vel ante, cum volueris. Ultima enim ebdomada, id est proxima ante adventum domini, a sanctis patribus praeparatio adventus domini nuncupatur. Ideoque legitur </w:t>
      </w:r>
      <w:r w:rsidR="00277EFE" w:rsidRPr="006A75AC">
        <w:rPr>
          <w:lang w:val="it-IT"/>
        </w:rPr>
        <w:t>CP</w:t>
      </w:r>
      <w:r w:rsidR="003F3897" w:rsidRPr="006A75AC">
        <w:rPr>
          <w:lang w:val="it-IT"/>
        </w:rPr>
        <w:t xml:space="preserve"> </w:t>
      </w:r>
      <w:r w:rsidR="003F3897" w:rsidRPr="006A75AC">
        <w:rPr>
          <w:rStyle w:val="Incipit"/>
          <w:lang w:val="it-IT"/>
        </w:rPr>
        <w:t>Ecce dies</w:t>
      </w:r>
      <w:r w:rsidR="003F3897" w:rsidRPr="006A75AC">
        <w:rPr>
          <w:lang w:val="it-IT"/>
        </w:rPr>
        <w:t>.</w:t>
      </w:r>
      <w:r w:rsidR="00277EFE" w:rsidRPr="006A75AC">
        <w:rPr>
          <w:lang w:val="it-IT"/>
        </w:rPr>
        <w:t xml:space="preserve"> </w:t>
      </w:r>
    </w:p>
    <w:p w:rsidR="000326CD" w:rsidRPr="006A75AC" w:rsidRDefault="000326CD" w:rsidP="008F5AE5">
      <w:pPr>
        <w:pStyle w:val="berschrift1"/>
        <w:rPr>
          <w:lang w:val="it-IT"/>
        </w:rPr>
      </w:pPr>
      <w:r w:rsidRPr="006A75AC">
        <w:rPr>
          <w:lang w:val="it-IT"/>
        </w:rPr>
        <w:t xml:space="preserve">[DE ASPERSIONE AQUAE BENEDICTAE] </w:t>
      </w:r>
    </w:p>
    <w:p w:rsidR="000326CD" w:rsidRPr="006A75AC" w:rsidRDefault="00277EFE" w:rsidP="00F81136">
      <w:pPr>
        <w:rPr>
          <w:lang w:val="it-IT"/>
        </w:rPr>
      </w:pPr>
      <w:r w:rsidRPr="006A75AC">
        <w:rPr>
          <w:rStyle w:val="Person"/>
          <w:lang w:val="it-IT"/>
        </w:rPr>
        <w:t>Alexander papa</w:t>
      </w:r>
      <w:r w:rsidRPr="006A75AC">
        <w:rPr>
          <w:lang w:val="it-IT"/>
        </w:rPr>
        <w:t xml:space="preserve"> constituit in omni die dominico sal et aquam benedici, qua aspergatur </w:t>
      </w:r>
      <w:r w:rsidRPr="006A75AC">
        <w:rPr>
          <w:rStyle w:val="Funktion"/>
          <w:lang w:val="it-IT"/>
        </w:rPr>
        <w:t>populus</w:t>
      </w:r>
      <w:r w:rsidRPr="006A75AC">
        <w:rPr>
          <w:lang w:val="it-IT"/>
        </w:rPr>
        <w:t xml:space="preserve"> et habitacula fidelium. </w:t>
      </w:r>
    </w:p>
    <w:p w:rsidR="000326CD" w:rsidRPr="006A75AC" w:rsidRDefault="000326CD" w:rsidP="008F5AE5">
      <w:pPr>
        <w:pStyle w:val="berschrift1"/>
        <w:rPr>
          <w:lang w:val="it-IT"/>
        </w:rPr>
      </w:pPr>
      <w:r w:rsidRPr="006A75AC">
        <w:rPr>
          <w:lang w:val="it-IT"/>
        </w:rPr>
        <w:t>[DE GLORIA IN EXCELSIS]</w:t>
      </w:r>
    </w:p>
    <w:p w:rsidR="000326CD" w:rsidRPr="006A75AC" w:rsidRDefault="00277EFE" w:rsidP="00F81136">
      <w:pPr>
        <w:rPr>
          <w:lang w:val="it-IT"/>
        </w:rPr>
      </w:pPr>
      <w:r w:rsidRPr="006A75AC">
        <w:rPr>
          <w:lang w:val="it-IT"/>
        </w:rPr>
        <w:t xml:space="preserve">[GL] </w:t>
      </w:r>
      <w:r w:rsidRPr="006A75AC">
        <w:rPr>
          <w:rStyle w:val="Incipit"/>
          <w:lang w:val="it-IT"/>
        </w:rPr>
        <w:t>Gloria in excelsis</w:t>
      </w:r>
      <w:r w:rsidRPr="006A75AC">
        <w:rPr>
          <w:lang w:val="it-IT"/>
        </w:rPr>
        <w:t xml:space="preserve"> licet prius a solis </w:t>
      </w:r>
      <w:r w:rsidRPr="006A75AC">
        <w:rPr>
          <w:rStyle w:val="Funktion"/>
          <w:lang w:val="it-IT"/>
        </w:rPr>
        <w:t>episcopis</w:t>
      </w:r>
      <w:r w:rsidRPr="006A75AC">
        <w:rPr>
          <w:lang w:val="it-IT"/>
        </w:rPr>
        <w:t xml:space="preserve"> in summis festivitatibus et a </w:t>
      </w:r>
      <w:r w:rsidRPr="006A75AC">
        <w:rPr>
          <w:rStyle w:val="Funktion"/>
          <w:lang w:val="it-IT"/>
        </w:rPr>
        <w:t>presbyteris</w:t>
      </w:r>
      <w:r w:rsidRPr="006A75AC">
        <w:rPr>
          <w:lang w:val="it-IT"/>
        </w:rPr>
        <w:t xml:space="preserve"> in pascha tantum et nativitate domini cantaretur, tamen cum missae officium plenius ordinaretur, </w:t>
      </w:r>
      <w:r w:rsidRPr="006A75AC">
        <w:rPr>
          <w:rStyle w:val="Person"/>
          <w:lang w:val="it-IT"/>
        </w:rPr>
        <w:t>Symmachus papa</w:t>
      </w:r>
      <w:r w:rsidRPr="006A75AC">
        <w:rPr>
          <w:lang w:val="it-IT"/>
        </w:rPr>
        <w:t xml:space="preserve"> quinquagesimus tertius statuit, ut in omni dominica et in festis diebus, nisi a septuagesima usque in pascha et ab adventu domini usque in nativitatem eius</w:t>
      </w:r>
      <w:r w:rsidR="00F21399" w:rsidRPr="006A75AC">
        <w:rPr>
          <w:lang w:val="it-IT"/>
        </w:rPr>
        <w:t xml:space="preserve"> cantaretur. Solet etiam omitti in nativitate innocentum et in decollatione sancti Ioannis baptistae nisi sit dominica. Et nusquam legitur, cantandum post meridiem, nisi in cena domini et in sabbato sancto paschae et pentecostes.</w:t>
      </w:r>
      <w:r w:rsidR="003C0B31" w:rsidRPr="006A75AC">
        <w:rPr>
          <w:lang w:val="it-IT"/>
        </w:rPr>
        <w:t xml:space="preserve"> </w:t>
      </w:r>
    </w:p>
    <w:p w:rsidR="000326CD" w:rsidRPr="006A75AC" w:rsidRDefault="000326CD" w:rsidP="008F5AE5">
      <w:pPr>
        <w:pStyle w:val="berschrift1"/>
        <w:rPr>
          <w:lang w:val="it-IT"/>
        </w:rPr>
      </w:pPr>
      <w:r w:rsidRPr="006A75AC">
        <w:rPr>
          <w:lang w:val="it-IT"/>
        </w:rPr>
        <w:t>[DE CREDO IN UNUM DEUM]</w:t>
      </w:r>
    </w:p>
    <w:p w:rsidR="000326CD" w:rsidRPr="006A75AC" w:rsidRDefault="003C0B31" w:rsidP="00F81136">
      <w:pPr>
        <w:rPr>
          <w:lang w:val="it-IT"/>
        </w:rPr>
      </w:pPr>
      <w:r w:rsidRPr="006A75AC">
        <w:rPr>
          <w:lang w:val="it-IT"/>
        </w:rPr>
        <w:t xml:space="preserve">[CR] </w:t>
      </w:r>
      <w:r w:rsidRPr="006A75AC">
        <w:rPr>
          <w:rStyle w:val="Incipit"/>
          <w:lang w:val="it-IT"/>
        </w:rPr>
        <w:t>Credo in unum</w:t>
      </w:r>
      <w:r w:rsidRPr="006A75AC">
        <w:rPr>
          <w:lang w:val="it-IT"/>
        </w:rPr>
        <w:t xml:space="preserve"> omni dominica cantabitur, [et] in nativitate domini ad |illa::illas| tres missas, et in octava domini, et in omnibus sollemnitatibus domini per totam ebdomadam paschae et pentecostes, in festis sanctae Mariae et nataliciis apostolorum, in dedicatione ecclesiae, et in festo sancti Michaelis, quia dedicatio est. In festo omnium sanctorum, in inventione (94v)</w:t>
      </w:r>
      <w:r w:rsidR="000326CD" w:rsidRPr="006A75AC">
        <w:rPr>
          <w:lang w:val="it-IT"/>
        </w:rPr>
        <w:t xml:space="preserve"> sanctae crucis et exaltatione, sed in conversione sancti Pauli, in cathedra sancti Petri et ad vincula eius non canimus. </w:t>
      </w:r>
    </w:p>
    <w:p w:rsidR="000326CD" w:rsidRPr="006A75AC" w:rsidRDefault="000326CD" w:rsidP="008F5AE5">
      <w:pPr>
        <w:pStyle w:val="berschrift1"/>
        <w:rPr>
          <w:lang w:val="it-IT"/>
        </w:rPr>
      </w:pPr>
      <w:r w:rsidRPr="006A75AC">
        <w:rPr>
          <w:lang w:val="it-IT"/>
        </w:rPr>
        <w:t>[DE PRAEFATIONIBUS]</w:t>
      </w:r>
    </w:p>
    <w:p w:rsidR="00C549EF" w:rsidRPr="006A75AC" w:rsidRDefault="000326CD" w:rsidP="00F81136">
      <w:pPr>
        <w:rPr>
          <w:lang w:val="it-IT"/>
        </w:rPr>
      </w:pPr>
      <w:r w:rsidRPr="006A75AC">
        <w:rPr>
          <w:lang w:val="it-IT"/>
        </w:rPr>
        <w:t xml:space="preserve">In nataliciis apostolorum Petri et Pauli, Philippi et Iacobi, Simonis et Iudae, Ioannis evangelistae, in conversione sancti Pauli, in cathedra sancti Petri et ad vincula eius PF </w:t>
      </w:r>
      <w:r w:rsidRPr="006A75AC">
        <w:rPr>
          <w:rStyle w:val="Incipit"/>
          <w:lang w:val="it-IT"/>
        </w:rPr>
        <w:t>Tu domine suppliciter</w:t>
      </w:r>
      <w:r w:rsidRPr="006A75AC">
        <w:rPr>
          <w:lang w:val="it-IT"/>
        </w:rPr>
        <w:t xml:space="preserve">. Sed in nativitate sancti Andreae, |Iocobi::Iacobi|, Bartholomaei, Matthaei, Thomae, Matthiae dicitur PF </w:t>
      </w:r>
      <w:r w:rsidRPr="006A75AC">
        <w:rPr>
          <w:rStyle w:val="Incipit"/>
          <w:lang w:val="it-IT"/>
        </w:rPr>
        <w:t>Qui ecclesiam tuam</w:t>
      </w:r>
      <w:r w:rsidRPr="006A75AC">
        <w:rPr>
          <w:lang w:val="it-IT"/>
        </w:rPr>
        <w:t>.</w:t>
      </w:r>
    </w:p>
    <w:p w:rsidR="000769D3" w:rsidRPr="006A75AC" w:rsidRDefault="000769D3" w:rsidP="008F5AE5">
      <w:pPr>
        <w:pStyle w:val="berschrift1"/>
        <w:rPr>
          <w:lang w:val="it-IT"/>
        </w:rPr>
      </w:pPr>
      <w:r w:rsidRPr="006A75AC">
        <w:rPr>
          <w:lang w:val="it-IT"/>
        </w:rPr>
        <w:t>[DE SANCTA CRUCE IN FERIA SEXTA ET DE SANCTA MARIA IN SABBATO]</w:t>
      </w:r>
    </w:p>
    <w:p w:rsidR="000769D3" w:rsidRPr="006A75AC" w:rsidRDefault="000769D3" w:rsidP="00F81136">
      <w:pPr>
        <w:rPr>
          <w:lang w:val="it-IT"/>
        </w:rPr>
      </w:pPr>
      <w:r w:rsidRPr="006A75AC">
        <w:rPr>
          <w:lang w:val="it-IT"/>
        </w:rPr>
        <w:t>Tantum ab octava pentecostes usque in adventum domini canitur feria sexta de sancta cruce officium cum placet, et sabbato de sancta Maria. Et sive de sancta Maria et sive de sancta cruce officium cantetur, sive non, tamen oratio un</w:t>
      </w:r>
      <w:r w:rsidR="00AF5D83">
        <w:rPr>
          <w:lang w:val="it-IT"/>
        </w:rPr>
        <w:t xml:space="preserve">a et praefatio de ipsa dicetur </w:t>
      </w:r>
      <w:r w:rsidRPr="006A75AC">
        <w:rPr>
          <w:lang w:val="it-IT"/>
        </w:rPr>
        <w:t>usque in adventum, nisi</w:t>
      </w:r>
      <w:r w:rsidR="00112586" w:rsidRPr="006A75AC">
        <w:rPr>
          <w:lang w:val="it-IT"/>
        </w:rPr>
        <w:t xml:space="preserve"> </w:t>
      </w:r>
      <w:r w:rsidR="00AF5D83">
        <w:rPr>
          <w:lang w:val="it-IT"/>
        </w:rPr>
        <w:t xml:space="preserve">tale sit festum, quod propriam habet praefationem. Sed de sancta Maria non dicetur sabbato praefatio, nisi </w:t>
      </w:r>
      <w:r w:rsidR="00112586" w:rsidRPr="006A75AC">
        <w:rPr>
          <w:lang w:val="it-IT"/>
        </w:rPr>
        <w:t>et de ipsa officium cantetur. Agitur enim festum domini de sancta cruce et ideo merito praecellit.</w:t>
      </w:r>
    </w:p>
    <w:p w:rsidR="00112586" w:rsidRPr="006A75AC" w:rsidRDefault="00112586" w:rsidP="008F5AE5">
      <w:pPr>
        <w:pStyle w:val="berschrift1"/>
        <w:rPr>
          <w:lang w:val="it-IT"/>
        </w:rPr>
      </w:pPr>
      <w:r w:rsidRPr="006A75AC">
        <w:rPr>
          <w:lang w:val="it-IT"/>
        </w:rPr>
        <w:t>KOMMENTAR</w:t>
      </w:r>
    </w:p>
    <w:p w:rsidR="006A0E2E" w:rsidRPr="006A75AC" w:rsidRDefault="00112586" w:rsidP="00F81136">
      <w:pPr>
        <w:rPr>
          <w:lang w:val="it-IT"/>
        </w:rPr>
      </w:pPr>
      <w:r w:rsidRPr="006A75AC">
        <w:rPr>
          <w:lang w:val="it-IT"/>
        </w:rPr>
        <w:t xml:space="preserve">Obsecro te quicumque haec legeris vel transcripseris memento in bonum </w:t>
      </w:r>
      <w:r w:rsidRPr="006A75AC">
        <w:rPr>
          <w:rStyle w:val="Person"/>
          <w:lang w:val="it-IT"/>
        </w:rPr>
        <w:t>Mengoti</w:t>
      </w:r>
      <w:r w:rsidRPr="006A75AC">
        <w:rPr>
          <w:lang w:val="it-IT"/>
        </w:rPr>
        <w:t xml:space="preserve"> peccatoris, et hoc ei in praemium sui laboris. Nec enim meae laudi, sed communi utilitati deservivi. Et ne fastidium confunderet</w:t>
      </w:r>
      <w:r w:rsidR="0075522B" w:rsidRPr="006A75AC">
        <w:rPr>
          <w:lang w:val="it-IT"/>
        </w:rPr>
        <w:t xml:space="preserve"> utilitatem, non omnia legenda vel canenda ponere studui, sed quae dubia vel necessaria fore aestimavi. Quidam autem transcribentes mutaverunt et pro suo arbitrio alia inseruerunt, ab his depravatis exemplaribus cavendum moneo.</w:t>
      </w:r>
    </w:p>
    <w:sectPr w:rsidR="006A0E2E" w:rsidRPr="006A75AC" w:rsidSect="004F600F">
      <w:head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85C" w:rsidRDefault="0037485C" w:rsidP="00F81136">
      <w:r>
        <w:separator/>
      </w:r>
    </w:p>
  </w:endnote>
  <w:endnote w:type="continuationSeparator" w:id="0">
    <w:p w:rsidR="0037485C" w:rsidRDefault="0037485C" w:rsidP="00F81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85C" w:rsidRDefault="0037485C" w:rsidP="00F81136">
      <w:r>
        <w:separator/>
      </w:r>
    </w:p>
  </w:footnote>
  <w:footnote w:type="continuationSeparator" w:id="0">
    <w:p w:rsidR="0037485C" w:rsidRDefault="0037485C" w:rsidP="00F811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06485"/>
      <w:docPartObj>
        <w:docPartGallery w:val="Page Numbers (Top of Page)"/>
        <w:docPartUnique/>
      </w:docPartObj>
    </w:sdtPr>
    <w:sdtEndPr/>
    <w:sdtContent>
      <w:p w:rsidR="00847339" w:rsidRDefault="00963EFD" w:rsidP="00F81136">
        <w:pPr>
          <w:pStyle w:val="Kopfzeile"/>
        </w:pPr>
        <w:r>
          <w:fldChar w:fldCharType="begin"/>
        </w:r>
        <w:r>
          <w:instrText xml:space="preserve"> PAGE   \* MERGEFORMAT </w:instrText>
        </w:r>
        <w:r>
          <w:fldChar w:fldCharType="separate"/>
        </w:r>
        <w:r>
          <w:rPr>
            <w:noProof/>
          </w:rPr>
          <w:t>2</w:t>
        </w:r>
        <w:r>
          <w:rPr>
            <w:noProof/>
          </w:rPr>
          <w:fldChar w:fldCharType="end"/>
        </w:r>
      </w:p>
    </w:sdtContent>
  </w:sdt>
  <w:p w:rsidR="00847339" w:rsidRDefault="00847339" w:rsidP="00F8113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B8F458"/>
    <w:lvl w:ilvl="0">
      <w:start w:val="1"/>
      <w:numFmt w:val="decimal"/>
      <w:lvlText w:val="%1."/>
      <w:lvlJc w:val="left"/>
      <w:pPr>
        <w:tabs>
          <w:tab w:val="num" w:pos="1492"/>
        </w:tabs>
        <w:ind w:left="1492" w:hanging="360"/>
      </w:pPr>
    </w:lvl>
  </w:abstractNum>
  <w:abstractNum w:abstractNumId="1">
    <w:nsid w:val="FFFFFF7D"/>
    <w:multiLevelType w:val="singleLevel"/>
    <w:tmpl w:val="8646B9B0"/>
    <w:lvl w:ilvl="0">
      <w:start w:val="1"/>
      <w:numFmt w:val="decimal"/>
      <w:lvlText w:val="%1."/>
      <w:lvlJc w:val="left"/>
      <w:pPr>
        <w:tabs>
          <w:tab w:val="num" w:pos="1209"/>
        </w:tabs>
        <w:ind w:left="1209" w:hanging="360"/>
      </w:pPr>
    </w:lvl>
  </w:abstractNum>
  <w:abstractNum w:abstractNumId="2">
    <w:nsid w:val="FFFFFF7E"/>
    <w:multiLevelType w:val="singleLevel"/>
    <w:tmpl w:val="C8444EA8"/>
    <w:lvl w:ilvl="0">
      <w:start w:val="1"/>
      <w:numFmt w:val="decimal"/>
      <w:lvlText w:val="%1."/>
      <w:lvlJc w:val="left"/>
      <w:pPr>
        <w:tabs>
          <w:tab w:val="num" w:pos="926"/>
        </w:tabs>
        <w:ind w:left="926" w:hanging="360"/>
      </w:pPr>
    </w:lvl>
  </w:abstractNum>
  <w:abstractNum w:abstractNumId="3">
    <w:nsid w:val="FFFFFF7F"/>
    <w:multiLevelType w:val="singleLevel"/>
    <w:tmpl w:val="1D3E154C"/>
    <w:lvl w:ilvl="0">
      <w:start w:val="1"/>
      <w:numFmt w:val="decimal"/>
      <w:lvlText w:val="%1."/>
      <w:lvlJc w:val="left"/>
      <w:pPr>
        <w:tabs>
          <w:tab w:val="num" w:pos="643"/>
        </w:tabs>
        <w:ind w:left="643" w:hanging="360"/>
      </w:pPr>
    </w:lvl>
  </w:abstractNum>
  <w:abstractNum w:abstractNumId="4">
    <w:nsid w:val="FFFFFF80"/>
    <w:multiLevelType w:val="singleLevel"/>
    <w:tmpl w:val="F06861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C40FC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8A77A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8D8AB1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0D441C8"/>
    <w:lvl w:ilvl="0">
      <w:start w:val="1"/>
      <w:numFmt w:val="decimal"/>
      <w:lvlText w:val="%1."/>
      <w:lvlJc w:val="left"/>
      <w:pPr>
        <w:tabs>
          <w:tab w:val="num" w:pos="360"/>
        </w:tabs>
        <w:ind w:left="360" w:hanging="360"/>
      </w:pPr>
    </w:lvl>
  </w:abstractNum>
  <w:abstractNum w:abstractNumId="9">
    <w:nsid w:val="FFFFFF89"/>
    <w:multiLevelType w:val="singleLevel"/>
    <w:tmpl w:val="F5905D72"/>
    <w:lvl w:ilvl="0">
      <w:start w:val="1"/>
      <w:numFmt w:val="bullet"/>
      <w:lvlText w:val=""/>
      <w:lvlJc w:val="left"/>
      <w:pPr>
        <w:tabs>
          <w:tab w:val="num" w:pos="360"/>
        </w:tabs>
        <w:ind w:left="360" w:hanging="360"/>
      </w:pPr>
      <w:rPr>
        <w:rFonts w:ascii="Symbol" w:hAnsi="Symbol" w:hint="default"/>
      </w:rPr>
    </w:lvl>
  </w:abstractNum>
  <w:abstractNum w:abstractNumId="10">
    <w:nsid w:val="2B1A4B55"/>
    <w:multiLevelType w:val="hybridMultilevel"/>
    <w:tmpl w:val="9A5A08BE"/>
    <w:lvl w:ilvl="0" w:tplc="4F3AC3B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E7E7FED"/>
    <w:multiLevelType w:val="hybridMultilevel"/>
    <w:tmpl w:val="DCD6B26A"/>
    <w:lvl w:ilvl="0" w:tplc="4F3AC3B8">
      <w:start w:val="1"/>
      <w:numFmt w:val="decimal"/>
      <w:suff w:val="space"/>
      <w:lvlText w:val="%1."/>
      <w:lvlJc w:val="left"/>
      <w:pPr>
        <w:ind w:left="0" w:firstLine="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nsid w:val="66977B34"/>
    <w:multiLevelType w:val="hybridMultilevel"/>
    <w:tmpl w:val="BE4C066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CF"/>
    <w:rsid w:val="0000016B"/>
    <w:rsid w:val="000002C0"/>
    <w:rsid w:val="000004B2"/>
    <w:rsid w:val="00003317"/>
    <w:rsid w:val="0000657B"/>
    <w:rsid w:val="00006885"/>
    <w:rsid w:val="00016071"/>
    <w:rsid w:val="000210C7"/>
    <w:rsid w:val="0002114C"/>
    <w:rsid w:val="000212E4"/>
    <w:rsid w:val="00021593"/>
    <w:rsid w:val="00023647"/>
    <w:rsid w:val="000326CD"/>
    <w:rsid w:val="00033B87"/>
    <w:rsid w:val="000367C3"/>
    <w:rsid w:val="000422EA"/>
    <w:rsid w:val="00044BE3"/>
    <w:rsid w:val="00044EA8"/>
    <w:rsid w:val="00045667"/>
    <w:rsid w:val="00045980"/>
    <w:rsid w:val="000505C8"/>
    <w:rsid w:val="00050A9A"/>
    <w:rsid w:val="0005699A"/>
    <w:rsid w:val="00056A30"/>
    <w:rsid w:val="00063A40"/>
    <w:rsid w:val="00063FE0"/>
    <w:rsid w:val="00065275"/>
    <w:rsid w:val="00066FC4"/>
    <w:rsid w:val="00071CE4"/>
    <w:rsid w:val="000737B2"/>
    <w:rsid w:val="00073C3F"/>
    <w:rsid w:val="00073E08"/>
    <w:rsid w:val="00074547"/>
    <w:rsid w:val="00075474"/>
    <w:rsid w:val="000769D3"/>
    <w:rsid w:val="0008234B"/>
    <w:rsid w:val="00092310"/>
    <w:rsid w:val="00097F78"/>
    <w:rsid w:val="00097FE7"/>
    <w:rsid w:val="000A0F72"/>
    <w:rsid w:val="000A3E1E"/>
    <w:rsid w:val="000A5505"/>
    <w:rsid w:val="000A6D43"/>
    <w:rsid w:val="000B126A"/>
    <w:rsid w:val="000B1F0F"/>
    <w:rsid w:val="000C036F"/>
    <w:rsid w:val="000C3609"/>
    <w:rsid w:val="000C378F"/>
    <w:rsid w:val="000C46BD"/>
    <w:rsid w:val="000D2B5D"/>
    <w:rsid w:val="000D3CE6"/>
    <w:rsid w:val="000D4039"/>
    <w:rsid w:val="000D5422"/>
    <w:rsid w:val="000D6A5F"/>
    <w:rsid w:val="000E14D5"/>
    <w:rsid w:val="000E31F0"/>
    <w:rsid w:val="000E5986"/>
    <w:rsid w:val="000E6A12"/>
    <w:rsid w:val="000F0663"/>
    <w:rsid w:val="000F0DF3"/>
    <w:rsid w:val="00100DF1"/>
    <w:rsid w:val="001078EB"/>
    <w:rsid w:val="00112586"/>
    <w:rsid w:val="00120AC0"/>
    <w:rsid w:val="00124632"/>
    <w:rsid w:val="00125916"/>
    <w:rsid w:val="0013030C"/>
    <w:rsid w:val="00135D54"/>
    <w:rsid w:val="00135F33"/>
    <w:rsid w:val="00136A44"/>
    <w:rsid w:val="001372EB"/>
    <w:rsid w:val="00137537"/>
    <w:rsid w:val="00150CCB"/>
    <w:rsid w:val="00151122"/>
    <w:rsid w:val="00152F63"/>
    <w:rsid w:val="00155F2F"/>
    <w:rsid w:val="001562D4"/>
    <w:rsid w:val="00160C1A"/>
    <w:rsid w:val="00164195"/>
    <w:rsid w:val="001666C4"/>
    <w:rsid w:val="00171EA9"/>
    <w:rsid w:val="00173363"/>
    <w:rsid w:val="0017422A"/>
    <w:rsid w:val="00174657"/>
    <w:rsid w:val="00175B7F"/>
    <w:rsid w:val="00176E15"/>
    <w:rsid w:val="00176F27"/>
    <w:rsid w:val="00184A31"/>
    <w:rsid w:val="00184F03"/>
    <w:rsid w:val="001850EA"/>
    <w:rsid w:val="00191951"/>
    <w:rsid w:val="00192624"/>
    <w:rsid w:val="001937F9"/>
    <w:rsid w:val="00197711"/>
    <w:rsid w:val="001A705A"/>
    <w:rsid w:val="001B0414"/>
    <w:rsid w:val="001B05DC"/>
    <w:rsid w:val="001B2952"/>
    <w:rsid w:val="001B36C0"/>
    <w:rsid w:val="001B67AC"/>
    <w:rsid w:val="001B6F01"/>
    <w:rsid w:val="001B76FE"/>
    <w:rsid w:val="001C1EF7"/>
    <w:rsid w:val="001C471C"/>
    <w:rsid w:val="001C613E"/>
    <w:rsid w:val="001D05BA"/>
    <w:rsid w:val="001D0BA5"/>
    <w:rsid w:val="001D0E89"/>
    <w:rsid w:val="001E0220"/>
    <w:rsid w:val="001E1DD3"/>
    <w:rsid w:val="001F32E8"/>
    <w:rsid w:val="001F3FF1"/>
    <w:rsid w:val="001F463A"/>
    <w:rsid w:val="00200693"/>
    <w:rsid w:val="0020159D"/>
    <w:rsid w:val="002124F2"/>
    <w:rsid w:val="002135D7"/>
    <w:rsid w:val="0021531B"/>
    <w:rsid w:val="00225CB0"/>
    <w:rsid w:val="00231908"/>
    <w:rsid w:val="002368FA"/>
    <w:rsid w:val="0024593A"/>
    <w:rsid w:val="0025483B"/>
    <w:rsid w:val="00262DCD"/>
    <w:rsid w:val="002653E9"/>
    <w:rsid w:val="002711ED"/>
    <w:rsid w:val="0027213F"/>
    <w:rsid w:val="00272876"/>
    <w:rsid w:val="00274063"/>
    <w:rsid w:val="00277EFE"/>
    <w:rsid w:val="00285C67"/>
    <w:rsid w:val="00294419"/>
    <w:rsid w:val="002A0028"/>
    <w:rsid w:val="002A3DB5"/>
    <w:rsid w:val="002B27BC"/>
    <w:rsid w:val="002B556B"/>
    <w:rsid w:val="002C1A7A"/>
    <w:rsid w:val="002C5F9E"/>
    <w:rsid w:val="002C6DAA"/>
    <w:rsid w:val="002D4203"/>
    <w:rsid w:val="002D6511"/>
    <w:rsid w:val="002E1190"/>
    <w:rsid w:val="002E6B18"/>
    <w:rsid w:val="002F0F0B"/>
    <w:rsid w:val="002F4249"/>
    <w:rsid w:val="00300DF1"/>
    <w:rsid w:val="00302D31"/>
    <w:rsid w:val="00303E44"/>
    <w:rsid w:val="0030472D"/>
    <w:rsid w:val="00321C98"/>
    <w:rsid w:val="0032318F"/>
    <w:rsid w:val="00332D1B"/>
    <w:rsid w:val="00340D5B"/>
    <w:rsid w:val="00341651"/>
    <w:rsid w:val="00342A07"/>
    <w:rsid w:val="003434F7"/>
    <w:rsid w:val="00344387"/>
    <w:rsid w:val="0035246A"/>
    <w:rsid w:val="00353061"/>
    <w:rsid w:val="003533DC"/>
    <w:rsid w:val="00355506"/>
    <w:rsid w:val="00361EF0"/>
    <w:rsid w:val="00363DF9"/>
    <w:rsid w:val="00364F15"/>
    <w:rsid w:val="00370E5D"/>
    <w:rsid w:val="003735D1"/>
    <w:rsid w:val="00373E87"/>
    <w:rsid w:val="0037485C"/>
    <w:rsid w:val="00374878"/>
    <w:rsid w:val="00374FE5"/>
    <w:rsid w:val="00380645"/>
    <w:rsid w:val="00382DFB"/>
    <w:rsid w:val="00384E14"/>
    <w:rsid w:val="0039040C"/>
    <w:rsid w:val="00390F85"/>
    <w:rsid w:val="0039150A"/>
    <w:rsid w:val="00391703"/>
    <w:rsid w:val="00394811"/>
    <w:rsid w:val="0039679F"/>
    <w:rsid w:val="003A1E75"/>
    <w:rsid w:val="003A4109"/>
    <w:rsid w:val="003A785D"/>
    <w:rsid w:val="003B0272"/>
    <w:rsid w:val="003B319C"/>
    <w:rsid w:val="003C0B31"/>
    <w:rsid w:val="003C478B"/>
    <w:rsid w:val="003C6704"/>
    <w:rsid w:val="003D2268"/>
    <w:rsid w:val="003D34C8"/>
    <w:rsid w:val="003D42BF"/>
    <w:rsid w:val="003D5327"/>
    <w:rsid w:val="003E23E6"/>
    <w:rsid w:val="003E5D8C"/>
    <w:rsid w:val="003E603F"/>
    <w:rsid w:val="003E7E6E"/>
    <w:rsid w:val="003F3897"/>
    <w:rsid w:val="003F4DC4"/>
    <w:rsid w:val="003F6842"/>
    <w:rsid w:val="003F7779"/>
    <w:rsid w:val="00404C29"/>
    <w:rsid w:val="00406A65"/>
    <w:rsid w:val="004127AC"/>
    <w:rsid w:val="00413F5D"/>
    <w:rsid w:val="004149B4"/>
    <w:rsid w:val="004227B9"/>
    <w:rsid w:val="00422C01"/>
    <w:rsid w:val="004327AA"/>
    <w:rsid w:val="004366B9"/>
    <w:rsid w:val="00436935"/>
    <w:rsid w:val="0044067C"/>
    <w:rsid w:val="00446A4E"/>
    <w:rsid w:val="00455729"/>
    <w:rsid w:val="004564D6"/>
    <w:rsid w:val="0046188C"/>
    <w:rsid w:val="00461AB9"/>
    <w:rsid w:val="00462F57"/>
    <w:rsid w:val="004654A5"/>
    <w:rsid w:val="00465B67"/>
    <w:rsid w:val="00467F89"/>
    <w:rsid w:val="00471A0D"/>
    <w:rsid w:val="00472184"/>
    <w:rsid w:val="00475CDA"/>
    <w:rsid w:val="0047771B"/>
    <w:rsid w:val="0047783A"/>
    <w:rsid w:val="004807C0"/>
    <w:rsid w:val="00483BEA"/>
    <w:rsid w:val="004841B0"/>
    <w:rsid w:val="00484485"/>
    <w:rsid w:val="0048667E"/>
    <w:rsid w:val="00492C28"/>
    <w:rsid w:val="0049678C"/>
    <w:rsid w:val="004A3478"/>
    <w:rsid w:val="004A5095"/>
    <w:rsid w:val="004A6AAC"/>
    <w:rsid w:val="004A6F1A"/>
    <w:rsid w:val="004A7206"/>
    <w:rsid w:val="004B4125"/>
    <w:rsid w:val="004B5D03"/>
    <w:rsid w:val="004B7C39"/>
    <w:rsid w:val="004D395C"/>
    <w:rsid w:val="004D4F6F"/>
    <w:rsid w:val="004D53CF"/>
    <w:rsid w:val="004D7FB6"/>
    <w:rsid w:val="004E0933"/>
    <w:rsid w:val="004E2160"/>
    <w:rsid w:val="004E29F7"/>
    <w:rsid w:val="004F181D"/>
    <w:rsid w:val="004F600F"/>
    <w:rsid w:val="00500EEA"/>
    <w:rsid w:val="00502B1F"/>
    <w:rsid w:val="00502E88"/>
    <w:rsid w:val="00505810"/>
    <w:rsid w:val="00511A42"/>
    <w:rsid w:val="00517714"/>
    <w:rsid w:val="00524E95"/>
    <w:rsid w:val="005258F5"/>
    <w:rsid w:val="005368C0"/>
    <w:rsid w:val="00537126"/>
    <w:rsid w:val="00537A95"/>
    <w:rsid w:val="00541E6E"/>
    <w:rsid w:val="00542107"/>
    <w:rsid w:val="00542E7E"/>
    <w:rsid w:val="005449E4"/>
    <w:rsid w:val="00545A09"/>
    <w:rsid w:val="00556E6A"/>
    <w:rsid w:val="00564BCA"/>
    <w:rsid w:val="0056621B"/>
    <w:rsid w:val="00566459"/>
    <w:rsid w:val="00566848"/>
    <w:rsid w:val="00566BA1"/>
    <w:rsid w:val="005708CC"/>
    <w:rsid w:val="00575DCB"/>
    <w:rsid w:val="00577BDF"/>
    <w:rsid w:val="0058000C"/>
    <w:rsid w:val="005807F2"/>
    <w:rsid w:val="00581457"/>
    <w:rsid w:val="005832B3"/>
    <w:rsid w:val="00583AA7"/>
    <w:rsid w:val="005862E9"/>
    <w:rsid w:val="00586A15"/>
    <w:rsid w:val="00586C53"/>
    <w:rsid w:val="00591853"/>
    <w:rsid w:val="00592236"/>
    <w:rsid w:val="005A11DE"/>
    <w:rsid w:val="005A1677"/>
    <w:rsid w:val="005A359C"/>
    <w:rsid w:val="005A39AB"/>
    <w:rsid w:val="005A651C"/>
    <w:rsid w:val="005A74BE"/>
    <w:rsid w:val="005B3380"/>
    <w:rsid w:val="005C00CA"/>
    <w:rsid w:val="005C05C0"/>
    <w:rsid w:val="005C66F1"/>
    <w:rsid w:val="005C7CEB"/>
    <w:rsid w:val="005D480E"/>
    <w:rsid w:val="005D4926"/>
    <w:rsid w:val="005D6D4F"/>
    <w:rsid w:val="005D773B"/>
    <w:rsid w:val="005E379F"/>
    <w:rsid w:val="005E4A55"/>
    <w:rsid w:val="005F1F13"/>
    <w:rsid w:val="005F34FA"/>
    <w:rsid w:val="005F6755"/>
    <w:rsid w:val="005F68E1"/>
    <w:rsid w:val="0060221E"/>
    <w:rsid w:val="00602E1B"/>
    <w:rsid w:val="00604AFE"/>
    <w:rsid w:val="00604F7D"/>
    <w:rsid w:val="00607272"/>
    <w:rsid w:val="006106F2"/>
    <w:rsid w:val="00610CCF"/>
    <w:rsid w:val="00617038"/>
    <w:rsid w:val="00621EFE"/>
    <w:rsid w:val="0062223A"/>
    <w:rsid w:val="006234DC"/>
    <w:rsid w:val="0063517F"/>
    <w:rsid w:val="00636FE9"/>
    <w:rsid w:val="00637C82"/>
    <w:rsid w:val="00642DAD"/>
    <w:rsid w:val="00643D08"/>
    <w:rsid w:val="00645BB7"/>
    <w:rsid w:val="00646062"/>
    <w:rsid w:val="00651403"/>
    <w:rsid w:val="006536ED"/>
    <w:rsid w:val="00657D11"/>
    <w:rsid w:val="00660B31"/>
    <w:rsid w:val="00664120"/>
    <w:rsid w:val="0066590D"/>
    <w:rsid w:val="00671048"/>
    <w:rsid w:val="006722B4"/>
    <w:rsid w:val="006730B3"/>
    <w:rsid w:val="0067372C"/>
    <w:rsid w:val="00674DA4"/>
    <w:rsid w:val="00675216"/>
    <w:rsid w:val="00677276"/>
    <w:rsid w:val="00677655"/>
    <w:rsid w:val="00684575"/>
    <w:rsid w:val="006876F3"/>
    <w:rsid w:val="00690B56"/>
    <w:rsid w:val="00693976"/>
    <w:rsid w:val="006977B1"/>
    <w:rsid w:val="006A0E2E"/>
    <w:rsid w:val="006A2BF7"/>
    <w:rsid w:val="006A5E53"/>
    <w:rsid w:val="006A75AC"/>
    <w:rsid w:val="006B1D5D"/>
    <w:rsid w:val="006B3DB6"/>
    <w:rsid w:val="006B3E04"/>
    <w:rsid w:val="006B5A82"/>
    <w:rsid w:val="006B5D27"/>
    <w:rsid w:val="006B60EC"/>
    <w:rsid w:val="006C3255"/>
    <w:rsid w:val="006C599C"/>
    <w:rsid w:val="006D40D3"/>
    <w:rsid w:val="006D565E"/>
    <w:rsid w:val="006E2A24"/>
    <w:rsid w:val="006E5F7B"/>
    <w:rsid w:val="006F5835"/>
    <w:rsid w:val="00700993"/>
    <w:rsid w:val="007028F9"/>
    <w:rsid w:val="0070413E"/>
    <w:rsid w:val="007058EF"/>
    <w:rsid w:val="00712616"/>
    <w:rsid w:val="00714342"/>
    <w:rsid w:val="007246BC"/>
    <w:rsid w:val="00730AD9"/>
    <w:rsid w:val="0073218E"/>
    <w:rsid w:val="00733351"/>
    <w:rsid w:val="00743FD5"/>
    <w:rsid w:val="0075047A"/>
    <w:rsid w:val="00751BFF"/>
    <w:rsid w:val="007527B6"/>
    <w:rsid w:val="00753E3D"/>
    <w:rsid w:val="0075522B"/>
    <w:rsid w:val="00757347"/>
    <w:rsid w:val="0076042F"/>
    <w:rsid w:val="007661D9"/>
    <w:rsid w:val="00767021"/>
    <w:rsid w:val="00773C90"/>
    <w:rsid w:val="007817A7"/>
    <w:rsid w:val="00787C89"/>
    <w:rsid w:val="00790961"/>
    <w:rsid w:val="007925AC"/>
    <w:rsid w:val="00793F61"/>
    <w:rsid w:val="00795899"/>
    <w:rsid w:val="00797219"/>
    <w:rsid w:val="007A650B"/>
    <w:rsid w:val="007A79DB"/>
    <w:rsid w:val="007A7EB7"/>
    <w:rsid w:val="007B3003"/>
    <w:rsid w:val="007B343F"/>
    <w:rsid w:val="007B3A27"/>
    <w:rsid w:val="007B4C6A"/>
    <w:rsid w:val="007B7D24"/>
    <w:rsid w:val="007C0272"/>
    <w:rsid w:val="007C3D3E"/>
    <w:rsid w:val="007C3F8F"/>
    <w:rsid w:val="007C64CE"/>
    <w:rsid w:val="007D1938"/>
    <w:rsid w:val="007D4A02"/>
    <w:rsid w:val="007D52E0"/>
    <w:rsid w:val="007D62C1"/>
    <w:rsid w:val="007D6430"/>
    <w:rsid w:val="007D7879"/>
    <w:rsid w:val="007F16B5"/>
    <w:rsid w:val="008008B1"/>
    <w:rsid w:val="00800D61"/>
    <w:rsid w:val="00800F49"/>
    <w:rsid w:val="00802835"/>
    <w:rsid w:val="0080550B"/>
    <w:rsid w:val="00806B9A"/>
    <w:rsid w:val="00810A97"/>
    <w:rsid w:val="00810CA4"/>
    <w:rsid w:val="00813905"/>
    <w:rsid w:val="00815529"/>
    <w:rsid w:val="00817208"/>
    <w:rsid w:val="008208F1"/>
    <w:rsid w:val="008212BE"/>
    <w:rsid w:val="008258B4"/>
    <w:rsid w:val="0082758B"/>
    <w:rsid w:val="00833C22"/>
    <w:rsid w:val="00836DEE"/>
    <w:rsid w:val="0083748D"/>
    <w:rsid w:val="008429F8"/>
    <w:rsid w:val="00847339"/>
    <w:rsid w:val="00853DA2"/>
    <w:rsid w:val="008548C7"/>
    <w:rsid w:val="00872AC2"/>
    <w:rsid w:val="00873A37"/>
    <w:rsid w:val="00873AF4"/>
    <w:rsid w:val="00875CF3"/>
    <w:rsid w:val="00875D80"/>
    <w:rsid w:val="00876AC2"/>
    <w:rsid w:val="008806C5"/>
    <w:rsid w:val="00884E07"/>
    <w:rsid w:val="008858B9"/>
    <w:rsid w:val="00885B56"/>
    <w:rsid w:val="00896741"/>
    <w:rsid w:val="008A238A"/>
    <w:rsid w:val="008A69BA"/>
    <w:rsid w:val="008A744B"/>
    <w:rsid w:val="008A761F"/>
    <w:rsid w:val="008B6474"/>
    <w:rsid w:val="008B7585"/>
    <w:rsid w:val="008C04D1"/>
    <w:rsid w:val="008C3698"/>
    <w:rsid w:val="008D1306"/>
    <w:rsid w:val="008D4C5E"/>
    <w:rsid w:val="008D5FE3"/>
    <w:rsid w:val="008D7FB9"/>
    <w:rsid w:val="008D7FF7"/>
    <w:rsid w:val="008F1E5F"/>
    <w:rsid w:val="008F27A5"/>
    <w:rsid w:val="008F5A47"/>
    <w:rsid w:val="008F5AE5"/>
    <w:rsid w:val="008F690C"/>
    <w:rsid w:val="00901E3C"/>
    <w:rsid w:val="00904649"/>
    <w:rsid w:val="00906DA9"/>
    <w:rsid w:val="00907835"/>
    <w:rsid w:val="0091422E"/>
    <w:rsid w:val="0091505D"/>
    <w:rsid w:val="00922E53"/>
    <w:rsid w:val="009405EA"/>
    <w:rsid w:val="00946F4B"/>
    <w:rsid w:val="00947BA5"/>
    <w:rsid w:val="0095276E"/>
    <w:rsid w:val="00954C6E"/>
    <w:rsid w:val="00955BDE"/>
    <w:rsid w:val="00956AAE"/>
    <w:rsid w:val="00963EFD"/>
    <w:rsid w:val="00964BFF"/>
    <w:rsid w:val="00971E20"/>
    <w:rsid w:val="0097407B"/>
    <w:rsid w:val="009774FF"/>
    <w:rsid w:val="0098174F"/>
    <w:rsid w:val="009839BC"/>
    <w:rsid w:val="00985D5D"/>
    <w:rsid w:val="00993AD5"/>
    <w:rsid w:val="009A1C15"/>
    <w:rsid w:val="009A550B"/>
    <w:rsid w:val="009B5C7D"/>
    <w:rsid w:val="009B652D"/>
    <w:rsid w:val="009B6BB3"/>
    <w:rsid w:val="009B72CA"/>
    <w:rsid w:val="009C0924"/>
    <w:rsid w:val="009C453D"/>
    <w:rsid w:val="009C6440"/>
    <w:rsid w:val="009D79AD"/>
    <w:rsid w:val="009E353D"/>
    <w:rsid w:val="009E7588"/>
    <w:rsid w:val="009F093D"/>
    <w:rsid w:val="009F4FFC"/>
    <w:rsid w:val="009F718C"/>
    <w:rsid w:val="009F7B4D"/>
    <w:rsid w:val="00A00292"/>
    <w:rsid w:val="00A00304"/>
    <w:rsid w:val="00A02244"/>
    <w:rsid w:val="00A03D84"/>
    <w:rsid w:val="00A054A7"/>
    <w:rsid w:val="00A06A5D"/>
    <w:rsid w:val="00A0788F"/>
    <w:rsid w:val="00A10309"/>
    <w:rsid w:val="00A12895"/>
    <w:rsid w:val="00A14A13"/>
    <w:rsid w:val="00A2170E"/>
    <w:rsid w:val="00A40872"/>
    <w:rsid w:val="00A415FC"/>
    <w:rsid w:val="00A418E7"/>
    <w:rsid w:val="00A432E6"/>
    <w:rsid w:val="00A43F09"/>
    <w:rsid w:val="00A46144"/>
    <w:rsid w:val="00A505EF"/>
    <w:rsid w:val="00A527F1"/>
    <w:rsid w:val="00A53C90"/>
    <w:rsid w:val="00A556EC"/>
    <w:rsid w:val="00A5627A"/>
    <w:rsid w:val="00A569D1"/>
    <w:rsid w:val="00A56E11"/>
    <w:rsid w:val="00A56E5F"/>
    <w:rsid w:val="00A57E92"/>
    <w:rsid w:val="00A67FB0"/>
    <w:rsid w:val="00A71517"/>
    <w:rsid w:val="00A71903"/>
    <w:rsid w:val="00A71BEF"/>
    <w:rsid w:val="00A71CC4"/>
    <w:rsid w:val="00A727E9"/>
    <w:rsid w:val="00A74ED8"/>
    <w:rsid w:val="00A84695"/>
    <w:rsid w:val="00A91A9F"/>
    <w:rsid w:val="00A9459F"/>
    <w:rsid w:val="00AB0C4E"/>
    <w:rsid w:val="00AB287F"/>
    <w:rsid w:val="00AB5AA8"/>
    <w:rsid w:val="00AC01F7"/>
    <w:rsid w:val="00AC6B4D"/>
    <w:rsid w:val="00AC7526"/>
    <w:rsid w:val="00AD20EE"/>
    <w:rsid w:val="00AD4C50"/>
    <w:rsid w:val="00AD4D56"/>
    <w:rsid w:val="00AE6189"/>
    <w:rsid w:val="00AF162E"/>
    <w:rsid w:val="00AF251F"/>
    <w:rsid w:val="00AF3595"/>
    <w:rsid w:val="00AF5D83"/>
    <w:rsid w:val="00B00A38"/>
    <w:rsid w:val="00B02BD0"/>
    <w:rsid w:val="00B02BE4"/>
    <w:rsid w:val="00B124F8"/>
    <w:rsid w:val="00B175F9"/>
    <w:rsid w:val="00B243A9"/>
    <w:rsid w:val="00B330B5"/>
    <w:rsid w:val="00B34356"/>
    <w:rsid w:val="00B45299"/>
    <w:rsid w:val="00B456A0"/>
    <w:rsid w:val="00B46D79"/>
    <w:rsid w:val="00B55E82"/>
    <w:rsid w:val="00B5668C"/>
    <w:rsid w:val="00B60828"/>
    <w:rsid w:val="00B61241"/>
    <w:rsid w:val="00B6258F"/>
    <w:rsid w:val="00B662F9"/>
    <w:rsid w:val="00B67FD0"/>
    <w:rsid w:val="00B774C9"/>
    <w:rsid w:val="00B857ED"/>
    <w:rsid w:val="00B96846"/>
    <w:rsid w:val="00BA06D5"/>
    <w:rsid w:val="00BA23F6"/>
    <w:rsid w:val="00BA6991"/>
    <w:rsid w:val="00BB091A"/>
    <w:rsid w:val="00BB16B8"/>
    <w:rsid w:val="00BB4FF1"/>
    <w:rsid w:val="00BB6FB9"/>
    <w:rsid w:val="00BC0506"/>
    <w:rsid w:val="00BC6B7D"/>
    <w:rsid w:val="00BD2D90"/>
    <w:rsid w:val="00BD32A7"/>
    <w:rsid w:val="00BE04E1"/>
    <w:rsid w:val="00BE3F66"/>
    <w:rsid w:val="00BE6BE9"/>
    <w:rsid w:val="00BF0DC7"/>
    <w:rsid w:val="00BF0F1E"/>
    <w:rsid w:val="00BF1E00"/>
    <w:rsid w:val="00BF2592"/>
    <w:rsid w:val="00BF4AAC"/>
    <w:rsid w:val="00BF64F1"/>
    <w:rsid w:val="00BF67B9"/>
    <w:rsid w:val="00BF7BAD"/>
    <w:rsid w:val="00C035AF"/>
    <w:rsid w:val="00C04E2D"/>
    <w:rsid w:val="00C2217B"/>
    <w:rsid w:val="00C225A7"/>
    <w:rsid w:val="00C24467"/>
    <w:rsid w:val="00C32749"/>
    <w:rsid w:val="00C41CCA"/>
    <w:rsid w:val="00C4511B"/>
    <w:rsid w:val="00C47045"/>
    <w:rsid w:val="00C50A3F"/>
    <w:rsid w:val="00C524B0"/>
    <w:rsid w:val="00C52931"/>
    <w:rsid w:val="00C53311"/>
    <w:rsid w:val="00C549EF"/>
    <w:rsid w:val="00C6456E"/>
    <w:rsid w:val="00C729F4"/>
    <w:rsid w:val="00C72CFF"/>
    <w:rsid w:val="00C7500E"/>
    <w:rsid w:val="00C75D5B"/>
    <w:rsid w:val="00C779B1"/>
    <w:rsid w:val="00C83A60"/>
    <w:rsid w:val="00C85B90"/>
    <w:rsid w:val="00C92E93"/>
    <w:rsid w:val="00CA08BE"/>
    <w:rsid w:val="00CA727A"/>
    <w:rsid w:val="00CA7E71"/>
    <w:rsid w:val="00CB0033"/>
    <w:rsid w:val="00CB0970"/>
    <w:rsid w:val="00CB0F33"/>
    <w:rsid w:val="00CB70DD"/>
    <w:rsid w:val="00CB76F8"/>
    <w:rsid w:val="00CD0FA9"/>
    <w:rsid w:val="00CD1682"/>
    <w:rsid w:val="00CD2BD4"/>
    <w:rsid w:val="00CD31EB"/>
    <w:rsid w:val="00CD5129"/>
    <w:rsid w:val="00CE13D4"/>
    <w:rsid w:val="00CE1618"/>
    <w:rsid w:val="00CE405E"/>
    <w:rsid w:val="00CE4C4F"/>
    <w:rsid w:val="00CE51F6"/>
    <w:rsid w:val="00CF0230"/>
    <w:rsid w:val="00CF3571"/>
    <w:rsid w:val="00D02D53"/>
    <w:rsid w:val="00D1065A"/>
    <w:rsid w:val="00D118C6"/>
    <w:rsid w:val="00D122B7"/>
    <w:rsid w:val="00D12AFF"/>
    <w:rsid w:val="00D21BAD"/>
    <w:rsid w:val="00D25F6D"/>
    <w:rsid w:val="00D27509"/>
    <w:rsid w:val="00D33BEB"/>
    <w:rsid w:val="00D33EA3"/>
    <w:rsid w:val="00D40BBF"/>
    <w:rsid w:val="00D41542"/>
    <w:rsid w:val="00D43E41"/>
    <w:rsid w:val="00D449BB"/>
    <w:rsid w:val="00D45498"/>
    <w:rsid w:val="00D45889"/>
    <w:rsid w:val="00D465E3"/>
    <w:rsid w:val="00D521C7"/>
    <w:rsid w:val="00D53D7E"/>
    <w:rsid w:val="00D54F87"/>
    <w:rsid w:val="00D607AE"/>
    <w:rsid w:val="00D61ADF"/>
    <w:rsid w:val="00D63EB5"/>
    <w:rsid w:val="00D66122"/>
    <w:rsid w:val="00D71D05"/>
    <w:rsid w:val="00D733CB"/>
    <w:rsid w:val="00D74DC5"/>
    <w:rsid w:val="00D750CB"/>
    <w:rsid w:val="00D76A9A"/>
    <w:rsid w:val="00D808A1"/>
    <w:rsid w:val="00D835C1"/>
    <w:rsid w:val="00D85708"/>
    <w:rsid w:val="00D93667"/>
    <w:rsid w:val="00D94930"/>
    <w:rsid w:val="00D96DD1"/>
    <w:rsid w:val="00DA32C4"/>
    <w:rsid w:val="00DA3500"/>
    <w:rsid w:val="00DA43E8"/>
    <w:rsid w:val="00DA63B3"/>
    <w:rsid w:val="00DA7403"/>
    <w:rsid w:val="00DB4067"/>
    <w:rsid w:val="00DC4B21"/>
    <w:rsid w:val="00DC63E5"/>
    <w:rsid w:val="00DD1B1A"/>
    <w:rsid w:val="00DD3DB5"/>
    <w:rsid w:val="00DD6FA7"/>
    <w:rsid w:val="00DD7700"/>
    <w:rsid w:val="00DE0C54"/>
    <w:rsid w:val="00DE1C6B"/>
    <w:rsid w:val="00DE59B4"/>
    <w:rsid w:val="00DE7F61"/>
    <w:rsid w:val="00DF3EE4"/>
    <w:rsid w:val="00DF5B0E"/>
    <w:rsid w:val="00DF5F42"/>
    <w:rsid w:val="00DF7AE6"/>
    <w:rsid w:val="00E003D9"/>
    <w:rsid w:val="00E02AC6"/>
    <w:rsid w:val="00E03DB3"/>
    <w:rsid w:val="00E054EE"/>
    <w:rsid w:val="00E071EF"/>
    <w:rsid w:val="00E21357"/>
    <w:rsid w:val="00E21C12"/>
    <w:rsid w:val="00E32E51"/>
    <w:rsid w:val="00E37E0D"/>
    <w:rsid w:val="00E41846"/>
    <w:rsid w:val="00E57C7E"/>
    <w:rsid w:val="00E612A6"/>
    <w:rsid w:val="00E6437D"/>
    <w:rsid w:val="00E66600"/>
    <w:rsid w:val="00E66A2D"/>
    <w:rsid w:val="00E70A9B"/>
    <w:rsid w:val="00E70F46"/>
    <w:rsid w:val="00E75A2E"/>
    <w:rsid w:val="00E81A04"/>
    <w:rsid w:val="00E8708B"/>
    <w:rsid w:val="00E872A7"/>
    <w:rsid w:val="00E94036"/>
    <w:rsid w:val="00EA21BA"/>
    <w:rsid w:val="00EB02AD"/>
    <w:rsid w:val="00EB02BA"/>
    <w:rsid w:val="00EB2D2A"/>
    <w:rsid w:val="00EB6BD4"/>
    <w:rsid w:val="00EB777D"/>
    <w:rsid w:val="00EC644A"/>
    <w:rsid w:val="00ED086F"/>
    <w:rsid w:val="00ED3793"/>
    <w:rsid w:val="00ED6EE6"/>
    <w:rsid w:val="00ED7BEC"/>
    <w:rsid w:val="00EE1FEC"/>
    <w:rsid w:val="00EE2BDF"/>
    <w:rsid w:val="00EE3619"/>
    <w:rsid w:val="00EE6ACD"/>
    <w:rsid w:val="00EF04AC"/>
    <w:rsid w:val="00EF3318"/>
    <w:rsid w:val="00F005ED"/>
    <w:rsid w:val="00F04057"/>
    <w:rsid w:val="00F044E4"/>
    <w:rsid w:val="00F0576A"/>
    <w:rsid w:val="00F11FDA"/>
    <w:rsid w:val="00F13481"/>
    <w:rsid w:val="00F161A2"/>
    <w:rsid w:val="00F17830"/>
    <w:rsid w:val="00F21399"/>
    <w:rsid w:val="00F2360E"/>
    <w:rsid w:val="00F25E92"/>
    <w:rsid w:val="00F27FB7"/>
    <w:rsid w:val="00F329C9"/>
    <w:rsid w:val="00F32C96"/>
    <w:rsid w:val="00F33D27"/>
    <w:rsid w:val="00F340A3"/>
    <w:rsid w:val="00F3662C"/>
    <w:rsid w:val="00F41FF5"/>
    <w:rsid w:val="00F44B51"/>
    <w:rsid w:val="00F46438"/>
    <w:rsid w:val="00F52E61"/>
    <w:rsid w:val="00F568A5"/>
    <w:rsid w:val="00F63EBA"/>
    <w:rsid w:val="00F66BEB"/>
    <w:rsid w:val="00F70645"/>
    <w:rsid w:val="00F7563A"/>
    <w:rsid w:val="00F80043"/>
    <w:rsid w:val="00F81136"/>
    <w:rsid w:val="00F84953"/>
    <w:rsid w:val="00F85508"/>
    <w:rsid w:val="00F91DB5"/>
    <w:rsid w:val="00F94D85"/>
    <w:rsid w:val="00F954B6"/>
    <w:rsid w:val="00FA1D3B"/>
    <w:rsid w:val="00FA4807"/>
    <w:rsid w:val="00FA5535"/>
    <w:rsid w:val="00FA64AA"/>
    <w:rsid w:val="00FB2DB5"/>
    <w:rsid w:val="00FC3CB8"/>
    <w:rsid w:val="00FC625E"/>
    <w:rsid w:val="00FE44AA"/>
    <w:rsid w:val="00FE5339"/>
    <w:rsid w:val="00FE760A"/>
    <w:rsid w:val="00FF0B16"/>
    <w:rsid w:val="00FF2702"/>
    <w:rsid w:val="00FF4742"/>
    <w:rsid w:val="00FF66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footnote text" w:uiPriority="99"/>
    <w:lsdException w:name="header" w:uiPriority="99"/>
    <w:lsdException w:name="footer" w:uiPriority="99"/>
    <w:lsdException w:name="caption" w:semiHidden="1" w:unhideWhenUsed="1" w:qFormat="1"/>
    <w:lsdException w:name="footnote reference" w:uiPriority="99"/>
    <w:lsdException w:name="line number" w:uiPriority="99"/>
    <w:lsdException w:name="endnote reference" w:uiPriority="99"/>
    <w:lsdException w:name="endnote text" w:uiPriority="99"/>
    <w:lsdException w:name="List 2" w:uiPriority="99"/>
    <w:lsdException w:name="Title"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Strong" w:uiPriority="22"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F81136"/>
    <w:pPr>
      <w:tabs>
        <w:tab w:val="left" w:pos="3544"/>
        <w:tab w:val="left" w:pos="4395"/>
        <w:tab w:val="left" w:pos="4550"/>
      </w:tabs>
      <w:spacing w:line="400" w:lineRule="exact"/>
    </w:pPr>
    <w:rPr>
      <w:sz w:val="22"/>
      <w:szCs w:val="22"/>
      <w:lang w:eastAsia="de-DE"/>
    </w:rPr>
  </w:style>
  <w:style w:type="paragraph" w:styleId="berschrift1">
    <w:name w:val="heading 1"/>
    <w:aliases w:val="Fest"/>
    <w:basedOn w:val="Standard"/>
    <w:next w:val="Standard"/>
    <w:link w:val="berschrift1Zchn"/>
    <w:autoRedefine/>
    <w:qFormat/>
    <w:rsid w:val="00A67FB0"/>
    <w:pPr>
      <w:keepNext/>
      <w:tabs>
        <w:tab w:val="clear" w:pos="3544"/>
        <w:tab w:val="clear" w:pos="4395"/>
        <w:tab w:val="clear" w:pos="4550"/>
        <w:tab w:val="left" w:pos="0"/>
      </w:tabs>
      <w:spacing w:before="360" w:after="360"/>
      <w:outlineLvl w:val="0"/>
    </w:pPr>
    <w:rPr>
      <w:rFonts w:cs="Arial"/>
      <w:b/>
      <w:bCs/>
      <w:color w:val="000000"/>
      <w:kern w:val="32"/>
      <w:sz w:val="26"/>
      <w:szCs w:val="24"/>
    </w:rPr>
  </w:style>
  <w:style w:type="paragraph" w:styleId="berschrift2">
    <w:name w:val="heading 2"/>
    <w:basedOn w:val="Standard"/>
    <w:next w:val="Standard"/>
    <w:link w:val="berschrift2Zchn"/>
    <w:qFormat/>
    <w:rsid w:val="003F7779"/>
    <w:pPr>
      <w:outlineLvl w:val="1"/>
    </w:pPr>
  </w:style>
  <w:style w:type="paragraph" w:styleId="berschrift3">
    <w:name w:val="heading 3"/>
    <w:basedOn w:val="Standard"/>
    <w:next w:val="Standard"/>
    <w:link w:val="berschrift3Zchn"/>
    <w:uiPriority w:val="9"/>
    <w:unhideWhenUsed/>
    <w:qFormat/>
    <w:rsid w:val="004D53CF"/>
    <w:pPr>
      <w:keepNext/>
      <w:keepLines/>
      <w:spacing w:before="40"/>
      <w:outlineLvl w:val="2"/>
    </w:pPr>
    <w:rPr>
      <w:rFonts w:eastAsiaTheme="majorEastAsia" w:cstheme="majorBidi"/>
      <w:color w:val="FFC000"/>
      <w:szCs w:val="24"/>
    </w:rPr>
  </w:style>
  <w:style w:type="paragraph" w:styleId="berschrift4">
    <w:name w:val="heading 4"/>
    <w:aliases w:val="Rolle/Gruppe"/>
    <w:basedOn w:val="Standard"/>
    <w:next w:val="Standard"/>
    <w:link w:val="berschrift4Zchn"/>
    <w:uiPriority w:val="9"/>
    <w:unhideWhenUsed/>
    <w:qFormat/>
    <w:rsid w:val="004D53CF"/>
    <w:pPr>
      <w:keepNext/>
      <w:keepLines/>
      <w:spacing w:before="40"/>
      <w:outlineLvl w:val="3"/>
    </w:pPr>
    <w:rPr>
      <w:rFonts w:eastAsiaTheme="majorEastAsia" w:cstheme="majorBid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cipit">
    <w:name w:val="Incipit"/>
    <w:qFormat/>
    <w:rsid w:val="005D4926"/>
    <w:rPr>
      <w:rFonts w:ascii="Times New Roman" w:hAnsi="Times New Roman"/>
      <w:i/>
      <w:sz w:val="22"/>
      <w:szCs w:val="22"/>
      <w:bdr w:val="none" w:sz="0" w:space="0" w:color="auto"/>
      <w:shd w:val="clear" w:color="auto" w:fill="CCFFCC"/>
    </w:rPr>
  </w:style>
  <w:style w:type="character" w:customStyle="1" w:styleId="Person">
    <w:name w:val="Person"/>
    <w:qFormat/>
    <w:rsid w:val="005D4926"/>
    <w:rPr>
      <w:rFonts w:ascii="Times New Roman" w:hAnsi="Times New Roman"/>
      <w:sz w:val="22"/>
      <w:szCs w:val="22"/>
      <w:bdr w:val="none" w:sz="0" w:space="0" w:color="auto"/>
      <w:shd w:val="clear" w:color="auto" w:fill="FFCC99"/>
    </w:rPr>
  </w:style>
  <w:style w:type="character" w:customStyle="1" w:styleId="Ort">
    <w:name w:val="Ort"/>
    <w:qFormat/>
    <w:rsid w:val="005D4926"/>
    <w:rPr>
      <w:rFonts w:ascii="Times New Roman" w:hAnsi="Times New Roman"/>
      <w:sz w:val="22"/>
      <w:szCs w:val="22"/>
      <w:bdr w:val="none" w:sz="0" w:space="0" w:color="auto"/>
      <w:shd w:val="clear" w:color="auto" w:fill="FFFF99"/>
    </w:rPr>
  </w:style>
  <w:style w:type="character" w:customStyle="1" w:styleId="Funktion">
    <w:name w:val="Funktion"/>
    <w:qFormat/>
    <w:rsid w:val="005D4926"/>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qFormat/>
    <w:rsid w:val="005D4926"/>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Time1">
    <w:name w:val="Time:1"/>
    <w:qFormat/>
    <w:rsid w:val="00155F2F"/>
    <w:rPr>
      <w:bdr w:val="none" w:sz="0" w:space="0" w:color="auto"/>
      <w:shd w:val="clear" w:color="auto" w:fill="8DB3E2" w:themeFill="text2" w:themeFillTint="66"/>
    </w:rPr>
  </w:style>
  <w:style w:type="character" w:customStyle="1" w:styleId="Time2">
    <w:name w:val="Time:2"/>
    <w:qFormat/>
    <w:rsid w:val="005D4926"/>
    <w:rPr>
      <w:shd w:val="clear" w:color="auto" w:fill="B2A1C7" w:themeFill="accent4" w:themeFillTint="99"/>
    </w:rPr>
  </w:style>
  <w:style w:type="character" w:customStyle="1" w:styleId="berschrift3Zchn">
    <w:name w:val="Überschrift 3 Zchn"/>
    <w:basedOn w:val="Absatz-Standardschriftart"/>
    <w:link w:val="berschrift3"/>
    <w:uiPriority w:val="9"/>
    <w:rsid w:val="004D53CF"/>
    <w:rPr>
      <w:rFonts w:eastAsiaTheme="majorEastAsia" w:cstheme="majorBidi"/>
      <w:color w:val="FFC000"/>
      <w:sz w:val="22"/>
      <w:szCs w:val="24"/>
      <w:lang w:eastAsia="de-DE"/>
    </w:rPr>
  </w:style>
  <w:style w:type="character" w:customStyle="1" w:styleId="berschrift4Zchn">
    <w:name w:val="Überschrift 4 Zchn"/>
    <w:aliases w:val="Rolle/Gruppe Zchn"/>
    <w:basedOn w:val="Absatz-Standardschriftart"/>
    <w:link w:val="berschrift4"/>
    <w:uiPriority w:val="9"/>
    <w:rsid w:val="004D53CF"/>
    <w:rPr>
      <w:rFonts w:eastAsiaTheme="majorEastAsia" w:cstheme="majorBidi"/>
      <w:iCs/>
      <w:color w:val="7030A0"/>
      <w:sz w:val="22"/>
      <w:szCs w:val="22"/>
      <w:lang w:eastAsia="de-DE"/>
    </w:rPr>
  </w:style>
  <w:style w:type="character" w:customStyle="1" w:styleId="berschrift1Zchn">
    <w:name w:val="Überschrift 1 Zchn"/>
    <w:aliases w:val="Fest Zchn"/>
    <w:basedOn w:val="Absatz-Standardschriftart"/>
    <w:link w:val="berschrift1"/>
    <w:rsid w:val="00A67FB0"/>
    <w:rPr>
      <w:rFonts w:cs="Arial"/>
      <w:b/>
      <w:bCs/>
      <w:color w:val="000000"/>
      <w:kern w:val="32"/>
      <w:sz w:val="26"/>
      <w:szCs w:val="24"/>
      <w:lang w:eastAsia="de-DE"/>
    </w:rPr>
  </w:style>
  <w:style w:type="character" w:customStyle="1" w:styleId="berschrift2Zchn">
    <w:name w:val="Überschrift 2 Zchn"/>
    <w:basedOn w:val="Absatz-Standardschriftart"/>
    <w:link w:val="berschrift2"/>
    <w:rsid w:val="004D53CF"/>
    <w:rPr>
      <w:sz w:val="22"/>
      <w:szCs w:val="22"/>
      <w:lang w:eastAsia="de-DE"/>
    </w:rPr>
  </w:style>
  <w:style w:type="character" w:styleId="Fett">
    <w:name w:val="Strong"/>
    <w:basedOn w:val="Absatz-Standardschriftart"/>
    <w:uiPriority w:val="22"/>
    <w:qFormat/>
    <w:rsid w:val="004D53CF"/>
    <w:rPr>
      <w:b/>
      <w:bCs/>
    </w:rPr>
  </w:style>
  <w:style w:type="paragraph" w:styleId="Aufzhlungszeichen">
    <w:name w:val="List Bullet"/>
    <w:basedOn w:val="Standard"/>
    <w:autoRedefine/>
    <w:rsid w:val="004D53CF"/>
    <w:pPr>
      <w:tabs>
        <w:tab w:val="num" w:pos="360"/>
      </w:tabs>
      <w:ind w:left="360" w:hanging="360"/>
    </w:pPr>
  </w:style>
  <w:style w:type="character" w:styleId="Kommentarzeichen">
    <w:name w:val="annotation reference"/>
    <w:rsid w:val="004D53CF"/>
    <w:rPr>
      <w:sz w:val="16"/>
      <w:szCs w:val="16"/>
    </w:rPr>
  </w:style>
  <w:style w:type="paragraph" w:styleId="Kommentartext">
    <w:name w:val="annotation text"/>
    <w:basedOn w:val="Standard"/>
    <w:link w:val="KommentartextZchn"/>
    <w:rsid w:val="004D53CF"/>
  </w:style>
  <w:style w:type="character" w:customStyle="1" w:styleId="KommentartextZchn">
    <w:name w:val="Kommentartext Zchn"/>
    <w:basedOn w:val="Absatz-Standardschriftart"/>
    <w:link w:val="Kommentartext"/>
    <w:rsid w:val="004D53CF"/>
    <w:rPr>
      <w:sz w:val="22"/>
      <w:szCs w:val="22"/>
      <w:lang w:eastAsia="de-DE"/>
    </w:rPr>
  </w:style>
  <w:style w:type="paragraph" w:styleId="Kommentarthema">
    <w:name w:val="annotation subject"/>
    <w:basedOn w:val="Kommentartext"/>
    <w:next w:val="Kommentartext"/>
    <w:link w:val="KommentarthemaZchn"/>
    <w:rsid w:val="004D53CF"/>
    <w:rPr>
      <w:b/>
      <w:bCs/>
    </w:rPr>
  </w:style>
  <w:style w:type="character" w:customStyle="1" w:styleId="KommentarthemaZchn">
    <w:name w:val="Kommentarthema Zchn"/>
    <w:basedOn w:val="KommentartextZchn"/>
    <w:link w:val="Kommentarthema"/>
    <w:rsid w:val="004D53CF"/>
    <w:rPr>
      <w:b/>
      <w:bCs/>
      <w:sz w:val="22"/>
      <w:szCs w:val="22"/>
      <w:lang w:eastAsia="de-DE"/>
    </w:rPr>
  </w:style>
  <w:style w:type="paragraph" w:styleId="Sprechblasentext">
    <w:name w:val="Balloon Text"/>
    <w:basedOn w:val="Standard"/>
    <w:link w:val="SprechblasentextZchn"/>
    <w:rsid w:val="004D53CF"/>
    <w:rPr>
      <w:rFonts w:ascii="Tahoma" w:hAnsi="Tahoma" w:cs="Tahoma"/>
      <w:sz w:val="16"/>
      <w:szCs w:val="16"/>
    </w:rPr>
  </w:style>
  <w:style w:type="character" w:customStyle="1" w:styleId="SprechblasentextZchn">
    <w:name w:val="Sprechblasentext Zchn"/>
    <w:basedOn w:val="Absatz-Standardschriftart"/>
    <w:link w:val="Sprechblasentext"/>
    <w:rsid w:val="004D53CF"/>
    <w:rPr>
      <w:rFonts w:ascii="Tahoma" w:hAnsi="Tahoma" w:cs="Tahoma"/>
      <w:sz w:val="16"/>
      <w:szCs w:val="16"/>
      <w:lang w:eastAsia="de-DE"/>
    </w:rPr>
  </w:style>
  <w:style w:type="character" w:styleId="Hyperlink">
    <w:name w:val="Hyperlink"/>
    <w:rsid w:val="004D53CF"/>
    <w:rPr>
      <w:color w:val="0000FF"/>
      <w:u w:val="single"/>
    </w:rPr>
  </w:style>
  <w:style w:type="paragraph" w:styleId="Textkrper">
    <w:name w:val="Body Text"/>
    <w:basedOn w:val="Standard"/>
    <w:link w:val="TextkrperZchn"/>
    <w:uiPriority w:val="99"/>
    <w:unhideWhenUsed/>
    <w:rsid w:val="004D53CF"/>
    <w:pPr>
      <w:spacing w:after="120"/>
    </w:pPr>
  </w:style>
  <w:style w:type="character" w:customStyle="1" w:styleId="TextkrperZchn">
    <w:name w:val="Textkörper Zchn"/>
    <w:basedOn w:val="Absatz-Standardschriftart"/>
    <w:link w:val="Textkrper"/>
    <w:uiPriority w:val="99"/>
    <w:rsid w:val="004D53CF"/>
    <w:rPr>
      <w:sz w:val="22"/>
      <w:szCs w:val="22"/>
      <w:lang w:eastAsia="de-DE"/>
    </w:rPr>
  </w:style>
  <w:style w:type="character" w:styleId="Zeilennummer">
    <w:name w:val="line number"/>
    <w:basedOn w:val="Absatz-Standardschriftart"/>
    <w:uiPriority w:val="99"/>
    <w:unhideWhenUsed/>
    <w:rsid w:val="004D53CF"/>
  </w:style>
  <w:style w:type="paragraph" w:styleId="Listenabsatz">
    <w:name w:val="List Paragraph"/>
    <w:basedOn w:val="Standard"/>
    <w:uiPriority w:val="34"/>
    <w:rsid w:val="004D53CF"/>
    <w:pPr>
      <w:ind w:left="720"/>
      <w:contextualSpacing/>
    </w:pPr>
  </w:style>
  <w:style w:type="paragraph" w:styleId="Kopfzeile">
    <w:name w:val="header"/>
    <w:basedOn w:val="Standard"/>
    <w:link w:val="KopfzeileZchn"/>
    <w:uiPriority w:val="99"/>
    <w:unhideWhenUsed/>
    <w:rsid w:val="004D53CF"/>
    <w:pPr>
      <w:tabs>
        <w:tab w:val="clear" w:pos="4550"/>
        <w:tab w:val="center" w:pos="4536"/>
        <w:tab w:val="right" w:pos="9072"/>
      </w:tabs>
    </w:pPr>
    <w:rPr>
      <w:sz w:val="18"/>
    </w:rPr>
  </w:style>
  <w:style w:type="character" w:customStyle="1" w:styleId="KopfzeileZchn">
    <w:name w:val="Kopfzeile Zchn"/>
    <w:basedOn w:val="Absatz-Standardschriftart"/>
    <w:link w:val="Kopfzeile"/>
    <w:uiPriority w:val="99"/>
    <w:rsid w:val="004D53CF"/>
    <w:rPr>
      <w:sz w:val="18"/>
      <w:szCs w:val="22"/>
      <w:lang w:eastAsia="de-DE"/>
    </w:rPr>
  </w:style>
  <w:style w:type="paragraph" w:styleId="Fuzeile">
    <w:name w:val="footer"/>
    <w:basedOn w:val="Standard"/>
    <w:link w:val="FuzeileZchn"/>
    <w:uiPriority w:val="99"/>
    <w:unhideWhenUsed/>
    <w:rsid w:val="004D53CF"/>
    <w:pPr>
      <w:tabs>
        <w:tab w:val="clear" w:pos="4550"/>
        <w:tab w:val="center" w:pos="4536"/>
        <w:tab w:val="right" w:pos="9072"/>
      </w:tabs>
    </w:pPr>
    <w:rPr>
      <w:sz w:val="18"/>
    </w:rPr>
  </w:style>
  <w:style w:type="character" w:customStyle="1" w:styleId="FuzeileZchn">
    <w:name w:val="Fußzeile Zchn"/>
    <w:basedOn w:val="Absatz-Standardschriftart"/>
    <w:link w:val="Fuzeile"/>
    <w:uiPriority w:val="99"/>
    <w:rsid w:val="004D53CF"/>
    <w:rPr>
      <w:sz w:val="18"/>
      <w:szCs w:val="22"/>
      <w:lang w:eastAsia="de-DE"/>
    </w:rPr>
  </w:style>
  <w:style w:type="paragraph" w:styleId="Funotentext">
    <w:name w:val="footnote text"/>
    <w:basedOn w:val="Standard"/>
    <w:link w:val="FunotentextZchn"/>
    <w:autoRedefine/>
    <w:uiPriority w:val="99"/>
    <w:unhideWhenUsed/>
    <w:rsid w:val="004D53CF"/>
    <w:rPr>
      <w:sz w:val="18"/>
      <w:szCs w:val="18"/>
    </w:rPr>
  </w:style>
  <w:style w:type="character" w:customStyle="1" w:styleId="FunotentextZchn">
    <w:name w:val="Fußnotentext Zchn"/>
    <w:basedOn w:val="Absatz-Standardschriftart"/>
    <w:link w:val="Funotentext"/>
    <w:uiPriority w:val="99"/>
    <w:rsid w:val="004D53CF"/>
    <w:rPr>
      <w:sz w:val="18"/>
      <w:szCs w:val="18"/>
      <w:lang w:eastAsia="de-DE"/>
    </w:rPr>
  </w:style>
  <w:style w:type="character" w:styleId="Funotenzeichen">
    <w:name w:val="footnote reference"/>
    <w:basedOn w:val="Absatz-Standardschriftart"/>
    <w:uiPriority w:val="99"/>
    <w:unhideWhenUsed/>
    <w:rsid w:val="004D53CF"/>
    <w:rPr>
      <w:vertAlign w:val="superscript"/>
    </w:rPr>
  </w:style>
  <w:style w:type="paragraph" w:styleId="Textkrper-Erstzeileneinzug">
    <w:name w:val="Body Text First Indent"/>
    <w:basedOn w:val="Textkrper"/>
    <w:link w:val="Textkrper-ErstzeileneinzugZchn"/>
    <w:uiPriority w:val="99"/>
    <w:unhideWhenUsed/>
    <w:rsid w:val="004D53CF"/>
    <w:pPr>
      <w:spacing w:after="0"/>
      <w:ind w:firstLine="360"/>
    </w:pPr>
  </w:style>
  <w:style w:type="character" w:customStyle="1" w:styleId="Textkrper-ErstzeileneinzugZchn">
    <w:name w:val="Textkörper-Erstzeileneinzug Zchn"/>
    <w:basedOn w:val="TextkrperZchn"/>
    <w:link w:val="Textkrper-Erstzeileneinzug"/>
    <w:uiPriority w:val="99"/>
    <w:rsid w:val="004D53CF"/>
    <w:rPr>
      <w:sz w:val="22"/>
      <w:szCs w:val="22"/>
      <w:lang w:eastAsia="de-DE"/>
    </w:rPr>
  </w:style>
  <w:style w:type="paragraph" w:styleId="Endnotentext">
    <w:name w:val="endnote text"/>
    <w:basedOn w:val="Standard"/>
    <w:link w:val="EndnotentextZchn"/>
    <w:uiPriority w:val="99"/>
    <w:unhideWhenUsed/>
    <w:rsid w:val="004D53CF"/>
  </w:style>
  <w:style w:type="character" w:customStyle="1" w:styleId="EndnotentextZchn">
    <w:name w:val="Endnotentext Zchn"/>
    <w:basedOn w:val="Absatz-Standardschriftart"/>
    <w:link w:val="Endnotentext"/>
    <w:uiPriority w:val="99"/>
    <w:rsid w:val="004D53CF"/>
    <w:rPr>
      <w:sz w:val="22"/>
      <w:szCs w:val="22"/>
      <w:lang w:eastAsia="de-DE"/>
    </w:rPr>
  </w:style>
  <w:style w:type="character" w:styleId="Endnotenzeichen">
    <w:name w:val="endnote reference"/>
    <w:basedOn w:val="Absatz-Standardschriftart"/>
    <w:uiPriority w:val="99"/>
    <w:unhideWhenUsed/>
    <w:rsid w:val="004D53CF"/>
    <w:rPr>
      <w:vertAlign w:val="superscript"/>
    </w:rPr>
  </w:style>
  <w:style w:type="paragraph" w:styleId="Liste2">
    <w:name w:val="List 2"/>
    <w:basedOn w:val="Standard"/>
    <w:uiPriority w:val="99"/>
    <w:unhideWhenUsed/>
    <w:rsid w:val="004D53CF"/>
    <w:pPr>
      <w:ind w:left="566" w:hanging="283"/>
      <w:contextualSpacing/>
    </w:pPr>
  </w:style>
  <w:style w:type="paragraph" w:styleId="Listenfortsetzung">
    <w:name w:val="List Continue"/>
    <w:basedOn w:val="Standard"/>
    <w:uiPriority w:val="99"/>
    <w:unhideWhenUsed/>
    <w:rsid w:val="004D53CF"/>
    <w:pPr>
      <w:spacing w:after="120"/>
      <w:ind w:left="283"/>
      <w:contextualSpacing/>
    </w:pPr>
  </w:style>
  <w:style w:type="paragraph" w:styleId="Textkrper-Zeileneinzug">
    <w:name w:val="Body Text Indent"/>
    <w:basedOn w:val="Standard"/>
    <w:link w:val="Textkrper-ZeileneinzugZchn"/>
    <w:uiPriority w:val="99"/>
    <w:unhideWhenUsed/>
    <w:rsid w:val="004D53CF"/>
    <w:pPr>
      <w:spacing w:after="120"/>
      <w:ind w:left="283"/>
    </w:pPr>
  </w:style>
  <w:style w:type="character" w:customStyle="1" w:styleId="Textkrper-ZeileneinzugZchn">
    <w:name w:val="Textkörper-Zeileneinzug Zchn"/>
    <w:basedOn w:val="Absatz-Standardschriftart"/>
    <w:link w:val="Textkrper-Zeileneinzug"/>
    <w:uiPriority w:val="99"/>
    <w:rsid w:val="004D53CF"/>
    <w:rPr>
      <w:sz w:val="22"/>
      <w:szCs w:val="22"/>
      <w:lang w:eastAsia="de-DE"/>
    </w:rPr>
  </w:style>
  <w:style w:type="paragraph" w:styleId="Standardeinzug">
    <w:name w:val="Normal Indent"/>
    <w:basedOn w:val="Standard"/>
    <w:uiPriority w:val="99"/>
    <w:unhideWhenUsed/>
    <w:rsid w:val="004D53CF"/>
    <w:pPr>
      <w:ind w:left="708"/>
    </w:pPr>
  </w:style>
  <w:style w:type="paragraph" w:styleId="Textkrper-Erstzeileneinzug2">
    <w:name w:val="Body Text First Indent 2"/>
    <w:basedOn w:val="Textkrper-Zeileneinzug"/>
    <w:link w:val="Textkrper-Erstzeileneinzug2Zchn"/>
    <w:uiPriority w:val="99"/>
    <w:unhideWhenUsed/>
    <w:rsid w:val="004D53CF"/>
    <w:pPr>
      <w:spacing w:after="0"/>
      <w:ind w:left="360" w:firstLine="360"/>
    </w:pPr>
  </w:style>
  <w:style w:type="character" w:customStyle="1" w:styleId="Textkrper-Erstzeileneinzug2Zchn">
    <w:name w:val="Textkörper-Erstzeileneinzug 2 Zchn"/>
    <w:basedOn w:val="Textkrper-ZeileneinzugZchn"/>
    <w:link w:val="Textkrper-Erstzeileneinzug2"/>
    <w:uiPriority w:val="99"/>
    <w:rsid w:val="004D53CF"/>
    <w:rPr>
      <w:sz w:val="22"/>
      <w:szCs w:val="22"/>
      <w:lang w:eastAsia="de-DE"/>
    </w:rPr>
  </w:style>
  <w:style w:type="character" w:customStyle="1" w:styleId="FESTBEZEICHNUNG">
    <w:name w:val="FESTBEZEICHNUNG"/>
    <w:basedOn w:val="berschrift1Zchn"/>
    <w:uiPriority w:val="1"/>
    <w:rsid w:val="004D53CF"/>
    <w:rPr>
      <w:rFonts w:eastAsia="Arial Unicode MS" w:cstheme="majorBidi"/>
      <w:b/>
      <w:bCs/>
      <w:noProof/>
      <w:color w:val="365F91" w:themeColor="accent1" w:themeShade="BF"/>
      <w:kern w:val="32"/>
      <w:sz w:val="24"/>
      <w:szCs w:val="22"/>
      <w:lang w:val="la-Latn" w:eastAsia="de-AT"/>
    </w:rPr>
  </w:style>
  <w:style w:type="paragraph" w:styleId="berarbeitung">
    <w:name w:val="Revision"/>
    <w:hidden/>
    <w:uiPriority w:val="99"/>
    <w:semiHidden/>
    <w:rsid w:val="004D53CF"/>
    <w:rPr>
      <w:sz w:val="22"/>
      <w:szCs w:val="22"/>
      <w:lang w:eastAsia="de-DE"/>
    </w:rPr>
  </w:style>
  <w:style w:type="paragraph" w:styleId="Titel">
    <w:name w:val="Title"/>
    <w:basedOn w:val="Standard"/>
    <w:next w:val="Standard"/>
    <w:link w:val="TitelZchn"/>
    <w:qFormat/>
    <w:rsid w:val="00006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06885"/>
    <w:rPr>
      <w:rFonts w:asciiTheme="majorHAnsi" w:eastAsiaTheme="majorEastAsia" w:hAnsiTheme="majorHAnsi" w:cstheme="majorBidi"/>
      <w:color w:val="17365D" w:themeColor="text2" w:themeShade="BF"/>
      <w:spacing w:val="5"/>
      <w:kern w:val="28"/>
      <w:sz w:val="52"/>
      <w:szCs w:val="52"/>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footnote text" w:uiPriority="99"/>
    <w:lsdException w:name="header" w:uiPriority="99"/>
    <w:lsdException w:name="footer" w:uiPriority="99"/>
    <w:lsdException w:name="caption" w:semiHidden="1" w:unhideWhenUsed="1" w:qFormat="1"/>
    <w:lsdException w:name="footnote reference" w:uiPriority="99"/>
    <w:lsdException w:name="line number" w:uiPriority="99"/>
    <w:lsdException w:name="endnote reference" w:uiPriority="99"/>
    <w:lsdException w:name="endnote text" w:uiPriority="99"/>
    <w:lsdException w:name="List 2" w:uiPriority="99"/>
    <w:lsdException w:name="Title" w:qFormat="1"/>
    <w:lsdException w:name="Body Text" w:uiPriority="99"/>
    <w:lsdException w:name="Body Text Indent" w:uiPriority="99"/>
    <w:lsdException w:name="List Continue" w:uiPriority="99"/>
    <w:lsdException w:name="Subtitle" w:qFormat="1"/>
    <w:lsdException w:name="Body Text First Indent" w:uiPriority="99"/>
    <w:lsdException w:name="Body Text First Indent 2" w:uiPriority="99"/>
    <w:lsdException w:name="Strong" w:uiPriority="22"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autoRedefine/>
    <w:qFormat/>
    <w:rsid w:val="00F81136"/>
    <w:pPr>
      <w:tabs>
        <w:tab w:val="left" w:pos="3544"/>
        <w:tab w:val="left" w:pos="4395"/>
        <w:tab w:val="left" w:pos="4550"/>
      </w:tabs>
      <w:spacing w:line="400" w:lineRule="exact"/>
    </w:pPr>
    <w:rPr>
      <w:sz w:val="22"/>
      <w:szCs w:val="22"/>
      <w:lang w:eastAsia="de-DE"/>
    </w:rPr>
  </w:style>
  <w:style w:type="paragraph" w:styleId="berschrift1">
    <w:name w:val="heading 1"/>
    <w:aliases w:val="Fest"/>
    <w:basedOn w:val="Standard"/>
    <w:next w:val="Standard"/>
    <w:link w:val="berschrift1Zchn"/>
    <w:autoRedefine/>
    <w:qFormat/>
    <w:rsid w:val="00A67FB0"/>
    <w:pPr>
      <w:keepNext/>
      <w:tabs>
        <w:tab w:val="clear" w:pos="3544"/>
        <w:tab w:val="clear" w:pos="4395"/>
        <w:tab w:val="clear" w:pos="4550"/>
        <w:tab w:val="left" w:pos="0"/>
      </w:tabs>
      <w:spacing w:before="360" w:after="360"/>
      <w:outlineLvl w:val="0"/>
    </w:pPr>
    <w:rPr>
      <w:rFonts w:cs="Arial"/>
      <w:b/>
      <w:bCs/>
      <w:color w:val="000000"/>
      <w:kern w:val="32"/>
      <w:sz w:val="26"/>
      <w:szCs w:val="24"/>
    </w:rPr>
  </w:style>
  <w:style w:type="paragraph" w:styleId="berschrift2">
    <w:name w:val="heading 2"/>
    <w:basedOn w:val="Standard"/>
    <w:next w:val="Standard"/>
    <w:link w:val="berschrift2Zchn"/>
    <w:qFormat/>
    <w:rsid w:val="003F7779"/>
    <w:pPr>
      <w:outlineLvl w:val="1"/>
    </w:pPr>
  </w:style>
  <w:style w:type="paragraph" w:styleId="berschrift3">
    <w:name w:val="heading 3"/>
    <w:basedOn w:val="Standard"/>
    <w:next w:val="Standard"/>
    <w:link w:val="berschrift3Zchn"/>
    <w:uiPriority w:val="9"/>
    <w:unhideWhenUsed/>
    <w:qFormat/>
    <w:rsid w:val="004D53CF"/>
    <w:pPr>
      <w:keepNext/>
      <w:keepLines/>
      <w:spacing w:before="40"/>
      <w:outlineLvl w:val="2"/>
    </w:pPr>
    <w:rPr>
      <w:rFonts w:eastAsiaTheme="majorEastAsia" w:cstheme="majorBidi"/>
      <w:color w:val="FFC000"/>
      <w:szCs w:val="24"/>
    </w:rPr>
  </w:style>
  <w:style w:type="paragraph" w:styleId="berschrift4">
    <w:name w:val="heading 4"/>
    <w:aliases w:val="Rolle/Gruppe"/>
    <w:basedOn w:val="Standard"/>
    <w:next w:val="Standard"/>
    <w:link w:val="berschrift4Zchn"/>
    <w:uiPriority w:val="9"/>
    <w:unhideWhenUsed/>
    <w:qFormat/>
    <w:rsid w:val="004D53CF"/>
    <w:pPr>
      <w:keepNext/>
      <w:keepLines/>
      <w:spacing w:before="40"/>
      <w:outlineLvl w:val="3"/>
    </w:pPr>
    <w:rPr>
      <w:rFonts w:eastAsiaTheme="majorEastAsia" w:cstheme="majorBidi"/>
      <w:iCs/>
      <w:color w:val="7030A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cipit">
    <w:name w:val="Incipit"/>
    <w:qFormat/>
    <w:rsid w:val="005D4926"/>
    <w:rPr>
      <w:rFonts w:ascii="Times New Roman" w:hAnsi="Times New Roman"/>
      <w:i/>
      <w:sz w:val="22"/>
      <w:szCs w:val="22"/>
      <w:bdr w:val="none" w:sz="0" w:space="0" w:color="auto"/>
      <w:shd w:val="clear" w:color="auto" w:fill="CCFFCC"/>
    </w:rPr>
  </w:style>
  <w:style w:type="character" w:customStyle="1" w:styleId="Person">
    <w:name w:val="Person"/>
    <w:qFormat/>
    <w:rsid w:val="005D4926"/>
    <w:rPr>
      <w:rFonts w:ascii="Times New Roman" w:hAnsi="Times New Roman"/>
      <w:sz w:val="22"/>
      <w:szCs w:val="22"/>
      <w:bdr w:val="none" w:sz="0" w:space="0" w:color="auto"/>
      <w:shd w:val="clear" w:color="auto" w:fill="FFCC99"/>
    </w:rPr>
  </w:style>
  <w:style w:type="character" w:customStyle="1" w:styleId="Ort">
    <w:name w:val="Ort"/>
    <w:qFormat/>
    <w:rsid w:val="005D4926"/>
    <w:rPr>
      <w:rFonts w:ascii="Times New Roman" w:hAnsi="Times New Roman"/>
      <w:sz w:val="22"/>
      <w:szCs w:val="22"/>
      <w:bdr w:val="none" w:sz="0" w:space="0" w:color="auto"/>
      <w:shd w:val="clear" w:color="auto" w:fill="FFFF99"/>
    </w:rPr>
  </w:style>
  <w:style w:type="character" w:customStyle="1" w:styleId="Funktion">
    <w:name w:val="Funktion"/>
    <w:qFormat/>
    <w:rsid w:val="005D4926"/>
    <w:rPr>
      <w:rFonts w:ascii="Times New Roman" w:hAnsi="Times New Roman"/>
      <w:sz w:val="22"/>
      <w:szCs w:val="22"/>
      <w:bdr w:val="none" w:sz="0" w:space="0" w:color="auto"/>
      <w:shd w:val="clear" w:color="auto" w:fill="CCFFFF"/>
    </w:rPr>
  </w:style>
  <w:style w:type="character" w:customStyle="1" w:styleId="IncipitTextansicht">
    <w:name w:val="Incipit (Textansicht)"/>
    <w:rsid w:val="008F690C"/>
    <w:rPr>
      <w:rFonts w:ascii="Times New Roman" w:hAnsi="Times New Roman"/>
      <w:i/>
      <w:sz w:val="22"/>
      <w:szCs w:val="22"/>
      <w:bdr w:val="none" w:sz="0" w:space="0" w:color="auto"/>
      <w:shd w:val="clear" w:color="auto" w:fill="auto"/>
    </w:rPr>
  </w:style>
  <w:style w:type="character" w:customStyle="1" w:styleId="OrtTextansicht">
    <w:name w:val="Ort (Textansicht)"/>
    <w:rsid w:val="00955BDE"/>
    <w:rPr>
      <w:rFonts w:ascii="Times New Roman" w:hAnsi="Times New Roman"/>
      <w:color w:val="808080"/>
      <w:sz w:val="22"/>
      <w:szCs w:val="22"/>
      <w:bdr w:val="none" w:sz="0" w:space="0" w:color="auto"/>
      <w:shd w:val="clear" w:color="auto" w:fill="auto"/>
    </w:rPr>
  </w:style>
  <w:style w:type="character" w:customStyle="1" w:styleId="PersonTextansicht">
    <w:name w:val="Person (Textansicht)"/>
    <w:rsid w:val="00955BDE"/>
    <w:rPr>
      <w:rFonts w:ascii="Times New Roman" w:hAnsi="Times New Roman"/>
      <w:color w:val="808080"/>
      <w:sz w:val="22"/>
      <w:szCs w:val="22"/>
      <w:bdr w:val="none" w:sz="0" w:space="0" w:color="auto"/>
      <w:shd w:val="clear" w:color="auto" w:fill="auto"/>
    </w:rPr>
  </w:style>
  <w:style w:type="character" w:customStyle="1" w:styleId="FunktionTextansicht">
    <w:name w:val="Funktion (Textansicht)"/>
    <w:rsid w:val="00955BDE"/>
    <w:rPr>
      <w:rFonts w:ascii="Times New Roman" w:hAnsi="Times New Roman"/>
      <w:color w:val="808080"/>
      <w:sz w:val="22"/>
      <w:szCs w:val="22"/>
      <w:bdr w:val="none" w:sz="0" w:space="0" w:color="auto"/>
      <w:shd w:val="clear" w:color="auto" w:fill="auto"/>
    </w:rPr>
  </w:style>
  <w:style w:type="character" w:customStyle="1" w:styleId="Neume">
    <w:name w:val="Neume"/>
    <w:qFormat/>
    <w:rsid w:val="005D4926"/>
    <w:rPr>
      <w:rFonts w:ascii="Times New Roman" w:hAnsi="Times New Roman"/>
      <w:sz w:val="22"/>
      <w:szCs w:val="22"/>
      <w:bdr w:val="none" w:sz="0" w:space="0" w:color="auto"/>
      <w:shd w:val="clear" w:color="auto" w:fill="FF6165"/>
      <w:lang w:val="de-DE"/>
    </w:rPr>
  </w:style>
  <w:style w:type="character" w:customStyle="1" w:styleId="NeumeTextansicht">
    <w:name w:val="Neume (Textansicht)"/>
    <w:rsid w:val="00955BDE"/>
    <w:rPr>
      <w:rFonts w:ascii="Times New Roman" w:hAnsi="Times New Roman"/>
      <w:i/>
      <w:sz w:val="22"/>
      <w:szCs w:val="22"/>
      <w:u w:val="single"/>
      <w:bdr w:val="none" w:sz="0" w:space="0" w:color="auto"/>
      <w:shd w:val="clear" w:color="auto" w:fill="auto"/>
    </w:rPr>
  </w:style>
  <w:style w:type="character" w:customStyle="1" w:styleId="Time1">
    <w:name w:val="Time:1"/>
    <w:qFormat/>
    <w:rsid w:val="00155F2F"/>
    <w:rPr>
      <w:bdr w:val="none" w:sz="0" w:space="0" w:color="auto"/>
      <w:shd w:val="clear" w:color="auto" w:fill="8DB3E2" w:themeFill="text2" w:themeFillTint="66"/>
    </w:rPr>
  </w:style>
  <w:style w:type="character" w:customStyle="1" w:styleId="Time2">
    <w:name w:val="Time:2"/>
    <w:qFormat/>
    <w:rsid w:val="005D4926"/>
    <w:rPr>
      <w:shd w:val="clear" w:color="auto" w:fill="B2A1C7" w:themeFill="accent4" w:themeFillTint="99"/>
    </w:rPr>
  </w:style>
  <w:style w:type="character" w:customStyle="1" w:styleId="berschrift3Zchn">
    <w:name w:val="Überschrift 3 Zchn"/>
    <w:basedOn w:val="Absatz-Standardschriftart"/>
    <w:link w:val="berschrift3"/>
    <w:uiPriority w:val="9"/>
    <w:rsid w:val="004D53CF"/>
    <w:rPr>
      <w:rFonts w:eastAsiaTheme="majorEastAsia" w:cstheme="majorBidi"/>
      <w:color w:val="FFC000"/>
      <w:sz w:val="22"/>
      <w:szCs w:val="24"/>
      <w:lang w:eastAsia="de-DE"/>
    </w:rPr>
  </w:style>
  <w:style w:type="character" w:customStyle="1" w:styleId="berschrift4Zchn">
    <w:name w:val="Überschrift 4 Zchn"/>
    <w:aliases w:val="Rolle/Gruppe Zchn"/>
    <w:basedOn w:val="Absatz-Standardschriftart"/>
    <w:link w:val="berschrift4"/>
    <w:uiPriority w:val="9"/>
    <w:rsid w:val="004D53CF"/>
    <w:rPr>
      <w:rFonts w:eastAsiaTheme="majorEastAsia" w:cstheme="majorBidi"/>
      <w:iCs/>
      <w:color w:val="7030A0"/>
      <w:sz w:val="22"/>
      <w:szCs w:val="22"/>
      <w:lang w:eastAsia="de-DE"/>
    </w:rPr>
  </w:style>
  <w:style w:type="character" w:customStyle="1" w:styleId="berschrift1Zchn">
    <w:name w:val="Überschrift 1 Zchn"/>
    <w:aliases w:val="Fest Zchn"/>
    <w:basedOn w:val="Absatz-Standardschriftart"/>
    <w:link w:val="berschrift1"/>
    <w:rsid w:val="00A67FB0"/>
    <w:rPr>
      <w:rFonts w:cs="Arial"/>
      <w:b/>
      <w:bCs/>
      <w:color w:val="000000"/>
      <w:kern w:val="32"/>
      <w:sz w:val="26"/>
      <w:szCs w:val="24"/>
      <w:lang w:eastAsia="de-DE"/>
    </w:rPr>
  </w:style>
  <w:style w:type="character" w:customStyle="1" w:styleId="berschrift2Zchn">
    <w:name w:val="Überschrift 2 Zchn"/>
    <w:basedOn w:val="Absatz-Standardschriftart"/>
    <w:link w:val="berschrift2"/>
    <w:rsid w:val="004D53CF"/>
    <w:rPr>
      <w:sz w:val="22"/>
      <w:szCs w:val="22"/>
      <w:lang w:eastAsia="de-DE"/>
    </w:rPr>
  </w:style>
  <w:style w:type="character" w:styleId="Fett">
    <w:name w:val="Strong"/>
    <w:basedOn w:val="Absatz-Standardschriftart"/>
    <w:uiPriority w:val="22"/>
    <w:qFormat/>
    <w:rsid w:val="004D53CF"/>
    <w:rPr>
      <w:b/>
      <w:bCs/>
    </w:rPr>
  </w:style>
  <w:style w:type="paragraph" w:styleId="Aufzhlungszeichen">
    <w:name w:val="List Bullet"/>
    <w:basedOn w:val="Standard"/>
    <w:autoRedefine/>
    <w:rsid w:val="004D53CF"/>
    <w:pPr>
      <w:tabs>
        <w:tab w:val="num" w:pos="360"/>
      </w:tabs>
      <w:ind w:left="360" w:hanging="360"/>
    </w:pPr>
  </w:style>
  <w:style w:type="character" w:styleId="Kommentarzeichen">
    <w:name w:val="annotation reference"/>
    <w:rsid w:val="004D53CF"/>
    <w:rPr>
      <w:sz w:val="16"/>
      <w:szCs w:val="16"/>
    </w:rPr>
  </w:style>
  <w:style w:type="paragraph" w:styleId="Kommentartext">
    <w:name w:val="annotation text"/>
    <w:basedOn w:val="Standard"/>
    <w:link w:val="KommentartextZchn"/>
    <w:rsid w:val="004D53CF"/>
  </w:style>
  <w:style w:type="character" w:customStyle="1" w:styleId="KommentartextZchn">
    <w:name w:val="Kommentartext Zchn"/>
    <w:basedOn w:val="Absatz-Standardschriftart"/>
    <w:link w:val="Kommentartext"/>
    <w:rsid w:val="004D53CF"/>
    <w:rPr>
      <w:sz w:val="22"/>
      <w:szCs w:val="22"/>
      <w:lang w:eastAsia="de-DE"/>
    </w:rPr>
  </w:style>
  <w:style w:type="paragraph" w:styleId="Kommentarthema">
    <w:name w:val="annotation subject"/>
    <w:basedOn w:val="Kommentartext"/>
    <w:next w:val="Kommentartext"/>
    <w:link w:val="KommentarthemaZchn"/>
    <w:rsid w:val="004D53CF"/>
    <w:rPr>
      <w:b/>
      <w:bCs/>
    </w:rPr>
  </w:style>
  <w:style w:type="character" w:customStyle="1" w:styleId="KommentarthemaZchn">
    <w:name w:val="Kommentarthema Zchn"/>
    <w:basedOn w:val="KommentartextZchn"/>
    <w:link w:val="Kommentarthema"/>
    <w:rsid w:val="004D53CF"/>
    <w:rPr>
      <w:b/>
      <w:bCs/>
      <w:sz w:val="22"/>
      <w:szCs w:val="22"/>
      <w:lang w:eastAsia="de-DE"/>
    </w:rPr>
  </w:style>
  <w:style w:type="paragraph" w:styleId="Sprechblasentext">
    <w:name w:val="Balloon Text"/>
    <w:basedOn w:val="Standard"/>
    <w:link w:val="SprechblasentextZchn"/>
    <w:rsid w:val="004D53CF"/>
    <w:rPr>
      <w:rFonts w:ascii="Tahoma" w:hAnsi="Tahoma" w:cs="Tahoma"/>
      <w:sz w:val="16"/>
      <w:szCs w:val="16"/>
    </w:rPr>
  </w:style>
  <w:style w:type="character" w:customStyle="1" w:styleId="SprechblasentextZchn">
    <w:name w:val="Sprechblasentext Zchn"/>
    <w:basedOn w:val="Absatz-Standardschriftart"/>
    <w:link w:val="Sprechblasentext"/>
    <w:rsid w:val="004D53CF"/>
    <w:rPr>
      <w:rFonts w:ascii="Tahoma" w:hAnsi="Tahoma" w:cs="Tahoma"/>
      <w:sz w:val="16"/>
      <w:szCs w:val="16"/>
      <w:lang w:eastAsia="de-DE"/>
    </w:rPr>
  </w:style>
  <w:style w:type="character" w:styleId="Hyperlink">
    <w:name w:val="Hyperlink"/>
    <w:rsid w:val="004D53CF"/>
    <w:rPr>
      <w:color w:val="0000FF"/>
      <w:u w:val="single"/>
    </w:rPr>
  </w:style>
  <w:style w:type="paragraph" w:styleId="Textkrper">
    <w:name w:val="Body Text"/>
    <w:basedOn w:val="Standard"/>
    <w:link w:val="TextkrperZchn"/>
    <w:uiPriority w:val="99"/>
    <w:unhideWhenUsed/>
    <w:rsid w:val="004D53CF"/>
    <w:pPr>
      <w:spacing w:after="120"/>
    </w:pPr>
  </w:style>
  <w:style w:type="character" w:customStyle="1" w:styleId="TextkrperZchn">
    <w:name w:val="Textkörper Zchn"/>
    <w:basedOn w:val="Absatz-Standardschriftart"/>
    <w:link w:val="Textkrper"/>
    <w:uiPriority w:val="99"/>
    <w:rsid w:val="004D53CF"/>
    <w:rPr>
      <w:sz w:val="22"/>
      <w:szCs w:val="22"/>
      <w:lang w:eastAsia="de-DE"/>
    </w:rPr>
  </w:style>
  <w:style w:type="character" w:styleId="Zeilennummer">
    <w:name w:val="line number"/>
    <w:basedOn w:val="Absatz-Standardschriftart"/>
    <w:uiPriority w:val="99"/>
    <w:unhideWhenUsed/>
    <w:rsid w:val="004D53CF"/>
  </w:style>
  <w:style w:type="paragraph" w:styleId="Listenabsatz">
    <w:name w:val="List Paragraph"/>
    <w:basedOn w:val="Standard"/>
    <w:uiPriority w:val="34"/>
    <w:rsid w:val="004D53CF"/>
    <w:pPr>
      <w:ind w:left="720"/>
      <w:contextualSpacing/>
    </w:pPr>
  </w:style>
  <w:style w:type="paragraph" w:styleId="Kopfzeile">
    <w:name w:val="header"/>
    <w:basedOn w:val="Standard"/>
    <w:link w:val="KopfzeileZchn"/>
    <w:uiPriority w:val="99"/>
    <w:unhideWhenUsed/>
    <w:rsid w:val="004D53CF"/>
    <w:pPr>
      <w:tabs>
        <w:tab w:val="clear" w:pos="4550"/>
        <w:tab w:val="center" w:pos="4536"/>
        <w:tab w:val="right" w:pos="9072"/>
      </w:tabs>
    </w:pPr>
    <w:rPr>
      <w:sz w:val="18"/>
    </w:rPr>
  </w:style>
  <w:style w:type="character" w:customStyle="1" w:styleId="KopfzeileZchn">
    <w:name w:val="Kopfzeile Zchn"/>
    <w:basedOn w:val="Absatz-Standardschriftart"/>
    <w:link w:val="Kopfzeile"/>
    <w:uiPriority w:val="99"/>
    <w:rsid w:val="004D53CF"/>
    <w:rPr>
      <w:sz w:val="18"/>
      <w:szCs w:val="22"/>
      <w:lang w:eastAsia="de-DE"/>
    </w:rPr>
  </w:style>
  <w:style w:type="paragraph" w:styleId="Fuzeile">
    <w:name w:val="footer"/>
    <w:basedOn w:val="Standard"/>
    <w:link w:val="FuzeileZchn"/>
    <w:uiPriority w:val="99"/>
    <w:unhideWhenUsed/>
    <w:rsid w:val="004D53CF"/>
    <w:pPr>
      <w:tabs>
        <w:tab w:val="clear" w:pos="4550"/>
        <w:tab w:val="center" w:pos="4536"/>
        <w:tab w:val="right" w:pos="9072"/>
      </w:tabs>
    </w:pPr>
    <w:rPr>
      <w:sz w:val="18"/>
    </w:rPr>
  </w:style>
  <w:style w:type="character" w:customStyle="1" w:styleId="FuzeileZchn">
    <w:name w:val="Fußzeile Zchn"/>
    <w:basedOn w:val="Absatz-Standardschriftart"/>
    <w:link w:val="Fuzeile"/>
    <w:uiPriority w:val="99"/>
    <w:rsid w:val="004D53CF"/>
    <w:rPr>
      <w:sz w:val="18"/>
      <w:szCs w:val="22"/>
      <w:lang w:eastAsia="de-DE"/>
    </w:rPr>
  </w:style>
  <w:style w:type="paragraph" w:styleId="Funotentext">
    <w:name w:val="footnote text"/>
    <w:basedOn w:val="Standard"/>
    <w:link w:val="FunotentextZchn"/>
    <w:autoRedefine/>
    <w:uiPriority w:val="99"/>
    <w:unhideWhenUsed/>
    <w:rsid w:val="004D53CF"/>
    <w:rPr>
      <w:sz w:val="18"/>
      <w:szCs w:val="18"/>
    </w:rPr>
  </w:style>
  <w:style w:type="character" w:customStyle="1" w:styleId="FunotentextZchn">
    <w:name w:val="Fußnotentext Zchn"/>
    <w:basedOn w:val="Absatz-Standardschriftart"/>
    <w:link w:val="Funotentext"/>
    <w:uiPriority w:val="99"/>
    <w:rsid w:val="004D53CF"/>
    <w:rPr>
      <w:sz w:val="18"/>
      <w:szCs w:val="18"/>
      <w:lang w:eastAsia="de-DE"/>
    </w:rPr>
  </w:style>
  <w:style w:type="character" w:styleId="Funotenzeichen">
    <w:name w:val="footnote reference"/>
    <w:basedOn w:val="Absatz-Standardschriftart"/>
    <w:uiPriority w:val="99"/>
    <w:unhideWhenUsed/>
    <w:rsid w:val="004D53CF"/>
    <w:rPr>
      <w:vertAlign w:val="superscript"/>
    </w:rPr>
  </w:style>
  <w:style w:type="paragraph" w:styleId="Textkrper-Erstzeileneinzug">
    <w:name w:val="Body Text First Indent"/>
    <w:basedOn w:val="Textkrper"/>
    <w:link w:val="Textkrper-ErstzeileneinzugZchn"/>
    <w:uiPriority w:val="99"/>
    <w:unhideWhenUsed/>
    <w:rsid w:val="004D53CF"/>
    <w:pPr>
      <w:spacing w:after="0"/>
      <w:ind w:firstLine="360"/>
    </w:pPr>
  </w:style>
  <w:style w:type="character" w:customStyle="1" w:styleId="Textkrper-ErstzeileneinzugZchn">
    <w:name w:val="Textkörper-Erstzeileneinzug Zchn"/>
    <w:basedOn w:val="TextkrperZchn"/>
    <w:link w:val="Textkrper-Erstzeileneinzug"/>
    <w:uiPriority w:val="99"/>
    <w:rsid w:val="004D53CF"/>
    <w:rPr>
      <w:sz w:val="22"/>
      <w:szCs w:val="22"/>
      <w:lang w:eastAsia="de-DE"/>
    </w:rPr>
  </w:style>
  <w:style w:type="paragraph" w:styleId="Endnotentext">
    <w:name w:val="endnote text"/>
    <w:basedOn w:val="Standard"/>
    <w:link w:val="EndnotentextZchn"/>
    <w:uiPriority w:val="99"/>
    <w:unhideWhenUsed/>
    <w:rsid w:val="004D53CF"/>
  </w:style>
  <w:style w:type="character" w:customStyle="1" w:styleId="EndnotentextZchn">
    <w:name w:val="Endnotentext Zchn"/>
    <w:basedOn w:val="Absatz-Standardschriftart"/>
    <w:link w:val="Endnotentext"/>
    <w:uiPriority w:val="99"/>
    <w:rsid w:val="004D53CF"/>
    <w:rPr>
      <w:sz w:val="22"/>
      <w:szCs w:val="22"/>
      <w:lang w:eastAsia="de-DE"/>
    </w:rPr>
  </w:style>
  <w:style w:type="character" w:styleId="Endnotenzeichen">
    <w:name w:val="endnote reference"/>
    <w:basedOn w:val="Absatz-Standardschriftart"/>
    <w:uiPriority w:val="99"/>
    <w:unhideWhenUsed/>
    <w:rsid w:val="004D53CF"/>
    <w:rPr>
      <w:vertAlign w:val="superscript"/>
    </w:rPr>
  </w:style>
  <w:style w:type="paragraph" w:styleId="Liste2">
    <w:name w:val="List 2"/>
    <w:basedOn w:val="Standard"/>
    <w:uiPriority w:val="99"/>
    <w:unhideWhenUsed/>
    <w:rsid w:val="004D53CF"/>
    <w:pPr>
      <w:ind w:left="566" w:hanging="283"/>
      <w:contextualSpacing/>
    </w:pPr>
  </w:style>
  <w:style w:type="paragraph" w:styleId="Listenfortsetzung">
    <w:name w:val="List Continue"/>
    <w:basedOn w:val="Standard"/>
    <w:uiPriority w:val="99"/>
    <w:unhideWhenUsed/>
    <w:rsid w:val="004D53CF"/>
    <w:pPr>
      <w:spacing w:after="120"/>
      <w:ind w:left="283"/>
      <w:contextualSpacing/>
    </w:pPr>
  </w:style>
  <w:style w:type="paragraph" w:styleId="Textkrper-Zeileneinzug">
    <w:name w:val="Body Text Indent"/>
    <w:basedOn w:val="Standard"/>
    <w:link w:val="Textkrper-ZeileneinzugZchn"/>
    <w:uiPriority w:val="99"/>
    <w:unhideWhenUsed/>
    <w:rsid w:val="004D53CF"/>
    <w:pPr>
      <w:spacing w:after="120"/>
      <w:ind w:left="283"/>
    </w:pPr>
  </w:style>
  <w:style w:type="character" w:customStyle="1" w:styleId="Textkrper-ZeileneinzugZchn">
    <w:name w:val="Textkörper-Zeileneinzug Zchn"/>
    <w:basedOn w:val="Absatz-Standardschriftart"/>
    <w:link w:val="Textkrper-Zeileneinzug"/>
    <w:uiPriority w:val="99"/>
    <w:rsid w:val="004D53CF"/>
    <w:rPr>
      <w:sz w:val="22"/>
      <w:szCs w:val="22"/>
      <w:lang w:eastAsia="de-DE"/>
    </w:rPr>
  </w:style>
  <w:style w:type="paragraph" w:styleId="Standardeinzug">
    <w:name w:val="Normal Indent"/>
    <w:basedOn w:val="Standard"/>
    <w:uiPriority w:val="99"/>
    <w:unhideWhenUsed/>
    <w:rsid w:val="004D53CF"/>
    <w:pPr>
      <w:ind w:left="708"/>
    </w:pPr>
  </w:style>
  <w:style w:type="paragraph" w:styleId="Textkrper-Erstzeileneinzug2">
    <w:name w:val="Body Text First Indent 2"/>
    <w:basedOn w:val="Textkrper-Zeileneinzug"/>
    <w:link w:val="Textkrper-Erstzeileneinzug2Zchn"/>
    <w:uiPriority w:val="99"/>
    <w:unhideWhenUsed/>
    <w:rsid w:val="004D53CF"/>
    <w:pPr>
      <w:spacing w:after="0"/>
      <w:ind w:left="360" w:firstLine="360"/>
    </w:pPr>
  </w:style>
  <w:style w:type="character" w:customStyle="1" w:styleId="Textkrper-Erstzeileneinzug2Zchn">
    <w:name w:val="Textkörper-Erstzeileneinzug 2 Zchn"/>
    <w:basedOn w:val="Textkrper-ZeileneinzugZchn"/>
    <w:link w:val="Textkrper-Erstzeileneinzug2"/>
    <w:uiPriority w:val="99"/>
    <w:rsid w:val="004D53CF"/>
    <w:rPr>
      <w:sz w:val="22"/>
      <w:szCs w:val="22"/>
      <w:lang w:eastAsia="de-DE"/>
    </w:rPr>
  </w:style>
  <w:style w:type="character" w:customStyle="1" w:styleId="FESTBEZEICHNUNG">
    <w:name w:val="FESTBEZEICHNUNG"/>
    <w:basedOn w:val="berschrift1Zchn"/>
    <w:uiPriority w:val="1"/>
    <w:rsid w:val="004D53CF"/>
    <w:rPr>
      <w:rFonts w:eastAsia="Arial Unicode MS" w:cstheme="majorBidi"/>
      <w:b/>
      <w:bCs/>
      <w:noProof/>
      <w:color w:val="365F91" w:themeColor="accent1" w:themeShade="BF"/>
      <w:kern w:val="32"/>
      <w:sz w:val="24"/>
      <w:szCs w:val="22"/>
      <w:lang w:val="la-Latn" w:eastAsia="de-AT"/>
    </w:rPr>
  </w:style>
  <w:style w:type="paragraph" w:styleId="berarbeitung">
    <w:name w:val="Revision"/>
    <w:hidden/>
    <w:uiPriority w:val="99"/>
    <w:semiHidden/>
    <w:rsid w:val="004D53CF"/>
    <w:rPr>
      <w:sz w:val="22"/>
      <w:szCs w:val="22"/>
      <w:lang w:eastAsia="de-DE"/>
    </w:rPr>
  </w:style>
  <w:style w:type="paragraph" w:styleId="Titel">
    <w:name w:val="Title"/>
    <w:basedOn w:val="Standard"/>
    <w:next w:val="Standard"/>
    <w:link w:val="TitelZchn"/>
    <w:qFormat/>
    <w:rsid w:val="00006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006885"/>
    <w:rPr>
      <w:rFonts w:asciiTheme="majorHAnsi" w:eastAsiaTheme="majorEastAsia" w:hAnsiTheme="majorHAnsi" w:cstheme="majorBidi"/>
      <w:color w:val="17365D" w:themeColor="text2" w:themeShade="BF"/>
      <w:spacing w:val="5"/>
      <w:kern w:val="28"/>
      <w:sz w:val="52"/>
      <w:szCs w:val="5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nata\Desktop\OeAW_Cantus%20Netzwerk%2015.09.2019\Edizioni\cantus-2.0%20-%20Copia.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C4B51-13DD-4D61-B855-B332122C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cantus-2.0 - Copia.dotm</Template>
  <TotalTime>0</TotalTime>
  <Pages>74</Pages>
  <Words>18896</Words>
  <Characters>119049</Characters>
  <Application>Microsoft Office Word</Application>
  <DocSecurity>0</DocSecurity>
  <Lines>992</Lines>
  <Paragraphs>275</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Incipit breviarium per circulum anni.</vt:lpstr>
      <vt:lpstr>Incipit breviarium per circulum anni.</vt:lpstr>
    </vt:vector>
  </TitlesOfParts>
  <Company>Karl-Franzens-Universität Graz</Company>
  <LinksUpToDate>false</LinksUpToDate>
  <CharactersWithSpaces>137670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Incipit breviarium per circulum anni.</dc:title>
  <dc:creator>cantus</dc:creator>
  <cp:lastModifiedBy>Christian Steiner (christian.steiner@uni-graz.at)</cp:lastModifiedBy>
  <cp:revision>2</cp:revision>
  <dcterms:created xsi:type="dcterms:W3CDTF">2017-10-19T09:59:00Z</dcterms:created>
  <dcterms:modified xsi:type="dcterms:W3CDTF">2017-10-19T09:59:00Z</dcterms:modified>
</cp:coreProperties>
</file>